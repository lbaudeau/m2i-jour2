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D9" w:rsidRDefault="009674D9" w:rsidP="009674D9">
      <w:pPr>
        <w:pStyle w:val="Titre2"/>
        <w:tabs>
          <w:tab w:val="right" w:pos="9000"/>
        </w:tabs>
      </w:pPr>
      <w:bookmarkStart w:id="0" w:name="_GoBack"/>
      <w:bookmarkEnd w:id="0"/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WO-3</w:t>
      </w:r>
      <w:r w:rsidR="00B66EDC">
        <w:t>Ter</w:t>
      </w:r>
    </w:p>
    <w:p w:rsidR="003D5956" w:rsidRDefault="00AD66A9" w:rsidP="009674D9">
      <w:pPr>
        <w:pStyle w:val="Titre2"/>
      </w:pPr>
      <w:r>
        <w:t xml:space="preserve">La </w:t>
      </w:r>
      <w:r w:rsidR="00751505">
        <w:t xml:space="preserve">mise en forme des </w:t>
      </w:r>
      <w:r w:rsidR="00B729F4">
        <w:t>paragraphes</w:t>
      </w:r>
      <w:r w:rsidR="00EB4E24">
        <w:t xml:space="preserve"> </w:t>
      </w:r>
    </w:p>
    <w:p w:rsidR="003B67D9" w:rsidRDefault="003B67D9" w:rsidP="00B442A5">
      <w:pPr>
        <w:pBdr>
          <w:bottom w:val="single" w:sz="4" w:space="1" w:color="auto"/>
        </w:pBdr>
      </w:pPr>
    </w:p>
    <w:p w:rsidR="00EC63D6" w:rsidRDefault="00EC63D6" w:rsidP="00893B8F">
      <w:pPr>
        <w:pStyle w:val="Titre3"/>
      </w:pPr>
    </w:p>
    <w:p w:rsidR="00EC63D6" w:rsidRDefault="00EC63D6" w:rsidP="00893B8F">
      <w:pPr>
        <w:pStyle w:val="Titre3"/>
      </w:pPr>
    </w:p>
    <w:p w:rsidR="0085037F" w:rsidRPr="003359E6" w:rsidRDefault="0085037F" w:rsidP="003359E6">
      <w:pPr>
        <w:pStyle w:val="Titre3"/>
      </w:pPr>
      <w:r w:rsidRPr="003359E6">
        <w:t>ENONCE DE L’EXERCICE</w:t>
      </w:r>
    </w:p>
    <w:p w:rsidR="001F7E98" w:rsidRDefault="00B66EDC" w:rsidP="00164528">
      <w:pPr>
        <w:pStyle w:val="Tiret"/>
      </w:pPr>
      <w:r>
        <w:t>Saisir le texte suivant et le mettre en forme comme sur l’exemple</w:t>
      </w:r>
    </w:p>
    <w:p w:rsidR="00B66EDC" w:rsidRDefault="00B66EDC" w:rsidP="00B66EDC">
      <w:pPr>
        <w:pStyle w:val="Tiret"/>
        <w:numPr>
          <w:ilvl w:val="0"/>
          <w:numId w:val="0"/>
        </w:numPr>
      </w:pPr>
    </w:p>
    <w:p w:rsidR="00B66EDC" w:rsidRDefault="00B66EDC" w:rsidP="00B66EDC">
      <w:pPr>
        <w:pStyle w:val="Tiret"/>
        <w:numPr>
          <w:ilvl w:val="0"/>
          <w:numId w:val="0"/>
        </w:numPr>
      </w:pPr>
      <w:r>
        <w:t>Conseils</w:t>
      </w:r>
      <w:r w:rsidRPr="00B66EDC">
        <w:t xml:space="preserve"> </w:t>
      </w:r>
    </w:p>
    <w:p w:rsidR="00B66EDC" w:rsidRDefault="00B66EDC" w:rsidP="00B66EDC">
      <w:pPr>
        <w:pStyle w:val="Tiret"/>
      </w:pPr>
      <w:r>
        <w:t xml:space="preserve">Tout le texte est en Times New Roman, sauf « A </w:t>
      </w:r>
      <w:proofErr w:type="gramStart"/>
      <w:r>
        <w:t>L'occasion</w:t>
      </w:r>
      <w:proofErr w:type="gramEnd"/>
      <w:r>
        <w:t xml:space="preserve"> des fêtes de cette fin d'année » police Algerian</w:t>
      </w:r>
    </w:p>
    <w:p w:rsidR="00B037B6" w:rsidRDefault="00B037B6" w:rsidP="00B037B6"/>
    <w:p w:rsidR="00B037B6" w:rsidRDefault="001D49D2" w:rsidP="00B037B6">
      <w:r w:rsidRPr="004255E2">
        <w:rPr>
          <w:noProof/>
        </w:rPr>
        <w:drawing>
          <wp:inline distT="0" distB="0" distL="0" distR="0">
            <wp:extent cx="5973445" cy="420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7B6" w:rsidSect="00CA42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DC" w:rsidRDefault="004E42DC">
      <w:r>
        <w:separator/>
      </w:r>
    </w:p>
  </w:endnote>
  <w:endnote w:type="continuationSeparator" w:id="0">
    <w:p w:rsidR="004E42DC" w:rsidRDefault="004E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A60EDF" w:rsidTr="000954F8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A60EDF" w:rsidRDefault="001D49D2" w:rsidP="0006784A">
          <w:pPr>
            <w:pStyle w:val="En-tte"/>
          </w:pPr>
          <w:r w:rsidRPr="00FA3B9F">
            <w:rPr>
              <w:noProof/>
            </w:rPr>
            <w:drawing>
              <wp:inline distT="0" distB="0" distL="0" distR="0">
                <wp:extent cx="724535" cy="617220"/>
                <wp:effectExtent l="0" t="0" r="0" b="0"/>
                <wp:docPr id="2" name="Image 2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53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A60EDF" w:rsidRPr="00A36E93" w:rsidRDefault="00A60EDF" w:rsidP="000954F8">
          <w:pPr>
            <w:pStyle w:val="En-tte"/>
            <w:jc w:val="right"/>
          </w:pPr>
          <w:r>
            <w:t>Inter Entreprise Individualisé</w:t>
          </w:r>
        </w:p>
      </w:tc>
    </w:tr>
  </w:tbl>
  <w:p w:rsidR="00A60EDF" w:rsidRDefault="00A60EDF" w:rsidP="00FA3B9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DC" w:rsidRDefault="004E42DC">
      <w:r>
        <w:separator/>
      </w:r>
    </w:p>
  </w:footnote>
  <w:footnote w:type="continuationSeparator" w:id="0">
    <w:p w:rsidR="004E42DC" w:rsidRDefault="004E4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0677"/>
    <w:rsid w:val="00065B10"/>
    <w:rsid w:val="0006784A"/>
    <w:rsid w:val="00081F82"/>
    <w:rsid w:val="000954F8"/>
    <w:rsid w:val="001424D1"/>
    <w:rsid w:val="00164528"/>
    <w:rsid w:val="001B5599"/>
    <w:rsid w:val="001D49D2"/>
    <w:rsid w:val="001F313A"/>
    <w:rsid w:val="001F7E98"/>
    <w:rsid w:val="002A1E60"/>
    <w:rsid w:val="002F1898"/>
    <w:rsid w:val="002F7479"/>
    <w:rsid w:val="003206D4"/>
    <w:rsid w:val="003359E6"/>
    <w:rsid w:val="0036128C"/>
    <w:rsid w:val="003A5CF4"/>
    <w:rsid w:val="003B67D9"/>
    <w:rsid w:val="003D050B"/>
    <w:rsid w:val="003D5956"/>
    <w:rsid w:val="00432559"/>
    <w:rsid w:val="004A4FA6"/>
    <w:rsid w:val="004E42DC"/>
    <w:rsid w:val="004E4BD9"/>
    <w:rsid w:val="004F1F24"/>
    <w:rsid w:val="00505AEE"/>
    <w:rsid w:val="00525186"/>
    <w:rsid w:val="00526419"/>
    <w:rsid w:val="00585D65"/>
    <w:rsid w:val="005C17DA"/>
    <w:rsid w:val="00633CFC"/>
    <w:rsid w:val="00672C86"/>
    <w:rsid w:val="006B2354"/>
    <w:rsid w:val="00751505"/>
    <w:rsid w:val="00776163"/>
    <w:rsid w:val="00804346"/>
    <w:rsid w:val="00834440"/>
    <w:rsid w:val="0085037F"/>
    <w:rsid w:val="00852A2E"/>
    <w:rsid w:val="00881D8C"/>
    <w:rsid w:val="00893B8F"/>
    <w:rsid w:val="008D1DFA"/>
    <w:rsid w:val="008D33D4"/>
    <w:rsid w:val="009674D9"/>
    <w:rsid w:val="0097568F"/>
    <w:rsid w:val="00996B51"/>
    <w:rsid w:val="009E558F"/>
    <w:rsid w:val="009F6B6A"/>
    <w:rsid w:val="00A22949"/>
    <w:rsid w:val="00A36E93"/>
    <w:rsid w:val="00A37651"/>
    <w:rsid w:val="00A60EDF"/>
    <w:rsid w:val="00A7235C"/>
    <w:rsid w:val="00AB4F05"/>
    <w:rsid w:val="00AD66A9"/>
    <w:rsid w:val="00AE5B2A"/>
    <w:rsid w:val="00AE6732"/>
    <w:rsid w:val="00B037B6"/>
    <w:rsid w:val="00B442A5"/>
    <w:rsid w:val="00B66EDC"/>
    <w:rsid w:val="00B729F4"/>
    <w:rsid w:val="00C10859"/>
    <w:rsid w:val="00C45A2F"/>
    <w:rsid w:val="00C671CF"/>
    <w:rsid w:val="00CA42E6"/>
    <w:rsid w:val="00CB0C5C"/>
    <w:rsid w:val="00CC400E"/>
    <w:rsid w:val="00CC7AF3"/>
    <w:rsid w:val="00CE30C9"/>
    <w:rsid w:val="00D440A7"/>
    <w:rsid w:val="00D56E7F"/>
    <w:rsid w:val="00D71ECB"/>
    <w:rsid w:val="00DA4D75"/>
    <w:rsid w:val="00DF11ED"/>
    <w:rsid w:val="00E12EA0"/>
    <w:rsid w:val="00E3344A"/>
    <w:rsid w:val="00E965FB"/>
    <w:rsid w:val="00EB4E24"/>
    <w:rsid w:val="00EB5223"/>
    <w:rsid w:val="00EC63D6"/>
    <w:rsid w:val="00EF2BE2"/>
    <w:rsid w:val="00F15BBE"/>
    <w:rsid w:val="00F2224A"/>
    <w:rsid w:val="00F279E4"/>
    <w:rsid w:val="00F36D77"/>
    <w:rsid w:val="00F45D3E"/>
    <w:rsid w:val="00F82A1C"/>
    <w:rsid w:val="00FA3B9F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E8B5758-0556-4A20-B304-95618C9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A0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12EA0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12EA0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12EA0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12EA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E12EA0"/>
  </w:style>
  <w:style w:type="table" w:default="1" w:styleId="TableauNormal">
    <w:name w:val="Normal Table"/>
    <w:semiHidden/>
    <w:rsid w:val="00E12E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E12EA0"/>
  </w:style>
  <w:style w:type="paragraph" w:styleId="En-tte">
    <w:name w:val="header"/>
    <w:basedOn w:val="Normal"/>
    <w:rsid w:val="00E12EA0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12EA0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12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12EA0"/>
    <w:pPr>
      <w:numPr>
        <w:numId w:val="7"/>
      </w:numPr>
    </w:pPr>
  </w:style>
  <w:style w:type="paragraph" w:styleId="Textedebulles">
    <w:name w:val="Balloon Text"/>
    <w:basedOn w:val="Normal"/>
    <w:semiHidden/>
    <w:rsid w:val="00852A2E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E12EA0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9674D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E12EA0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50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2005-09-29T10:31:00Z</cp:lastPrinted>
  <dcterms:created xsi:type="dcterms:W3CDTF">2016-07-28T09:10:00Z</dcterms:created>
  <dcterms:modified xsi:type="dcterms:W3CDTF">2016-07-28T09:10:00Z</dcterms:modified>
</cp:coreProperties>
</file>