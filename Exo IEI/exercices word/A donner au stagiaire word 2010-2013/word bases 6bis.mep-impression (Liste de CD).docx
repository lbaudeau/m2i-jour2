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53" w:rsidRDefault="00017B53" w:rsidP="00017B53">
      <w:pPr>
        <w:pStyle w:val="Titre2"/>
        <w:tabs>
          <w:tab w:val="right" w:pos="9000"/>
        </w:tabs>
      </w:pPr>
      <w:r w:rsidRPr="00600B4B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WO-6</w:t>
      </w:r>
      <w:r w:rsidR="00CB294F">
        <w:t>Bis</w:t>
      </w:r>
    </w:p>
    <w:p w:rsidR="003D5956" w:rsidRDefault="0070653A" w:rsidP="00017B53">
      <w:pPr>
        <w:pStyle w:val="Titre2"/>
      </w:pPr>
      <w:r>
        <w:t>La mise en page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226DC6" w:rsidRDefault="0070653A" w:rsidP="0070653A">
      <w:pPr>
        <w:pStyle w:val="Titre3"/>
      </w:pPr>
      <w:r>
        <w:t>ENONCE DE L’EXERCICE</w:t>
      </w:r>
    </w:p>
    <w:p w:rsidR="0070653A" w:rsidRDefault="000F54C6" w:rsidP="000F54C6">
      <w:pPr>
        <w:pStyle w:val="Tiret"/>
      </w:pPr>
      <w:r>
        <w:t>Ouvrir le fichier « </w:t>
      </w:r>
      <w:r w:rsidR="0068770C">
        <w:t>Liste de CD</w:t>
      </w:r>
      <w:r w:rsidR="0089628D">
        <w:t> </w:t>
      </w:r>
      <w:r>
        <w:t xml:space="preserve">» qui se trouve dans le dossier </w:t>
      </w:r>
      <w:r w:rsidR="007F6C96">
        <w:t>d’exercices</w:t>
      </w:r>
    </w:p>
    <w:p w:rsidR="0068770C" w:rsidRDefault="0068770C" w:rsidP="000F54C6">
      <w:pPr>
        <w:pStyle w:val="Tiret"/>
      </w:pPr>
      <w:r>
        <w:t>Mettre en forme rapidement les titres (gras, souligné, couleur, espacement après)</w:t>
      </w:r>
    </w:p>
    <w:p w:rsidR="0068770C" w:rsidRDefault="0068770C" w:rsidP="000F54C6">
      <w:pPr>
        <w:pStyle w:val="Tiret"/>
      </w:pPr>
      <w:r>
        <w:t xml:space="preserve">Mettre en forme les listes avec des puces choisit dans la police </w:t>
      </w:r>
      <w:proofErr w:type="spellStart"/>
      <w:r>
        <w:t>Webdings</w:t>
      </w:r>
      <w:bookmarkStart w:id="0" w:name="_GoBack"/>
      <w:bookmarkEnd w:id="0"/>
      <w:proofErr w:type="spellEnd"/>
    </w:p>
    <w:p w:rsidR="0068770C" w:rsidRPr="0068770C" w:rsidRDefault="0068770C" w:rsidP="0068770C">
      <w:pPr>
        <w:pStyle w:val="Tiret"/>
        <w:numPr>
          <w:ilvl w:val="0"/>
          <w:numId w:val="0"/>
        </w:numPr>
        <w:ind w:left="1440"/>
        <w:rPr>
          <w:sz w:val="28"/>
          <w:szCs w:val="28"/>
        </w:rPr>
      </w:pPr>
      <w:r w:rsidRPr="0068770C">
        <w:rPr>
          <w:sz w:val="28"/>
          <w:szCs w:val="28"/>
        </w:rPr>
        <w:sym w:font="Webdings" w:char="F0B3"/>
      </w:r>
      <w:r>
        <w:rPr>
          <w:sz w:val="28"/>
          <w:szCs w:val="28"/>
        </w:rPr>
        <w:t>-</w:t>
      </w:r>
      <w:r w:rsidRPr="0068770C">
        <w:rPr>
          <w:sz w:val="28"/>
          <w:szCs w:val="28"/>
        </w:rPr>
        <w:sym w:font="Webdings" w:char="F0B2"/>
      </w:r>
      <w:r>
        <w:rPr>
          <w:sz w:val="28"/>
          <w:szCs w:val="28"/>
        </w:rPr>
        <w:t>-</w:t>
      </w:r>
      <w:r w:rsidRPr="0068770C">
        <w:rPr>
          <w:sz w:val="28"/>
          <w:szCs w:val="28"/>
        </w:rPr>
        <w:sym w:font="Webdings" w:char="F0B8"/>
      </w:r>
      <w:r>
        <w:rPr>
          <w:sz w:val="28"/>
          <w:szCs w:val="28"/>
        </w:rPr>
        <w:t>-</w:t>
      </w:r>
      <w:r w:rsidRPr="0068770C">
        <w:rPr>
          <w:sz w:val="28"/>
          <w:szCs w:val="28"/>
        </w:rPr>
        <w:sym w:font="Webdings" w:char="F097"/>
      </w:r>
    </w:p>
    <w:p w:rsidR="00D43A21" w:rsidRDefault="009E2935" w:rsidP="00C63B3A">
      <w:pPr>
        <w:pStyle w:val="Tiret"/>
      </w:pPr>
      <w:r>
        <w:t>Insérer un saut de page</w:t>
      </w:r>
      <w:r w:rsidR="00D43A21">
        <w:t> :</w:t>
      </w:r>
    </w:p>
    <w:p w:rsidR="00D43A21" w:rsidRDefault="009E2935" w:rsidP="00D43A21">
      <w:pPr>
        <w:pStyle w:val="Puce"/>
      </w:pPr>
      <w:r>
        <w:t xml:space="preserve">avant le </w:t>
      </w:r>
      <w:r w:rsidR="0068770C">
        <w:t>« Musique de films</w:t>
      </w:r>
      <w:r>
        <w:t> »</w:t>
      </w:r>
    </w:p>
    <w:p w:rsidR="008A008A" w:rsidRDefault="008A008A" w:rsidP="008A008A">
      <w:pPr>
        <w:pStyle w:val="Tiret"/>
      </w:pPr>
      <w:r>
        <w:t>Ajouter les informations suivantes :</w:t>
      </w:r>
    </w:p>
    <w:p w:rsidR="008A008A" w:rsidRDefault="00E255FD" w:rsidP="008E3CA4">
      <w:pPr>
        <w:pStyle w:val="Puce"/>
      </w:pPr>
      <w:r>
        <w:t>« </w:t>
      </w:r>
      <w:r w:rsidR="0068770C">
        <w:t>Liste de Cd</w:t>
      </w:r>
      <w:r>
        <w:t> »</w:t>
      </w:r>
      <w:r w:rsidR="008E3CA4">
        <w:t xml:space="preserve"> </w:t>
      </w:r>
      <w:r w:rsidR="008E3CA4">
        <w:sym w:font="Wingdings" w:char="F0E8"/>
      </w:r>
      <w:r w:rsidR="008E3CA4">
        <w:t xml:space="preserve"> </w:t>
      </w:r>
      <w:r w:rsidR="00B76B0B">
        <w:t>dans l’</w:t>
      </w:r>
      <w:r w:rsidR="008A008A">
        <w:t>en</w:t>
      </w:r>
      <w:r w:rsidR="00B76A7D">
        <w:t>-</w:t>
      </w:r>
      <w:r w:rsidR="008A008A">
        <w:t>tête</w:t>
      </w:r>
    </w:p>
    <w:p w:rsidR="008A008A" w:rsidRDefault="008A008A" w:rsidP="008E3CA4">
      <w:pPr>
        <w:pStyle w:val="Puce"/>
      </w:pPr>
      <w:r>
        <w:t>le n° de page et le nombre de pages</w:t>
      </w:r>
      <w:r w:rsidR="008E3CA4">
        <w:t xml:space="preserve"> </w:t>
      </w:r>
      <w:r w:rsidR="0068770C">
        <w:t>total</w:t>
      </w:r>
      <w:r w:rsidR="008E3CA4">
        <w:sym w:font="Wingdings" w:char="F0E8"/>
      </w:r>
      <w:r w:rsidR="008E3CA4">
        <w:t xml:space="preserve"> dan</w:t>
      </w:r>
      <w:r>
        <w:t xml:space="preserve">s le </w:t>
      </w:r>
      <w:r w:rsidR="00B76A7D">
        <w:t>pied de page</w:t>
      </w:r>
    </w:p>
    <w:p w:rsidR="003F4BB0" w:rsidRDefault="003F4BB0" w:rsidP="000654B7">
      <w:pPr>
        <w:pStyle w:val="Tiret"/>
      </w:pPr>
      <w:r>
        <w:t>Justifier le texte</w:t>
      </w:r>
    </w:p>
    <w:p w:rsidR="008B59E6" w:rsidRDefault="008B59E6" w:rsidP="000654B7">
      <w:pPr>
        <w:pStyle w:val="Tiret"/>
      </w:pPr>
      <w:r>
        <w:t xml:space="preserve">Enregistrer le </w:t>
      </w:r>
      <w:r w:rsidR="005D1702">
        <w:t>document</w:t>
      </w:r>
      <w:r w:rsidR="00F60EB9">
        <w:t xml:space="preserve"> et fermer</w:t>
      </w:r>
    </w:p>
    <w:p w:rsidR="00E255FD" w:rsidRPr="0070653A" w:rsidRDefault="00E255FD" w:rsidP="00E255FD"/>
    <w:sectPr w:rsidR="00E255FD" w:rsidRPr="0070653A" w:rsidSect="00017B53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050" w:rsidRDefault="004C3050">
      <w:r>
        <w:separator/>
      </w:r>
    </w:p>
  </w:endnote>
  <w:endnote w:type="continuationSeparator" w:id="0">
    <w:p w:rsidR="004C3050" w:rsidRDefault="004C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F60EB9" w:rsidTr="000F6DD7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F60EB9" w:rsidRDefault="00E10AC7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F60EB9" w:rsidRPr="00A36E93" w:rsidRDefault="00F60EB9" w:rsidP="000F6DD7">
          <w:pPr>
            <w:pStyle w:val="En-tte"/>
            <w:jc w:val="right"/>
          </w:pPr>
          <w:r>
            <w:t>Inter Entreprise Individualisé</w:t>
          </w:r>
        </w:p>
      </w:tc>
    </w:tr>
  </w:tbl>
  <w:p w:rsidR="00F60EB9" w:rsidRDefault="00F60EB9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050" w:rsidRDefault="004C3050">
      <w:r>
        <w:separator/>
      </w:r>
    </w:p>
  </w:footnote>
  <w:footnote w:type="continuationSeparator" w:id="0">
    <w:p w:rsidR="004C3050" w:rsidRDefault="004C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7B53"/>
    <w:rsid w:val="00026F4D"/>
    <w:rsid w:val="000654B7"/>
    <w:rsid w:val="00065B10"/>
    <w:rsid w:val="0006784A"/>
    <w:rsid w:val="000F54C6"/>
    <w:rsid w:val="000F6DD7"/>
    <w:rsid w:val="00154BC4"/>
    <w:rsid w:val="001B7B72"/>
    <w:rsid w:val="001F4A46"/>
    <w:rsid w:val="001F7E98"/>
    <w:rsid w:val="00226DC6"/>
    <w:rsid w:val="00274B64"/>
    <w:rsid w:val="002F1898"/>
    <w:rsid w:val="002F7479"/>
    <w:rsid w:val="003121BB"/>
    <w:rsid w:val="003206D4"/>
    <w:rsid w:val="003670F7"/>
    <w:rsid w:val="003836C0"/>
    <w:rsid w:val="0038503A"/>
    <w:rsid w:val="003A5CF4"/>
    <w:rsid w:val="003D5956"/>
    <w:rsid w:val="003F4BB0"/>
    <w:rsid w:val="0047254D"/>
    <w:rsid w:val="004C3050"/>
    <w:rsid w:val="004F1F24"/>
    <w:rsid w:val="005522B4"/>
    <w:rsid w:val="00585D65"/>
    <w:rsid w:val="005B429B"/>
    <w:rsid w:val="005B6DE4"/>
    <w:rsid w:val="005C17DA"/>
    <w:rsid w:val="005D1702"/>
    <w:rsid w:val="00600B4B"/>
    <w:rsid w:val="00637BEE"/>
    <w:rsid w:val="00672C86"/>
    <w:rsid w:val="0068770C"/>
    <w:rsid w:val="006E1C8F"/>
    <w:rsid w:val="00700154"/>
    <w:rsid w:val="0070653A"/>
    <w:rsid w:val="00725E77"/>
    <w:rsid w:val="007607E2"/>
    <w:rsid w:val="00776163"/>
    <w:rsid w:val="007A1589"/>
    <w:rsid w:val="007F6C96"/>
    <w:rsid w:val="00804346"/>
    <w:rsid w:val="0085037F"/>
    <w:rsid w:val="0087017D"/>
    <w:rsid w:val="00873AC6"/>
    <w:rsid w:val="00875812"/>
    <w:rsid w:val="00881D8C"/>
    <w:rsid w:val="00893B8F"/>
    <w:rsid w:val="0089628D"/>
    <w:rsid w:val="008A008A"/>
    <w:rsid w:val="008B59E6"/>
    <w:rsid w:val="008E3CA4"/>
    <w:rsid w:val="009068A5"/>
    <w:rsid w:val="00914B11"/>
    <w:rsid w:val="009E2935"/>
    <w:rsid w:val="009F6B6A"/>
    <w:rsid w:val="00A22949"/>
    <w:rsid w:val="00A27AF1"/>
    <w:rsid w:val="00A358F4"/>
    <w:rsid w:val="00A36E93"/>
    <w:rsid w:val="00A37651"/>
    <w:rsid w:val="00A7392D"/>
    <w:rsid w:val="00AC519E"/>
    <w:rsid w:val="00AE5B2A"/>
    <w:rsid w:val="00AF7A05"/>
    <w:rsid w:val="00B27783"/>
    <w:rsid w:val="00B3714A"/>
    <w:rsid w:val="00B76A7D"/>
    <w:rsid w:val="00B76B0B"/>
    <w:rsid w:val="00B96947"/>
    <w:rsid w:val="00C4370B"/>
    <w:rsid w:val="00C63B3A"/>
    <w:rsid w:val="00C719B1"/>
    <w:rsid w:val="00CB294F"/>
    <w:rsid w:val="00CD7B0C"/>
    <w:rsid w:val="00CE30C9"/>
    <w:rsid w:val="00D43A21"/>
    <w:rsid w:val="00D440A7"/>
    <w:rsid w:val="00DA4D75"/>
    <w:rsid w:val="00DD46A6"/>
    <w:rsid w:val="00E035A2"/>
    <w:rsid w:val="00E10AC7"/>
    <w:rsid w:val="00E255FD"/>
    <w:rsid w:val="00E5127C"/>
    <w:rsid w:val="00E82F7F"/>
    <w:rsid w:val="00ED6BAA"/>
    <w:rsid w:val="00EF2BE2"/>
    <w:rsid w:val="00F15BBE"/>
    <w:rsid w:val="00F45D3E"/>
    <w:rsid w:val="00F60EB9"/>
    <w:rsid w:val="00FA1B4C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CFD784F-9669-48D9-A0D7-1D815C19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02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5D1702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D1702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5D1702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5D1702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5D1702"/>
  </w:style>
  <w:style w:type="table" w:default="1" w:styleId="TableauNormal">
    <w:name w:val="Normal Table"/>
    <w:semiHidden/>
    <w:rsid w:val="005D170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5D1702"/>
  </w:style>
  <w:style w:type="paragraph" w:styleId="En-tte">
    <w:name w:val="header"/>
    <w:basedOn w:val="Normal"/>
    <w:rsid w:val="005D1702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5D1702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D1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5D1702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5D1702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017B53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5D1702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111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2007-02-13T09:41:00Z</cp:lastPrinted>
  <dcterms:created xsi:type="dcterms:W3CDTF">2016-07-28T09:25:00Z</dcterms:created>
  <dcterms:modified xsi:type="dcterms:W3CDTF">2016-07-28T09:25:00Z</dcterms:modified>
</cp:coreProperties>
</file>