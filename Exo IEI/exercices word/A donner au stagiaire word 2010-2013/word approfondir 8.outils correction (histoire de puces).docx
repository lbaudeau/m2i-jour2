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4A8" w:rsidRDefault="00F034A8" w:rsidP="00F034A8">
      <w:pPr>
        <w:pStyle w:val="Titre2"/>
        <w:tabs>
          <w:tab w:val="right" w:pos="9000"/>
        </w:tabs>
      </w:pPr>
      <w:r w:rsidRPr="00DC2369">
        <w:rPr>
          <w:rStyle w:val="Titre1Car"/>
        </w:rPr>
        <w:t xml:space="preserve">WORD – </w:t>
      </w:r>
      <w:r>
        <w:rPr>
          <w:rStyle w:val="Titre1Car"/>
        </w:rPr>
        <w:t>Approfondir les bases</w:t>
      </w:r>
      <w:r>
        <w:tab/>
      </w:r>
      <w:r w:rsidRPr="005B429B">
        <w:t xml:space="preserve">Exercice </w:t>
      </w:r>
      <w:r>
        <w:t>WO-8</w:t>
      </w:r>
    </w:p>
    <w:p w:rsidR="003D5956" w:rsidRDefault="002E0C40" w:rsidP="00F034A8">
      <w:pPr>
        <w:pStyle w:val="Titre2"/>
      </w:pPr>
      <w:r>
        <w:t>Les outils de correction</w:t>
      </w:r>
    </w:p>
    <w:p w:rsidR="00F15BBE" w:rsidRDefault="00F15BBE" w:rsidP="001F4A46">
      <w:pPr>
        <w:pBdr>
          <w:bottom w:val="single" w:sz="4" w:space="1" w:color="auto"/>
        </w:pBdr>
      </w:pPr>
    </w:p>
    <w:p w:rsidR="001F4A46" w:rsidRDefault="001F4A46" w:rsidP="00893B8F">
      <w:pPr>
        <w:pStyle w:val="Titre3"/>
      </w:pPr>
    </w:p>
    <w:p w:rsidR="001F4A46" w:rsidRDefault="001F4A46" w:rsidP="00893B8F">
      <w:pPr>
        <w:pStyle w:val="Titre3"/>
      </w:pPr>
    </w:p>
    <w:p w:rsidR="00226DC6" w:rsidRDefault="0070653A" w:rsidP="0070653A">
      <w:pPr>
        <w:pStyle w:val="Titre3"/>
      </w:pPr>
      <w:r>
        <w:t>ENONCE DE L’EXERCICE</w:t>
      </w:r>
    </w:p>
    <w:p w:rsidR="004650B2" w:rsidRDefault="007A26A3" w:rsidP="007A26A3">
      <w:pPr>
        <w:pStyle w:val="Tiret"/>
      </w:pPr>
      <w:r>
        <w:t xml:space="preserve">Ouvrir le document </w:t>
      </w:r>
      <w:r w:rsidR="00E71486">
        <w:t>« </w:t>
      </w:r>
      <w:r w:rsidR="00551AC7">
        <w:t>HISTOIRE DE PUCES </w:t>
      </w:r>
      <w:r w:rsidR="00E71486">
        <w:t>»</w:t>
      </w:r>
    </w:p>
    <w:p w:rsidR="00CF7183" w:rsidRDefault="00CF7183" w:rsidP="00CF7183">
      <w:pPr>
        <w:pStyle w:val="Tiret"/>
      </w:pPr>
      <w:r>
        <w:t xml:space="preserve">Remplacer le mot « ordinateur » par le mot « PC » en utilisant la commande </w:t>
      </w:r>
      <w:r w:rsidR="00576605">
        <w:t>« Remplacement »</w:t>
      </w:r>
    </w:p>
    <w:p w:rsidR="00551AC7" w:rsidRDefault="00551AC7" w:rsidP="00CF7183">
      <w:pPr>
        <w:pStyle w:val="Tiret"/>
      </w:pPr>
      <w:r>
        <w:t>Enregistrer le document et fermer</w:t>
      </w:r>
      <w:bookmarkStart w:id="0" w:name="_GoBack"/>
      <w:bookmarkEnd w:id="0"/>
    </w:p>
    <w:p w:rsidR="00964AC5" w:rsidRDefault="00964AC5" w:rsidP="00964AC5"/>
    <w:p w:rsidR="00576605" w:rsidRDefault="00576605" w:rsidP="00576605"/>
    <w:p w:rsidR="004C1932" w:rsidRPr="0044285D" w:rsidRDefault="004C1932" w:rsidP="004C1932"/>
    <w:sectPr w:rsidR="004C1932" w:rsidRPr="0044285D" w:rsidSect="0077499E">
      <w:footerReference w:type="default" r:id="rId7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B50" w:rsidRDefault="00736B50">
      <w:r>
        <w:separator/>
      </w:r>
    </w:p>
  </w:endnote>
  <w:endnote w:type="continuationSeparator" w:id="0">
    <w:p w:rsidR="00736B50" w:rsidRDefault="0073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8"/>
      <w:gridCol w:w="4584"/>
    </w:tblGrid>
    <w:tr w:rsidR="00964AC5" w:rsidTr="00736B50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964AC5" w:rsidRDefault="00C92CFE" w:rsidP="00736B50">
          <w:pPr>
            <w:pStyle w:val="Tiret"/>
            <w:numPr>
              <w:ilvl w:val="0"/>
              <w:numId w:val="0"/>
            </w:numPr>
            <w:tabs>
              <w:tab w:val="left" w:pos="708"/>
            </w:tabs>
          </w:pPr>
          <w:r>
            <w:rPr>
              <w:noProof/>
            </w:rPr>
            <w:drawing>
              <wp:inline distT="0" distB="0" distL="0" distR="0">
                <wp:extent cx="629285" cy="546100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964AC5" w:rsidRPr="00A36E93" w:rsidRDefault="00964AC5" w:rsidP="00736B50">
          <w:pPr>
            <w:pStyle w:val="En-tte"/>
            <w:jc w:val="right"/>
          </w:pPr>
          <w:r>
            <w:t>Inter Entreprise Individualisé</w:t>
          </w:r>
        </w:p>
      </w:tc>
    </w:tr>
  </w:tbl>
  <w:p w:rsidR="00964AC5" w:rsidRDefault="00964AC5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B50" w:rsidRDefault="00736B50">
      <w:r>
        <w:separator/>
      </w:r>
    </w:p>
  </w:footnote>
  <w:footnote w:type="continuationSeparator" w:id="0">
    <w:p w:rsidR="00736B50" w:rsidRDefault="00736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654B7"/>
    <w:rsid w:val="00065B10"/>
    <w:rsid w:val="0006784A"/>
    <w:rsid w:val="000F54C6"/>
    <w:rsid w:val="00105B5F"/>
    <w:rsid w:val="00154BC4"/>
    <w:rsid w:val="001B7B72"/>
    <w:rsid w:val="001F4A46"/>
    <w:rsid w:val="001F7E98"/>
    <w:rsid w:val="00226DC6"/>
    <w:rsid w:val="00274B64"/>
    <w:rsid w:val="002A1B49"/>
    <w:rsid w:val="002E0C40"/>
    <w:rsid w:val="002F1898"/>
    <w:rsid w:val="002F66AB"/>
    <w:rsid w:val="002F7479"/>
    <w:rsid w:val="003121BB"/>
    <w:rsid w:val="003206D4"/>
    <w:rsid w:val="003670F7"/>
    <w:rsid w:val="003836C0"/>
    <w:rsid w:val="003A5CF4"/>
    <w:rsid w:val="003D5956"/>
    <w:rsid w:val="00401054"/>
    <w:rsid w:val="0044285D"/>
    <w:rsid w:val="004650B2"/>
    <w:rsid w:val="0047254D"/>
    <w:rsid w:val="004C1932"/>
    <w:rsid w:val="004C1EF6"/>
    <w:rsid w:val="004F1F24"/>
    <w:rsid w:val="00551AC7"/>
    <w:rsid w:val="00576605"/>
    <w:rsid w:val="00585D65"/>
    <w:rsid w:val="005B429B"/>
    <w:rsid w:val="005B6DE4"/>
    <w:rsid w:val="005C17DA"/>
    <w:rsid w:val="00637BEE"/>
    <w:rsid w:val="00672C86"/>
    <w:rsid w:val="0067723D"/>
    <w:rsid w:val="006E1C8F"/>
    <w:rsid w:val="00700154"/>
    <w:rsid w:val="0070653A"/>
    <w:rsid w:val="00725E77"/>
    <w:rsid w:val="00727B87"/>
    <w:rsid w:val="00736B50"/>
    <w:rsid w:val="00765BED"/>
    <w:rsid w:val="00771E13"/>
    <w:rsid w:val="0077499E"/>
    <w:rsid w:val="00776163"/>
    <w:rsid w:val="007A1589"/>
    <w:rsid w:val="007A26A3"/>
    <w:rsid w:val="00804346"/>
    <w:rsid w:val="00810EB5"/>
    <w:rsid w:val="0085037F"/>
    <w:rsid w:val="0087017D"/>
    <w:rsid w:val="00873AC6"/>
    <w:rsid w:val="00881D8C"/>
    <w:rsid w:val="00893B8F"/>
    <w:rsid w:val="008A008A"/>
    <w:rsid w:val="008B59E6"/>
    <w:rsid w:val="008E3CA4"/>
    <w:rsid w:val="00914B11"/>
    <w:rsid w:val="00964839"/>
    <w:rsid w:val="00964AC5"/>
    <w:rsid w:val="009E2935"/>
    <w:rsid w:val="009F6B6A"/>
    <w:rsid w:val="00A04F77"/>
    <w:rsid w:val="00A22949"/>
    <w:rsid w:val="00A27AF1"/>
    <w:rsid w:val="00A36E93"/>
    <w:rsid w:val="00A37651"/>
    <w:rsid w:val="00A7392D"/>
    <w:rsid w:val="00AC519E"/>
    <w:rsid w:val="00AE5B2A"/>
    <w:rsid w:val="00AF7A05"/>
    <w:rsid w:val="00B3714A"/>
    <w:rsid w:val="00B76A7D"/>
    <w:rsid w:val="00B76B0B"/>
    <w:rsid w:val="00B90A8D"/>
    <w:rsid w:val="00B92EC5"/>
    <w:rsid w:val="00B96947"/>
    <w:rsid w:val="00C4370B"/>
    <w:rsid w:val="00C63B3A"/>
    <w:rsid w:val="00C92CFE"/>
    <w:rsid w:val="00CD7B0C"/>
    <w:rsid w:val="00CE30C9"/>
    <w:rsid w:val="00CF7183"/>
    <w:rsid w:val="00D43A21"/>
    <w:rsid w:val="00D440A7"/>
    <w:rsid w:val="00DA4D75"/>
    <w:rsid w:val="00DA751E"/>
    <w:rsid w:val="00DD46A6"/>
    <w:rsid w:val="00E035A2"/>
    <w:rsid w:val="00E5127C"/>
    <w:rsid w:val="00E71486"/>
    <w:rsid w:val="00E82F7F"/>
    <w:rsid w:val="00ED6BAA"/>
    <w:rsid w:val="00EF2BE2"/>
    <w:rsid w:val="00F034A8"/>
    <w:rsid w:val="00F15BBE"/>
    <w:rsid w:val="00F45D3E"/>
    <w:rsid w:val="00F9659F"/>
    <w:rsid w:val="00FC4171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7DF0F07-05E0-4C31-B53D-D0620CAC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AC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551AC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551AC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551AC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551AC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551AC7"/>
  </w:style>
  <w:style w:type="table" w:default="1" w:styleId="TableauNormal">
    <w:name w:val="Normal Table"/>
    <w:semiHidden/>
    <w:rsid w:val="00551AC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551AC7"/>
  </w:style>
  <w:style w:type="paragraph" w:styleId="En-tte">
    <w:name w:val="header"/>
    <w:basedOn w:val="Normal"/>
    <w:rsid w:val="00551AC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551AC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551A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551AC7"/>
    <w:pPr>
      <w:numPr>
        <w:numId w:val="7"/>
      </w:numPr>
    </w:pPr>
  </w:style>
  <w:style w:type="paragraph" w:styleId="Notedebasdepage">
    <w:name w:val="footnote text"/>
    <w:basedOn w:val="Normal"/>
    <w:semiHidden/>
    <w:rsid w:val="00CD7B0C"/>
    <w:rPr>
      <w:rFonts w:ascii="Times New Roman" w:hAnsi="Times New Roman"/>
      <w:szCs w:val="20"/>
    </w:rPr>
  </w:style>
  <w:style w:type="character" w:styleId="Appelnotedebasdep">
    <w:name w:val="footnote reference"/>
    <w:basedOn w:val="Policepardfaut"/>
    <w:semiHidden/>
    <w:rsid w:val="00CD7B0C"/>
    <w:rPr>
      <w:vertAlign w:val="superscript"/>
    </w:rPr>
  </w:style>
  <w:style w:type="paragraph" w:customStyle="1" w:styleId="Puce">
    <w:name w:val="Puce"/>
    <w:basedOn w:val="Normal"/>
    <w:rsid w:val="00551AC7"/>
    <w:pPr>
      <w:numPr>
        <w:ilvl w:val="1"/>
        <w:numId w:val="8"/>
      </w:numPr>
    </w:pPr>
  </w:style>
  <w:style w:type="paragraph" w:styleId="Textedebulles">
    <w:name w:val="Balloon Text"/>
    <w:basedOn w:val="Normal"/>
    <w:semiHidden/>
    <w:rsid w:val="00ED6BA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F034A8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basedOn w:val="Policepardfaut"/>
    <w:link w:val="Titre2"/>
    <w:rsid w:val="00551AC7"/>
    <w:rPr>
      <w:rFonts w:ascii="Verdana" w:hAnsi="Verdana" w:cs="Arial"/>
      <w:b/>
      <w:bCs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48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dc:description/>
  <cp:lastModifiedBy>Master</cp:lastModifiedBy>
  <cp:revision>2</cp:revision>
  <cp:lastPrinted>2005-09-29T15:18:00Z</cp:lastPrinted>
  <dcterms:created xsi:type="dcterms:W3CDTF">2016-07-28T09:31:00Z</dcterms:created>
  <dcterms:modified xsi:type="dcterms:W3CDTF">2016-07-28T09:31:00Z</dcterms:modified>
</cp:coreProperties>
</file>