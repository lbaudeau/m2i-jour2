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 w:rsidR="002A33AC">
        <w:rPr>
          <w:rStyle w:val="Titre1Car"/>
        </w:rPr>
        <w:t>Perfectionnement</w:t>
      </w:r>
      <w:r>
        <w:tab/>
      </w:r>
      <w:r w:rsidRPr="005B429B">
        <w:t xml:space="preserve">Exercice </w:t>
      </w:r>
      <w:r>
        <w:t>WO-</w:t>
      </w:r>
      <w:r w:rsidR="00CD34F5">
        <w:t xml:space="preserve">14 </w:t>
      </w:r>
    </w:p>
    <w:p w:rsidR="003D5956" w:rsidRDefault="009546F6" w:rsidP="00A03590">
      <w:pPr>
        <w:pStyle w:val="Titre2"/>
      </w:pPr>
      <w:r>
        <w:t>Le Publipostage</w:t>
      </w:r>
      <w:r w:rsidR="0006035E">
        <w:t>- mailing avancé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D16BF3" w:rsidRDefault="00D16BF3" w:rsidP="00D16BF3">
      <w:pPr>
        <w:pStyle w:val="Tiret"/>
      </w:pPr>
      <w:r>
        <w:t xml:space="preserve">Préparer un mailing pour adresser le </w:t>
      </w:r>
      <w:bookmarkStart w:id="0" w:name="_GoBack"/>
      <w:bookmarkEnd w:id="0"/>
      <w:r>
        <w:t>courrier ci-dessous aux clients</w:t>
      </w:r>
      <w:r w:rsidR="000D41AB">
        <w:t xml:space="preserve"> (voir le tableau ci-dessous à créer)</w:t>
      </w:r>
    </w:p>
    <w:p w:rsidR="000D41AB" w:rsidRDefault="000D41AB" w:rsidP="000D41AB">
      <w:pPr>
        <w:pStyle w:val="Tiret"/>
        <w:numPr>
          <w:ilvl w:val="0"/>
          <w:numId w:val="0"/>
        </w:numPr>
        <w:ind w:left="720"/>
      </w:pPr>
    </w:p>
    <w:p w:rsidR="00D16BF3" w:rsidRDefault="003761E5" w:rsidP="003761E5">
      <w:pPr>
        <w:pStyle w:val="Paragraphedeliste"/>
        <w:numPr>
          <w:ilvl w:val="0"/>
          <w:numId w:val="15"/>
        </w:numPr>
      </w:pPr>
      <w:r w:rsidRPr="000D41AB">
        <w:rPr>
          <w:b/>
          <w:u w:val="single"/>
        </w:rPr>
        <w:t>Texte commun</w:t>
      </w:r>
      <w:r>
        <w:t xml:space="preserve"> ainsi que les Champs correspondants aux variables personnalisées.</w:t>
      </w:r>
    </w:p>
    <w:p w:rsidR="003761E5" w:rsidRDefault="003761E5" w:rsidP="003761E5">
      <w:pPr>
        <w:pStyle w:val="Paragraphedeliste"/>
      </w:pPr>
      <w:r>
        <w:t xml:space="preserve">Adresse du destinataire : </w:t>
      </w:r>
      <w:r>
        <w:rPr>
          <w:i/>
        </w:rPr>
        <w:t>(insérer les champs correspondants)</w:t>
      </w:r>
    </w:p>
    <w:p w:rsidR="003761E5" w:rsidRDefault="003761E5" w:rsidP="003761E5">
      <w:pPr>
        <w:ind w:left="360"/>
        <w:rPr>
          <w:i/>
        </w:rPr>
      </w:pPr>
    </w:p>
    <w:p w:rsidR="003761E5" w:rsidRDefault="003761E5" w:rsidP="003761E5">
      <w:pPr>
        <w:ind w:left="360"/>
        <w:rPr>
          <w:i/>
        </w:rPr>
      </w:pPr>
      <w:r w:rsidRPr="003761E5">
        <w:rPr>
          <w:i/>
          <w:u w:val="single"/>
        </w:rPr>
        <w:t>Début du courrier</w:t>
      </w:r>
      <w:r>
        <w:rPr>
          <w:i/>
        </w:rPr>
        <w:t xml:space="preserve"> : Madame, Monsieur ou Mademoiselle </w:t>
      </w:r>
      <w:r w:rsidRPr="003761E5">
        <w:rPr>
          <w:b/>
          <w:i/>
        </w:rPr>
        <w:t>(insérer le champ correspondant)</w:t>
      </w:r>
    </w:p>
    <w:p w:rsidR="003761E5" w:rsidRDefault="003761E5" w:rsidP="003761E5">
      <w:pPr>
        <w:ind w:left="360"/>
        <w:rPr>
          <w:i/>
        </w:rPr>
      </w:pPr>
      <w:r w:rsidRPr="003761E5">
        <w:rPr>
          <w:i/>
          <w:u w:val="single"/>
        </w:rPr>
        <w:t>Texte</w:t>
      </w:r>
      <w:r>
        <w:rPr>
          <w:i/>
        </w:rPr>
        <w:t xml:space="preserve"> :</w:t>
      </w:r>
    </w:p>
    <w:p w:rsidR="003761E5" w:rsidRPr="003761E5" w:rsidRDefault="003761E5" w:rsidP="003761E5">
      <w:pPr>
        <w:ind w:left="360"/>
        <w:rPr>
          <w:i/>
        </w:rPr>
      </w:pPr>
      <w:r w:rsidRPr="003761E5">
        <w:rPr>
          <w:i/>
        </w:rPr>
        <w:t xml:space="preserve">Après la vérification de nos comptes, il apparait que votre solde est débiteur d'un montant de </w:t>
      </w:r>
      <w:r w:rsidRPr="003761E5">
        <w:rPr>
          <w:b/>
          <w:i/>
        </w:rPr>
        <w:t>(insérer le champ correspondant</w:t>
      </w:r>
      <w:r>
        <w:rPr>
          <w:i/>
        </w:rPr>
        <w:t xml:space="preserve">) </w:t>
      </w:r>
      <w:r w:rsidRPr="003761E5">
        <w:rPr>
          <w:i/>
        </w:rPr>
        <w:t>€ correspondant à notre facture n</w:t>
      </w:r>
      <w:proofErr w:type="gramStart"/>
      <w:r w:rsidRPr="003761E5">
        <w:rPr>
          <w:b/>
          <w:i/>
        </w:rPr>
        <w:t>°(</w:t>
      </w:r>
      <w:proofErr w:type="gramEnd"/>
      <w:r w:rsidRPr="003761E5">
        <w:rPr>
          <w:b/>
          <w:i/>
        </w:rPr>
        <w:t>insérer le champ correspondant</w:t>
      </w:r>
      <w:r>
        <w:rPr>
          <w:i/>
        </w:rPr>
        <w:t>)</w:t>
      </w:r>
      <w:r w:rsidRPr="003761E5">
        <w:rPr>
          <w:i/>
        </w:rPr>
        <w:t xml:space="preserve"> datant du </w:t>
      </w:r>
      <w:r w:rsidRPr="003761E5">
        <w:rPr>
          <w:b/>
          <w:i/>
        </w:rPr>
        <w:t>(insérer le champ correspondant)</w:t>
      </w:r>
    </w:p>
    <w:p w:rsidR="003761E5" w:rsidRPr="003761E5" w:rsidRDefault="003761E5" w:rsidP="003761E5">
      <w:pPr>
        <w:ind w:left="360"/>
        <w:rPr>
          <w:i/>
        </w:rPr>
      </w:pPr>
    </w:p>
    <w:p w:rsidR="003761E5" w:rsidRDefault="003761E5" w:rsidP="003761E5">
      <w:pPr>
        <w:ind w:left="360"/>
        <w:rPr>
          <w:i/>
        </w:rPr>
      </w:pPr>
      <w:r w:rsidRPr="003761E5">
        <w:rPr>
          <w:i/>
        </w:rPr>
        <w:t xml:space="preserve">Nous vous remercions de bien vouloir nous adresser le règlement </w:t>
      </w:r>
    </w:p>
    <w:p w:rsidR="003761E5" w:rsidRDefault="003761E5" w:rsidP="003761E5">
      <w:pPr>
        <w:ind w:left="360"/>
        <w:rPr>
          <w:i/>
        </w:rPr>
      </w:pPr>
    </w:p>
    <w:p w:rsidR="003761E5" w:rsidRPr="003761E5" w:rsidRDefault="003761E5" w:rsidP="003761E5">
      <w:pPr>
        <w:ind w:left="360"/>
        <w:rPr>
          <w:b/>
          <w:i/>
        </w:rPr>
      </w:pPr>
      <w:r w:rsidRPr="003761E5">
        <w:rPr>
          <w:b/>
          <w:i/>
        </w:rPr>
        <w:t>Insérer les règles correspondantes sachant qu'il y a Deux possibilités</w:t>
      </w:r>
    </w:p>
    <w:p w:rsidR="003761E5" w:rsidRDefault="003761E5" w:rsidP="003761E5">
      <w:pPr>
        <w:ind w:left="360"/>
        <w:rPr>
          <w:i/>
        </w:rPr>
      </w:pPr>
      <w:r w:rsidRPr="003761E5">
        <w:rPr>
          <w:i/>
          <w:u w:val="single"/>
        </w:rPr>
        <w:t>Pour les MONTANTS HT supérieurs à 1.000€</w:t>
      </w:r>
      <w:r>
        <w:rPr>
          <w:i/>
        </w:rPr>
        <w:t xml:space="preserve"> le texte suivant : </w:t>
      </w:r>
    </w:p>
    <w:p w:rsidR="003761E5" w:rsidRPr="003761E5" w:rsidRDefault="003761E5" w:rsidP="003761E5">
      <w:pPr>
        <w:ind w:left="360"/>
        <w:rPr>
          <w:b/>
          <w:i/>
        </w:rPr>
      </w:pPr>
      <w:proofErr w:type="gramStart"/>
      <w:r w:rsidRPr="003761E5">
        <w:rPr>
          <w:b/>
          <w:i/>
        </w:rPr>
        <w:t>par</w:t>
      </w:r>
      <w:proofErr w:type="gramEnd"/>
      <w:r w:rsidRPr="003761E5">
        <w:rPr>
          <w:b/>
          <w:i/>
        </w:rPr>
        <w:t xml:space="preserve"> retour, sinon nous nous verrions contraints de déposer votre dossier à notre service contentieux pour saisir l'huissier</w:t>
      </w:r>
    </w:p>
    <w:p w:rsidR="003761E5" w:rsidRDefault="003761E5" w:rsidP="003761E5">
      <w:pPr>
        <w:ind w:left="360"/>
        <w:rPr>
          <w:i/>
        </w:rPr>
      </w:pPr>
      <w:r w:rsidRPr="003761E5">
        <w:rPr>
          <w:i/>
          <w:u w:val="single"/>
        </w:rPr>
        <w:t>Pour les MONTANTS HT inférieurs à 1.000€</w:t>
      </w:r>
      <w:r>
        <w:rPr>
          <w:i/>
        </w:rPr>
        <w:t xml:space="preserve"> le texte suivant : </w:t>
      </w:r>
    </w:p>
    <w:p w:rsidR="003761E5" w:rsidRPr="003761E5" w:rsidRDefault="003761E5" w:rsidP="003761E5">
      <w:pPr>
        <w:ind w:left="360"/>
        <w:rPr>
          <w:b/>
          <w:i/>
        </w:rPr>
      </w:pPr>
      <w:proofErr w:type="gramStart"/>
      <w:r w:rsidRPr="003761E5">
        <w:rPr>
          <w:b/>
          <w:i/>
        </w:rPr>
        <w:t>dans</w:t>
      </w:r>
      <w:proofErr w:type="gramEnd"/>
      <w:r w:rsidRPr="003761E5">
        <w:rPr>
          <w:b/>
          <w:i/>
        </w:rPr>
        <w:t xml:space="preserve"> les 8 jours qui suivent la réception de notre courrier</w:t>
      </w:r>
    </w:p>
    <w:p w:rsidR="003761E5" w:rsidRDefault="003761E5" w:rsidP="003761E5">
      <w:pPr>
        <w:ind w:left="360"/>
        <w:rPr>
          <w:i/>
        </w:rPr>
      </w:pPr>
    </w:p>
    <w:p w:rsidR="003761E5" w:rsidRPr="003761E5" w:rsidRDefault="003761E5" w:rsidP="003761E5">
      <w:pPr>
        <w:ind w:left="360"/>
        <w:rPr>
          <w:i/>
        </w:rPr>
      </w:pPr>
      <w:r w:rsidRPr="003761E5">
        <w:rPr>
          <w:i/>
        </w:rPr>
        <w:t xml:space="preserve">Nous vous prions d'agréer, </w:t>
      </w:r>
      <w:r w:rsidRPr="003761E5">
        <w:rPr>
          <w:b/>
          <w:i/>
        </w:rPr>
        <w:t>(insérer le champ correspondant),</w:t>
      </w:r>
      <w:r w:rsidRPr="003761E5">
        <w:rPr>
          <w:i/>
        </w:rPr>
        <w:t xml:space="preserve"> nos salutations les meilleures.</w:t>
      </w:r>
    </w:p>
    <w:p w:rsidR="003761E5" w:rsidRDefault="003761E5" w:rsidP="003761E5">
      <w:pPr>
        <w:rPr>
          <w:i/>
        </w:rPr>
      </w:pPr>
    </w:p>
    <w:p w:rsidR="000D41AB" w:rsidRDefault="003761E5" w:rsidP="003761E5">
      <w:pPr>
        <w:rPr>
          <w:i/>
        </w:rPr>
      </w:pPr>
      <w:r>
        <w:rPr>
          <w:i/>
        </w:rPr>
        <w:t>La Direction</w:t>
      </w:r>
    </w:p>
    <w:p w:rsidR="00021750" w:rsidRDefault="00021750" w:rsidP="003761E5"/>
    <w:p w:rsidR="00021750" w:rsidRPr="00DA088C" w:rsidRDefault="00021750" w:rsidP="00DA088C">
      <w:pPr>
        <w:pStyle w:val="Paragraphedeliste"/>
        <w:numPr>
          <w:ilvl w:val="0"/>
          <w:numId w:val="16"/>
        </w:numPr>
      </w:pPr>
      <w:r w:rsidRPr="00DA088C">
        <w:t>Liste des Clients pour le fichier de Données : à enregistrer sous CLIENTS DEBITEURS</w:t>
      </w:r>
    </w:p>
    <w:p w:rsidR="000D41AB" w:rsidRDefault="00F43C9D" w:rsidP="00021750">
      <w:pPr>
        <w:ind w:left="-567"/>
      </w:pPr>
      <w:r w:rsidRPr="00B91FC6">
        <w:rPr>
          <w:noProof/>
        </w:rPr>
        <w:drawing>
          <wp:inline distT="0" distB="0" distL="0" distR="0">
            <wp:extent cx="6460490" cy="7600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26077" r="9482" b="56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E5" w:rsidRPr="000D41AB" w:rsidRDefault="003761E5" w:rsidP="000D41AB"/>
    <w:sectPr w:rsidR="003761E5" w:rsidRPr="000D41AB" w:rsidSect="00C55771">
      <w:footerReference w:type="default" r:id="rId9"/>
      <w:pgSz w:w="11906" w:h="16838"/>
      <w:pgMar w:top="993" w:right="1417" w:bottom="1977" w:left="1417" w:header="708" w:footer="435" w:gutter="0"/>
      <w:pgBorders>
        <w:top w:val="pushPinNote1" w:sz="10" w:space="1" w:color="auto"/>
        <w:left w:val="pushPinNote1" w:sz="10" w:space="24" w:color="auto"/>
        <w:bottom w:val="pushPinNote1" w:sz="10" w:space="1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E89" w:rsidRDefault="00014E89">
      <w:r>
        <w:separator/>
      </w:r>
    </w:p>
  </w:endnote>
  <w:endnote w:type="continuationSeparator" w:id="0">
    <w:p w:rsidR="00014E89" w:rsidRDefault="0001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F43C9D" w:rsidP="00DC2369">
          <w:pPr>
            <w:pStyle w:val="En-tte"/>
          </w:pPr>
          <w:r w:rsidRPr="00B91FC6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2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E89" w:rsidRDefault="00014E89">
      <w:r>
        <w:separator/>
      </w:r>
    </w:p>
  </w:footnote>
  <w:footnote w:type="continuationSeparator" w:id="0">
    <w:p w:rsidR="00014E89" w:rsidRDefault="0001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94CE1"/>
    <w:multiLevelType w:val="hybridMultilevel"/>
    <w:tmpl w:val="6F92A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B3DCA"/>
    <w:multiLevelType w:val="hybridMultilevel"/>
    <w:tmpl w:val="F28EE2E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0B29"/>
    <w:multiLevelType w:val="hybridMultilevel"/>
    <w:tmpl w:val="D0B8CB3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E3D5E79"/>
    <w:multiLevelType w:val="hybridMultilevel"/>
    <w:tmpl w:val="BB2CFAEC"/>
    <w:lvl w:ilvl="0" w:tplc="57E08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8748F"/>
    <w:multiLevelType w:val="hybridMultilevel"/>
    <w:tmpl w:val="E60CE898"/>
    <w:lvl w:ilvl="0" w:tplc="7EA612D6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4E89"/>
    <w:rsid w:val="00021750"/>
    <w:rsid w:val="00053D72"/>
    <w:rsid w:val="0006035E"/>
    <w:rsid w:val="00065B10"/>
    <w:rsid w:val="00066CCF"/>
    <w:rsid w:val="0006784A"/>
    <w:rsid w:val="000969A4"/>
    <w:rsid w:val="000D41AB"/>
    <w:rsid w:val="000F7FFC"/>
    <w:rsid w:val="00145D0D"/>
    <w:rsid w:val="0017039A"/>
    <w:rsid w:val="00170FD1"/>
    <w:rsid w:val="00196D67"/>
    <w:rsid w:val="001D0D67"/>
    <w:rsid w:val="001F20EB"/>
    <w:rsid w:val="001F3D2E"/>
    <w:rsid w:val="001F7E98"/>
    <w:rsid w:val="002019EE"/>
    <w:rsid w:val="0021467C"/>
    <w:rsid w:val="00234463"/>
    <w:rsid w:val="002A33AC"/>
    <w:rsid w:val="002F1898"/>
    <w:rsid w:val="002F7479"/>
    <w:rsid w:val="003206D4"/>
    <w:rsid w:val="00375F48"/>
    <w:rsid w:val="003761E5"/>
    <w:rsid w:val="00393D01"/>
    <w:rsid w:val="00395FF7"/>
    <w:rsid w:val="00397276"/>
    <w:rsid w:val="003A5CF4"/>
    <w:rsid w:val="003B3596"/>
    <w:rsid w:val="003C04AB"/>
    <w:rsid w:val="003D5956"/>
    <w:rsid w:val="003E2AFE"/>
    <w:rsid w:val="00413CEF"/>
    <w:rsid w:val="004219B7"/>
    <w:rsid w:val="00444698"/>
    <w:rsid w:val="004922E6"/>
    <w:rsid w:val="004A4FA6"/>
    <w:rsid w:val="004B5B41"/>
    <w:rsid w:val="004F1F24"/>
    <w:rsid w:val="00585D65"/>
    <w:rsid w:val="005B7ACE"/>
    <w:rsid w:val="005C17DA"/>
    <w:rsid w:val="00617AE4"/>
    <w:rsid w:val="00655760"/>
    <w:rsid w:val="00672C86"/>
    <w:rsid w:val="00691D30"/>
    <w:rsid w:val="006A17F8"/>
    <w:rsid w:val="006E7A76"/>
    <w:rsid w:val="006F31A0"/>
    <w:rsid w:val="00776163"/>
    <w:rsid w:val="00794E6E"/>
    <w:rsid w:val="007C16F5"/>
    <w:rsid w:val="0080338D"/>
    <w:rsid w:val="00804346"/>
    <w:rsid w:val="00844CCB"/>
    <w:rsid w:val="0085037F"/>
    <w:rsid w:val="008529C3"/>
    <w:rsid w:val="00856724"/>
    <w:rsid w:val="00881D8C"/>
    <w:rsid w:val="00893B8F"/>
    <w:rsid w:val="008A2A3D"/>
    <w:rsid w:val="008B3645"/>
    <w:rsid w:val="008D33D4"/>
    <w:rsid w:val="008F1918"/>
    <w:rsid w:val="008F262A"/>
    <w:rsid w:val="008F5AE7"/>
    <w:rsid w:val="009546F6"/>
    <w:rsid w:val="009924AF"/>
    <w:rsid w:val="009D2E1E"/>
    <w:rsid w:val="009E22FE"/>
    <w:rsid w:val="009E558F"/>
    <w:rsid w:val="009F6B6A"/>
    <w:rsid w:val="00A03590"/>
    <w:rsid w:val="00A22949"/>
    <w:rsid w:val="00A36E93"/>
    <w:rsid w:val="00A37651"/>
    <w:rsid w:val="00A74DE7"/>
    <w:rsid w:val="00A92AA6"/>
    <w:rsid w:val="00AB2FA3"/>
    <w:rsid w:val="00AD66A9"/>
    <w:rsid w:val="00AE5B2A"/>
    <w:rsid w:val="00AE7202"/>
    <w:rsid w:val="00B02521"/>
    <w:rsid w:val="00B037B6"/>
    <w:rsid w:val="00B17FB3"/>
    <w:rsid w:val="00B75F61"/>
    <w:rsid w:val="00B90D73"/>
    <w:rsid w:val="00BF4231"/>
    <w:rsid w:val="00C071B4"/>
    <w:rsid w:val="00C51307"/>
    <w:rsid w:val="00C55771"/>
    <w:rsid w:val="00CA47FF"/>
    <w:rsid w:val="00CC7AF3"/>
    <w:rsid w:val="00CD0044"/>
    <w:rsid w:val="00CD34F5"/>
    <w:rsid w:val="00CD7CA2"/>
    <w:rsid w:val="00CE30C9"/>
    <w:rsid w:val="00CE33F2"/>
    <w:rsid w:val="00D03409"/>
    <w:rsid w:val="00D16BF3"/>
    <w:rsid w:val="00D26479"/>
    <w:rsid w:val="00D26ABB"/>
    <w:rsid w:val="00D403CA"/>
    <w:rsid w:val="00D440A7"/>
    <w:rsid w:val="00D462A8"/>
    <w:rsid w:val="00D54EB1"/>
    <w:rsid w:val="00D60B7A"/>
    <w:rsid w:val="00D963C9"/>
    <w:rsid w:val="00DA088C"/>
    <w:rsid w:val="00DA4D75"/>
    <w:rsid w:val="00DB6E26"/>
    <w:rsid w:val="00DC2369"/>
    <w:rsid w:val="00E80332"/>
    <w:rsid w:val="00E814C8"/>
    <w:rsid w:val="00EB3835"/>
    <w:rsid w:val="00ED6851"/>
    <w:rsid w:val="00EF2BE2"/>
    <w:rsid w:val="00F05BE4"/>
    <w:rsid w:val="00F1010B"/>
    <w:rsid w:val="00F116F9"/>
    <w:rsid w:val="00F15BBE"/>
    <w:rsid w:val="00F36D77"/>
    <w:rsid w:val="00F43C9D"/>
    <w:rsid w:val="00F45D3E"/>
    <w:rsid w:val="00FC4D2C"/>
    <w:rsid w:val="00F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E05094B-F0FB-4B88-A26A-C16B3FE0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6ABB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  <w:style w:type="character" w:customStyle="1" w:styleId="Titre5Car">
    <w:name w:val="Titre 5 Car"/>
    <w:link w:val="Titre5"/>
    <w:uiPriority w:val="9"/>
    <w:rsid w:val="00D26ABB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E6FE9-AB4D-4ED4-9EDA-C6B439A7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2005-09-29T10:30:00Z</cp:lastPrinted>
  <dcterms:created xsi:type="dcterms:W3CDTF">2016-07-28T09:48:00Z</dcterms:created>
  <dcterms:modified xsi:type="dcterms:W3CDTF">2016-07-28T09:48:00Z</dcterms:modified>
</cp:coreProperties>
</file>