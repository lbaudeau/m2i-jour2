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BBC" w:rsidRDefault="005F0BBC">
      <w:pPr>
        <w:pStyle w:val="Titre2"/>
        <w:tabs>
          <w:tab w:val="right" w:pos="9000"/>
        </w:tabs>
      </w:pPr>
      <w:r>
        <w:rPr>
          <w:rStyle w:val="Titre1Car"/>
        </w:rPr>
        <w:t>WORD – Approfondir les bases</w:t>
      </w:r>
      <w:r>
        <w:tab/>
        <w:t>Exercice WO-10</w:t>
      </w:r>
    </w:p>
    <w:p w:rsidR="005F0BBC" w:rsidRDefault="005F0BBC">
      <w:pPr>
        <w:pStyle w:val="Titre2"/>
      </w:pPr>
      <w:r>
        <w:t>Les styles – Le mode Plan</w:t>
      </w:r>
    </w:p>
    <w:p w:rsidR="005F0BBC" w:rsidRDefault="005F0BBC">
      <w:pPr>
        <w:pBdr>
          <w:bottom w:val="single" w:sz="4" w:space="1" w:color="auto"/>
        </w:pBdr>
      </w:pPr>
    </w:p>
    <w:p w:rsidR="005F0BBC" w:rsidRDefault="005F0BBC">
      <w:pPr>
        <w:pStyle w:val="Titre3"/>
      </w:pPr>
    </w:p>
    <w:p w:rsidR="005F0BBC" w:rsidRDefault="005F0BBC">
      <w:pPr>
        <w:pStyle w:val="Titre3"/>
      </w:pPr>
    </w:p>
    <w:p w:rsidR="005F0BBC" w:rsidRDefault="005F0BBC">
      <w:pPr>
        <w:pStyle w:val="Titre3"/>
      </w:pPr>
      <w:r>
        <w:t>ENONCE DE L’EXERCICE</w:t>
      </w:r>
      <w:bookmarkStart w:id="0" w:name="_GoBack"/>
      <w:bookmarkEnd w:id="0"/>
    </w:p>
    <w:p w:rsidR="005F0BBC" w:rsidRDefault="005F0BBC">
      <w:pPr>
        <w:pStyle w:val="Tiret"/>
      </w:pPr>
      <w:r>
        <w:t>Ouvrir le document « LE SYSTEME SOLAIRE »</w:t>
      </w:r>
    </w:p>
    <w:p w:rsidR="005F0BBC" w:rsidRDefault="005F0BBC">
      <w:pPr>
        <w:pStyle w:val="Tiret"/>
      </w:pPr>
      <w:r>
        <w:t xml:space="preserve">Créer un style </w:t>
      </w:r>
      <w:r>
        <w:rPr>
          <w:b/>
          <w:bCs/>
        </w:rPr>
        <w:t>Titre général</w:t>
      </w:r>
      <w:r>
        <w:t xml:space="preserve">  (taille 20 – encadré – police Algerian – centré)</w:t>
      </w:r>
    </w:p>
    <w:p w:rsidR="005F0BBC" w:rsidRDefault="005F0BBC">
      <w:pPr>
        <w:pStyle w:val="Tiret"/>
      </w:pPr>
      <w:r>
        <w:t>Appliquer ce style au titre LE SYSTEME SOLAIRE</w:t>
      </w:r>
    </w:p>
    <w:p w:rsidR="005F0BBC" w:rsidRDefault="005F0BBC">
      <w:pPr>
        <w:pStyle w:val="Tiret"/>
      </w:pPr>
      <w:r>
        <w:t xml:space="preserve">Appliquer le style </w:t>
      </w:r>
      <w:r>
        <w:rPr>
          <w:b/>
          <w:bCs/>
        </w:rPr>
        <w:t>Titre 1</w:t>
      </w:r>
      <w:r>
        <w:t xml:space="preserve"> aux titre des planètes (en majuscule dans le texte)</w:t>
      </w:r>
    </w:p>
    <w:p w:rsidR="005F0BBC" w:rsidRDefault="005F0BBC">
      <w:pPr>
        <w:pStyle w:val="Tiret"/>
      </w:pPr>
      <w:r>
        <w:t xml:space="preserve">Appliquer le style </w:t>
      </w:r>
      <w:r>
        <w:rPr>
          <w:b/>
          <w:bCs/>
        </w:rPr>
        <w:t>Titre 2</w:t>
      </w:r>
      <w:r>
        <w:t xml:space="preserve"> aux titres nommés « Satellites » et « Géologie »</w:t>
      </w:r>
    </w:p>
    <w:p w:rsidR="005F0BBC" w:rsidRDefault="005F0BBC">
      <w:pPr>
        <w:pStyle w:val="Tiret"/>
      </w:pPr>
      <w:r>
        <w:t xml:space="preserve">Appliquer le style </w:t>
      </w:r>
      <w:r>
        <w:rPr>
          <w:b/>
          <w:bCs/>
        </w:rPr>
        <w:t>Titre 3</w:t>
      </w:r>
      <w:r>
        <w:t xml:space="preserve"> aux autres titres (en retrait dans le texte)</w:t>
      </w:r>
    </w:p>
    <w:p w:rsidR="005F0BBC" w:rsidRDefault="005F0BBC">
      <w:pPr>
        <w:pStyle w:val="Tiret"/>
      </w:pPr>
      <w:r>
        <w:t xml:space="preserve">Appliquer le style </w:t>
      </w:r>
      <w:r>
        <w:rPr>
          <w:b/>
          <w:bCs/>
        </w:rPr>
        <w:t>Corps de texte</w:t>
      </w:r>
      <w:r>
        <w:t xml:space="preserve"> aux paragraphes</w:t>
      </w:r>
    </w:p>
    <w:p w:rsidR="005F0BBC" w:rsidRDefault="005F0BBC">
      <w:pPr>
        <w:pStyle w:val="Tiret"/>
        <w:numPr>
          <w:ilvl w:val="0"/>
          <w:numId w:val="0"/>
        </w:numPr>
        <w:ind w:left="720" w:hanging="360"/>
      </w:pPr>
    </w:p>
    <w:p w:rsidR="005F0BBC" w:rsidRDefault="005F0BBC">
      <w:pPr>
        <w:pStyle w:val="Tiret"/>
      </w:pPr>
      <w:r>
        <w:t xml:space="preserve">Modifier le style </w:t>
      </w:r>
      <w:r>
        <w:rPr>
          <w:b/>
          <w:bCs/>
        </w:rPr>
        <w:t>Titre 1</w:t>
      </w:r>
      <w:r>
        <w:t xml:space="preserve"> comme suit :</w:t>
      </w:r>
    </w:p>
    <w:p w:rsidR="005F0BBC" w:rsidRDefault="005F0BBC">
      <w:pPr>
        <w:pStyle w:val="Puce"/>
      </w:pPr>
      <w:r>
        <w:t>police Verdana – taille 14 – couleur vert foncé – centré – trame de fond jaune clair</w:t>
      </w:r>
    </w:p>
    <w:p w:rsidR="005F0BBC" w:rsidRDefault="005F0BBC">
      <w:pPr>
        <w:pStyle w:val="Tiret"/>
      </w:pPr>
      <w:r>
        <w:t xml:space="preserve">Modifier le style </w:t>
      </w:r>
      <w:r>
        <w:rPr>
          <w:b/>
          <w:bCs/>
        </w:rPr>
        <w:t>Corps de texte</w:t>
      </w:r>
      <w:r>
        <w:t xml:space="preserve"> comme suit :</w:t>
      </w:r>
    </w:p>
    <w:p w:rsidR="005F0BBC" w:rsidRDefault="005F0BBC">
      <w:pPr>
        <w:pStyle w:val="Puce"/>
      </w:pPr>
      <w:r>
        <w:t>police Verdana – taille 10 – retrait de 1</w:t>
      </w:r>
      <w:r>
        <w:rPr>
          <w:vertAlign w:val="superscript"/>
        </w:rPr>
        <w:t>ère</w:t>
      </w:r>
      <w:r>
        <w:t xml:space="preserve"> ligne de 2 cm – justifié</w:t>
      </w:r>
    </w:p>
    <w:p w:rsidR="005F0BBC" w:rsidRDefault="005F0BBC">
      <w:pPr>
        <w:pStyle w:val="Tiret"/>
      </w:pPr>
      <w:r>
        <w:t xml:space="preserve">Créer un style pour le titre du document « Le système solaire » comme suit (nommé </w:t>
      </w:r>
      <w:r>
        <w:rPr>
          <w:b/>
          <w:bCs/>
        </w:rPr>
        <w:t>Titre général</w:t>
      </w:r>
      <w:r>
        <w:t>) :</w:t>
      </w:r>
    </w:p>
    <w:p w:rsidR="005F0BBC" w:rsidRDefault="005F0BBC">
      <w:pPr>
        <w:pStyle w:val="Puce"/>
      </w:pPr>
      <w:r>
        <w:t>police Verdana – taille 16 – centré – bordure ajustée</w:t>
      </w:r>
    </w:p>
    <w:p w:rsidR="005F0BBC" w:rsidRDefault="005F0BBC">
      <w:pPr>
        <w:pStyle w:val="Puce"/>
        <w:numPr>
          <w:ilvl w:val="0"/>
          <w:numId w:val="0"/>
        </w:numPr>
        <w:ind w:left="1440" w:hanging="360"/>
      </w:pPr>
    </w:p>
    <w:p w:rsidR="005F0BBC" w:rsidRDefault="005F0BBC">
      <w:pPr>
        <w:pStyle w:val="Tiret"/>
      </w:pPr>
      <w:r>
        <w:t>Afficher le document en mode Plan</w:t>
      </w:r>
    </w:p>
    <w:p w:rsidR="005F0BBC" w:rsidRDefault="005F0BBC">
      <w:pPr>
        <w:pStyle w:val="Tiret"/>
      </w:pPr>
      <w:r>
        <w:t>Déplacer tout le texte concernant « JUPITER » après « MARS » en utilisant la souris</w:t>
      </w:r>
    </w:p>
    <w:sectPr w:rsidR="005F0BBC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BBC" w:rsidRDefault="005F0BBC">
      <w:r>
        <w:separator/>
      </w:r>
    </w:p>
  </w:endnote>
  <w:endnote w:type="continuationSeparator" w:id="0">
    <w:p w:rsidR="005F0BBC" w:rsidRDefault="005F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5F0BB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5F0BBC" w:rsidRDefault="009766F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5F0BBC" w:rsidRDefault="005F0BBC">
          <w:pPr>
            <w:pStyle w:val="En-tte"/>
            <w:jc w:val="right"/>
          </w:pPr>
          <w:r>
            <w:t>Inter Entreprise Individualisé</w:t>
          </w:r>
        </w:p>
      </w:tc>
    </w:tr>
  </w:tbl>
  <w:p w:rsidR="005F0BBC" w:rsidRDefault="005F0B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BBC" w:rsidRDefault="005F0BBC">
      <w:r>
        <w:separator/>
      </w:r>
    </w:p>
  </w:footnote>
  <w:footnote w:type="continuationSeparator" w:id="0">
    <w:p w:rsidR="005F0BBC" w:rsidRDefault="005F0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F8"/>
    <w:rsid w:val="005F0BBC"/>
    <w:rsid w:val="009766FC"/>
    <w:rsid w:val="00E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2BF656A-4922-462E-A6D8-B6DD0380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Tiret">
    <w:name w:val="Tiret"/>
    <w:basedOn w:val="Normal"/>
    <w:pPr>
      <w:numPr>
        <w:numId w:val="7"/>
      </w:numPr>
    </w:pPr>
  </w:style>
  <w:style w:type="paragraph" w:styleId="Notedebasdepage">
    <w:name w:val="footnote text"/>
    <w:basedOn w:val="Normal"/>
    <w:semiHidden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customStyle="1" w:styleId="Puce">
    <w:name w:val="Puce"/>
    <w:basedOn w:val="Normal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196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2005-09-29T15:17:00Z</cp:lastPrinted>
  <dcterms:created xsi:type="dcterms:W3CDTF">2016-07-28T09:33:00Z</dcterms:created>
  <dcterms:modified xsi:type="dcterms:W3CDTF">2016-07-28T09:33:00Z</dcterms:modified>
</cp:coreProperties>
</file>