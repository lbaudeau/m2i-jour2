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980D26">
        <w:t>20Bis</w:t>
      </w:r>
    </w:p>
    <w:p w:rsidR="003D5956" w:rsidRDefault="002A33AC" w:rsidP="00A03590">
      <w:pPr>
        <w:pStyle w:val="Titre2"/>
      </w:pPr>
      <w:proofErr w:type="spellStart"/>
      <w:r>
        <w:t>SmartArt</w:t>
      </w:r>
      <w:proofErr w:type="spellEnd"/>
      <w:r w:rsidR="000F7FFC">
        <w:t xml:space="preserve"> – Processus Engrenage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Pr="00A92AA6" w:rsidRDefault="0085037F" w:rsidP="00A92AA6">
      <w:pPr>
        <w:pStyle w:val="Titre3"/>
      </w:pPr>
      <w:r w:rsidRPr="00A92AA6">
        <w:t>ENONCE DE L’EXERCICE</w:t>
      </w:r>
    </w:p>
    <w:p w:rsidR="00170FD1" w:rsidRDefault="002A33AC" w:rsidP="004219B7">
      <w:pPr>
        <w:pStyle w:val="Tiret"/>
      </w:pPr>
      <w:r>
        <w:t xml:space="preserve">Créer un </w:t>
      </w:r>
      <w:r w:rsidR="00170FD1" w:rsidRPr="00395FF7">
        <w:rPr>
          <w:b/>
        </w:rPr>
        <w:t xml:space="preserve">graphique </w:t>
      </w:r>
      <w:proofErr w:type="spellStart"/>
      <w:r w:rsidRPr="00395FF7">
        <w:rPr>
          <w:b/>
        </w:rPr>
        <w:t>Smartart</w:t>
      </w:r>
      <w:proofErr w:type="spellEnd"/>
      <w:r>
        <w:t xml:space="preserve"> dans un nouveau document </w:t>
      </w:r>
    </w:p>
    <w:p w:rsidR="00B037B6" w:rsidRDefault="00170FD1" w:rsidP="004219B7">
      <w:pPr>
        <w:pStyle w:val="Tiret"/>
      </w:pPr>
      <w:r>
        <w:t xml:space="preserve">Type : </w:t>
      </w:r>
      <w:r w:rsidR="00CE33F2">
        <w:rPr>
          <w:b/>
        </w:rPr>
        <w:t>Disposition Engrenage</w:t>
      </w:r>
    </w:p>
    <w:p w:rsidR="00CE33F2" w:rsidRDefault="00CE33F2" w:rsidP="004219B7">
      <w:pPr>
        <w:pStyle w:val="Tiret"/>
      </w:pPr>
      <w:r>
        <w:t xml:space="preserve">Style : </w:t>
      </w:r>
      <w:r w:rsidRPr="00CE33F2">
        <w:rPr>
          <w:b/>
        </w:rPr>
        <w:t>Métallique</w:t>
      </w:r>
    </w:p>
    <w:p w:rsidR="002A33AC" w:rsidRDefault="002A33AC" w:rsidP="00CE33F2">
      <w:pPr>
        <w:pStyle w:val="Tiret"/>
        <w:numPr>
          <w:ilvl w:val="0"/>
          <w:numId w:val="0"/>
        </w:numPr>
        <w:ind w:left="720" w:hanging="360"/>
      </w:pPr>
    </w:p>
    <w:p w:rsidR="00B037B6" w:rsidRDefault="002A33AC" w:rsidP="00395FF7">
      <w:pPr>
        <w:pStyle w:val="Paragraphedeliste"/>
        <w:numPr>
          <w:ilvl w:val="0"/>
          <w:numId w:val="10"/>
        </w:numPr>
      </w:pPr>
      <w:proofErr w:type="spellStart"/>
      <w:r w:rsidRPr="00395FF7">
        <w:rPr>
          <w:b/>
          <w:bCs/>
          <w:u w:val="single"/>
        </w:rPr>
        <w:t>Smartart</w:t>
      </w:r>
      <w:proofErr w:type="spellEnd"/>
      <w:r w:rsidRPr="00395FF7">
        <w:rPr>
          <w:b/>
          <w:bCs/>
          <w:u w:val="single"/>
        </w:rPr>
        <w:t xml:space="preserve"> à réaliser</w:t>
      </w:r>
      <w:r w:rsidR="00B037B6">
        <w:t> :</w:t>
      </w:r>
    </w:p>
    <w:p w:rsidR="00395FF7" w:rsidRDefault="00395FF7" w:rsidP="00B037B6"/>
    <w:p w:rsidR="00395FF7" w:rsidRDefault="001401AA" w:rsidP="00B037B6">
      <w:r w:rsidRPr="00435139">
        <w:rPr>
          <w:noProof/>
        </w:rPr>
        <w:drawing>
          <wp:inline distT="0" distB="0" distL="0" distR="0">
            <wp:extent cx="5486400" cy="3194685"/>
            <wp:effectExtent l="0" t="0" r="0" b="0"/>
            <wp:docPr id="1" name="Diagramm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95FF7" w:rsidRDefault="00395FF7" w:rsidP="00395FF7"/>
    <w:p w:rsidR="00E80332" w:rsidRDefault="00395FF7" w:rsidP="006C2D06">
      <w:pPr>
        <w:pStyle w:val="Paragraphedeliste"/>
        <w:numPr>
          <w:ilvl w:val="0"/>
          <w:numId w:val="10"/>
        </w:numPr>
      </w:pPr>
      <w:r>
        <w:t>Modifier le graphique obtenu en</w:t>
      </w:r>
      <w:r w:rsidR="006C2D06">
        <w:t xml:space="preserve"> changeant</w:t>
      </w:r>
      <w:r w:rsidR="00E80332">
        <w:t xml:space="preserve"> les couleurs : </w:t>
      </w:r>
      <w:r w:rsidR="006C2D06">
        <w:br/>
      </w:r>
      <w:r w:rsidR="00CE33F2">
        <w:t>choisir Plage de Dégradé, Accentuation 2</w:t>
      </w:r>
    </w:p>
    <w:p w:rsidR="00E80332" w:rsidRDefault="00E80332" w:rsidP="0080338D">
      <w:bookmarkStart w:id="0" w:name="_GoBack"/>
      <w:bookmarkEnd w:id="0"/>
    </w:p>
    <w:sectPr w:rsidR="00E80332" w:rsidSect="00A03590">
      <w:footerReference w:type="defaul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C53" w:rsidRDefault="00375C53">
      <w:r>
        <w:separator/>
      </w:r>
    </w:p>
  </w:endnote>
  <w:endnote w:type="continuationSeparator" w:id="0">
    <w:p w:rsidR="00375C53" w:rsidRDefault="0037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1401AA" w:rsidP="00DC2369">
          <w:pPr>
            <w:pStyle w:val="En-tte"/>
          </w:pPr>
          <w:r w:rsidRPr="00435139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2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C53" w:rsidRDefault="00375C53">
      <w:r>
        <w:separator/>
      </w:r>
    </w:p>
  </w:footnote>
  <w:footnote w:type="continuationSeparator" w:id="0">
    <w:p w:rsidR="00375C53" w:rsidRDefault="00375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53D72"/>
    <w:rsid w:val="00065B10"/>
    <w:rsid w:val="00066CCF"/>
    <w:rsid w:val="0006784A"/>
    <w:rsid w:val="00097C4F"/>
    <w:rsid w:val="000F7FFC"/>
    <w:rsid w:val="001401AA"/>
    <w:rsid w:val="00145D0D"/>
    <w:rsid w:val="00157BB8"/>
    <w:rsid w:val="00170FD1"/>
    <w:rsid w:val="00196D67"/>
    <w:rsid w:val="001D0D67"/>
    <w:rsid w:val="001F7E98"/>
    <w:rsid w:val="002019EE"/>
    <w:rsid w:val="0021467C"/>
    <w:rsid w:val="00252F1F"/>
    <w:rsid w:val="002A33AC"/>
    <w:rsid w:val="002F1898"/>
    <w:rsid w:val="002F7479"/>
    <w:rsid w:val="003206D4"/>
    <w:rsid w:val="00375C53"/>
    <w:rsid w:val="00375F48"/>
    <w:rsid w:val="00395FF7"/>
    <w:rsid w:val="003A5CF4"/>
    <w:rsid w:val="003B3596"/>
    <w:rsid w:val="003D5956"/>
    <w:rsid w:val="003E2AFE"/>
    <w:rsid w:val="004219B7"/>
    <w:rsid w:val="004922E6"/>
    <w:rsid w:val="004A4FA6"/>
    <w:rsid w:val="004B5B41"/>
    <w:rsid w:val="004F1F24"/>
    <w:rsid w:val="00585D65"/>
    <w:rsid w:val="005B7ACE"/>
    <w:rsid w:val="005C17DA"/>
    <w:rsid w:val="00655760"/>
    <w:rsid w:val="00672C86"/>
    <w:rsid w:val="00691D30"/>
    <w:rsid w:val="006C2D06"/>
    <w:rsid w:val="006F31A0"/>
    <w:rsid w:val="00776163"/>
    <w:rsid w:val="00794E6E"/>
    <w:rsid w:val="007C16F5"/>
    <w:rsid w:val="0080338D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80D26"/>
    <w:rsid w:val="009D2E1E"/>
    <w:rsid w:val="009E22FE"/>
    <w:rsid w:val="009E558F"/>
    <w:rsid w:val="009F6B6A"/>
    <w:rsid w:val="00A03590"/>
    <w:rsid w:val="00A22949"/>
    <w:rsid w:val="00A36E93"/>
    <w:rsid w:val="00A37651"/>
    <w:rsid w:val="00A74DE7"/>
    <w:rsid w:val="00A92AA6"/>
    <w:rsid w:val="00AB2FA3"/>
    <w:rsid w:val="00AD66A9"/>
    <w:rsid w:val="00AE5B2A"/>
    <w:rsid w:val="00B02521"/>
    <w:rsid w:val="00B037B6"/>
    <w:rsid w:val="00B17FB3"/>
    <w:rsid w:val="00B90D73"/>
    <w:rsid w:val="00BF4231"/>
    <w:rsid w:val="00C51307"/>
    <w:rsid w:val="00CA47FF"/>
    <w:rsid w:val="00CC7AF3"/>
    <w:rsid w:val="00CD7CA2"/>
    <w:rsid w:val="00CE30C9"/>
    <w:rsid w:val="00CE33F2"/>
    <w:rsid w:val="00D26479"/>
    <w:rsid w:val="00D403CA"/>
    <w:rsid w:val="00D440A7"/>
    <w:rsid w:val="00D462A8"/>
    <w:rsid w:val="00D60B7A"/>
    <w:rsid w:val="00D963C9"/>
    <w:rsid w:val="00DA4D75"/>
    <w:rsid w:val="00DC2369"/>
    <w:rsid w:val="00E80332"/>
    <w:rsid w:val="00E814C8"/>
    <w:rsid w:val="00EB3835"/>
    <w:rsid w:val="00ED6851"/>
    <w:rsid w:val="00EF2BE2"/>
    <w:rsid w:val="00F116F9"/>
    <w:rsid w:val="00F15BBE"/>
    <w:rsid w:val="00F36D77"/>
    <w:rsid w:val="00F45D3E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947D7D9-8449-4D40-B996-BD90C7DE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6B2EB-C399-4428-874A-A1E18DB0A25A}" type="doc">
      <dgm:prSet loTypeId="urn:microsoft.com/office/officeart/2005/8/layout/gear1" loCatId="process" qsTypeId="urn:microsoft.com/office/officeart/2005/8/quickstyle/3d7" qsCatId="3D" csTypeId="urn:microsoft.com/office/officeart/2005/8/colors/accent1_2" csCatId="accent1" phldr="1"/>
      <dgm:spPr/>
    </dgm:pt>
    <dgm:pt modelId="{D869427D-FF67-4120-BF68-EB32B0157650}">
      <dgm:prSet phldrT="[Texte]" custT="1"/>
      <dgm:spPr>
        <a:xfrm>
          <a:off x="2583180" y="1440180"/>
          <a:ext cx="1760220" cy="1760220"/>
        </a:xfrm>
        <a:prstGeom prst="gear9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gm:spPr>
      <dgm:t>
        <a:bodyPr/>
        <a:lstStyle/>
        <a:p>
          <a:r>
            <a:rPr lang="fr-FR" sz="2400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Finition </a:t>
          </a:r>
        </a:p>
      </dgm:t>
    </dgm:pt>
    <dgm:pt modelId="{90ECD851-44E6-4F67-A642-D3818E9A5873}" type="parTrans" cxnId="{EE858C01-6A7A-424B-8C32-63268E8D699B}">
      <dgm:prSet/>
      <dgm:spPr/>
      <dgm:t>
        <a:bodyPr/>
        <a:lstStyle/>
        <a:p>
          <a:endParaRPr lang="fr-FR"/>
        </a:p>
      </dgm:t>
    </dgm:pt>
    <dgm:pt modelId="{A0DB8859-35CF-41CA-8434-4E62F57DDFE1}" type="sibTrans" cxnId="{EE858C01-6A7A-424B-8C32-63268E8D699B}">
      <dgm:prSet/>
      <dgm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110000">
          <a:bevelT w="40600" h="20600" prst="relaxedInset"/>
        </a:sp3d>
      </dgm:spPr>
      <dgm:t>
        <a:bodyPr/>
        <a:lstStyle/>
        <a:p>
          <a:endParaRPr lang="fr-FR"/>
        </a:p>
      </dgm:t>
    </dgm:pt>
    <dgm:pt modelId="{FF81D527-7F5B-43F9-A206-DA4AE586C9FF}">
      <dgm:prSet phldrT="[Texte]" custT="1"/>
      <dgm:spPr>
        <a:xfrm>
          <a:off x="1247896" y="1055875"/>
          <a:ext cx="1280160" cy="1280160"/>
        </a:xfrm>
        <a:prstGeom prst="gear6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gm:spPr>
      <dgm:t>
        <a:bodyPr/>
        <a:lstStyle/>
        <a:p>
          <a:r>
            <a:rPr lang="fr-FR" sz="1800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Prépa</a:t>
          </a:r>
          <a:endParaRPr lang="fr-FR" sz="1600" b="1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CAAA191D-4FB1-4A7E-8AE1-CDD8CDE70D38}" type="parTrans" cxnId="{D696816D-747E-4D42-BAF6-74AB389F559B}">
      <dgm:prSet/>
      <dgm:spPr/>
      <dgm:t>
        <a:bodyPr/>
        <a:lstStyle/>
        <a:p>
          <a:endParaRPr lang="fr-FR"/>
        </a:p>
      </dgm:t>
    </dgm:pt>
    <dgm:pt modelId="{78F51B10-5620-4EAA-86CF-3D979580C81A}" type="sibTrans" cxnId="{D696816D-747E-4D42-BAF6-74AB389F559B}">
      <dgm:prSet/>
      <dgm:spPr>
        <a:xfrm>
          <a:off x="970380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110000">
          <a:bevelT w="40600" h="20600" prst="relaxedInset"/>
        </a:sp3d>
      </dgm:spPr>
      <dgm:t>
        <a:bodyPr/>
        <a:lstStyle/>
        <a:p>
          <a:endParaRPr lang="fr-FR"/>
        </a:p>
      </dgm:t>
    </dgm:pt>
    <dgm:pt modelId="{F70AE2D6-9D4F-4A71-956A-D15757CA647A}">
      <dgm:prSet phldrT="[Texte]"/>
      <dgm:spPr>
        <a:xfrm rot="20700000">
          <a:off x="2276072" y="140948"/>
          <a:ext cx="1254295" cy="1254295"/>
        </a:xfrm>
        <a:prstGeom prst="gear6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gm:spPr>
      <dgm:t>
        <a:bodyPr/>
        <a:lstStyle/>
        <a:p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Concept</a:t>
          </a:r>
        </a:p>
      </dgm:t>
    </dgm:pt>
    <dgm:pt modelId="{FA772F7F-89AB-45EF-A842-07821757C733}" type="parTrans" cxnId="{55535FEC-D7BC-4220-81C8-42208F63ECF8}">
      <dgm:prSet/>
      <dgm:spPr/>
      <dgm:t>
        <a:bodyPr/>
        <a:lstStyle/>
        <a:p>
          <a:endParaRPr lang="fr-FR"/>
        </a:p>
      </dgm:t>
    </dgm:pt>
    <dgm:pt modelId="{5F1332C8-CE97-400A-85F2-4FEACAD21F67}" type="sibTrans" cxnId="{55535FEC-D7BC-4220-81C8-42208F63ECF8}">
      <dgm:prSet/>
      <dgm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110000">
          <a:bevelT w="40600" h="20600" prst="relaxedInset"/>
        </a:sp3d>
      </dgm:spPr>
      <dgm:t>
        <a:bodyPr/>
        <a:lstStyle/>
        <a:p>
          <a:endParaRPr lang="fr-FR"/>
        </a:p>
      </dgm:t>
    </dgm:pt>
    <dgm:pt modelId="{C1CB54F3-2D2B-40E2-9181-73342318651A}" type="pres">
      <dgm:prSet presAssocID="{8E96B2EB-C399-4428-874A-A1E18DB0A25A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81616888-9FF4-491A-8551-CDF2026B5934}" type="pres">
      <dgm:prSet presAssocID="{D869427D-FF67-4120-BF68-EB32B0157650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D0176DC-219D-4A6C-AE46-E51989C818B3}" type="pres">
      <dgm:prSet presAssocID="{D869427D-FF67-4120-BF68-EB32B0157650}" presName="gear1srcNode" presStyleLbl="node1" presStyleIdx="0" presStyleCnt="3"/>
      <dgm:spPr/>
      <dgm:t>
        <a:bodyPr/>
        <a:lstStyle/>
        <a:p>
          <a:endParaRPr lang="fr-FR"/>
        </a:p>
      </dgm:t>
    </dgm:pt>
    <dgm:pt modelId="{E671FDD6-D252-4F13-8180-C129D7651725}" type="pres">
      <dgm:prSet presAssocID="{D869427D-FF67-4120-BF68-EB32B0157650}" presName="gear1dstNode" presStyleLbl="node1" presStyleIdx="0" presStyleCnt="3"/>
      <dgm:spPr/>
      <dgm:t>
        <a:bodyPr/>
        <a:lstStyle/>
        <a:p>
          <a:endParaRPr lang="fr-FR"/>
        </a:p>
      </dgm:t>
    </dgm:pt>
    <dgm:pt modelId="{D5775A7B-F034-4BB1-9256-9112CD852094}" type="pres">
      <dgm:prSet presAssocID="{FF81D527-7F5B-43F9-A206-DA4AE586C9FF}" presName="gear2" presStyleLbl="node1" presStyleIdx="1" presStyleCnt="3" custLinFactNeighborX="-24306" custLinFactNeighborY="248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89C6AD4-11E3-4059-8151-357854F1A1FC}" type="pres">
      <dgm:prSet presAssocID="{FF81D527-7F5B-43F9-A206-DA4AE586C9FF}" presName="gear2srcNode" presStyleLbl="node1" presStyleIdx="1" presStyleCnt="3"/>
      <dgm:spPr/>
      <dgm:t>
        <a:bodyPr/>
        <a:lstStyle/>
        <a:p>
          <a:endParaRPr lang="fr-FR"/>
        </a:p>
      </dgm:t>
    </dgm:pt>
    <dgm:pt modelId="{A4856138-314D-4E93-8BD9-1BD315000CCE}" type="pres">
      <dgm:prSet presAssocID="{FF81D527-7F5B-43F9-A206-DA4AE586C9FF}" presName="gear2dstNode" presStyleLbl="node1" presStyleIdx="1" presStyleCnt="3"/>
      <dgm:spPr/>
      <dgm:t>
        <a:bodyPr/>
        <a:lstStyle/>
        <a:p>
          <a:endParaRPr lang="fr-FR"/>
        </a:p>
      </dgm:t>
    </dgm:pt>
    <dgm:pt modelId="{487FA41E-7087-4B55-9727-CFB8AE419AA6}" type="pres">
      <dgm:prSet presAssocID="{F70AE2D6-9D4F-4A71-956A-D15757CA647A}" presName="gear3" presStyleLbl="node1" presStyleIdx="2" presStyleCnt="3"/>
      <dgm:spPr/>
      <dgm:t>
        <a:bodyPr/>
        <a:lstStyle/>
        <a:p>
          <a:endParaRPr lang="fr-FR"/>
        </a:p>
      </dgm:t>
    </dgm:pt>
    <dgm:pt modelId="{4F57721F-870D-4138-A775-C40C84095214}" type="pres">
      <dgm:prSet presAssocID="{F70AE2D6-9D4F-4A71-956A-D15757CA647A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9EBDA4-1433-4B25-BA3F-9F4C09989F75}" type="pres">
      <dgm:prSet presAssocID="{F70AE2D6-9D4F-4A71-956A-D15757CA647A}" presName="gear3srcNode" presStyleLbl="node1" presStyleIdx="2" presStyleCnt="3"/>
      <dgm:spPr/>
      <dgm:t>
        <a:bodyPr/>
        <a:lstStyle/>
        <a:p>
          <a:endParaRPr lang="fr-FR"/>
        </a:p>
      </dgm:t>
    </dgm:pt>
    <dgm:pt modelId="{D4B0E6E3-C6AA-4C70-B4FC-65A85D62AC53}" type="pres">
      <dgm:prSet presAssocID="{F70AE2D6-9D4F-4A71-956A-D15757CA647A}" presName="gear3dstNode" presStyleLbl="node1" presStyleIdx="2" presStyleCnt="3"/>
      <dgm:spPr/>
      <dgm:t>
        <a:bodyPr/>
        <a:lstStyle/>
        <a:p>
          <a:endParaRPr lang="fr-FR"/>
        </a:p>
      </dgm:t>
    </dgm:pt>
    <dgm:pt modelId="{F6E35865-B50C-47D1-97BE-10B2A6177DA9}" type="pres">
      <dgm:prSet presAssocID="{A0DB8859-35CF-41CA-8434-4E62F57DDFE1}" presName="connector1" presStyleLbl="sibTrans2D1" presStyleIdx="0" presStyleCnt="3"/>
      <dgm:spPr/>
      <dgm:t>
        <a:bodyPr/>
        <a:lstStyle/>
        <a:p>
          <a:endParaRPr lang="fr-FR"/>
        </a:p>
      </dgm:t>
    </dgm:pt>
    <dgm:pt modelId="{CEDCDF4B-2F9C-4D15-8A25-ABAE0F892006}" type="pres">
      <dgm:prSet presAssocID="{78F51B10-5620-4EAA-86CF-3D979580C81A}" presName="connector2" presStyleLbl="sibTrans2D1" presStyleIdx="1" presStyleCnt="3" custLinFactNeighborX="-22111" custLinFactNeighborY="0"/>
      <dgm:spPr/>
      <dgm:t>
        <a:bodyPr/>
        <a:lstStyle/>
        <a:p>
          <a:endParaRPr lang="fr-FR"/>
        </a:p>
      </dgm:t>
    </dgm:pt>
    <dgm:pt modelId="{57AA2D67-B7D9-4338-A151-652D13492799}" type="pres">
      <dgm:prSet presAssocID="{5F1332C8-CE97-400A-85F2-4FEACAD21F67}" presName="connector3" presStyleLbl="sibTrans2D1" presStyleIdx="2" presStyleCnt="3"/>
      <dgm:spPr/>
      <dgm:t>
        <a:bodyPr/>
        <a:lstStyle/>
        <a:p>
          <a:endParaRPr lang="fr-FR"/>
        </a:p>
      </dgm:t>
    </dgm:pt>
  </dgm:ptLst>
  <dgm:cxnLst>
    <dgm:cxn modelId="{03FB9321-83F2-4F8C-A750-D5AEB1812F00}" type="presOf" srcId="{F70AE2D6-9D4F-4A71-956A-D15757CA647A}" destId="{D4B0E6E3-C6AA-4C70-B4FC-65A85D62AC53}" srcOrd="3" destOrd="0" presId="urn:microsoft.com/office/officeart/2005/8/layout/gear1"/>
    <dgm:cxn modelId="{CC083B5E-656E-4AA5-9994-28CD2F6B15AD}" type="presOf" srcId="{F70AE2D6-9D4F-4A71-956A-D15757CA647A}" destId="{9B9EBDA4-1433-4B25-BA3F-9F4C09989F75}" srcOrd="2" destOrd="0" presId="urn:microsoft.com/office/officeart/2005/8/layout/gear1"/>
    <dgm:cxn modelId="{55535FEC-D7BC-4220-81C8-42208F63ECF8}" srcId="{8E96B2EB-C399-4428-874A-A1E18DB0A25A}" destId="{F70AE2D6-9D4F-4A71-956A-D15757CA647A}" srcOrd="2" destOrd="0" parTransId="{FA772F7F-89AB-45EF-A842-07821757C733}" sibTransId="{5F1332C8-CE97-400A-85F2-4FEACAD21F67}"/>
    <dgm:cxn modelId="{452ED220-CBF4-438E-B179-F4685723ED2C}" type="presOf" srcId="{5F1332C8-CE97-400A-85F2-4FEACAD21F67}" destId="{57AA2D67-B7D9-4338-A151-652D13492799}" srcOrd="0" destOrd="0" presId="urn:microsoft.com/office/officeart/2005/8/layout/gear1"/>
    <dgm:cxn modelId="{9FC38BC8-0AB8-4794-B227-EC589EFA5594}" type="presOf" srcId="{8E96B2EB-C399-4428-874A-A1E18DB0A25A}" destId="{C1CB54F3-2D2B-40E2-9181-73342318651A}" srcOrd="0" destOrd="0" presId="urn:microsoft.com/office/officeart/2005/8/layout/gear1"/>
    <dgm:cxn modelId="{C0A4A29E-4224-4648-B5F7-8A43F433EA7C}" type="presOf" srcId="{FF81D527-7F5B-43F9-A206-DA4AE586C9FF}" destId="{D5775A7B-F034-4BB1-9256-9112CD852094}" srcOrd="0" destOrd="0" presId="urn:microsoft.com/office/officeart/2005/8/layout/gear1"/>
    <dgm:cxn modelId="{A7298014-5339-4E0E-8EA1-C4A66316D053}" type="presOf" srcId="{D869427D-FF67-4120-BF68-EB32B0157650}" destId="{ED0176DC-219D-4A6C-AE46-E51989C818B3}" srcOrd="1" destOrd="0" presId="urn:microsoft.com/office/officeart/2005/8/layout/gear1"/>
    <dgm:cxn modelId="{20C7A296-2BA5-4554-A41B-FBCDE5111586}" type="presOf" srcId="{FF81D527-7F5B-43F9-A206-DA4AE586C9FF}" destId="{A4856138-314D-4E93-8BD9-1BD315000CCE}" srcOrd="2" destOrd="0" presId="urn:microsoft.com/office/officeart/2005/8/layout/gear1"/>
    <dgm:cxn modelId="{D8A7E114-F487-4615-AEDC-E61FFCCD13ED}" type="presOf" srcId="{A0DB8859-35CF-41CA-8434-4E62F57DDFE1}" destId="{F6E35865-B50C-47D1-97BE-10B2A6177DA9}" srcOrd="0" destOrd="0" presId="urn:microsoft.com/office/officeart/2005/8/layout/gear1"/>
    <dgm:cxn modelId="{E9155D33-8BA9-47D8-951B-0D6D8807C6A1}" type="presOf" srcId="{F70AE2D6-9D4F-4A71-956A-D15757CA647A}" destId="{4F57721F-870D-4138-A775-C40C84095214}" srcOrd="1" destOrd="0" presId="urn:microsoft.com/office/officeart/2005/8/layout/gear1"/>
    <dgm:cxn modelId="{2696802A-9EA9-4325-9432-E19DCC944BE8}" type="presOf" srcId="{78F51B10-5620-4EAA-86CF-3D979580C81A}" destId="{CEDCDF4B-2F9C-4D15-8A25-ABAE0F892006}" srcOrd="0" destOrd="0" presId="urn:microsoft.com/office/officeart/2005/8/layout/gear1"/>
    <dgm:cxn modelId="{612FB94C-075F-4C31-B977-8A504417B7BC}" type="presOf" srcId="{F70AE2D6-9D4F-4A71-956A-D15757CA647A}" destId="{487FA41E-7087-4B55-9727-CFB8AE419AA6}" srcOrd="0" destOrd="0" presId="urn:microsoft.com/office/officeart/2005/8/layout/gear1"/>
    <dgm:cxn modelId="{349C82C4-E26C-42F0-9766-36C3A3760C1E}" type="presOf" srcId="{D869427D-FF67-4120-BF68-EB32B0157650}" destId="{81616888-9FF4-491A-8551-CDF2026B5934}" srcOrd="0" destOrd="0" presId="urn:microsoft.com/office/officeart/2005/8/layout/gear1"/>
    <dgm:cxn modelId="{F34033D8-23D4-4D58-BED8-6A97D0B13B55}" type="presOf" srcId="{FF81D527-7F5B-43F9-A206-DA4AE586C9FF}" destId="{889C6AD4-11E3-4059-8151-357854F1A1FC}" srcOrd="1" destOrd="0" presId="urn:microsoft.com/office/officeart/2005/8/layout/gear1"/>
    <dgm:cxn modelId="{D696816D-747E-4D42-BAF6-74AB389F559B}" srcId="{8E96B2EB-C399-4428-874A-A1E18DB0A25A}" destId="{FF81D527-7F5B-43F9-A206-DA4AE586C9FF}" srcOrd="1" destOrd="0" parTransId="{CAAA191D-4FB1-4A7E-8AE1-CDD8CDE70D38}" sibTransId="{78F51B10-5620-4EAA-86CF-3D979580C81A}"/>
    <dgm:cxn modelId="{EE858C01-6A7A-424B-8C32-63268E8D699B}" srcId="{8E96B2EB-C399-4428-874A-A1E18DB0A25A}" destId="{D869427D-FF67-4120-BF68-EB32B0157650}" srcOrd="0" destOrd="0" parTransId="{90ECD851-44E6-4F67-A642-D3818E9A5873}" sibTransId="{A0DB8859-35CF-41CA-8434-4E62F57DDFE1}"/>
    <dgm:cxn modelId="{1E2AF03D-9188-4769-BD36-58F960606A40}" type="presOf" srcId="{D869427D-FF67-4120-BF68-EB32B0157650}" destId="{E671FDD6-D252-4F13-8180-C129D7651725}" srcOrd="2" destOrd="0" presId="urn:microsoft.com/office/officeart/2005/8/layout/gear1"/>
    <dgm:cxn modelId="{E0D7E8F1-184E-47BC-9C8F-95F8FD715E85}" type="presParOf" srcId="{C1CB54F3-2D2B-40E2-9181-73342318651A}" destId="{81616888-9FF4-491A-8551-CDF2026B5934}" srcOrd="0" destOrd="0" presId="urn:microsoft.com/office/officeart/2005/8/layout/gear1"/>
    <dgm:cxn modelId="{DD6527B4-2377-4C4C-8026-2FFED1EE6F51}" type="presParOf" srcId="{C1CB54F3-2D2B-40E2-9181-73342318651A}" destId="{ED0176DC-219D-4A6C-AE46-E51989C818B3}" srcOrd="1" destOrd="0" presId="urn:microsoft.com/office/officeart/2005/8/layout/gear1"/>
    <dgm:cxn modelId="{2EDA8632-FA90-404D-9384-0D2CEB48D753}" type="presParOf" srcId="{C1CB54F3-2D2B-40E2-9181-73342318651A}" destId="{E671FDD6-D252-4F13-8180-C129D7651725}" srcOrd="2" destOrd="0" presId="urn:microsoft.com/office/officeart/2005/8/layout/gear1"/>
    <dgm:cxn modelId="{C1BDBB22-EF59-4CAB-BDC2-354A4B45E177}" type="presParOf" srcId="{C1CB54F3-2D2B-40E2-9181-73342318651A}" destId="{D5775A7B-F034-4BB1-9256-9112CD852094}" srcOrd="3" destOrd="0" presId="urn:microsoft.com/office/officeart/2005/8/layout/gear1"/>
    <dgm:cxn modelId="{69A45D4C-6A51-4479-853F-8F434D6CEBC7}" type="presParOf" srcId="{C1CB54F3-2D2B-40E2-9181-73342318651A}" destId="{889C6AD4-11E3-4059-8151-357854F1A1FC}" srcOrd="4" destOrd="0" presId="urn:microsoft.com/office/officeart/2005/8/layout/gear1"/>
    <dgm:cxn modelId="{580BEF55-172A-4E33-BCDB-2115196800D0}" type="presParOf" srcId="{C1CB54F3-2D2B-40E2-9181-73342318651A}" destId="{A4856138-314D-4E93-8BD9-1BD315000CCE}" srcOrd="5" destOrd="0" presId="urn:microsoft.com/office/officeart/2005/8/layout/gear1"/>
    <dgm:cxn modelId="{0C4AF3C3-7B74-4057-A43B-437D183BD390}" type="presParOf" srcId="{C1CB54F3-2D2B-40E2-9181-73342318651A}" destId="{487FA41E-7087-4B55-9727-CFB8AE419AA6}" srcOrd="6" destOrd="0" presId="urn:microsoft.com/office/officeart/2005/8/layout/gear1"/>
    <dgm:cxn modelId="{5BC3871A-30A4-4BAE-96C2-443D1A093010}" type="presParOf" srcId="{C1CB54F3-2D2B-40E2-9181-73342318651A}" destId="{4F57721F-870D-4138-A775-C40C84095214}" srcOrd="7" destOrd="0" presId="urn:microsoft.com/office/officeart/2005/8/layout/gear1"/>
    <dgm:cxn modelId="{3191D18B-037B-4236-B3E9-267C2A88CD8D}" type="presParOf" srcId="{C1CB54F3-2D2B-40E2-9181-73342318651A}" destId="{9B9EBDA4-1433-4B25-BA3F-9F4C09989F75}" srcOrd="8" destOrd="0" presId="urn:microsoft.com/office/officeart/2005/8/layout/gear1"/>
    <dgm:cxn modelId="{509C3955-3481-4235-837B-040C13182EA8}" type="presParOf" srcId="{C1CB54F3-2D2B-40E2-9181-73342318651A}" destId="{D4B0E6E3-C6AA-4C70-B4FC-65A85D62AC53}" srcOrd="9" destOrd="0" presId="urn:microsoft.com/office/officeart/2005/8/layout/gear1"/>
    <dgm:cxn modelId="{5D1D1D2D-C82A-4F3E-8714-9EEA8B8E42C5}" type="presParOf" srcId="{C1CB54F3-2D2B-40E2-9181-73342318651A}" destId="{F6E35865-B50C-47D1-97BE-10B2A6177DA9}" srcOrd="10" destOrd="0" presId="urn:microsoft.com/office/officeart/2005/8/layout/gear1"/>
    <dgm:cxn modelId="{A5A15167-86B4-404D-BD9B-DD808EB9FC3B}" type="presParOf" srcId="{C1CB54F3-2D2B-40E2-9181-73342318651A}" destId="{CEDCDF4B-2F9C-4D15-8A25-ABAE0F892006}" srcOrd="11" destOrd="0" presId="urn:microsoft.com/office/officeart/2005/8/layout/gear1"/>
    <dgm:cxn modelId="{6EA90949-9614-41C4-9EC3-94A925EB3A32}" type="presParOf" srcId="{C1CB54F3-2D2B-40E2-9181-73342318651A}" destId="{57AA2D67-B7D9-4338-A151-652D13492799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16888-9FF4-491A-8551-CDF2026B5934}">
      <dsp:nvSpPr>
        <dsp:cNvPr id="0" name=""/>
        <dsp:cNvSpPr/>
      </dsp:nvSpPr>
      <dsp:spPr>
        <a:xfrm>
          <a:off x="2583465" y="1437608"/>
          <a:ext cx="1757076" cy="1757076"/>
        </a:xfrm>
        <a:prstGeom prst="gear9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Finition </a:t>
          </a:r>
        </a:p>
      </dsp:txBody>
      <dsp:txXfrm>
        <a:off x="2936715" y="1849195"/>
        <a:ext cx="1050576" cy="903173"/>
      </dsp:txXfrm>
    </dsp:sp>
    <dsp:sp modelId="{D5775A7B-F034-4BB1-9256-9112CD852094}">
      <dsp:nvSpPr>
        <dsp:cNvPr id="0" name=""/>
        <dsp:cNvSpPr/>
      </dsp:nvSpPr>
      <dsp:spPr>
        <a:xfrm>
          <a:off x="1250566" y="1053990"/>
          <a:ext cx="1277874" cy="1277874"/>
        </a:xfrm>
        <a:prstGeom prst="gear6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Prépa</a:t>
          </a:r>
          <a:endParaRPr lang="fr-FR" sz="1600" b="1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1572275" y="1377643"/>
        <a:ext cx="634456" cy="630568"/>
      </dsp:txXfrm>
    </dsp:sp>
    <dsp:sp modelId="{487FA41E-7087-4B55-9727-CFB8AE419AA6}">
      <dsp:nvSpPr>
        <dsp:cNvPr id="0" name=""/>
        <dsp:cNvSpPr/>
      </dsp:nvSpPr>
      <dsp:spPr>
        <a:xfrm rot="20700000">
          <a:off x="2276906" y="140696"/>
          <a:ext cx="1252055" cy="1252055"/>
        </a:xfrm>
        <a:prstGeom prst="gear6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Concept</a:t>
          </a:r>
        </a:p>
      </dsp:txBody>
      <dsp:txXfrm rot="-20700000">
        <a:off x="2728458" y="593318"/>
        <a:ext cx="348950" cy="346812"/>
      </dsp:txXfrm>
    </dsp:sp>
    <dsp:sp modelId="{F6E35865-B50C-47D1-97BE-10B2A6177DA9}">
      <dsp:nvSpPr>
        <dsp:cNvPr id="0" name=""/>
        <dsp:cNvSpPr/>
      </dsp:nvSpPr>
      <dsp:spPr>
        <a:xfrm>
          <a:off x="2437700" y="1178475"/>
          <a:ext cx="2249058" cy="2249058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EDCDF4B-2F9C-4D15-8A25-ABAE0F892006}">
      <dsp:nvSpPr>
        <dsp:cNvPr id="0" name=""/>
        <dsp:cNvSpPr/>
      </dsp:nvSpPr>
      <dsp:spPr>
        <a:xfrm>
          <a:off x="973545" y="743843"/>
          <a:ext cx="1634081" cy="163408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7AA2D67-B7D9-4338-A151-652D13492799}">
      <dsp:nvSpPr>
        <dsp:cNvPr id="0" name=""/>
        <dsp:cNvSpPr/>
      </dsp:nvSpPr>
      <dsp:spPr>
        <a:xfrm>
          <a:off x="1987293" y="-129260"/>
          <a:ext cx="1761868" cy="1761868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49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2005-09-29T10:30:00Z</cp:lastPrinted>
  <dcterms:created xsi:type="dcterms:W3CDTF">2016-07-28T11:50:00Z</dcterms:created>
  <dcterms:modified xsi:type="dcterms:W3CDTF">2016-07-28T11:50:00Z</dcterms:modified>
</cp:coreProperties>
</file>