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B53" w:rsidRDefault="00017B53" w:rsidP="00017B53">
      <w:pPr>
        <w:pStyle w:val="Titre2"/>
        <w:tabs>
          <w:tab w:val="right" w:pos="9000"/>
        </w:tabs>
      </w:pPr>
      <w:r w:rsidRPr="00600B4B">
        <w:rPr>
          <w:rStyle w:val="Titre1Car"/>
        </w:rPr>
        <w:t>WORD – Les bases</w:t>
      </w:r>
      <w:r>
        <w:tab/>
      </w:r>
      <w:r w:rsidRPr="005B429B">
        <w:t xml:space="preserve">Exercice </w:t>
      </w:r>
      <w:r>
        <w:t>WO-6</w:t>
      </w:r>
    </w:p>
    <w:p w:rsidR="003D5956" w:rsidRDefault="0070653A" w:rsidP="00017B53">
      <w:pPr>
        <w:pStyle w:val="Titre2"/>
      </w:pPr>
      <w:r>
        <w:t>La mise en page</w:t>
      </w:r>
    </w:p>
    <w:p w:rsidR="00F15BBE" w:rsidRDefault="00F15BBE" w:rsidP="001F4A46">
      <w:pPr>
        <w:pBdr>
          <w:bottom w:val="single" w:sz="4" w:space="1" w:color="auto"/>
        </w:pBdr>
      </w:pPr>
    </w:p>
    <w:p w:rsidR="001F4A46" w:rsidRDefault="001F4A46" w:rsidP="00893B8F">
      <w:pPr>
        <w:pStyle w:val="Titre3"/>
      </w:pPr>
    </w:p>
    <w:p w:rsidR="001F4A46" w:rsidRDefault="001F4A46" w:rsidP="00893B8F">
      <w:pPr>
        <w:pStyle w:val="Titre3"/>
      </w:pPr>
    </w:p>
    <w:p w:rsidR="00226DC6" w:rsidRDefault="0070653A" w:rsidP="0070653A">
      <w:pPr>
        <w:pStyle w:val="Titre3"/>
      </w:pPr>
      <w:r>
        <w:t>ENONCE DE L’EXERCICE</w:t>
      </w:r>
      <w:bookmarkStart w:id="0" w:name="_GoBack"/>
      <w:bookmarkEnd w:id="0"/>
    </w:p>
    <w:p w:rsidR="0070653A" w:rsidRDefault="000F54C6" w:rsidP="000F54C6">
      <w:pPr>
        <w:pStyle w:val="Tiret"/>
      </w:pPr>
      <w:r>
        <w:t>Ouvrir le fichier « </w:t>
      </w:r>
      <w:r w:rsidR="0089628D">
        <w:t>LES PERSONNAGES DE TINTIN </w:t>
      </w:r>
      <w:r>
        <w:t xml:space="preserve">» qui se trouve dans le dossier </w:t>
      </w:r>
      <w:r w:rsidR="007F6C96">
        <w:t>d’exercices</w:t>
      </w:r>
    </w:p>
    <w:p w:rsidR="004146A7" w:rsidRDefault="004146A7" w:rsidP="000F54C6">
      <w:pPr>
        <w:pStyle w:val="Tiret"/>
      </w:pPr>
      <w:r>
        <w:t>Modifier les marges du document : choisir Marges larges</w:t>
      </w:r>
    </w:p>
    <w:p w:rsidR="00D43A21" w:rsidRDefault="009E2935" w:rsidP="00C63B3A">
      <w:pPr>
        <w:pStyle w:val="Tiret"/>
      </w:pPr>
      <w:r>
        <w:t>Insérer un saut de page</w:t>
      </w:r>
      <w:r w:rsidR="00D43A21">
        <w:t> :</w:t>
      </w:r>
    </w:p>
    <w:p w:rsidR="00D43A21" w:rsidRDefault="009E2935" w:rsidP="00D43A21">
      <w:pPr>
        <w:pStyle w:val="Puce"/>
      </w:pPr>
      <w:r>
        <w:t>avant le titre « </w:t>
      </w:r>
      <w:r w:rsidR="00FC4171">
        <w:t>Le c</w:t>
      </w:r>
      <w:r>
        <w:t>apitaine Haddock »</w:t>
      </w:r>
    </w:p>
    <w:p w:rsidR="00B96947" w:rsidRDefault="00B96947" w:rsidP="00D43A21">
      <w:pPr>
        <w:pStyle w:val="Puce"/>
      </w:pPr>
      <w:r>
        <w:t>avant le titre «</w:t>
      </w:r>
      <w:r w:rsidR="00C63B3A">
        <w:t> Dupond</w:t>
      </w:r>
      <w:r>
        <w:t xml:space="preserve"> et Dupon</w:t>
      </w:r>
      <w:r w:rsidR="00C63B3A">
        <w:t>t</w:t>
      </w:r>
      <w:r>
        <w:t> »</w:t>
      </w:r>
    </w:p>
    <w:p w:rsidR="008A008A" w:rsidRDefault="008A008A" w:rsidP="008A008A">
      <w:pPr>
        <w:pStyle w:val="Tiret"/>
      </w:pPr>
      <w:r>
        <w:t>Ajouter les informations suivantes :</w:t>
      </w:r>
    </w:p>
    <w:p w:rsidR="008A008A" w:rsidRDefault="00E255FD" w:rsidP="008E3CA4">
      <w:pPr>
        <w:pStyle w:val="Puce"/>
      </w:pPr>
      <w:r>
        <w:t>« </w:t>
      </w:r>
      <w:r w:rsidR="008A008A">
        <w:t>Les personnages de Tintin</w:t>
      </w:r>
      <w:r>
        <w:t> »</w:t>
      </w:r>
      <w:r w:rsidR="008E3CA4">
        <w:t xml:space="preserve"> </w:t>
      </w:r>
      <w:r w:rsidR="008E3CA4">
        <w:sym w:font="Wingdings" w:char="F0E8"/>
      </w:r>
      <w:r w:rsidR="008E3CA4">
        <w:t xml:space="preserve"> </w:t>
      </w:r>
      <w:r w:rsidR="00B76B0B">
        <w:t>dans l’</w:t>
      </w:r>
      <w:r w:rsidR="008A008A">
        <w:t>en</w:t>
      </w:r>
      <w:r w:rsidR="00B76A7D">
        <w:t>-</w:t>
      </w:r>
      <w:r w:rsidR="008A008A">
        <w:t>tête</w:t>
      </w:r>
    </w:p>
    <w:p w:rsidR="008A008A" w:rsidRDefault="008A008A" w:rsidP="008E3CA4">
      <w:pPr>
        <w:pStyle w:val="Puce"/>
      </w:pPr>
      <w:r>
        <w:t>le n° de page et le nombre de pages</w:t>
      </w:r>
      <w:r w:rsidR="008E3CA4">
        <w:t xml:space="preserve"> </w:t>
      </w:r>
      <w:r w:rsidR="008E3CA4">
        <w:sym w:font="Wingdings" w:char="F0E8"/>
      </w:r>
      <w:r w:rsidR="008E3CA4">
        <w:t xml:space="preserve"> dan</w:t>
      </w:r>
      <w:r>
        <w:t xml:space="preserve">s le </w:t>
      </w:r>
      <w:r w:rsidR="00B76A7D">
        <w:t>pied de page</w:t>
      </w:r>
    </w:p>
    <w:p w:rsidR="000654B7" w:rsidRDefault="000654B7" w:rsidP="000654B7">
      <w:pPr>
        <w:pStyle w:val="Tiret"/>
      </w:pPr>
      <w:r>
        <w:t>Supprimer le titre qui se trouve dans le corps du document</w:t>
      </w:r>
    </w:p>
    <w:p w:rsidR="003F4BB0" w:rsidRDefault="003F4BB0" w:rsidP="000654B7">
      <w:pPr>
        <w:pStyle w:val="Tiret"/>
      </w:pPr>
      <w:r>
        <w:t>Justifier le texte</w:t>
      </w:r>
    </w:p>
    <w:p w:rsidR="008B59E6" w:rsidRDefault="008B59E6" w:rsidP="000654B7">
      <w:pPr>
        <w:pStyle w:val="Tiret"/>
      </w:pPr>
      <w:r>
        <w:t xml:space="preserve">Enregistrer le </w:t>
      </w:r>
      <w:r w:rsidR="005D1702">
        <w:t>document</w:t>
      </w:r>
      <w:r w:rsidR="00F60EB9">
        <w:t xml:space="preserve"> et fermer</w:t>
      </w:r>
    </w:p>
    <w:p w:rsidR="00E255FD" w:rsidRPr="0070653A" w:rsidRDefault="00E255FD" w:rsidP="00312C09">
      <w:pPr>
        <w:tabs>
          <w:tab w:val="left" w:pos="8080"/>
        </w:tabs>
      </w:pPr>
    </w:p>
    <w:sectPr w:rsidR="00E255FD" w:rsidRPr="0070653A" w:rsidSect="00017B53">
      <w:footerReference w:type="default" r:id="rId7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74E" w:rsidRDefault="0035074E">
      <w:r>
        <w:separator/>
      </w:r>
    </w:p>
  </w:endnote>
  <w:endnote w:type="continuationSeparator" w:id="0">
    <w:p w:rsidR="0035074E" w:rsidRDefault="00350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8"/>
      <w:gridCol w:w="4584"/>
    </w:tblGrid>
    <w:tr w:rsidR="00F60EB9" w:rsidTr="000F6DD7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F60EB9" w:rsidRDefault="00435284" w:rsidP="0006784A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629285" cy="546100"/>
                <wp:effectExtent l="0" t="0" r="0" b="0"/>
                <wp:docPr id="1" name="Image 1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9285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F60EB9" w:rsidRPr="00A36E93" w:rsidRDefault="00F60EB9" w:rsidP="000F6DD7">
          <w:pPr>
            <w:pStyle w:val="En-tte"/>
            <w:jc w:val="right"/>
          </w:pPr>
          <w:r>
            <w:t>Inter Entreprise Individualisé</w:t>
          </w:r>
        </w:p>
      </w:tc>
    </w:tr>
  </w:tbl>
  <w:p w:rsidR="00F60EB9" w:rsidRDefault="00F60EB9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74E" w:rsidRDefault="0035074E">
      <w:r>
        <w:separator/>
      </w:r>
    </w:p>
  </w:footnote>
  <w:footnote w:type="continuationSeparator" w:id="0">
    <w:p w:rsidR="0035074E" w:rsidRDefault="00350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17B53"/>
    <w:rsid w:val="00026F4D"/>
    <w:rsid w:val="000654B7"/>
    <w:rsid w:val="00065B10"/>
    <w:rsid w:val="0006784A"/>
    <w:rsid w:val="000F54C6"/>
    <w:rsid w:val="000F6DD7"/>
    <w:rsid w:val="00154BC4"/>
    <w:rsid w:val="001B7B72"/>
    <w:rsid w:val="001F4A46"/>
    <w:rsid w:val="001F7E98"/>
    <w:rsid w:val="00226DC6"/>
    <w:rsid w:val="00274B64"/>
    <w:rsid w:val="00292B71"/>
    <w:rsid w:val="002F1898"/>
    <w:rsid w:val="002F7479"/>
    <w:rsid w:val="003121BB"/>
    <w:rsid w:val="00312C09"/>
    <w:rsid w:val="003206D4"/>
    <w:rsid w:val="0035074E"/>
    <w:rsid w:val="003670F7"/>
    <w:rsid w:val="003836C0"/>
    <w:rsid w:val="0038503A"/>
    <w:rsid w:val="003A5CF4"/>
    <w:rsid w:val="003D5956"/>
    <w:rsid w:val="003F4BB0"/>
    <w:rsid w:val="004146A7"/>
    <w:rsid w:val="00435284"/>
    <w:rsid w:val="0047254D"/>
    <w:rsid w:val="004F1F24"/>
    <w:rsid w:val="005522B4"/>
    <w:rsid w:val="00585D65"/>
    <w:rsid w:val="005B429B"/>
    <w:rsid w:val="005B6DE4"/>
    <w:rsid w:val="005C17DA"/>
    <w:rsid w:val="005D1702"/>
    <w:rsid w:val="00600B4B"/>
    <w:rsid w:val="00637BEE"/>
    <w:rsid w:val="00672C86"/>
    <w:rsid w:val="006E1C8F"/>
    <w:rsid w:val="00700154"/>
    <w:rsid w:val="0070653A"/>
    <w:rsid w:val="00725E77"/>
    <w:rsid w:val="00776163"/>
    <w:rsid w:val="007A1589"/>
    <w:rsid w:val="007F6C96"/>
    <w:rsid w:val="00804346"/>
    <w:rsid w:val="0085037F"/>
    <w:rsid w:val="0087017D"/>
    <w:rsid w:val="00873AC6"/>
    <w:rsid w:val="00875812"/>
    <w:rsid w:val="00881D8C"/>
    <w:rsid w:val="00893B8F"/>
    <w:rsid w:val="0089628D"/>
    <w:rsid w:val="008A008A"/>
    <w:rsid w:val="008B59E6"/>
    <w:rsid w:val="008E3CA4"/>
    <w:rsid w:val="009068A5"/>
    <w:rsid w:val="00914B11"/>
    <w:rsid w:val="009E2935"/>
    <w:rsid w:val="009F6B6A"/>
    <w:rsid w:val="00A22949"/>
    <w:rsid w:val="00A27AF1"/>
    <w:rsid w:val="00A36E93"/>
    <w:rsid w:val="00A37651"/>
    <w:rsid w:val="00A7392D"/>
    <w:rsid w:val="00AC519E"/>
    <w:rsid w:val="00AE5B2A"/>
    <w:rsid w:val="00AF7A05"/>
    <w:rsid w:val="00B27783"/>
    <w:rsid w:val="00B3714A"/>
    <w:rsid w:val="00B76A7D"/>
    <w:rsid w:val="00B76B0B"/>
    <w:rsid w:val="00B96947"/>
    <w:rsid w:val="00C4370B"/>
    <w:rsid w:val="00C63B3A"/>
    <w:rsid w:val="00C719B1"/>
    <w:rsid w:val="00CD7B0C"/>
    <w:rsid w:val="00CE30C9"/>
    <w:rsid w:val="00D43A21"/>
    <w:rsid w:val="00D440A7"/>
    <w:rsid w:val="00DA4D75"/>
    <w:rsid w:val="00DD46A6"/>
    <w:rsid w:val="00E035A2"/>
    <w:rsid w:val="00E255FD"/>
    <w:rsid w:val="00E5127C"/>
    <w:rsid w:val="00E82F7F"/>
    <w:rsid w:val="00ED6BAA"/>
    <w:rsid w:val="00EF2BE2"/>
    <w:rsid w:val="00F15BBE"/>
    <w:rsid w:val="00F45D3E"/>
    <w:rsid w:val="00F60EB9"/>
    <w:rsid w:val="00FA1B4C"/>
    <w:rsid w:val="00FC4171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34056D66-6253-4080-88CD-1439F2CEA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02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5D1702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5D1702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5D1702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5D1702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semiHidden/>
    <w:rsid w:val="005D1702"/>
  </w:style>
  <w:style w:type="table" w:default="1" w:styleId="TableauNormal">
    <w:name w:val="Normal Table"/>
    <w:semiHidden/>
    <w:rsid w:val="005D170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rsid w:val="005D1702"/>
  </w:style>
  <w:style w:type="paragraph" w:styleId="En-tte">
    <w:name w:val="header"/>
    <w:basedOn w:val="Normal"/>
    <w:rsid w:val="005D1702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5D1702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5D1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5D1702"/>
    <w:pPr>
      <w:numPr>
        <w:numId w:val="7"/>
      </w:numPr>
    </w:pPr>
  </w:style>
  <w:style w:type="paragraph" w:styleId="Notedebasdepage">
    <w:name w:val="footnote text"/>
    <w:basedOn w:val="Normal"/>
    <w:semiHidden/>
    <w:rsid w:val="00CD7B0C"/>
    <w:rPr>
      <w:rFonts w:ascii="Times New Roman" w:hAnsi="Times New Roman"/>
      <w:szCs w:val="20"/>
    </w:rPr>
  </w:style>
  <w:style w:type="character" w:styleId="Appelnotedebasdep">
    <w:name w:val="footnote reference"/>
    <w:semiHidden/>
    <w:rsid w:val="00CD7B0C"/>
    <w:rPr>
      <w:vertAlign w:val="superscript"/>
    </w:rPr>
  </w:style>
  <w:style w:type="paragraph" w:customStyle="1" w:styleId="Puce">
    <w:name w:val="Puce"/>
    <w:basedOn w:val="Normal"/>
    <w:rsid w:val="005D1702"/>
    <w:pPr>
      <w:numPr>
        <w:ilvl w:val="1"/>
        <w:numId w:val="8"/>
      </w:numPr>
    </w:pPr>
  </w:style>
  <w:style w:type="paragraph" w:styleId="Textedebulles">
    <w:name w:val="Balloon Text"/>
    <w:basedOn w:val="Normal"/>
    <w:semiHidden/>
    <w:rsid w:val="00ED6BAA"/>
    <w:rPr>
      <w:rFonts w:ascii="Tahoma" w:hAnsi="Tahoma" w:cs="Tahoma"/>
      <w:sz w:val="16"/>
      <w:szCs w:val="16"/>
    </w:rPr>
  </w:style>
  <w:style w:type="character" w:customStyle="1" w:styleId="Titre1Car">
    <w:name w:val="Titre 1 Car"/>
    <w:link w:val="Titre1"/>
    <w:rsid w:val="00017B53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5D1702"/>
    <w:rPr>
      <w:rFonts w:ascii="Verdana" w:hAnsi="Verdana" w:cs="Arial"/>
      <w:b/>
      <w:bCs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118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dc:description/>
  <cp:lastModifiedBy>Master</cp:lastModifiedBy>
  <cp:revision>2</cp:revision>
  <cp:lastPrinted>2013-07-29T14:16:00Z</cp:lastPrinted>
  <dcterms:created xsi:type="dcterms:W3CDTF">2016-07-28T09:23:00Z</dcterms:created>
  <dcterms:modified xsi:type="dcterms:W3CDTF">2016-07-28T09:23:00Z</dcterms:modified>
</cp:coreProperties>
</file>