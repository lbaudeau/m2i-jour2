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4EB" w:rsidRDefault="00C354EB" w:rsidP="00C354EB">
      <w:pPr>
        <w:pStyle w:val="Titre2"/>
        <w:tabs>
          <w:tab w:val="right" w:pos="9000"/>
        </w:tabs>
      </w:pPr>
      <w:r w:rsidRPr="00DC2369">
        <w:rPr>
          <w:rStyle w:val="Titre1Car"/>
        </w:rPr>
        <w:t>WORD – Les bases</w:t>
      </w:r>
      <w:r>
        <w:tab/>
      </w:r>
      <w:r w:rsidRPr="005B429B">
        <w:t xml:space="preserve">Exercice </w:t>
      </w:r>
      <w:r>
        <w:t>WO-2</w:t>
      </w:r>
    </w:p>
    <w:p w:rsidR="00C354EB" w:rsidRDefault="00C354EB" w:rsidP="00C354EB">
      <w:pPr>
        <w:pStyle w:val="Titre2"/>
      </w:pPr>
      <w:r>
        <w:t>La mise en forme des caractères</w:t>
      </w:r>
    </w:p>
    <w:p w:rsidR="00F15BBE" w:rsidRDefault="00F15BBE" w:rsidP="007F008A">
      <w:pPr>
        <w:pBdr>
          <w:bottom w:val="single" w:sz="4" w:space="1" w:color="auto"/>
        </w:pBdr>
      </w:pPr>
    </w:p>
    <w:p w:rsidR="007F008A" w:rsidRDefault="007F008A" w:rsidP="00893B8F">
      <w:pPr>
        <w:pStyle w:val="Titre3"/>
      </w:pPr>
    </w:p>
    <w:p w:rsidR="001019CF" w:rsidRDefault="001019CF" w:rsidP="00893B8F">
      <w:pPr>
        <w:pStyle w:val="Titre3"/>
      </w:pPr>
    </w:p>
    <w:p w:rsidR="0085037F" w:rsidRDefault="0085037F" w:rsidP="00F90809">
      <w:pPr>
        <w:pStyle w:val="Titre3"/>
      </w:pPr>
      <w:r w:rsidRPr="00F90809">
        <w:t>ENONCE DE L’EXERCICE</w:t>
      </w:r>
    </w:p>
    <w:p w:rsidR="00D214A0" w:rsidRPr="00D214A0" w:rsidRDefault="00D214A0" w:rsidP="00D214A0"/>
    <w:p w:rsidR="001F7E98" w:rsidRDefault="001424D1" w:rsidP="00D214A0">
      <w:pPr>
        <w:pStyle w:val="Tiret"/>
        <w:spacing w:after="240"/>
        <w:ind w:left="714" w:hanging="357"/>
      </w:pPr>
      <w:r>
        <w:t>Ouvrir le document « </w:t>
      </w:r>
      <w:r w:rsidR="005649AD">
        <w:t>LES BALEARES</w:t>
      </w:r>
      <w:r>
        <w:t> »</w:t>
      </w:r>
      <w:r w:rsidR="0097610F">
        <w:t xml:space="preserve"> </w:t>
      </w:r>
    </w:p>
    <w:p w:rsidR="001019CF" w:rsidRDefault="001019CF" w:rsidP="00D214A0">
      <w:pPr>
        <w:pStyle w:val="Tiret"/>
        <w:spacing w:after="240"/>
        <w:ind w:left="714" w:hanging="357"/>
      </w:pPr>
      <w:r>
        <w:t>Mettre le titre comme suit :</w:t>
      </w:r>
      <w:r w:rsidR="00CC7AF3">
        <w:t xml:space="preserve"> </w:t>
      </w:r>
      <w:r>
        <w:t>police Aria</w:t>
      </w:r>
      <w:bookmarkStart w:id="0" w:name="_GoBack"/>
      <w:bookmarkEnd w:id="0"/>
      <w:r>
        <w:t xml:space="preserve">l – </w:t>
      </w:r>
      <w:r w:rsidR="00CC7AF3">
        <w:t>gras</w:t>
      </w:r>
      <w:r>
        <w:t xml:space="preserve"> - taille 14</w:t>
      </w:r>
      <w:r w:rsidR="002D69AE">
        <w:t xml:space="preserve"> </w:t>
      </w:r>
      <w:r w:rsidR="008958D2">
        <w:t>–</w:t>
      </w:r>
      <w:r w:rsidR="002D69AE">
        <w:t xml:space="preserve"> bleu</w:t>
      </w:r>
      <w:r w:rsidR="008958D2">
        <w:t xml:space="preserve"> Foncé Texte 2</w:t>
      </w:r>
    </w:p>
    <w:p w:rsidR="00B037B6" w:rsidRDefault="00C02D41" w:rsidP="00D214A0">
      <w:pPr>
        <w:pStyle w:val="Tiret"/>
        <w:spacing w:after="240"/>
        <w:ind w:left="714" w:hanging="357"/>
      </w:pPr>
      <w:r>
        <w:t>S</w:t>
      </w:r>
      <w:r w:rsidR="002D69AE">
        <w:t>ouligner</w:t>
      </w:r>
      <w:r>
        <w:t xml:space="preserve"> « bassin méditerranéen » MOT à MOT couleur Rouge Accentuation 2</w:t>
      </w:r>
      <w:r w:rsidR="000D5AD2">
        <w:t xml:space="preserve"> et le mettre en taille 12</w:t>
      </w:r>
    </w:p>
    <w:p w:rsidR="00C02D41" w:rsidRDefault="00C02D41" w:rsidP="00D214A0">
      <w:pPr>
        <w:pStyle w:val="Tiret"/>
        <w:spacing w:after="240"/>
        <w:ind w:left="714" w:hanging="357"/>
      </w:pPr>
      <w:r>
        <w:t>Mettre en Gras et Appliquer un Espacement Etendu de 1,5 point au texte : « un climat ensoleillé »</w:t>
      </w:r>
      <w:r w:rsidR="000D5AD2">
        <w:t xml:space="preserve"> avec un</w:t>
      </w:r>
      <w:r w:rsidR="00D214A0">
        <w:t>e</w:t>
      </w:r>
      <w:r w:rsidR="000D5AD2">
        <w:t xml:space="preserve"> taille 14</w:t>
      </w:r>
    </w:p>
    <w:p w:rsidR="00171263" w:rsidRDefault="00D214A0" w:rsidP="00D214A0">
      <w:pPr>
        <w:pStyle w:val="Tiret"/>
        <w:spacing w:after="240"/>
        <w:ind w:left="714" w:hanging="357"/>
      </w:pPr>
      <w:r>
        <w:t>Reproduire</w:t>
      </w:r>
      <w:r w:rsidR="00FC6F8A">
        <w:t xml:space="preserve"> la mise en forme </w:t>
      </w:r>
      <w:r>
        <w:t xml:space="preserve">du texte </w:t>
      </w:r>
      <w:r w:rsidR="00474B9E">
        <w:t>« un climat ensoleillé »</w:t>
      </w:r>
      <w:r w:rsidR="00B50D05">
        <w:t xml:space="preserve"> </w:t>
      </w:r>
      <w:r>
        <w:t xml:space="preserve">sur le texte « un bon séjour » </w:t>
      </w:r>
    </w:p>
    <w:p w:rsidR="00011DD4" w:rsidRDefault="00011DD4" w:rsidP="00D214A0">
      <w:pPr>
        <w:pStyle w:val="Tiret"/>
        <w:spacing w:after="240"/>
        <w:ind w:left="714" w:hanging="357"/>
      </w:pPr>
      <w:r>
        <w:t xml:space="preserve">Remplacer le mot « Téléphone » par le symbole </w:t>
      </w:r>
      <w:r>
        <w:sym w:font="Wingdings" w:char="F028"/>
      </w:r>
      <w:r w:rsidR="00474B9E">
        <w:t xml:space="preserve"> (police Wingdings)</w:t>
      </w:r>
    </w:p>
    <w:p w:rsidR="00B037B6" w:rsidRDefault="00B037B6" w:rsidP="00B037B6"/>
    <w:p w:rsidR="00B037B6" w:rsidRDefault="00B037B6" w:rsidP="00B037B6"/>
    <w:sectPr w:rsidR="00B037B6" w:rsidSect="00330FED">
      <w:footerReference w:type="default" r:id="rId7"/>
      <w:pgSz w:w="11906" w:h="16838"/>
      <w:pgMar w:top="1438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748" w:rsidRDefault="00020748">
      <w:r>
        <w:separator/>
      </w:r>
    </w:p>
  </w:endnote>
  <w:endnote w:type="continuationSeparator" w:id="0">
    <w:p w:rsidR="00020748" w:rsidRDefault="0002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88"/>
      <w:gridCol w:w="4584"/>
    </w:tblGrid>
    <w:tr w:rsidR="000D5AD2" w:rsidTr="000D2BF9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0D5AD2" w:rsidRDefault="00B50D05" w:rsidP="0006784A">
          <w:pPr>
            <w:pStyle w:val="En-tte"/>
          </w:pPr>
          <w:r w:rsidRPr="00EF7579">
            <w:rPr>
              <w:noProof/>
            </w:rPr>
            <w:drawing>
              <wp:inline distT="0" distB="0" distL="0" distR="0">
                <wp:extent cx="657225" cy="552450"/>
                <wp:effectExtent l="0" t="0" r="0" b="0"/>
                <wp:docPr id="1" name="Image 1" descr="Description : Logo m2i 100%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Description : Logo m2i 100%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722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0D5AD2" w:rsidRPr="00A36E93" w:rsidRDefault="000D5AD2" w:rsidP="000D2BF9">
          <w:pPr>
            <w:pStyle w:val="En-tte"/>
            <w:jc w:val="right"/>
          </w:pPr>
          <w:r>
            <w:t>Inter Entreprise Individualisé</w:t>
          </w:r>
        </w:p>
      </w:tc>
    </w:tr>
  </w:tbl>
  <w:p w:rsidR="000D5AD2" w:rsidRDefault="000D5AD2" w:rsidP="00881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748" w:rsidRDefault="00020748">
      <w:r>
        <w:separator/>
      </w:r>
    </w:p>
  </w:footnote>
  <w:footnote w:type="continuationSeparator" w:id="0">
    <w:p w:rsidR="00020748" w:rsidRDefault="00020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9DD0456"/>
    <w:multiLevelType w:val="multilevel"/>
    <w:tmpl w:val="B9C0B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1024F"/>
    <w:rsid w:val="00011DD4"/>
    <w:rsid w:val="00020748"/>
    <w:rsid w:val="00065B10"/>
    <w:rsid w:val="0006784A"/>
    <w:rsid w:val="000D2BF9"/>
    <w:rsid w:val="000D5AD2"/>
    <w:rsid w:val="001019CF"/>
    <w:rsid w:val="00113895"/>
    <w:rsid w:val="001424D1"/>
    <w:rsid w:val="00164528"/>
    <w:rsid w:val="00171263"/>
    <w:rsid w:val="001F7E98"/>
    <w:rsid w:val="00224AD2"/>
    <w:rsid w:val="002A59A8"/>
    <w:rsid w:val="002D69AE"/>
    <w:rsid w:val="002D77BE"/>
    <w:rsid w:val="002E2EB0"/>
    <w:rsid w:val="002F1898"/>
    <w:rsid w:val="002F7479"/>
    <w:rsid w:val="003206D4"/>
    <w:rsid w:val="00330FED"/>
    <w:rsid w:val="003A5CF4"/>
    <w:rsid w:val="003D050B"/>
    <w:rsid w:val="003D5956"/>
    <w:rsid w:val="00421069"/>
    <w:rsid w:val="00432559"/>
    <w:rsid w:val="00474B9E"/>
    <w:rsid w:val="004A4FA6"/>
    <w:rsid w:val="004F1F24"/>
    <w:rsid w:val="00537D7D"/>
    <w:rsid w:val="005649AD"/>
    <w:rsid w:val="00585D65"/>
    <w:rsid w:val="005C163A"/>
    <w:rsid w:val="005C17DA"/>
    <w:rsid w:val="00672C86"/>
    <w:rsid w:val="00693FFA"/>
    <w:rsid w:val="00751505"/>
    <w:rsid w:val="00776163"/>
    <w:rsid w:val="007A491F"/>
    <w:rsid w:val="007F008A"/>
    <w:rsid w:val="00804346"/>
    <w:rsid w:val="0085037F"/>
    <w:rsid w:val="00881D8C"/>
    <w:rsid w:val="0088448F"/>
    <w:rsid w:val="00893B8F"/>
    <w:rsid w:val="008958D2"/>
    <w:rsid w:val="008A63B5"/>
    <w:rsid w:val="008D33D4"/>
    <w:rsid w:val="008E40E3"/>
    <w:rsid w:val="0093759F"/>
    <w:rsid w:val="0097610F"/>
    <w:rsid w:val="009E558F"/>
    <w:rsid w:val="009F6B6A"/>
    <w:rsid w:val="00A22949"/>
    <w:rsid w:val="00A36E93"/>
    <w:rsid w:val="00A37651"/>
    <w:rsid w:val="00A82369"/>
    <w:rsid w:val="00AA3C6C"/>
    <w:rsid w:val="00AB4F05"/>
    <w:rsid w:val="00AD66A9"/>
    <w:rsid w:val="00AE5B2A"/>
    <w:rsid w:val="00B037B6"/>
    <w:rsid w:val="00B50D05"/>
    <w:rsid w:val="00C02D41"/>
    <w:rsid w:val="00C12517"/>
    <w:rsid w:val="00C348BF"/>
    <w:rsid w:val="00C354EB"/>
    <w:rsid w:val="00C45A2F"/>
    <w:rsid w:val="00C57487"/>
    <w:rsid w:val="00CC7AF3"/>
    <w:rsid w:val="00CE30C9"/>
    <w:rsid w:val="00D214A0"/>
    <w:rsid w:val="00D440A7"/>
    <w:rsid w:val="00D82CA9"/>
    <w:rsid w:val="00DA4D75"/>
    <w:rsid w:val="00DE1E90"/>
    <w:rsid w:val="00E561E5"/>
    <w:rsid w:val="00E965FB"/>
    <w:rsid w:val="00EF2BE2"/>
    <w:rsid w:val="00F07AD5"/>
    <w:rsid w:val="00F15BBE"/>
    <w:rsid w:val="00F36D77"/>
    <w:rsid w:val="00F45D3E"/>
    <w:rsid w:val="00F90809"/>
    <w:rsid w:val="00FA1E0D"/>
    <w:rsid w:val="00FC4D2C"/>
    <w:rsid w:val="00FC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50B821C1-C4A8-4432-83D5-2547AA7AE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9AD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5649AD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5649AD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5649AD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5649AD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5649AD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5649A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5649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5649AD"/>
    <w:pPr>
      <w:numPr>
        <w:numId w:val="7"/>
      </w:numPr>
    </w:pPr>
  </w:style>
  <w:style w:type="paragraph" w:styleId="Textedebulles">
    <w:name w:val="Balloon Text"/>
    <w:basedOn w:val="Normal"/>
    <w:semiHidden/>
    <w:rsid w:val="00C12517"/>
    <w:rPr>
      <w:rFonts w:ascii="Tahoma" w:hAnsi="Tahoma" w:cs="Tahoma"/>
      <w:sz w:val="16"/>
      <w:szCs w:val="16"/>
    </w:rPr>
  </w:style>
  <w:style w:type="paragraph" w:customStyle="1" w:styleId="Puce">
    <w:name w:val="Puce"/>
    <w:basedOn w:val="Normal"/>
    <w:rsid w:val="005649AD"/>
    <w:pPr>
      <w:numPr>
        <w:ilvl w:val="1"/>
        <w:numId w:val="9"/>
      </w:numPr>
    </w:pPr>
  </w:style>
  <w:style w:type="character" w:customStyle="1" w:styleId="Titre1Car">
    <w:name w:val="Titre 1 Car"/>
    <w:link w:val="Titre1"/>
    <w:rsid w:val="00C354EB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link w:val="Titre2"/>
    <w:rsid w:val="005649AD"/>
    <w:rPr>
      <w:rFonts w:ascii="Verdana" w:hAnsi="Verdana" w:cs="Arial"/>
      <w:b/>
      <w:bCs/>
      <w:sz w:val="24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fi.LYONPORT1\Bureau\exercices%20MEDIAPLUS\word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116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adhara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Rafi</dc:creator>
  <cp:keywords/>
  <cp:lastModifiedBy>Master</cp:lastModifiedBy>
  <cp:revision>2</cp:revision>
  <cp:lastPrinted>2005-09-29T11:31:00Z</cp:lastPrinted>
  <dcterms:created xsi:type="dcterms:W3CDTF">2016-07-28T08:54:00Z</dcterms:created>
  <dcterms:modified xsi:type="dcterms:W3CDTF">2016-07-28T08:54:00Z</dcterms:modified>
</cp:coreProperties>
</file>