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4D9" w:rsidRDefault="009674D9" w:rsidP="009674D9">
      <w:pPr>
        <w:pStyle w:val="Titre2"/>
        <w:tabs>
          <w:tab w:val="right" w:pos="9000"/>
        </w:tabs>
      </w:pPr>
      <w:r w:rsidRPr="00DC2369">
        <w:rPr>
          <w:rStyle w:val="Titre1Car"/>
        </w:rPr>
        <w:t>WORD – Les bases</w:t>
      </w:r>
      <w:r>
        <w:tab/>
      </w:r>
      <w:r w:rsidRPr="005B429B">
        <w:t xml:space="preserve">Exercice </w:t>
      </w:r>
      <w:r>
        <w:t>WO-3</w:t>
      </w:r>
      <w:r w:rsidR="00B66EDC">
        <w:t>Ter</w:t>
      </w:r>
    </w:p>
    <w:p w:rsidR="003D5956" w:rsidRDefault="00AD66A9" w:rsidP="009674D9">
      <w:pPr>
        <w:pStyle w:val="Titre2"/>
      </w:pPr>
      <w:r>
        <w:t xml:space="preserve">La </w:t>
      </w:r>
      <w:r w:rsidR="00751505">
        <w:t xml:space="preserve">mise en forme des </w:t>
      </w:r>
      <w:r w:rsidR="00B729F4">
        <w:t>paragraphes</w:t>
      </w:r>
      <w:r w:rsidR="00EB4E24">
        <w:t xml:space="preserve"> </w:t>
      </w:r>
    </w:p>
    <w:p w:rsidR="003B67D9" w:rsidRDefault="003B67D9" w:rsidP="00B442A5">
      <w:pPr>
        <w:pBdr>
          <w:bottom w:val="single" w:sz="4" w:space="1" w:color="auto"/>
        </w:pBdr>
      </w:pPr>
    </w:p>
    <w:p w:rsidR="00EC63D6" w:rsidRDefault="00EC63D6" w:rsidP="00560CE4">
      <w:pPr>
        <w:pStyle w:val="Titre3"/>
        <w:jc w:val="left"/>
      </w:pPr>
    </w:p>
    <w:p w:rsidR="0085037F" w:rsidRPr="003359E6" w:rsidRDefault="0085037F" w:rsidP="003359E6">
      <w:pPr>
        <w:pStyle w:val="Titre3"/>
      </w:pPr>
      <w:r w:rsidRPr="003359E6">
        <w:t>ENONCE DE L’EXERCICE</w:t>
      </w:r>
    </w:p>
    <w:p w:rsidR="00B037B6" w:rsidRDefault="00B037B6" w:rsidP="00B037B6"/>
    <w:p w:rsidR="00E633AE" w:rsidRDefault="00E633AE" w:rsidP="00E633AE">
      <w:pPr>
        <w:pStyle w:val="Tiret"/>
      </w:pPr>
      <w:r>
        <w:t xml:space="preserve">Ouvrir le fichier « Société Dupont » et le mettre en forme </w:t>
      </w:r>
    </w:p>
    <w:p w:rsidR="00E633AE" w:rsidRDefault="00E633AE" w:rsidP="003E787D">
      <w:pPr>
        <w:pStyle w:val="Tiret"/>
        <w:numPr>
          <w:ilvl w:val="1"/>
          <w:numId w:val="7"/>
        </w:numPr>
      </w:pPr>
      <w:r>
        <w:t>Pour SOCIETE DUPONT gras, police de 14 point</w:t>
      </w:r>
      <w:r w:rsidR="003E787D">
        <w:t>, encadrement double et centré</w:t>
      </w:r>
    </w:p>
    <w:p w:rsidR="00E633AE" w:rsidRDefault="00E633AE" w:rsidP="003E787D">
      <w:pPr>
        <w:pStyle w:val="Tiret"/>
        <w:numPr>
          <w:ilvl w:val="1"/>
          <w:numId w:val="7"/>
        </w:numPr>
      </w:pPr>
      <w:r>
        <w:t>Aligner la date et demander une date automatique</w:t>
      </w:r>
    </w:p>
    <w:p w:rsidR="00E633AE" w:rsidRDefault="00E633AE" w:rsidP="003E787D">
      <w:pPr>
        <w:pStyle w:val="Tiret"/>
        <w:numPr>
          <w:ilvl w:val="1"/>
          <w:numId w:val="7"/>
        </w:numPr>
      </w:pPr>
      <w:r>
        <w:t>Souligner : double "objet" Simple "votre</w:t>
      </w:r>
      <w:r w:rsidR="0066598C">
        <w:t>…</w:t>
      </w:r>
      <w:r>
        <w:t>crédit"</w:t>
      </w:r>
    </w:p>
    <w:p w:rsidR="00E633AE" w:rsidRDefault="00E633AE" w:rsidP="003E787D">
      <w:pPr>
        <w:pStyle w:val="Tiret"/>
        <w:numPr>
          <w:ilvl w:val="1"/>
          <w:numId w:val="7"/>
        </w:numPr>
      </w:pPr>
      <w:r>
        <w:t>Déplacer « messieurs »</w:t>
      </w:r>
    </w:p>
    <w:p w:rsidR="00E633AE" w:rsidRDefault="00E633AE" w:rsidP="003E787D">
      <w:pPr>
        <w:pStyle w:val="Tiret"/>
        <w:numPr>
          <w:ilvl w:val="1"/>
          <w:numId w:val="7"/>
        </w:numPr>
      </w:pPr>
      <w:r>
        <w:t>Demander des puces pour les 2 paragraphes concernés</w:t>
      </w:r>
    </w:p>
    <w:p w:rsidR="00E633AE" w:rsidRDefault="00E633AE" w:rsidP="003E787D">
      <w:pPr>
        <w:pStyle w:val="Tiret"/>
        <w:numPr>
          <w:ilvl w:val="1"/>
          <w:numId w:val="7"/>
        </w:numPr>
      </w:pPr>
      <w:r>
        <w:t xml:space="preserve">Modifier les puces par </w:t>
      </w:r>
      <w:r>
        <w:sym w:font="Symbol" w:char="F0DE"/>
      </w:r>
      <w:r w:rsidR="003E787D">
        <w:t xml:space="preserve"> (police </w:t>
      </w:r>
      <w:proofErr w:type="spellStart"/>
      <w:r w:rsidR="003E787D">
        <w:t>symbol</w:t>
      </w:r>
      <w:proofErr w:type="spellEnd"/>
      <w:r w:rsidR="003E787D">
        <w:t>)</w:t>
      </w:r>
    </w:p>
    <w:p w:rsidR="00E633AE" w:rsidRDefault="00E633AE" w:rsidP="003E787D">
      <w:pPr>
        <w:pStyle w:val="Tiret"/>
        <w:numPr>
          <w:ilvl w:val="1"/>
          <w:numId w:val="7"/>
        </w:numPr>
      </w:pPr>
      <w:r>
        <w:t>Aligner « la direction »</w:t>
      </w:r>
      <w:bookmarkStart w:id="0" w:name="_GoBack"/>
      <w:bookmarkEnd w:id="0"/>
    </w:p>
    <w:p w:rsidR="00E633AE" w:rsidRDefault="00E633AE" w:rsidP="003E787D">
      <w:pPr>
        <w:pStyle w:val="Tiret"/>
        <w:numPr>
          <w:ilvl w:val="1"/>
          <w:numId w:val="7"/>
        </w:numPr>
      </w:pPr>
      <w:r>
        <w:t>Augmenter l’espace entre les paragraphes</w:t>
      </w:r>
    </w:p>
    <w:p w:rsidR="003E787D" w:rsidRDefault="003E787D" w:rsidP="003E787D">
      <w:pPr>
        <w:pStyle w:val="Tiret"/>
        <w:numPr>
          <w:ilvl w:val="1"/>
          <w:numId w:val="7"/>
        </w:numPr>
      </w:pPr>
      <w:r>
        <w:t xml:space="preserve">Enregistrer </w:t>
      </w:r>
    </w:p>
    <w:p w:rsidR="00560CE4" w:rsidRDefault="00560CE4" w:rsidP="00560CE4">
      <w:pPr>
        <w:pStyle w:val="Tiret"/>
        <w:numPr>
          <w:ilvl w:val="0"/>
          <w:numId w:val="0"/>
        </w:numPr>
        <w:ind w:left="720"/>
      </w:pPr>
    </w:p>
    <w:p w:rsidR="003E787D" w:rsidRDefault="00560CE4" w:rsidP="002B0C70">
      <w:pPr>
        <w:pStyle w:val="Tiret"/>
        <w:numPr>
          <w:ilvl w:val="0"/>
          <w:numId w:val="0"/>
        </w:numPr>
        <w:ind w:left="720"/>
        <w:jc w:val="center"/>
      </w:pPr>
      <w:r>
        <w:rPr>
          <w:noProof/>
        </w:rPr>
        <w:drawing>
          <wp:inline distT="0" distB="0" distL="0" distR="0">
            <wp:extent cx="4610165" cy="4358244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8A4A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043" cy="436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B6" w:rsidRDefault="00B037B6" w:rsidP="00E633AE">
      <w:pPr>
        <w:pStyle w:val="Tiret"/>
        <w:numPr>
          <w:ilvl w:val="0"/>
          <w:numId w:val="0"/>
        </w:numPr>
        <w:ind w:left="720"/>
      </w:pPr>
    </w:p>
    <w:sectPr w:rsidR="00B037B6" w:rsidSect="00CA42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956" w:rsidRDefault="00CA3956">
      <w:r>
        <w:separator/>
      </w:r>
    </w:p>
  </w:endnote>
  <w:endnote w:type="continuationSeparator" w:id="0">
    <w:p w:rsidR="00CA3956" w:rsidRDefault="00CA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B9F" w:rsidRDefault="00FA3B9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90"/>
      <w:gridCol w:w="4582"/>
    </w:tblGrid>
    <w:tr w:rsidR="00A60EDF" w:rsidTr="000954F8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A60EDF" w:rsidRDefault="00560CE4" w:rsidP="0006784A">
          <w:pPr>
            <w:pStyle w:val="En-tte"/>
          </w:pPr>
          <w:r w:rsidRPr="00FA3B9F">
            <w:rPr>
              <w:noProof/>
            </w:rPr>
            <w:drawing>
              <wp:inline distT="0" distB="0" distL="0" distR="0">
                <wp:extent cx="723900" cy="609600"/>
                <wp:effectExtent l="0" t="0" r="0" b="0"/>
                <wp:docPr id="2" name="Image 2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A60EDF" w:rsidRPr="00A36E93" w:rsidRDefault="00A60EDF" w:rsidP="000954F8">
          <w:pPr>
            <w:pStyle w:val="En-tte"/>
            <w:jc w:val="right"/>
          </w:pPr>
          <w:r>
            <w:t>Inter Entreprise Individualisé</w:t>
          </w:r>
        </w:p>
      </w:tc>
    </w:tr>
  </w:tbl>
  <w:p w:rsidR="00A60EDF" w:rsidRDefault="00A60EDF" w:rsidP="00FA3B9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B9F" w:rsidRDefault="00FA3B9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956" w:rsidRDefault="00CA3956">
      <w:r>
        <w:separator/>
      </w:r>
    </w:p>
  </w:footnote>
  <w:footnote w:type="continuationSeparator" w:id="0">
    <w:p w:rsidR="00CA3956" w:rsidRDefault="00CA39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B9F" w:rsidRDefault="00FA3B9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B9F" w:rsidRDefault="00FA3B9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B9F" w:rsidRDefault="00FA3B9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5D641A"/>
    <w:multiLevelType w:val="hybridMultilevel"/>
    <w:tmpl w:val="1A86F90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024F"/>
    <w:rsid w:val="00010677"/>
    <w:rsid w:val="00065B10"/>
    <w:rsid w:val="0006784A"/>
    <w:rsid w:val="00081F82"/>
    <w:rsid w:val="000954F8"/>
    <w:rsid w:val="001424D1"/>
    <w:rsid w:val="00164528"/>
    <w:rsid w:val="001B5599"/>
    <w:rsid w:val="001F313A"/>
    <w:rsid w:val="001F7E98"/>
    <w:rsid w:val="002A1E60"/>
    <w:rsid w:val="002B0C70"/>
    <w:rsid w:val="002F1898"/>
    <w:rsid w:val="002F7479"/>
    <w:rsid w:val="003206D4"/>
    <w:rsid w:val="003359E6"/>
    <w:rsid w:val="0036128C"/>
    <w:rsid w:val="003A5CF4"/>
    <w:rsid w:val="003B67D9"/>
    <w:rsid w:val="003D050B"/>
    <w:rsid w:val="003D5956"/>
    <w:rsid w:val="003E787D"/>
    <w:rsid w:val="00432559"/>
    <w:rsid w:val="004A4FA6"/>
    <w:rsid w:val="004E42DC"/>
    <w:rsid w:val="004E4BD9"/>
    <w:rsid w:val="004F1F24"/>
    <w:rsid w:val="00505AEE"/>
    <w:rsid w:val="00525186"/>
    <w:rsid w:val="00526419"/>
    <w:rsid w:val="00560CE4"/>
    <w:rsid w:val="00585D65"/>
    <w:rsid w:val="005C17DA"/>
    <w:rsid w:val="00633CFC"/>
    <w:rsid w:val="0066598C"/>
    <w:rsid w:val="00672C86"/>
    <w:rsid w:val="006B2354"/>
    <w:rsid w:val="00751505"/>
    <w:rsid w:val="00776163"/>
    <w:rsid w:val="00787FDE"/>
    <w:rsid w:val="00804346"/>
    <w:rsid w:val="00834440"/>
    <w:rsid w:val="0085037F"/>
    <w:rsid w:val="00852A2E"/>
    <w:rsid w:val="00881D8C"/>
    <w:rsid w:val="00893B8F"/>
    <w:rsid w:val="008D1DFA"/>
    <w:rsid w:val="008D33D4"/>
    <w:rsid w:val="009674D9"/>
    <w:rsid w:val="0097568F"/>
    <w:rsid w:val="00996B51"/>
    <w:rsid w:val="009E558F"/>
    <w:rsid w:val="009F6B6A"/>
    <w:rsid w:val="00A22949"/>
    <w:rsid w:val="00A36E93"/>
    <w:rsid w:val="00A37651"/>
    <w:rsid w:val="00A60EDF"/>
    <w:rsid w:val="00A7235C"/>
    <w:rsid w:val="00AB4F05"/>
    <w:rsid w:val="00AD66A9"/>
    <w:rsid w:val="00AE5B2A"/>
    <w:rsid w:val="00AE6732"/>
    <w:rsid w:val="00B037B6"/>
    <w:rsid w:val="00B442A5"/>
    <w:rsid w:val="00B66EDC"/>
    <w:rsid w:val="00B729F4"/>
    <w:rsid w:val="00C10859"/>
    <w:rsid w:val="00C45A2F"/>
    <w:rsid w:val="00C671CF"/>
    <w:rsid w:val="00CA3956"/>
    <w:rsid w:val="00CA42E6"/>
    <w:rsid w:val="00CB0C5C"/>
    <w:rsid w:val="00CC400E"/>
    <w:rsid w:val="00CC7AF3"/>
    <w:rsid w:val="00CE30C9"/>
    <w:rsid w:val="00D440A7"/>
    <w:rsid w:val="00D56E7F"/>
    <w:rsid w:val="00D71ECB"/>
    <w:rsid w:val="00DA4D75"/>
    <w:rsid w:val="00DF11ED"/>
    <w:rsid w:val="00E12EA0"/>
    <w:rsid w:val="00E3344A"/>
    <w:rsid w:val="00E633AE"/>
    <w:rsid w:val="00E965FB"/>
    <w:rsid w:val="00EB4E24"/>
    <w:rsid w:val="00EB5223"/>
    <w:rsid w:val="00EC63D6"/>
    <w:rsid w:val="00EF2BE2"/>
    <w:rsid w:val="00F15BBE"/>
    <w:rsid w:val="00F2224A"/>
    <w:rsid w:val="00F279E4"/>
    <w:rsid w:val="00F36D77"/>
    <w:rsid w:val="00F45D3E"/>
    <w:rsid w:val="00F82A1C"/>
    <w:rsid w:val="00FA3B9F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B6B69-9455-45AF-93C0-1DA92CD9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EA0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E12EA0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E12EA0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E12EA0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E12EA0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E12EA0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E12EA0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E12E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E12EA0"/>
    <w:pPr>
      <w:numPr>
        <w:numId w:val="7"/>
      </w:numPr>
    </w:pPr>
  </w:style>
  <w:style w:type="paragraph" w:styleId="Textedebulles">
    <w:name w:val="Balloon Text"/>
    <w:basedOn w:val="Normal"/>
    <w:semiHidden/>
    <w:rsid w:val="00852A2E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E12EA0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9674D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E12EA0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E633A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cp:lastModifiedBy>Master</cp:lastModifiedBy>
  <cp:revision>4</cp:revision>
  <cp:lastPrinted>2005-09-29T10:31:00Z</cp:lastPrinted>
  <dcterms:created xsi:type="dcterms:W3CDTF">2016-07-28T09:08:00Z</dcterms:created>
  <dcterms:modified xsi:type="dcterms:W3CDTF">2016-07-28T09:09:00Z</dcterms:modified>
</cp:coreProperties>
</file>