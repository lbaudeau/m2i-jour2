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1FA" w:rsidRDefault="002621FA" w:rsidP="002621FA">
      <w:pPr>
        <w:pStyle w:val="Titre2"/>
        <w:tabs>
          <w:tab w:val="right" w:pos="9000"/>
        </w:tabs>
      </w:pPr>
      <w:r w:rsidRPr="00DC2369">
        <w:rPr>
          <w:rStyle w:val="Titre1Car"/>
        </w:rPr>
        <w:t xml:space="preserve">WORD– </w:t>
      </w:r>
      <w:r>
        <w:rPr>
          <w:rStyle w:val="Titre1Car"/>
        </w:rPr>
        <w:t>Approfondir les bases</w:t>
      </w:r>
      <w:r>
        <w:tab/>
      </w:r>
      <w:r w:rsidRPr="005B429B">
        <w:t xml:space="preserve">Exercice </w:t>
      </w:r>
      <w:r>
        <w:t>WO-9</w:t>
      </w:r>
    </w:p>
    <w:p w:rsidR="003D5956" w:rsidRDefault="005C46D4" w:rsidP="002621FA">
      <w:pPr>
        <w:pStyle w:val="Titre2"/>
      </w:pPr>
      <w:r>
        <w:t>Les tableaux avancés</w:t>
      </w:r>
    </w:p>
    <w:p w:rsidR="00F15BBE" w:rsidRDefault="00F15BBE" w:rsidP="001F4A46">
      <w:pPr>
        <w:pBdr>
          <w:bottom w:val="single" w:sz="4" w:space="1" w:color="auto"/>
        </w:pBdr>
      </w:pPr>
    </w:p>
    <w:p w:rsidR="001F4A46" w:rsidRDefault="001F4A46" w:rsidP="00893B8F">
      <w:pPr>
        <w:pStyle w:val="Titre3"/>
      </w:pPr>
    </w:p>
    <w:p w:rsidR="001F4A46" w:rsidRDefault="001F4A46" w:rsidP="00893B8F">
      <w:pPr>
        <w:pStyle w:val="Titre3"/>
      </w:pPr>
    </w:p>
    <w:p w:rsidR="00E44442" w:rsidRDefault="0070653A" w:rsidP="00045B14">
      <w:pPr>
        <w:pStyle w:val="Titre3"/>
      </w:pPr>
      <w:r>
        <w:t>ENONCE DE L’EXERCICE</w:t>
      </w:r>
    </w:p>
    <w:p w:rsidR="001E7E44" w:rsidRDefault="001E7E44" w:rsidP="001E7E44">
      <w:pPr>
        <w:pStyle w:val="Tiret"/>
      </w:pPr>
      <w:r>
        <w:t>Reproduire le tableau ci-dessous</w:t>
      </w:r>
      <w:r w:rsidR="00C044F9">
        <w:t xml:space="preserve"> (utiliser pour cela la fonction DESSINER UN TABLEAU)</w:t>
      </w:r>
    </w:p>
    <w:p w:rsidR="001E7E44" w:rsidRDefault="001E7E44" w:rsidP="001E7E44"/>
    <w:p w:rsidR="001E7E44" w:rsidRDefault="001E7E44" w:rsidP="001E7E44"/>
    <w:p w:rsidR="001E7E44" w:rsidRDefault="001E7E44" w:rsidP="001E7E44"/>
    <w:p w:rsidR="001E7E44" w:rsidRDefault="001E7E44" w:rsidP="001E7E44"/>
    <w:p w:rsidR="001E7E44" w:rsidRDefault="001E7E44" w:rsidP="001E7E44">
      <w:pPr>
        <w:rPr>
          <w:b/>
          <w:bCs/>
          <w:u w:val="single"/>
        </w:rPr>
      </w:pPr>
      <w:r w:rsidRPr="001E7E44">
        <w:rPr>
          <w:b/>
          <w:bCs/>
          <w:u w:val="single"/>
        </w:rPr>
        <w:t>Tableau à réaliser :</w:t>
      </w:r>
    </w:p>
    <w:p w:rsidR="00C044F9" w:rsidRPr="001E7E44" w:rsidRDefault="00C044F9" w:rsidP="001E7E44">
      <w:pPr>
        <w:rPr>
          <w:b/>
          <w:bCs/>
          <w:u w:val="single"/>
        </w:rPr>
      </w:pPr>
      <w:bookmarkStart w:id="0" w:name="_GoBack"/>
      <w:bookmarkEnd w:id="0"/>
    </w:p>
    <w:p w:rsidR="001E7E44" w:rsidRDefault="001E7E44" w:rsidP="001E7E44"/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9"/>
        <w:gridCol w:w="946"/>
        <w:gridCol w:w="677"/>
        <w:gridCol w:w="271"/>
        <w:gridCol w:w="960"/>
        <w:gridCol w:w="959"/>
        <w:gridCol w:w="958"/>
        <w:gridCol w:w="957"/>
        <w:gridCol w:w="957"/>
      </w:tblGrid>
      <w:tr w:rsidR="00C044F9" w:rsidTr="00C044F9">
        <w:trPr>
          <w:trHeight w:val="1035"/>
        </w:trPr>
        <w:tc>
          <w:tcPr>
            <w:tcW w:w="3930" w:type="dxa"/>
            <w:gridSpan w:val="3"/>
            <w:vAlign w:val="center"/>
          </w:tcPr>
          <w:p w:rsidR="00C044F9" w:rsidRPr="00C044F9" w:rsidRDefault="00C044F9" w:rsidP="00C044F9">
            <w:pPr>
              <w:jc w:val="center"/>
              <w:rPr>
                <w:b/>
                <w:sz w:val="28"/>
              </w:rPr>
            </w:pPr>
            <w:r w:rsidRPr="00C044F9">
              <w:rPr>
                <w:b/>
                <w:sz w:val="28"/>
              </w:rPr>
              <w:t>SITE DE :</w:t>
            </w:r>
            <w:r>
              <w:rPr>
                <w:b/>
                <w:sz w:val="28"/>
              </w:rPr>
              <w:t xml:space="preserve"> LYON</w:t>
            </w:r>
          </w:p>
        </w:tc>
        <w:tc>
          <w:tcPr>
            <w:tcW w:w="5074" w:type="dxa"/>
            <w:gridSpan w:val="6"/>
            <w:tcBorders>
              <w:tl2br w:val="single" w:sz="4" w:space="0" w:color="auto"/>
            </w:tcBorders>
          </w:tcPr>
          <w:p w:rsidR="00C044F9" w:rsidRDefault="00C044F9" w:rsidP="00C044F9">
            <w:pPr>
              <w:tabs>
                <w:tab w:val="right" w:pos="4721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</w:r>
            <w:r w:rsidRPr="00C044F9">
              <w:rPr>
                <w:b/>
                <w:sz w:val="28"/>
              </w:rPr>
              <w:t>SERVICE A</w:t>
            </w:r>
          </w:p>
          <w:p w:rsidR="00C044F9" w:rsidRDefault="00C044F9" w:rsidP="00C044F9">
            <w:pPr>
              <w:rPr>
                <w:b/>
                <w:sz w:val="28"/>
              </w:rPr>
            </w:pPr>
          </w:p>
          <w:p w:rsidR="00C044F9" w:rsidRPr="00C044F9" w:rsidRDefault="00C044F9" w:rsidP="00C044F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SERVICE B</w:t>
            </w:r>
          </w:p>
        </w:tc>
      </w:tr>
      <w:tr w:rsidR="00C044F9" w:rsidTr="00C044F9">
        <w:trPr>
          <w:trHeight w:val="540"/>
        </w:trPr>
        <w:tc>
          <w:tcPr>
            <w:tcW w:w="9004" w:type="dxa"/>
            <w:gridSpan w:val="9"/>
            <w:vAlign w:val="center"/>
          </w:tcPr>
          <w:p w:rsidR="00C044F9" w:rsidRPr="00C044F9" w:rsidRDefault="00C044F9" w:rsidP="00C044F9">
            <w:pPr>
              <w:jc w:val="center"/>
              <w:rPr>
                <w:b/>
                <w:sz w:val="28"/>
              </w:rPr>
            </w:pPr>
            <w:r w:rsidRPr="00C044F9">
              <w:rPr>
                <w:b/>
                <w:sz w:val="28"/>
              </w:rPr>
              <w:t>JOURNEES PORTES OUVERTES</w:t>
            </w:r>
          </w:p>
        </w:tc>
      </w:tr>
      <w:tr w:rsidR="00C044F9" w:rsidTr="00C044F9">
        <w:trPr>
          <w:trHeight w:val="570"/>
        </w:trPr>
        <w:tc>
          <w:tcPr>
            <w:tcW w:w="2280" w:type="dxa"/>
            <w:vMerge w:val="restart"/>
            <w:textDirection w:val="btLr"/>
            <w:vAlign w:val="center"/>
          </w:tcPr>
          <w:p w:rsidR="00C044F9" w:rsidRPr="00C044F9" w:rsidRDefault="00C044F9" w:rsidP="00C044F9">
            <w:pPr>
              <w:ind w:left="113" w:right="113"/>
              <w:jc w:val="center"/>
              <w:rPr>
                <w:b/>
                <w:sz w:val="32"/>
              </w:rPr>
            </w:pPr>
            <w:r w:rsidRPr="00C044F9">
              <w:rPr>
                <w:b/>
                <w:sz w:val="32"/>
              </w:rPr>
              <w:t>BATIMENT 213</w:t>
            </w:r>
          </w:p>
        </w:tc>
        <w:tc>
          <w:tcPr>
            <w:tcW w:w="960" w:type="dxa"/>
            <w:vAlign w:val="center"/>
          </w:tcPr>
          <w:p w:rsidR="00C044F9" w:rsidRPr="00C044F9" w:rsidRDefault="00C044F9" w:rsidP="00C044F9">
            <w:pPr>
              <w:jc w:val="center"/>
              <w:rPr>
                <w:b/>
                <w:sz w:val="32"/>
              </w:rPr>
            </w:pPr>
            <w:r w:rsidRPr="00C044F9">
              <w:rPr>
                <w:b/>
                <w:sz w:val="32"/>
              </w:rPr>
              <w:t>L</w:t>
            </w:r>
          </w:p>
        </w:tc>
        <w:tc>
          <w:tcPr>
            <w:tcW w:w="961" w:type="dxa"/>
            <w:gridSpan w:val="2"/>
            <w:vAlign w:val="center"/>
          </w:tcPr>
          <w:p w:rsidR="00C044F9" w:rsidRPr="00C044F9" w:rsidRDefault="00C044F9" w:rsidP="00C044F9">
            <w:pPr>
              <w:jc w:val="center"/>
              <w:rPr>
                <w:b/>
                <w:sz w:val="32"/>
              </w:rPr>
            </w:pPr>
            <w:r w:rsidRPr="00C044F9">
              <w:rPr>
                <w:b/>
                <w:sz w:val="32"/>
              </w:rPr>
              <w:t>M</w:t>
            </w:r>
          </w:p>
        </w:tc>
        <w:tc>
          <w:tcPr>
            <w:tcW w:w="960" w:type="dxa"/>
            <w:vAlign w:val="center"/>
          </w:tcPr>
          <w:p w:rsidR="00C044F9" w:rsidRPr="00C044F9" w:rsidRDefault="00C044F9" w:rsidP="00C044F9">
            <w:pPr>
              <w:jc w:val="center"/>
              <w:rPr>
                <w:b/>
                <w:sz w:val="32"/>
              </w:rPr>
            </w:pPr>
            <w:r w:rsidRPr="00C044F9">
              <w:rPr>
                <w:b/>
                <w:sz w:val="32"/>
              </w:rPr>
              <w:t>M</w:t>
            </w:r>
          </w:p>
        </w:tc>
        <w:tc>
          <w:tcPr>
            <w:tcW w:w="961" w:type="dxa"/>
            <w:vAlign w:val="center"/>
          </w:tcPr>
          <w:p w:rsidR="00C044F9" w:rsidRPr="00C044F9" w:rsidRDefault="00C044F9" w:rsidP="00C044F9">
            <w:pPr>
              <w:jc w:val="center"/>
              <w:rPr>
                <w:b/>
                <w:sz w:val="32"/>
              </w:rPr>
            </w:pPr>
            <w:r w:rsidRPr="00C044F9">
              <w:rPr>
                <w:b/>
                <w:sz w:val="32"/>
              </w:rPr>
              <w:t>J</w:t>
            </w:r>
          </w:p>
        </w:tc>
        <w:tc>
          <w:tcPr>
            <w:tcW w:w="960" w:type="dxa"/>
            <w:vAlign w:val="center"/>
          </w:tcPr>
          <w:p w:rsidR="00C044F9" w:rsidRPr="00C044F9" w:rsidRDefault="00C044F9" w:rsidP="00C044F9">
            <w:pPr>
              <w:jc w:val="center"/>
              <w:rPr>
                <w:b/>
                <w:sz w:val="32"/>
              </w:rPr>
            </w:pPr>
            <w:r w:rsidRPr="00C044F9">
              <w:rPr>
                <w:b/>
                <w:sz w:val="32"/>
              </w:rPr>
              <w:t>V</w:t>
            </w:r>
          </w:p>
        </w:tc>
        <w:tc>
          <w:tcPr>
            <w:tcW w:w="961" w:type="dxa"/>
            <w:vAlign w:val="center"/>
          </w:tcPr>
          <w:p w:rsidR="00C044F9" w:rsidRPr="00C044F9" w:rsidRDefault="00C044F9" w:rsidP="00C044F9">
            <w:pPr>
              <w:jc w:val="center"/>
              <w:rPr>
                <w:b/>
                <w:sz w:val="32"/>
              </w:rPr>
            </w:pPr>
            <w:r w:rsidRPr="00C044F9">
              <w:rPr>
                <w:b/>
                <w:sz w:val="32"/>
              </w:rPr>
              <w:t>S</w:t>
            </w:r>
          </w:p>
        </w:tc>
        <w:tc>
          <w:tcPr>
            <w:tcW w:w="961" w:type="dxa"/>
            <w:vAlign w:val="center"/>
          </w:tcPr>
          <w:p w:rsidR="00C044F9" w:rsidRPr="00C044F9" w:rsidRDefault="00C044F9" w:rsidP="00C044F9">
            <w:pPr>
              <w:jc w:val="center"/>
              <w:rPr>
                <w:b/>
                <w:sz w:val="32"/>
              </w:rPr>
            </w:pPr>
            <w:r w:rsidRPr="00C044F9">
              <w:rPr>
                <w:b/>
                <w:sz w:val="32"/>
              </w:rPr>
              <w:t>D</w:t>
            </w:r>
          </w:p>
        </w:tc>
      </w:tr>
      <w:tr w:rsidR="00C044F9" w:rsidTr="00C044F9">
        <w:trPr>
          <w:trHeight w:val="2370"/>
        </w:trPr>
        <w:tc>
          <w:tcPr>
            <w:tcW w:w="2280" w:type="dxa"/>
            <w:vMerge/>
          </w:tcPr>
          <w:p w:rsidR="00C044F9" w:rsidRDefault="00C044F9" w:rsidP="001E7E44"/>
        </w:tc>
        <w:tc>
          <w:tcPr>
            <w:tcW w:w="6724" w:type="dxa"/>
            <w:gridSpan w:val="8"/>
          </w:tcPr>
          <w:tbl>
            <w:tblPr>
              <w:tblpPr w:leftFromText="141" w:rightFromText="141" w:vertAnchor="page" w:horzAnchor="margin" w:tblpXSpec="center" w:tblpY="329"/>
              <w:tblW w:w="0" w:type="auto"/>
              <w:tblBorders>
                <w:top w:val="single" w:sz="8" w:space="0" w:color="C0504D"/>
                <w:bottom w:val="single" w:sz="8" w:space="0" w:color="C0504D"/>
              </w:tblBorders>
              <w:tblLook w:val="04A0" w:firstRow="1" w:lastRow="0" w:firstColumn="1" w:lastColumn="0" w:noHBand="0" w:noVBand="1"/>
            </w:tblPr>
            <w:tblGrid>
              <w:gridCol w:w="2093"/>
              <w:gridCol w:w="2093"/>
              <w:gridCol w:w="2094"/>
            </w:tblGrid>
            <w:tr w:rsidR="00C044F9" w:rsidTr="002659EA">
              <w:tc>
                <w:tcPr>
                  <w:tcW w:w="2093" w:type="dxa"/>
                  <w:tcBorders>
                    <w:top w:val="single" w:sz="8" w:space="0" w:color="C0504D"/>
                    <w:bottom w:val="single" w:sz="8" w:space="0" w:color="C0504D"/>
                  </w:tcBorders>
                  <w:shd w:val="clear" w:color="auto" w:fill="auto"/>
                </w:tcPr>
                <w:p w:rsidR="00C044F9" w:rsidRPr="002659EA" w:rsidRDefault="00C044F9" w:rsidP="002659EA">
                  <w:pPr>
                    <w:jc w:val="center"/>
                    <w:rPr>
                      <w:b/>
                      <w:bCs/>
                      <w:color w:val="943634"/>
                    </w:rPr>
                  </w:pPr>
                  <w:r w:rsidRPr="002659EA">
                    <w:rPr>
                      <w:b/>
                      <w:bCs/>
                      <w:color w:val="943634"/>
                    </w:rPr>
                    <w:t>Allée a</w:t>
                  </w:r>
                </w:p>
              </w:tc>
              <w:tc>
                <w:tcPr>
                  <w:tcW w:w="2093" w:type="dxa"/>
                  <w:tcBorders>
                    <w:top w:val="single" w:sz="8" w:space="0" w:color="C0504D"/>
                    <w:bottom w:val="single" w:sz="8" w:space="0" w:color="C0504D"/>
                  </w:tcBorders>
                  <w:shd w:val="clear" w:color="auto" w:fill="auto"/>
                </w:tcPr>
                <w:p w:rsidR="00C044F9" w:rsidRPr="002659EA" w:rsidRDefault="00C044F9" w:rsidP="002659EA">
                  <w:pPr>
                    <w:jc w:val="center"/>
                    <w:rPr>
                      <w:b/>
                      <w:bCs/>
                      <w:color w:val="943634"/>
                    </w:rPr>
                  </w:pPr>
                  <w:r w:rsidRPr="002659EA">
                    <w:rPr>
                      <w:b/>
                      <w:bCs/>
                      <w:color w:val="943634"/>
                    </w:rPr>
                    <w:t>521</w:t>
                  </w:r>
                </w:p>
              </w:tc>
              <w:tc>
                <w:tcPr>
                  <w:tcW w:w="2094" w:type="dxa"/>
                  <w:tcBorders>
                    <w:top w:val="single" w:sz="8" w:space="0" w:color="C0504D"/>
                    <w:bottom w:val="single" w:sz="8" w:space="0" w:color="C0504D"/>
                  </w:tcBorders>
                  <w:shd w:val="clear" w:color="auto" w:fill="auto"/>
                </w:tcPr>
                <w:p w:rsidR="00C044F9" w:rsidRPr="002659EA" w:rsidRDefault="00C044F9" w:rsidP="002659EA">
                  <w:pPr>
                    <w:jc w:val="center"/>
                    <w:rPr>
                      <w:b/>
                      <w:bCs/>
                      <w:color w:val="943634"/>
                    </w:rPr>
                  </w:pPr>
                  <w:r w:rsidRPr="002659EA">
                    <w:rPr>
                      <w:b/>
                      <w:bCs/>
                      <w:color w:val="943634"/>
                    </w:rPr>
                    <w:t>354</w:t>
                  </w:r>
                </w:p>
              </w:tc>
            </w:tr>
            <w:tr w:rsidR="00C044F9" w:rsidTr="002659EA">
              <w:tc>
                <w:tcPr>
                  <w:tcW w:w="2093" w:type="dxa"/>
                  <w:shd w:val="clear" w:color="auto" w:fill="EFD3D2"/>
                </w:tcPr>
                <w:p w:rsidR="00C044F9" w:rsidRPr="002659EA" w:rsidRDefault="00C044F9" w:rsidP="002659EA">
                  <w:pPr>
                    <w:jc w:val="center"/>
                    <w:rPr>
                      <w:b/>
                      <w:bCs/>
                      <w:color w:val="943634"/>
                    </w:rPr>
                  </w:pPr>
                  <w:r w:rsidRPr="002659EA">
                    <w:rPr>
                      <w:b/>
                      <w:bCs/>
                      <w:color w:val="943634"/>
                    </w:rPr>
                    <w:t>Allée b</w:t>
                  </w:r>
                </w:p>
              </w:tc>
              <w:tc>
                <w:tcPr>
                  <w:tcW w:w="2093" w:type="dxa"/>
                  <w:tcBorders>
                    <w:left w:val="nil"/>
                    <w:right w:val="nil"/>
                  </w:tcBorders>
                  <w:shd w:val="clear" w:color="auto" w:fill="EFD3D2"/>
                </w:tcPr>
                <w:p w:rsidR="00C044F9" w:rsidRPr="002659EA" w:rsidRDefault="00C044F9" w:rsidP="002659EA">
                  <w:pPr>
                    <w:jc w:val="center"/>
                    <w:rPr>
                      <w:color w:val="943634"/>
                    </w:rPr>
                  </w:pPr>
                  <w:r w:rsidRPr="002659EA">
                    <w:rPr>
                      <w:color w:val="943634"/>
                    </w:rPr>
                    <w:t>453</w:t>
                  </w:r>
                </w:p>
              </w:tc>
              <w:tc>
                <w:tcPr>
                  <w:tcW w:w="2094" w:type="dxa"/>
                  <w:shd w:val="clear" w:color="auto" w:fill="EFD3D2"/>
                </w:tcPr>
                <w:p w:rsidR="00C044F9" w:rsidRPr="002659EA" w:rsidRDefault="00C044F9" w:rsidP="002659EA">
                  <w:pPr>
                    <w:jc w:val="center"/>
                    <w:rPr>
                      <w:color w:val="943634"/>
                    </w:rPr>
                  </w:pPr>
                  <w:r w:rsidRPr="002659EA">
                    <w:rPr>
                      <w:color w:val="943634"/>
                    </w:rPr>
                    <w:t>231</w:t>
                  </w:r>
                </w:p>
              </w:tc>
            </w:tr>
            <w:tr w:rsidR="00C044F9" w:rsidTr="002659EA">
              <w:tc>
                <w:tcPr>
                  <w:tcW w:w="2093" w:type="dxa"/>
                  <w:shd w:val="clear" w:color="auto" w:fill="auto"/>
                </w:tcPr>
                <w:p w:rsidR="00C044F9" w:rsidRPr="002659EA" w:rsidRDefault="00C044F9" w:rsidP="002659EA">
                  <w:pPr>
                    <w:jc w:val="center"/>
                    <w:rPr>
                      <w:b/>
                      <w:bCs/>
                      <w:color w:val="943634"/>
                    </w:rPr>
                  </w:pPr>
                  <w:r w:rsidRPr="002659EA">
                    <w:rPr>
                      <w:b/>
                      <w:bCs/>
                      <w:color w:val="943634"/>
                    </w:rPr>
                    <w:t>Allée c</w:t>
                  </w:r>
                </w:p>
              </w:tc>
              <w:tc>
                <w:tcPr>
                  <w:tcW w:w="2093" w:type="dxa"/>
                  <w:shd w:val="clear" w:color="auto" w:fill="auto"/>
                </w:tcPr>
                <w:p w:rsidR="00C044F9" w:rsidRPr="002659EA" w:rsidRDefault="00C044F9" w:rsidP="002659EA">
                  <w:pPr>
                    <w:jc w:val="center"/>
                    <w:rPr>
                      <w:color w:val="943634"/>
                    </w:rPr>
                  </w:pPr>
                  <w:r w:rsidRPr="002659EA">
                    <w:rPr>
                      <w:color w:val="943634"/>
                    </w:rPr>
                    <w:t>145</w:t>
                  </w:r>
                </w:p>
              </w:tc>
              <w:tc>
                <w:tcPr>
                  <w:tcW w:w="2094" w:type="dxa"/>
                  <w:shd w:val="clear" w:color="auto" w:fill="auto"/>
                </w:tcPr>
                <w:p w:rsidR="00C044F9" w:rsidRPr="002659EA" w:rsidRDefault="00C044F9" w:rsidP="002659EA">
                  <w:pPr>
                    <w:jc w:val="center"/>
                    <w:rPr>
                      <w:color w:val="943634"/>
                    </w:rPr>
                  </w:pPr>
                  <w:r w:rsidRPr="002659EA">
                    <w:rPr>
                      <w:color w:val="943634"/>
                    </w:rPr>
                    <w:t>865</w:t>
                  </w:r>
                </w:p>
              </w:tc>
            </w:tr>
            <w:tr w:rsidR="00C044F9" w:rsidTr="002659EA">
              <w:tc>
                <w:tcPr>
                  <w:tcW w:w="2093" w:type="dxa"/>
                  <w:shd w:val="clear" w:color="auto" w:fill="EFD3D2"/>
                </w:tcPr>
                <w:p w:rsidR="00C044F9" w:rsidRPr="002659EA" w:rsidRDefault="00C044F9" w:rsidP="002659EA">
                  <w:pPr>
                    <w:jc w:val="center"/>
                    <w:rPr>
                      <w:b/>
                      <w:bCs/>
                      <w:color w:val="943634"/>
                    </w:rPr>
                  </w:pPr>
                  <w:r w:rsidRPr="002659EA">
                    <w:rPr>
                      <w:b/>
                      <w:bCs/>
                      <w:color w:val="943634"/>
                    </w:rPr>
                    <w:t>Allée d</w:t>
                  </w:r>
                </w:p>
              </w:tc>
              <w:tc>
                <w:tcPr>
                  <w:tcW w:w="2093" w:type="dxa"/>
                  <w:tcBorders>
                    <w:left w:val="nil"/>
                    <w:right w:val="nil"/>
                  </w:tcBorders>
                  <w:shd w:val="clear" w:color="auto" w:fill="EFD3D2"/>
                </w:tcPr>
                <w:p w:rsidR="00C044F9" w:rsidRPr="002659EA" w:rsidRDefault="00C044F9" w:rsidP="002659EA">
                  <w:pPr>
                    <w:jc w:val="center"/>
                    <w:rPr>
                      <w:color w:val="943634"/>
                    </w:rPr>
                  </w:pPr>
                  <w:r w:rsidRPr="002659EA">
                    <w:rPr>
                      <w:color w:val="943634"/>
                    </w:rPr>
                    <w:t>256</w:t>
                  </w:r>
                </w:p>
              </w:tc>
              <w:tc>
                <w:tcPr>
                  <w:tcW w:w="2094" w:type="dxa"/>
                  <w:shd w:val="clear" w:color="auto" w:fill="EFD3D2"/>
                </w:tcPr>
                <w:p w:rsidR="00C044F9" w:rsidRPr="002659EA" w:rsidRDefault="00C044F9" w:rsidP="002659EA">
                  <w:pPr>
                    <w:jc w:val="center"/>
                    <w:rPr>
                      <w:color w:val="943634"/>
                    </w:rPr>
                  </w:pPr>
                  <w:r w:rsidRPr="002659EA">
                    <w:rPr>
                      <w:color w:val="943634"/>
                    </w:rPr>
                    <w:t>896</w:t>
                  </w:r>
                </w:p>
              </w:tc>
            </w:tr>
            <w:tr w:rsidR="00C044F9" w:rsidTr="002659EA">
              <w:tc>
                <w:tcPr>
                  <w:tcW w:w="2093" w:type="dxa"/>
                  <w:shd w:val="clear" w:color="auto" w:fill="auto"/>
                </w:tcPr>
                <w:p w:rsidR="00C044F9" w:rsidRPr="002659EA" w:rsidRDefault="00C044F9" w:rsidP="002659EA">
                  <w:pPr>
                    <w:jc w:val="center"/>
                    <w:rPr>
                      <w:b/>
                      <w:bCs/>
                      <w:color w:val="943634"/>
                    </w:rPr>
                  </w:pPr>
                  <w:r w:rsidRPr="002659EA">
                    <w:rPr>
                      <w:b/>
                      <w:bCs/>
                      <w:color w:val="943634"/>
                    </w:rPr>
                    <w:t>Allée e</w:t>
                  </w:r>
                </w:p>
              </w:tc>
              <w:tc>
                <w:tcPr>
                  <w:tcW w:w="2093" w:type="dxa"/>
                  <w:shd w:val="clear" w:color="auto" w:fill="auto"/>
                </w:tcPr>
                <w:p w:rsidR="00C044F9" w:rsidRPr="002659EA" w:rsidRDefault="00C044F9" w:rsidP="002659EA">
                  <w:pPr>
                    <w:jc w:val="center"/>
                    <w:rPr>
                      <w:color w:val="943634"/>
                    </w:rPr>
                  </w:pPr>
                  <w:r w:rsidRPr="002659EA">
                    <w:rPr>
                      <w:color w:val="943634"/>
                    </w:rPr>
                    <w:t>785</w:t>
                  </w:r>
                </w:p>
              </w:tc>
              <w:tc>
                <w:tcPr>
                  <w:tcW w:w="2094" w:type="dxa"/>
                  <w:shd w:val="clear" w:color="auto" w:fill="auto"/>
                </w:tcPr>
                <w:p w:rsidR="00C044F9" w:rsidRPr="002659EA" w:rsidRDefault="00C044F9" w:rsidP="002659EA">
                  <w:pPr>
                    <w:jc w:val="center"/>
                    <w:rPr>
                      <w:color w:val="943634"/>
                    </w:rPr>
                  </w:pPr>
                  <w:r w:rsidRPr="002659EA">
                    <w:rPr>
                      <w:color w:val="943634"/>
                    </w:rPr>
                    <w:t>457</w:t>
                  </w:r>
                </w:p>
              </w:tc>
            </w:tr>
            <w:tr w:rsidR="00C044F9" w:rsidTr="002659EA">
              <w:tc>
                <w:tcPr>
                  <w:tcW w:w="2093" w:type="dxa"/>
                  <w:shd w:val="clear" w:color="auto" w:fill="EFD3D2"/>
                </w:tcPr>
                <w:p w:rsidR="00C044F9" w:rsidRPr="002659EA" w:rsidRDefault="00C044F9" w:rsidP="002659EA">
                  <w:pPr>
                    <w:jc w:val="center"/>
                    <w:rPr>
                      <w:b/>
                      <w:bCs/>
                      <w:color w:val="943634"/>
                    </w:rPr>
                  </w:pPr>
                  <w:r w:rsidRPr="002659EA">
                    <w:rPr>
                      <w:b/>
                      <w:bCs/>
                      <w:color w:val="943634"/>
                    </w:rPr>
                    <w:t>Allée f</w:t>
                  </w:r>
                </w:p>
              </w:tc>
              <w:tc>
                <w:tcPr>
                  <w:tcW w:w="2093" w:type="dxa"/>
                  <w:tcBorders>
                    <w:left w:val="nil"/>
                    <w:right w:val="nil"/>
                  </w:tcBorders>
                  <w:shd w:val="clear" w:color="auto" w:fill="EFD3D2"/>
                </w:tcPr>
                <w:p w:rsidR="00C044F9" w:rsidRPr="002659EA" w:rsidRDefault="00C044F9" w:rsidP="002659EA">
                  <w:pPr>
                    <w:jc w:val="center"/>
                    <w:rPr>
                      <w:color w:val="943634"/>
                    </w:rPr>
                  </w:pPr>
                  <w:r w:rsidRPr="002659EA">
                    <w:rPr>
                      <w:color w:val="943634"/>
                    </w:rPr>
                    <w:t>458</w:t>
                  </w:r>
                </w:p>
              </w:tc>
              <w:tc>
                <w:tcPr>
                  <w:tcW w:w="2094" w:type="dxa"/>
                  <w:shd w:val="clear" w:color="auto" w:fill="EFD3D2"/>
                </w:tcPr>
                <w:p w:rsidR="00C044F9" w:rsidRPr="002659EA" w:rsidRDefault="00C044F9" w:rsidP="002659EA">
                  <w:pPr>
                    <w:jc w:val="center"/>
                    <w:rPr>
                      <w:color w:val="943634"/>
                    </w:rPr>
                  </w:pPr>
                  <w:r w:rsidRPr="002659EA">
                    <w:rPr>
                      <w:color w:val="943634"/>
                    </w:rPr>
                    <w:t>145</w:t>
                  </w:r>
                </w:p>
              </w:tc>
            </w:tr>
          </w:tbl>
          <w:p w:rsidR="00C044F9" w:rsidRDefault="00C044F9" w:rsidP="001E7E44"/>
        </w:tc>
      </w:tr>
    </w:tbl>
    <w:p w:rsidR="001E7E44" w:rsidRPr="00045B14" w:rsidRDefault="001E7E44" w:rsidP="001E7E44"/>
    <w:sectPr w:rsidR="001E7E44" w:rsidRPr="00045B14" w:rsidSect="003D4181">
      <w:footerReference w:type="default" r:id="rId7"/>
      <w:pgSz w:w="11906" w:h="16838"/>
      <w:pgMar w:top="1438" w:right="1417" w:bottom="1977" w:left="1417" w:header="708" w:footer="435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719" w:rsidRDefault="00244719">
      <w:r>
        <w:separator/>
      </w:r>
    </w:p>
  </w:endnote>
  <w:endnote w:type="continuationSeparator" w:id="0">
    <w:p w:rsidR="00244719" w:rsidRDefault="00244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clear" w:color="auto" w:fill="E0E0E0"/>
      <w:tblLook w:val="01E0" w:firstRow="1" w:lastRow="1" w:firstColumn="1" w:lastColumn="1" w:noHBand="0" w:noVBand="0"/>
    </w:tblPr>
    <w:tblGrid>
      <w:gridCol w:w="4489"/>
      <w:gridCol w:w="4583"/>
    </w:tblGrid>
    <w:tr w:rsidR="003D4181" w:rsidTr="00893C59">
      <w:trPr>
        <w:trHeight w:val="533"/>
      </w:trPr>
      <w:tc>
        <w:tcPr>
          <w:tcW w:w="4608" w:type="dxa"/>
          <w:shd w:val="clear" w:color="auto" w:fill="E0E0E0"/>
          <w:vAlign w:val="center"/>
        </w:tcPr>
        <w:p w:rsidR="003D4181" w:rsidRDefault="001F0E7C" w:rsidP="0006784A">
          <w:pPr>
            <w:pStyle w:val="En-tte"/>
          </w:pPr>
          <w:r w:rsidRPr="00197E86">
            <w:rPr>
              <w:noProof/>
            </w:rPr>
            <w:drawing>
              <wp:inline distT="0" distB="0" distL="0" distR="0">
                <wp:extent cx="688975" cy="570230"/>
                <wp:effectExtent l="0" t="0" r="0" b="0"/>
                <wp:docPr id="1" name="Image 3" descr="\\lyonformsrv\Stagiaire\_FORMATION 2010\Logos M2i\Logo m2i 100%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3" descr="\\lyonformsrv\Stagiaire\_FORMATION 2010\Logos M2i\Logo m2i 100%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8975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E0E0E0"/>
          <w:vAlign w:val="center"/>
        </w:tcPr>
        <w:p w:rsidR="003D4181" w:rsidRPr="00A36E93" w:rsidRDefault="003D4181" w:rsidP="00893C59">
          <w:pPr>
            <w:pStyle w:val="En-tte"/>
            <w:jc w:val="right"/>
          </w:pPr>
          <w:r>
            <w:t>Inter Entreprise Individualisé</w:t>
          </w:r>
        </w:p>
      </w:tc>
    </w:tr>
  </w:tbl>
  <w:p w:rsidR="003D4181" w:rsidRDefault="003D4181" w:rsidP="00881D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719" w:rsidRDefault="00244719">
      <w:r>
        <w:separator/>
      </w:r>
    </w:p>
  </w:footnote>
  <w:footnote w:type="continuationSeparator" w:id="0">
    <w:p w:rsidR="00244719" w:rsidRDefault="00244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F3505D4"/>
    <w:multiLevelType w:val="hybridMultilevel"/>
    <w:tmpl w:val="B9C0B4C4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5DB26E5"/>
    <w:multiLevelType w:val="hybridMultilevel"/>
    <w:tmpl w:val="BCD26BE2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372E0"/>
    <w:rsid w:val="00045B14"/>
    <w:rsid w:val="000517C5"/>
    <w:rsid w:val="000654B7"/>
    <w:rsid w:val="00065B10"/>
    <w:rsid w:val="0006784A"/>
    <w:rsid w:val="000976C9"/>
    <w:rsid w:val="000F54C6"/>
    <w:rsid w:val="00105B5F"/>
    <w:rsid w:val="00154BC4"/>
    <w:rsid w:val="0016377D"/>
    <w:rsid w:val="001B7B72"/>
    <w:rsid w:val="001E7E44"/>
    <w:rsid w:val="001F0E7C"/>
    <w:rsid w:val="001F4A46"/>
    <w:rsid w:val="001F7E98"/>
    <w:rsid w:val="00226DC6"/>
    <w:rsid w:val="00244719"/>
    <w:rsid w:val="002524DD"/>
    <w:rsid w:val="002621FA"/>
    <w:rsid w:val="002659EA"/>
    <w:rsid w:val="00274B64"/>
    <w:rsid w:val="002A1B49"/>
    <w:rsid w:val="002E0C40"/>
    <w:rsid w:val="002F1898"/>
    <w:rsid w:val="002F7479"/>
    <w:rsid w:val="003121BB"/>
    <w:rsid w:val="003206D4"/>
    <w:rsid w:val="003670F7"/>
    <w:rsid w:val="003836C0"/>
    <w:rsid w:val="003966B1"/>
    <w:rsid w:val="003A5CF4"/>
    <w:rsid w:val="003D4181"/>
    <w:rsid w:val="003D5956"/>
    <w:rsid w:val="00401054"/>
    <w:rsid w:val="0044285D"/>
    <w:rsid w:val="004650B2"/>
    <w:rsid w:val="0047254D"/>
    <w:rsid w:val="004C1932"/>
    <w:rsid w:val="004C1EF6"/>
    <w:rsid w:val="004F1F24"/>
    <w:rsid w:val="005552C7"/>
    <w:rsid w:val="00585D65"/>
    <w:rsid w:val="005A7C12"/>
    <w:rsid w:val="005B429B"/>
    <w:rsid w:val="005B6DE4"/>
    <w:rsid w:val="005C17DA"/>
    <w:rsid w:val="005C46D4"/>
    <w:rsid w:val="00637BEE"/>
    <w:rsid w:val="00672C86"/>
    <w:rsid w:val="006E1C8F"/>
    <w:rsid w:val="00700154"/>
    <w:rsid w:val="0070653A"/>
    <w:rsid w:val="00725E77"/>
    <w:rsid w:val="00765BED"/>
    <w:rsid w:val="00771E13"/>
    <w:rsid w:val="00776163"/>
    <w:rsid w:val="007A1589"/>
    <w:rsid w:val="007A26A3"/>
    <w:rsid w:val="00804346"/>
    <w:rsid w:val="00810EB5"/>
    <w:rsid w:val="0085037F"/>
    <w:rsid w:val="0087017D"/>
    <w:rsid w:val="00873AC6"/>
    <w:rsid w:val="00881D8C"/>
    <w:rsid w:val="00893B8F"/>
    <w:rsid w:val="00893C59"/>
    <w:rsid w:val="008A008A"/>
    <w:rsid w:val="008B59E6"/>
    <w:rsid w:val="008E3CA4"/>
    <w:rsid w:val="00914B11"/>
    <w:rsid w:val="00961B01"/>
    <w:rsid w:val="00964839"/>
    <w:rsid w:val="009E2935"/>
    <w:rsid w:val="009F6B6A"/>
    <w:rsid w:val="00A22949"/>
    <w:rsid w:val="00A27AF1"/>
    <w:rsid w:val="00A36E93"/>
    <w:rsid w:val="00A37651"/>
    <w:rsid w:val="00A7392D"/>
    <w:rsid w:val="00AC519E"/>
    <w:rsid w:val="00AE5B2A"/>
    <w:rsid w:val="00AF7A05"/>
    <w:rsid w:val="00B31CFF"/>
    <w:rsid w:val="00B3714A"/>
    <w:rsid w:val="00B76A7D"/>
    <w:rsid w:val="00B76B0B"/>
    <w:rsid w:val="00B90A8D"/>
    <w:rsid w:val="00B92EC5"/>
    <w:rsid w:val="00B96947"/>
    <w:rsid w:val="00C044F9"/>
    <w:rsid w:val="00C4370B"/>
    <w:rsid w:val="00C63B3A"/>
    <w:rsid w:val="00CD7B0C"/>
    <w:rsid w:val="00CE30C9"/>
    <w:rsid w:val="00CF4013"/>
    <w:rsid w:val="00CF7183"/>
    <w:rsid w:val="00D43A21"/>
    <w:rsid w:val="00D440A7"/>
    <w:rsid w:val="00DA4D75"/>
    <w:rsid w:val="00DA751E"/>
    <w:rsid w:val="00DD46A6"/>
    <w:rsid w:val="00E035A2"/>
    <w:rsid w:val="00E44442"/>
    <w:rsid w:val="00E5127C"/>
    <w:rsid w:val="00E71486"/>
    <w:rsid w:val="00E82F7F"/>
    <w:rsid w:val="00ED6BAA"/>
    <w:rsid w:val="00EF2BE2"/>
    <w:rsid w:val="00F15BBE"/>
    <w:rsid w:val="00F174B0"/>
    <w:rsid w:val="00F45D3E"/>
    <w:rsid w:val="00F87956"/>
    <w:rsid w:val="00F9659F"/>
    <w:rsid w:val="00FC0885"/>
    <w:rsid w:val="00FC4171"/>
    <w:rsid w:val="00FC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288C71B8-63D6-4D64-9DEF-F8665E31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2C7"/>
    <w:rPr>
      <w:rFonts w:ascii="Verdana" w:hAnsi="Verdana"/>
      <w:szCs w:val="24"/>
    </w:rPr>
  </w:style>
  <w:style w:type="paragraph" w:styleId="Titre1">
    <w:name w:val="heading 1"/>
    <w:basedOn w:val="Normal"/>
    <w:next w:val="Normal"/>
    <w:link w:val="Titre1Car"/>
    <w:qFormat/>
    <w:rsid w:val="005552C7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5552C7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5552C7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5552C7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5552C7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5552C7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5552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5552C7"/>
    <w:pPr>
      <w:numPr>
        <w:numId w:val="7"/>
      </w:numPr>
    </w:pPr>
  </w:style>
  <w:style w:type="paragraph" w:styleId="Notedebasdepage">
    <w:name w:val="footnote text"/>
    <w:basedOn w:val="Normal"/>
    <w:semiHidden/>
    <w:rsid w:val="00CD7B0C"/>
    <w:rPr>
      <w:rFonts w:ascii="Times New Roman" w:hAnsi="Times New Roman"/>
      <w:szCs w:val="20"/>
    </w:rPr>
  </w:style>
  <w:style w:type="character" w:styleId="Appelnotedebasdep">
    <w:name w:val="footnote reference"/>
    <w:semiHidden/>
    <w:rsid w:val="00CD7B0C"/>
    <w:rPr>
      <w:vertAlign w:val="superscript"/>
    </w:rPr>
  </w:style>
  <w:style w:type="paragraph" w:customStyle="1" w:styleId="Puce">
    <w:name w:val="Puce"/>
    <w:basedOn w:val="Normal"/>
    <w:rsid w:val="005552C7"/>
    <w:pPr>
      <w:numPr>
        <w:ilvl w:val="1"/>
        <w:numId w:val="8"/>
      </w:numPr>
    </w:pPr>
  </w:style>
  <w:style w:type="paragraph" w:styleId="Textedebulles">
    <w:name w:val="Balloon Text"/>
    <w:basedOn w:val="Normal"/>
    <w:semiHidden/>
    <w:rsid w:val="00ED6BAA"/>
    <w:rPr>
      <w:rFonts w:ascii="Tahoma" w:hAnsi="Tahoma" w:cs="Tahoma"/>
      <w:sz w:val="16"/>
      <w:szCs w:val="16"/>
    </w:rPr>
  </w:style>
  <w:style w:type="character" w:customStyle="1" w:styleId="Titre1Car">
    <w:name w:val="Titre 1 Car"/>
    <w:link w:val="Titre1"/>
    <w:rsid w:val="002621FA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  <w:style w:type="character" w:customStyle="1" w:styleId="Titre2Car">
    <w:name w:val="Titre 2 Car"/>
    <w:link w:val="Titre2"/>
    <w:rsid w:val="005552C7"/>
    <w:rPr>
      <w:rFonts w:ascii="Verdana" w:hAnsi="Verdana" w:cs="Arial"/>
      <w:b/>
      <w:bCs/>
      <w:sz w:val="24"/>
      <w:szCs w:val="24"/>
      <w:lang w:val="fr-FR" w:eastAsia="fr-FR" w:bidi="ar-SA"/>
    </w:rPr>
  </w:style>
  <w:style w:type="table" w:styleId="Trameclaire-Accent2">
    <w:name w:val="Light Shading Accent 2"/>
    <w:basedOn w:val="TableauNormal"/>
    <w:uiPriority w:val="60"/>
    <w:rsid w:val="00C044F9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eur\Bureau\exercices%20MEDIAPLUS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0</TotalTime>
  <Pages>1</Pages>
  <Words>73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adhara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Rafi</dc:creator>
  <cp:keywords/>
  <cp:lastModifiedBy>Master</cp:lastModifiedBy>
  <cp:revision>2</cp:revision>
  <cp:lastPrinted>2010-11-02T16:48:00Z</cp:lastPrinted>
  <dcterms:created xsi:type="dcterms:W3CDTF">2016-07-28T09:33:00Z</dcterms:created>
  <dcterms:modified xsi:type="dcterms:W3CDTF">2016-07-28T09:33:00Z</dcterms:modified>
</cp:coreProperties>
</file>