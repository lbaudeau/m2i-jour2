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10D" w:rsidRDefault="005B110D" w:rsidP="005B110D">
      <w:pPr>
        <w:pStyle w:val="Titre2"/>
        <w:tabs>
          <w:tab w:val="right" w:pos="9000"/>
        </w:tabs>
      </w:pPr>
      <w:r w:rsidRPr="00DC2369">
        <w:rPr>
          <w:rStyle w:val="Titre1Car"/>
        </w:rPr>
        <w:t xml:space="preserve">WORD – </w:t>
      </w:r>
      <w:r>
        <w:rPr>
          <w:rStyle w:val="Titre1Car"/>
        </w:rPr>
        <w:t>Le perfectionnement</w:t>
      </w:r>
      <w:r>
        <w:tab/>
      </w:r>
      <w:r w:rsidRPr="005B429B">
        <w:t xml:space="preserve">Exercice </w:t>
      </w:r>
      <w:r>
        <w:t>WO-13</w:t>
      </w:r>
    </w:p>
    <w:p w:rsidR="003D5956" w:rsidRDefault="00122C4E" w:rsidP="005B110D">
      <w:pPr>
        <w:pStyle w:val="Titre2"/>
      </w:pPr>
      <w:r>
        <w:t xml:space="preserve">Les </w:t>
      </w:r>
      <w:r w:rsidR="00E27D5C">
        <w:t>formulaires</w:t>
      </w:r>
    </w:p>
    <w:p w:rsidR="00F15BBE" w:rsidRDefault="00F15BBE" w:rsidP="001F4A46">
      <w:pPr>
        <w:pBdr>
          <w:bottom w:val="single" w:sz="4" w:space="1" w:color="auto"/>
        </w:pBdr>
      </w:pPr>
    </w:p>
    <w:p w:rsidR="00E44442" w:rsidRDefault="0070653A" w:rsidP="00045B14">
      <w:pPr>
        <w:pStyle w:val="Titre3"/>
      </w:pPr>
      <w:r>
        <w:t>ENONCE DE L’EXERCICE</w:t>
      </w:r>
    </w:p>
    <w:p w:rsidR="004E19C6" w:rsidRPr="00276E46" w:rsidRDefault="007B4B12" w:rsidP="000A1722">
      <w:pPr>
        <w:pStyle w:val="Tiret"/>
      </w:pPr>
      <w:r>
        <w:t xml:space="preserve">Créer un formulaire </w:t>
      </w:r>
      <w:r w:rsidR="000A1722">
        <w:t xml:space="preserve">avec les données ci-dessous </w:t>
      </w:r>
      <w:r w:rsidR="000F1EC9">
        <w:t xml:space="preserve">en vous aidant des consignes </w:t>
      </w:r>
      <w:r w:rsidR="000F1EC9">
        <w:rPr>
          <w:i/>
        </w:rPr>
        <w:t>en italique</w:t>
      </w:r>
    </w:p>
    <w:p w:rsidR="00276E46" w:rsidRPr="00276E46" w:rsidRDefault="00276E46" w:rsidP="000A1722">
      <w:pPr>
        <w:pStyle w:val="Tiret"/>
      </w:pPr>
      <w:r>
        <w:rPr>
          <w:i/>
        </w:rPr>
        <w:t>Verrouiller le questionnaire</w:t>
      </w:r>
    </w:p>
    <w:p w:rsidR="00276E46" w:rsidRPr="00276E46" w:rsidRDefault="00276E46" w:rsidP="000A1722">
      <w:pPr>
        <w:pStyle w:val="Tiret"/>
      </w:pPr>
      <w:r>
        <w:rPr>
          <w:i/>
        </w:rPr>
        <w:t xml:space="preserve">Enregistrer sous le nom </w:t>
      </w:r>
      <w:proofErr w:type="gramStart"/>
      <w:r>
        <w:rPr>
          <w:i/>
        </w:rPr>
        <w:t xml:space="preserve">de </w:t>
      </w:r>
      <w:r w:rsidRPr="00276E46">
        <w:rPr>
          <w:b/>
          <w:i/>
        </w:rPr>
        <w:t>ENQUETE</w:t>
      </w:r>
      <w:proofErr w:type="gramEnd"/>
    </w:p>
    <w:p w:rsidR="00276E46" w:rsidRPr="007B4B12" w:rsidRDefault="00276E46" w:rsidP="000A1722">
      <w:pPr>
        <w:pStyle w:val="Tiret"/>
      </w:pPr>
      <w:r>
        <w:rPr>
          <w:i/>
        </w:rPr>
        <w:t xml:space="preserve">Créer un document en remplissant ce formulaire avec vos propres </w:t>
      </w:r>
      <w:proofErr w:type="gramStart"/>
      <w:r>
        <w:rPr>
          <w:i/>
        </w:rPr>
        <w:t>coordonnées</w:t>
      </w:r>
      <w:proofErr w:type="gramEnd"/>
    </w:p>
    <w:p w:rsidR="00207B5A" w:rsidRDefault="00207B5A" w:rsidP="00207B5A">
      <w:pPr>
        <w:jc w:val="center"/>
        <w:rPr>
          <w:b/>
          <w:bCs/>
          <w:u w:val="single"/>
        </w:rPr>
      </w:pPr>
    </w:p>
    <w:p w:rsidR="006814EC" w:rsidRPr="007F2FFA" w:rsidRDefault="006814EC" w:rsidP="006814EC">
      <w:pPr>
        <w:rPr>
          <w:b/>
          <w:bCs/>
          <w:u w:val="single"/>
        </w:rPr>
      </w:pPr>
      <w:r w:rsidRPr="007F2FFA">
        <w:rPr>
          <w:b/>
          <w:bCs/>
          <w:u w:val="single"/>
        </w:rPr>
        <w:t>Texte à saisir :</w:t>
      </w:r>
    </w:p>
    <w:p w:rsidR="004E19C6" w:rsidRDefault="004E19C6" w:rsidP="00E12C7E">
      <w:pPr>
        <w:pBdr>
          <w:bottom w:val="single" w:sz="4" w:space="1" w:color="auto"/>
        </w:pBdr>
        <w:jc w:val="center"/>
        <w:rPr>
          <w:b/>
          <w:bCs/>
          <w:u w:val="single"/>
        </w:rPr>
      </w:pPr>
    </w:p>
    <w:p w:rsidR="007B4B12" w:rsidRPr="00E12C7E" w:rsidRDefault="00181998" w:rsidP="00484E01">
      <w:pPr>
        <w:pBdr>
          <w:top w:val="single" w:sz="24" w:space="25" w:color="auto" w:shadow="1"/>
          <w:left w:val="single" w:sz="24" w:space="4" w:color="auto" w:shadow="1"/>
          <w:bottom w:val="single" w:sz="24" w:space="25" w:color="auto" w:shadow="1"/>
          <w:right w:val="single" w:sz="24" w:space="4" w:color="auto" w:shadow="1"/>
        </w:pBdr>
        <w:shd w:val="clear" w:color="auto" w:fill="C6D9F1"/>
        <w:ind w:left="2835" w:right="2835"/>
        <w:jc w:val="center"/>
        <w:rPr>
          <w:b/>
          <w:bCs/>
          <w:sz w:val="44"/>
        </w:rPr>
      </w:pPr>
      <w:r w:rsidRPr="00E12C7E">
        <w:rPr>
          <w:b/>
          <w:bCs/>
          <w:sz w:val="44"/>
        </w:rPr>
        <w:t>ENQUETE</w:t>
      </w:r>
    </w:p>
    <w:p w:rsidR="00116F55" w:rsidRDefault="00116F55" w:rsidP="00181998">
      <w:pPr>
        <w:jc w:val="center"/>
        <w:rPr>
          <w:b/>
          <w:bCs/>
          <w:u w:val="single"/>
        </w:rPr>
      </w:pPr>
    </w:p>
    <w:p w:rsidR="00442A8C" w:rsidRDefault="00442A8C" w:rsidP="00181998">
      <w:pPr>
        <w:jc w:val="center"/>
        <w:rPr>
          <w:b/>
          <w:bCs/>
          <w:u w:val="single"/>
        </w:rPr>
      </w:pPr>
    </w:p>
    <w:p w:rsidR="00644C52" w:rsidRPr="00181998" w:rsidRDefault="00644C52" w:rsidP="00181998">
      <w:pPr>
        <w:jc w:val="center"/>
        <w:rPr>
          <w:b/>
          <w:bCs/>
          <w:u w:val="single"/>
        </w:rPr>
      </w:pPr>
    </w:p>
    <w:p w:rsidR="007B4B12" w:rsidRDefault="007B4B12" w:rsidP="007B4B12">
      <w:pPr>
        <w:rPr>
          <w:i/>
        </w:rPr>
      </w:pPr>
      <w:r w:rsidRPr="007B4B12">
        <w:t xml:space="preserve">Date : </w:t>
      </w:r>
      <w:r w:rsidRPr="007B4B12">
        <w:rPr>
          <w:i/>
        </w:rPr>
        <w:t xml:space="preserve">(insérer un champ </w:t>
      </w:r>
      <w:r w:rsidRPr="009F6B14">
        <w:rPr>
          <w:b/>
          <w:bCs/>
          <w:i/>
        </w:rPr>
        <w:t>Texte</w:t>
      </w:r>
      <w:r w:rsidRPr="007B4B12">
        <w:rPr>
          <w:i/>
        </w:rPr>
        <w:t xml:space="preserve"> de type date)</w:t>
      </w:r>
    </w:p>
    <w:p w:rsidR="00116F55" w:rsidRDefault="00116F55" w:rsidP="007B4B12">
      <w:pPr>
        <w:rPr>
          <w:i/>
        </w:rPr>
      </w:pPr>
    </w:p>
    <w:p w:rsidR="00116F55" w:rsidRDefault="00116F55" w:rsidP="007B4B12">
      <w:pPr>
        <w:rPr>
          <w:i/>
        </w:rPr>
      </w:pPr>
      <w:r w:rsidRPr="00116F55">
        <w:rPr>
          <w:b/>
          <w:bCs/>
          <w:u w:val="single"/>
        </w:rPr>
        <w:t>NOM et Prénom</w:t>
      </w:r>
      <w:r>
        <w:rPr>
          <w:i/>
        </w:rPr>
        <w:t xml:space="preserve"> : (insérer un </w:t>
      </w:r>
      <w:r w:rsidR="007C2DCB">
        <w:rPr>
          <w:i/>
        </w:rPr>
        <w:t>champ</w:t>
      </w:r>
      <w:r>
        <w:rPr>
          <w:i/>
        </w:rPr>
        <w:t xml:space="preserve"> Texte, en Majuscule)</w:t>
      </w:r>
    </w:p>
    <w:p w:rsidR="00116F55" w:rsidRPr="007B4B12" w:rsidRDefault="00116F55" w:rsidP="007B4B12">
      <w:pPr>
        <w:rPr>
          <w:i/>
        </w:rPr>
      </w:pPr>
    </w:p>
    <w:p w:rsidR="007B4B12" w:rsidRDefault="007B4B12" w:rsidP="007B4B12">
      <w:pPr>
        <w:rPr>
          <w:i/>
        </w:rPr>
      </w:pPr>
      <w:bookmarkStart w:id="0" w:name="_GoBack"/>
      <w:bookmarkEnd w:id="0"/>
    </w:p>
    <w:p w:rsidR="00116F55" w:rsidRDefault="00116F55" w:rsidP="007B4B12">
      <w:pPr>
        <w:rPr>
          <w:i/>
        </w:rPr>
      </w:pPr>
      <w:r w:rsidRPr="00116F55">
        <w:rPr>
          <w:b/>
          <w:bCs/>
          <w:u w:val="single"/>
        </w:rPr>
        <w:t>Date de naissance</w:t>
      </w:r>
      <w:r>
        <w:rPr>
          <w:i/>
        </w:rPr>
        <w:t xml:space="preserve"> : (insérer un </w:t>
      </w:r>
      <w:r w:rsidR="007C2DCB">
        <w:rPr>
          <w:i/>
        </w:rPr>
        <w:t>champ</w:t>
      </w:r>
      <w:r>
        <w:rPr>
          <w:i/>
        </w:rPr>
        <w:t xml:space="preserve"> DATE (calendrier)</w:t>
      </w:r>
    </w:p>
    <w:p w:rsidR="00116F55" w:rsidRPr="007B4B12" w:rsidRDefault="00116F55" w:rsidP="007B4B12">
      <w:pPr>
        <w:rPr>
          <w:i/>
        </w:rPr>
      </w:pPr>
    </w:p>
    <w:p w:rsidR="007B4B12" w:rsidRPr="007B4B12" w:rsidRDefault="007B4B12" w:rsidP="007B4B12">
      <w:r w:rsidRPr="009E5475">
        <w:rPr>
          <w:b/>
          <w:bCs/>
          <w:u w:val="single"/>
        </w:rPr>
        <w:t>VOTRE ACTIVITE PROFESSIONNELLE</w:t>
      </w:r>
      <w:r w:rsidRPr="007B4B12">
        <w:t xml:space="preserve"> : </w:t>
      </w:r>
      <w:r w:rsidRPr="007B4B12">
        <w:rPr>
          <w:i/>
        </w:rPr>
        <w:t xml:space="preserve">(insérer des champs </w:t>
      </w:r>
      <w:r w:rsidRPr="009E5475">
        <w:rPr>
          <w:b/>
          <w:bCs/>
          <w:i/>
        </w:rPr>
        <w:t>Case à cocher</w:t>
      </w:r>
      <w:r w:rsidRPr="007B4B12">
        <w:rPr>
          <w:i/>
        </w:rPr>
        <w:t>)</w:t>
      </w:r>
    </w:p>
    <w:p w:rsidR="007B4B12" w:rsidRPr="007B4B12" w:rsidRDefault="007B4B12" w:rsidP="007B4B12"/>
    <w:p w:rsidR="007B4B12" w:rsidRPr="007B4B12" w:rsidRDefault="007B4B12" w:rsidP="00582B9D">
      <w:pPr>
        <w:tabs>
          <w:tab w:val="left" w:pos="2340"/>
          <w:tab w:val="left" w:pos="4320"/>
        </w:tabs>
      </w:pPr>
      <w:proofErr w:type="gramStart"/>
      <w:r w:rsidRPr="007B4B12">
        <w:t>sans</w:t>
      </w:r>
      <w:proofErr w:type="gramEnd"/>
      <w:r w:rsidRPr="007B4B12">
        <w:t xml:space="preserve"> activité :</w:t>
      </w:r>
      <w:r w:rsidRPr="007B4B12">
        <w:tab/>
      </w:r>
      <w:r w:rsidRPr="007B4B12"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eACocher1"/>
      <w:r w:rsidRPr="007B4B12">
        <w:instrText xml:space="preserve"> FORMCHECKBOX </w:instrText>
      </w:r>
      <w:r w:rsidRPr="007B4B12">
        <w:fldChar w:fldCharType="end"/>
      </w:r>
      <w:bookmarkEnd w:id="1"/>
      <w:r w:rsidRPr="007B4B12">
        <w:tab/>
        <w:t>salarié :</w:t>
      </w:r>
      <w:r w:rsidRPr="007B4B12">
        <w:tab/>
      </w:r>
      <w:r w:rsidRPr="007B4B12"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7B4B12">
        <w:instrText xml:space="preserve"> FORMCHECKBOX </w:instrText>
      </w:r>
      <w:r w:rsidRPr="007B4B12">
        <w:fldChar w:fldCharType="end"/>
      </w:r>
    </w:p>
    <w:p w:rsidR="007B4B12" w:rsidRPr="007B4B12" w:rsidRDefault="007B4B12" w:rsidP="00582B9D">
      <w:pPr>
        <w:tabs>
          <w:tab w:val="left" w:pos="2340"/>
          <w:tab w:val="left" w:pos="4320"/>
        </w:tabs>
      </w:pPr>
      <w:proofErr w:type="gramStart"/>
      <w:r w:rsidRPr="007B4B12">
        <w:t>indépendant</w:t>
      </w:r>
      <w:proofErr w:type="gramEnd"/>
      <w:r w:rsidRPr="007B4B12">
        <w:t xml:space="preserve"> :</w:t>
      </w:r>
      <w:r w:rsidRPr="007B4B12">
        <w:tab/>
      </w:r>
      <w:r w:rsidRPr="007B4B12"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7B4B12">
        <w:instrText xml:space="preserve"> FORMCHECKBOX </w:instrText>
      </w:r>
      <w:r w:rsidRPr="007B4B12">
        <w:fldChar w:fldCharType="end"/>
      </w:r>
      <w:r w:rsidRPr="007B4B12">
        <w:tab/>
        <w:t>artisan :</w:t>
      </w:r>
      <w:r w:rsidRPr="007B4B12">
        <w:tab/>
      </w:r>
      <w:r w:rsidRPr="007B4B12"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7B4B12">
        <w:instrText xml:space="preserve"> FORMCHECKBOX </w:instrText>
      </w:r>
      <w:r w:rsidRPr="007B4B12">
        <w:fldChar w:fldCharType="end"/>
      </w:r>
    </w:p>
    <w:p w:rsidR="007B4B12" w:rsidRPr="007B4B12" w:rsidRDefault="007B4B12" w:rsidP="007B4B12"/>
    <w:p w:rsidR="007B4B12" w:rsidRPr="007B4B12" w:rsidRDefault="007B4B12" w:rsidP="007B4B12"/>
    <w:p w:rsidR="007B4B12" w:rsidRPr="007B4B12" w:rsidRDefault="007B4B12" w:rsidP="007B4B12">
      <w:r w:rsidRPr="009E5475">
        <w:rPr>
          <w:b/>
          <w:bCs/>
          <w:u w:val="single"/>
        </w:rPr>
        <w:t>VOTRE CURSUS SCOLAIRE</w:t>
      </w:r>
      <w:r w:rsidRPr="007B4B12">
        <w:t xml:space="preserve"> :</w:t>
      </w:r>
    </w:p>
    <w:p w:rsidR="007B4B12" w:rsidRPr="007B4B12" w:rsidRDefault="007B4B12" w:rsidP="007B4B12"/>
    <w:p w:rsidR="007B4B12" w:rsidRPr="007B4B12" w:rsidRDefault="007B4B12" w:rsidP="005648C8">
      <w:r w:rsidRPr="007B4B12">
        <w:t xml:space="preserve">Diplôme (le plus élevé) obtenu : </w:t>
      </w:r>
      <w:r w:rsidRPr="007B4B12">
        <w:rPr>
          <w:i/>
        </w:rPr>
        <w:t xml:space="preserve">(insérer un champ </w:t>
      </w:r>
      <w:r w:rsidRPr="009E5475">
        <w:rPr>
          <w:b/>
          <w:bCs/>
          <w:i/>
        </w:rPr>
        <w:t>Liste déroulante</w:t>
      </w:r>
      <w:r w:rsidRPr="007B4B12">
        <w:rPr>
          <w:i/>
        </w:rPr>
        <w:t xml:space="preserve"> contenant les diplômes B</w:t>
      </w:r>
      <w:r w:rsidR="009E5475">
        <w:rPr>
          <w:i/>
        </w:rPr>
        <w:t>revet</w:t>
      </w:r>
      <w:r w:rsidRPr="007B4B12">
        <w:rPr>
          <w:i/>
        </w:rPr>
        <w:t xml:space="preserve"> - BAC - BTS </w:t>
      </w:r>
      <w:r w:rsidR="009E5475">
        <w:rPr>
          <w:i/>
        </w:rPr>
        <w:t>–</w:t>
      </w:r>
      <w:r w:rsidRPr="007B4B12">
        <w:rPr>
          <w:i/>
        </w:rPr>
        <w:t xml:space="preserve"> </w:t>
      </w:r>
      <w:r w:rsidR="009E5475">
        <w:rPr>
          <w:i/>
        </w:rPr>
        <w:t xml:space="preserve">DEUG – Maîtrise - </w:t>
      </w:r>
      <w:r w:rsidRPr="007B4B12">
        <w:rPr>
          <w:i/>
        </w:rPr>
        <w:t>Autres)</w:t>
      </w:r>
    </w:p>
    <w:p w:rsidR="007B4B12" w:rsidRPr="007B4B12" w:rsidRDefault="007B4B12" w:rsidP="007B4B12"/>
    <w:p w:rsidR="007B4B12" w:rsidRPr="007B4B12" w:rsidRDefault="007B4B12" w:rsidP="007B4B12">
      <w:r w:rsidRPr="007B4B12">
        <w:t xml:space="preserve">Si "Autres", précisez : </w:t>
      </w:r>
      <w:r w:rsidRPr="007B4B12">
        <w:tab/>
      </w:r>
      <w:r w:rsidRPr="007B4B12">
        <w:rPr>
          <w:i/>
        </w:rPr>
        <w:t xml:space="preserve">(insérer un champ </w:t>
      </w:r>
      <w:r w:rsidRPr="005648C8">
        <w:rPr>
          <w:b/>
          <w:bCs/>
          <w:i/>
        </w:rPr>
        <w:t>Texte illimité</w:t>
      </w:r>
      <w:r w:rsidRPr="007B4B12">
        <w:rPr>
          <w:i/>
        </w:rPr>
        <w:t>)</w:t>
      </w:r>
    </w:p>
    <w:p w:rsidR="007B4B12" w:rsidRPr="007B4B12" w:rsidRDefault="007B4B12" w:rsidP="007B4B12"/>
    <w:p w:rsidR="007B4B12" w:rsidRPr="00207B5A" w:rsidRDefault="007B4B12" w:rsidP="007B4B12">
      <w:pPr>
        <w:rPr>
          <w:b/>
          <w:bCs/>
        </w:rPr>
      </w:pPr>
      <w:r w:rsidRPr="00207B5A">
        <w:rPr>
          <w:b/>
          <w:bCs/>
          <w:u w:val="single"/>
        </w:rPr>
        <w:t>VOTRE NIVEAU EN MICRO-INFORMATIQUE</w:t>
      </w:r>
    </w:p>
    <w:p w:rsidR="007B4B12" w:rsidRPr="007B4B12" w:rsidRDefault="007B4B12" w:rsidP="007B4B12"/>
    <w:p w:rsidR="007B4B12" w:rsidRPr="007B4B12" w:rsidRDefault="007B4B12" w:rsidP="007B4B12">
      <w:r w:rsidRPr="007B4B12">
        <w:t>Utilisez-vous un micro-ordinateur ?</w:t>
      </w:r>
      <w:r w:rsidRPr="007B4B12">
        <w:tab/>
      </w:r>
      <w:r w:rsidRPr="007B4B12">
        <w:rPr>
          <w:i/>
        </w:rPr>
        <w:t xml:space="preserve">(insérer des champs </w:t>
      </w:r>
      <w:r w:rsidRPr="005648C8">
        <w:rPr>
          <w:b/>
          <w:bCs/>
          <w:i/>
        </w:rPr>
        <w:t>Case à cocher</w:t>
      </w:r>
      <w:r w:rsidRPr="007B4B12">
        <w:rPr>
          <w:i/>
        </w:rPr>
        <w:t>)</w:t>
      </w:r>
    </w:p>
    <w:p w:rsidR="007B4B12" w:rsidRPr="007B4B12" w:rsidRDefault="007B4B12" w:rsidP="007B4B12"/>
    <w:p w:rsidR="007B4B12" w:rsidRPr="007B4B12" w:rsidRDefault="007B4B12" w:rsidP="009F6B14">
      <w:pPr>
        <w:ind w:left="708" w:firstLine="708"/>
      </w:pPr>
      <w:r w:rsidRPr="007B4B12">
        <w:t>OUI</w:t>
      </w:r>
      <w:r w:rsidRPr="007B4B12">
        <w:tab/>
      </w:r>
      <w:r w:rsidRPr="007B4B12"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aseACocher2"/>
      <w:r w:rsidRPr="007B4B12">
        <w:instrText xml:space="preserve"> FORMCHECKBOX </w:instrText>
      </w:r>
      <w:r w:rsidRPr="007B4B12">
        <w:fldChar w:fldCharType="end"/>
      </w:r>
      <w:bookmarkEnd w:id="2"/>
      <w:r w:rsidRPr="007B4B12">
        <w:tab/>
      </w:r>
      <w:r w:rsidR="009F6B14">
        <w:tab/>
      </w:r>
      <w:r w:rsidR="009F6B14">
        <w:tab/>
      </w:r>
      <w:r w:rsidRPr="007B4B12">
        <w:t>NON</w:t>
      </w:r>
      <w:r w:rsidRPr="007B4B12">
        <w:tab/>
      </w:r>
      <w:r w:rsidRPr="007B4B12"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7B4B12">
        <w:instrText xml:space="preserve"> FORMCHECKBOX </w:instrText>
      </w:r>
      <w:r w:rsidRPr="007B4B12">
        <w:fldChar w:fldCharType="end"/>
      </w:r>
    </w:p>
    <w:p w:rsidR="007B4B12" w:rsidRPr="007B4B12" w:rsidRDefault="007B4B12" w:rsidP="007B4B12"/>
    <w:p w:rsidR="007B4B12" w:rsidRPr="001C2053" w:rsidRDefault="007B4B12" w:rsidP="001C2053"/>
    <w:sectPr w:rsidR="007B4B12" w:rsidRPr="001C2053" w:rsidSect="005B110D">
      <w:footerReference w:type="default" r:id="rId7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57D" w:rsidRDefault="0012657D">
      <w:r>
        <w:separator/>
      </w:r>
    </w:p>
  </w:endnote>
  <w:endnote w:type="continuationSeparator" w:id="0">
    <w:p w:rsidR="0012657D" w:rsidRDefault="00126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88"/>
      <w:gridCol w:w="4584"/>
    </w:tblGrid>
    <w:tr w:rsidR="00024EFE" w:rsidTr="00C917FC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024EFE" w:rsidRDefault="007C2DCB" w:rsidP="0006784A">
          <w:pPr>
            <w:pStyle w:val="En-tte"/>
          </w:pPr>
          <w:r w:rsidRPr="00D03F49">
            <w:rPr>
              <w:noProof/>
            </w:rPr>
            <w:drawing>
              <wp:inline distT="0" distB="0" distL="0" distR="0">
                <wp:extent cx="653415" cy="546100"/>
                <wp:effectExtent l="0" t="0" r="0" b="0"/>
                <wp:docPr id="1" name="Image 3" descr="Description : \\lyonformsrv\Stagiaire\_FORMATION 2010\Logos M2i\Logo m2i 200%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3" descr="Description : \\lyonformsrv\Stagiaire\_FORMATION 2010\Logos M2i\Logo m2i 200%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341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024EFE" w:rsidRPr="00A36E93" w:rsidRDefault="00024EFE" w:rsidP="00C917FC">
          <w:pPr>
            <w:pStyle w:val="En-tte"/>
            <w:jc w:val="right"/>
          </w:pPr>
          <w:r>
            <w:t>Inter Entreprise Individualisé</w:t>
          </w:r>
        </w:p>
      </w:tc>
    </w:tr>
  </w:tbl>
  <w:p w:rsidR="00024EFE" w:rsidRDefault="00024EFE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57D" w:rsidRDefault="0012657D">
      <w:r>
        <w:separator/>
      </w:r>
    </w:p>
  </w:footnote>
  <w:footnote w:type="continuationSeparator" w:id="0">
    <w:p w:rsidR="0012657D" w:rsidRDefault="00126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5DB26E5"/>
    <w:multiLevelType w:val="hybridMultilevel"/>
    <w:tmpl w:val="BCD26BE2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01256"/>
    <w:rsid w:val="00024EFE"/>
    <w:rsid w:val="000344F8"/>
    <w:rsid w:val="00045B14"/>
    <w:rsid w:val="000517C5"/>
    <w:rsid w:val="000654B7"/>
    <w:rsid w:val="00065B10"/>
    <w:rsid w:val="0006784A"/>
    <w:rsid w:val="000976C9"/>
    <w:rsid w:val="000A1722"/>
    <w:rsid w:val="000F1EC9"/>
    <w:rsid w:val="000F54C6"/>
    <w:rsid w:val="000F653F"/>
    <w:rsid w:val="00105B5F"/>
    <w:rsid w:val="00116F55"/>
    <w:rsid w:val="00122C4E"/>
    <w:rsid w:val="0012657D"/>
    <w:rsid w:val="00154BC4"/>
    <w:rsid w:val="0016106C"/>
    <w:rsid w:val="00181998"/>
    <w:rsid w:val="001B2810"/>
    <w:rsid w:val="001B7B72"/>
    <w:rsid w:val="001C2053"/>
    <w:rsid w:val="001E7E44"/>
    <w:rsid w:val="001F4A46"/>
    <w:rsid w:val="001F7E98"/>
    <w:rsid w:val="00207B5A"/>
    <w:rsid w:val="00226DC6"/>
    <w:rsid w:val="00274B64"/>
    <w:rsid w:val="00276E46"/>
    <w:rsid w:val="00277709"/>
    <w:rsid w:val="002A1B49"/>
    <w:rsid w:val="002E0C40"/>
    <w:rsid w:val="002F1898"/>
    <w:rsid w:val="002F7479"/>
    <w:rsid w:val="003121BB"/>
    <w:rsid w:val="003149A9"/>
    <w:rsid w:val="003206D4"/>
    <w:rsid w:val="00351684"/>
    <w:rsid w:val="003670F7"/>
    <w:rsid w:val="00382910"/>
    <w:rsid w:val="003836C0"/>
    <w:rsid w:val="003A29D3"/>
    <w:rsid w:val="003A5CF4"/>
    <w:rsid w:val="003D5956"/>
    <w:rsid w:val="00401054"/>
    <w:rsid w:val="0044285D"/>
    <w:rsid w:val="00442A8C"/>
    <w:rsid w:val="00442C06"/>
    <w:rsid w:val="00461AFB"/>
    <w:rsid w:val="00465072"/>
    <w:rsid w:val="004650B2"/>
    <w:rsid w:val="0047254D"/>
    <w:rsid w:val="00484E01"/>
    <w:rsid w:val="004C1932"/>
    <w:rsid w:val="004C1EF6"/>
    <w:rsid w:val="004E0A05"/>
    <w:rsid w:val="004E19C6"/>
    <w:rsid w:val="004F1F24"/>
    <w:rsid w:val="005648C8"/>
    <w:rsid w:val="00582B9D"/>
    <w:rsid w:val="00585D65"/>
    <w:rsid w:val="005A7C12"/>
    <w:rsid w:val="005B110D"/>
    <w:rsid w:val="005B429B"/>
    <w:rsid w:val="005B6DE4"/>
    <w:rsid w:val="005C17DA"/>
    <w:rsid w:val="005C46D4"/>
    <w:rsid w:val="00600E22"/>
    <w:rsid w:val="00610030"/>
    <w:rsid w:val="00637BEE"/>
    <w:rsid w:val="00644C52"/>
    <w:rsid w:val="00672C86"/>
    <w:rsid w:val="006814EC"/>
    <w:rsid w:val="006E1C8F"/>
    <w:rsid w:val="006E6655"/>
    <w:rsid w:val="00700154"/>
    <w:rsid w:val="0070653A"/>
    <w:rsid w:val="00725E77"/>
    <w:rsid w:val="007532F0"/>
    <w:rsid w:val="00765BED"/>
    <w:rsid w:val="00771E13"/>
    <w:rsid w:val="00776163"/>
    <w:rsid w:val="0079393F"/>
    <w:rsid w:val="007A1589"/>
    <w:rsid w:val="007A26A3"/>
    <w:rsid w:val="007A688A"/>
    <w:rsid w:val="007B4B12"/>
    <w:rsid w:val="007C07A9"/>
    <w:rsid w:val="007C2DCB"/>
    <w:rsid w:val="007F2FFA"/>
    <w:rsid w:val="00804346"/>
    <w:rsid w:val="00810EB5"/>
    <w:rsid w:val="0085037F"/>
    <w:rsid w:val="00854AF2"/>
    <w:rsid w:val="0087017D"/>
    <w:rsid w:val="00873AC6"/>
    <w:rsid w:val="00881D8C"/>
    <w:rsid w:val="008829CF"/>
    <w:rsid w:val="00893B8F"/>
    <w:rsid w:val="008A008A"/>
    <w:rsid w:val="008B4E89"/>
    <w:rsid w:val="008B59E6"/>
    <w:rsid w:val="008E3CA4"/>
    <w:rsid w:val="00901DBF"/>
    <w:rsid w:val="00914B11"/>
    <w:rsid w:val="00964839"/>
    <w:rsid w:val="00981EEA"/>
    <w:rsid w:val="009D7E01"/>
    <w:rsid w:val="009E2935"/>
    <w:rsid w:val="009E5475"/>
    <w:rsid w:val="009F212E"/>
    <w:rsid w:val="009F6B14"/>
    <w:rsid w:val="009F6B6A"/>
    <w:rsid w:val="00A11C57"/>
    <w:rsid w:val="00A22949"/>
    <w:rsid w:val="00A27AF1"/>
    <w:rsid w:val="00A36E93"/>
    <w:rsid w:val="00A37651"/>
    <w:rsid w:val="00A7392D"/>
    <w:rsid w:val="00AC519E"/>
    <w:rsid w:val="00AE5B2A"/>
    <w:rsid w:val="00AF7A05"/>
    <w:rsid w:val="00B02494"/>
    <w:rsid w:val="00B23B45"/>
    <w:rsid w:val="00B31CFF"/>
    <w:rsid w:val="00B3714A"/>
    <w:rsid w:val="00B611BF"/>
    <w:rsid w:val="00B76A7D"/>
    <w:rsid w:val="00B76B0B"/>
    <w:rsid w:val="00B90A8D"/>
    <w:rsid w:val="00B92EC5"/>
    <w:rsid w:val="00B96947"/>
    <w:rsid w:val="00BA5CA1"/>
    <w:rsid w:val="00BD167C"/>
    <w:rsid w:val="00C07A53"/>
    <w:rsid w:val="00C4370B"/>
    <w:rsid w:val="00C63B3A"/>
    <w:rsid w:val="00C917FC"/>
    <w:rsid w:val="00CA71E2"/>
    <w:rsid w:val="00CD7B0C"/>
    <w:rsid w:val="00CE30C9"/>
    <w:rsid w:val="00CF4013"/>
    <w:rsid w:val="00CF7183"/>
    <w:rsid w:val="00D43A21"/>
    <w:rsid w:val="00D440A7"/>
    <w:rsid w:val="00D63245"/>
    <w:rsid w:val="00DA4D75"/>
    <w:rsid w:val="00DA751E"/>
    <w:rsid w:val="00DD46A6"/>
    <w:rsid w:val="00DE4717"/>
    <w:rsid w:val="00E035A2"/>
    <w:rsid w:val="00E12C7E"/>
    <w:rsid w:val="00E27D5C"/>
    <w:rsid w:val="00E44442"/>
    <w:rsid w:val="00E5127C"/>
    <w:rsid w:val="00E66A38"/>
    <w:rsid w:val="00E71486"/>
    <w:rsid w:val="00E752EC"/>
    <w:rsid w:val="00E803E4"/>
    <w:rsid w:val="00E82F7F"/>
    <w:rsid w:val="00ED6BAA"/>
    <w:rsid w:val="00EF2BE2"/>
    <w:rsid w:val="00F15BBE"/>
    <w:rsid w:val="00F277FB"/>
    <w:rsid w:val="00F45D3E"/>
    <w:rsid w:val="00F9659F"/>
    <w:rsid w:val="00FC0885"/>
    <w:rsid w:val="00FC4171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7BB4B1E-6A81-447E-ACFA-48FE641A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722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0A1722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0A1722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0A1722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0A1722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0A1722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0A1722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0A17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0A1722"/>
    <w:pPr>
      <w:numPr>
        <w:numId w:val="7"/>
      </w:numPr>
    </w:pPr>
  </w:style>
  <w:style w:type="paragraph" w:styleId="Notedebasdepage">
    <w:name w:val="footnote text"/>
    <w:basedOn w:val="Normal"/>
    <w:semiHidden/>
    <w:rsid w:val="00CD7B0C"/>
    <w:rPr>
      <w:rFonts w:ascii="Times New Roman" w:hAnsi="Times New Roman"/>
      <w:szCs w:val="20"/>
    </w:rPr>
  </w:style>
  <w:style w:type="character" w:styleId="Appelnotedebasdep">
    <w:name w:val="footnote reference"/>
    <w:semiHidden/>
    <w:rsid w:val="00CD7B0C"/>
    <w:rPr>
      <w:vertAlign w:val="superscript"/>
    </w:rPr>
  </w:style>
  <w:style w:type="paragraph" w:customStyle="1" w:styleId="Puce">
    <w:name w:val="Puce"/>
    <w:basedOn w:val="Normal"/>
    <w:rsid w:val="000A1722"/>
    <w:pPr>
      <w:numPr>
        <w:ilvl w:val="1"/>
        <w:numId w:val="8"/>
      </w:numPr>
    </w:pPr>
  </w:style>
  <w:style w:type="paragraph" w:styleId="Textedebulles">
    <w:name w:val="Balloon Text"/>
    <w:basedOn w:val="Normal"/>
    <w:semiHidden/>
    <w:rsid w:val="00ED6BAA"/>
    <w:rPr>
      <w:rFonts w:ascii="Tahoma" w:hAnsi="Tahoma" w:cs="Tahoma"/>
      <w:sz w:val="16"/>
      <w:szCs w:val="16"/>
    </w:rPr>
  </w:style>
  <w:style w:type="character" w:customStyle="1" w:styleId="Titre1Car">
    <w:name w:val="Titre 1 Car"/>
    <w:link w:val="Titre1"/>
    <w:rsid w:val="005B110D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link w:val="Titre2"/>
    <w:rsid w:val="000A1722"/>
    <w:rPr>
      <w:rFonts w:ascii="Verdana" w:hAnsi="Verdana" w:cs="Arial"/>
      <w:b/>
      <w:bCs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Bureau\exercices%20MEDIAPLUS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158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adhara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Rafi</dc:creator>
  <cp:keywords/>
  <cp:lastModifiedBy>Master</cp:lastModifiedBy>
  <cp:revision>2</cp:revision>
  <cp:lastPrinted>2013-07-29T14:44:00Z</cp:lastPrinted>
  <dcterms:created xsi:type="dcterms:W3CDTF">2016-07-28T09:42:00Z</dcterms:created>
  <dcterms:modified xsi:type="dcterms:W3CDTF">2016-07-28T09:42:00Z</dcterms:modified>
</cp:coreProperties>
</file>