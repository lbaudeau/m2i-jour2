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195" w:rsidRPr="00B958D5" w:rsidRDefault="001A3195" w:rsidP="001A3195">
      <w:pPr>
        <w:pStyle w:val="Titre2"/>
        <w:tabs>
          <w:tab w:val="right" w:pos="9000"/>
        </w:tabs>
        <w:rPr>
          <w:b w:val="0"/>
          <w:bCs w:val="0"/>
          <w:kern w:val="32"/>
          <w:sz w:val="28"/>
          <w:szCs w:val="28"/>
        </w:rPr>
      </w:pPr>
      <w:r w:rsidRPr="00DC2369">
        <w:rPr>
          <w:rStyle w:val="Titre1Car"/>
        </w:rPr>
        <w:t xml:space="preserve">WORD </w:t>
      </w:r>
      <w:r w:rsidR="00D35293">
        <w:rPr>
          <w:rStyle w:val="Titre1Car"/>
        </w:rPr>
        <w:t>2010</w:t>
      </w:r>
      <w:r w:rsidRPr="00DC2369">
        <w:rPr>
          <w:rStyle w:val="Titre1Car"/>
        </w:rPr>
        <w:t>– Les bases</w:t>
      </w:r>
      <w:r>
        <w:tab/>
      </w:r>
      <w:r w:rsidRPr="005B429B">
        <w:t xml:space="preserve">Exercice </w:t>
      </w:r>
      <w:r>
        <w:t>WO-5</w:t>
      </w:r>
      <w:r w:rsidR="00371255">
        <w:t xml:space="preserve"> </w:t>
      </w:r>
      <w:r w:rsidR="00A51770">
        <w:t>Ter</w:t>
      </w:r>
    </w:p>
    <w:p w:rsidR="003D5956" w:rsidRDefault="006E1C8F" w:rsidP="001A3195">
      <w:pPr>
        <w:pStyle w:val="Titre2"/>
      </w:pPr>
      <w:r>
        <w:t>Les tableaux</w:t>
      </w:r>
      <w:r w:rsidR="00D60FE7">
        <w:t xml:space="preserve"> </w:t>
      </w:r>
      <w:r w:rsidR="00371255">
        <w:t>2 Fusion et insertion</w:t>
      </w:r>
    </w:p>
    <w:p w:rsidR="00F15BBE" w:rsidRDefault="00F15BBE" w:rsidP="001F4A46">
      <w:pPr>
        <w:pBdr>
          <w:bottom w:val="single" w:sz="4" w:space="1" w:color="auto"/>
        </w:pBdr>
      </w:pPr>
    </w:p>
    <w:p w:rsidR="00CA7687" w:rsidRDefault="00CA7687" w:rsidP="006E1C8F">
      <w:pPr>
        <w:pStyle w:val="Titre3"/>
      </w:pPr>
    </w:p>
    <w:p w:rsidR="0085037F" w:rsidRDefault="0085037F" w:rsidP="006E1C8F">
      <w:pPr>
        <w:pStyle w:val="Titre3"/>
      </w:pPr>
      <w:r w:rsidRPr="006E1C8F">
        <w:t>ENONCE DE L’EXERCICE</w:t>
      </w:r>
    </w:p>
    <w:p w:rsidR="00CA7687" w:rsidRPr="00CA7687" w:rsidRDefault="00CA7687" w:rsidP="00CA7687"/>
    <w:p w:rsidR="0085037F" w:rsidRDefault="00371255" w:rsidP="00D60FE7">
      <w:pPr>
        <w:pStyle w:val="Tiret"/>
        <w:spacing w:line="360" w:lineRule="auto"/>
      </w:pPr>
      <w:r>
        <w:t>Ouvrir le document Tableau  Fusion et Insertion</w:t>
      </w:r>
    </w:p>
    <w:p w:rsidR="00914B11" w:rsidRDefault="00371255" w:rsidP="00D60FE7">
      <w:pPr>
        <w:pStyle w:val="Tiret"/>
        <w:spacing w:line="360" w:lineRule="auto"/>
      </w:pPr>
      <w:r>
        <w:t>Copier le tableau N°1</w:t>
      </w:r>
    </w:p>
    <w:p w:rsidR="00371255" w:rsidRDefault="00371255" w:rsidP="00D60FE7">
      <w:pPr>
        <w:pStyle w:val="Tiret"/>
        <w:spacing w:line="360" w:lineRule="auto"/>
      </w:pPr>
      <w:r>
        <w:t>Coller le dans un nouveau document (enregistrer ce nouveau document FUSION)</w:t>
      </w:r>
    </w:p>
    <w:p w:rsidR="00371255" w:rsidRDefault="00371255" w:rsidP="00D60FE7">
      <w:pPr>
        <w:pStyle w:val="Tiret"/>
        <w:spacing w:line="360" w:lineRule="auto"/>
      </w:pPr>
      <w:r>
        <w:t>Copier le tableau n°2</w:t>
      </w:r>
    </w:p>
    <w:p w:rsidR="00371255" w:rsidRDefault="00371255" w:rsidP="00D60FE7">
      <w:pPr>
        <w:pStyle w:val="Tiret"/>
        <w:spacing w:line="360" w:lineRule="auto"/>
      </w:pPr>
      <w:r>
        <w:t>Coller le dans le document nommé FUSION : simple COLLER</w:t>
      </w:r>
    </w:p>
    <w:p w:rsidR="00371255" w:rsidRDefault="00371255" w:rsidP="00371255">
      <w:pPr>
        <w:pStyle w:val="Tiret"/>
        <w:numPr>
          <w:ilvl w:val="1"/>
          <w:numId w:val="7"/>
        </w:numPr>
        <w:spacing w:line="360" w:lineRule="auto"/>
      </w:pPr>
      <w:r>
        <w:t>Résultat attendu : 2 tableaux distincts</w:t>
      </w:r>
      <w:bookmarkStart w:id="0" w:name="_GoBack"/>
      <w:bookmarkEnd w:id="0"/>
    </w:p>
    <w:p w:rsidR="00371255" w:rsidRDefault="00371255" w:rsidP="00371255">
      <w:pPr>
        <w:pStyle w:val="Tiret"/>
      </w:pPr>
      <w:r>
        <w:t>Copier le tableau n°3</w:t>
      </w:r>
    </w:p>
    <w:p w:rsidR="00CA7687" w:rsidRDefault="00CA7687" w:rsidP="00CA7687">
      <w:pPr>
        <w:pStyle w:val="Tiret"/>
        <w:numPr>
          <w:ilvl w:val="0"/>
          <w:numId w:val="0"/>
        </w:numPr>
        <w:ind w:left="720"/>
      </w:pPr>
    </w:p>
    <w:p w:rsidR="00371255" w:rsidRDefault="00371255" w:rsidP="00371255">
      <w:pPr>
        <w:pStyle w:val="Tiret"/>
      </w:pPr>
      <w:r>
        <w:t>Coller ce tableau avec les OPTIONS DE COLLAGE et choisir : FUSIONNER</w:t>
      </w:r>
    </w:p>
    <w:p w:rsidR="00371255" w:rsidRDefault="00371255" w:rsidP="00371255">
      <w:pPr>
        <w:pStyle w:val="Tiret"/>
        <w:numPr>
          <w:ilvl w:val="1"/>
          <w:numId w:val="7"/>
        </w:numPr>
      </w:pPr>
      <w:r>
        <w:t>Résultat attendu : 1 seul tableau</w:t>
      </w:r>
    </w:p>
    <w:p w:rsidR="00371255" w:rsidRDefault="00371255" w:rsidP="00371255">
      <w:pPr>
        <w:pStyle w:val="Tiret"/>
        <w:numPr>
          <w:ilvl w:val="2"/>
          <w:numId w:val="7"/>
        </w:numPr>
      </w:pPr>
      <w:r>
        <w:t>Pour vérifier que vous n’avez qu’un seul tableau :</w:t>
      </w:r>
    </w:p>
    <w:p w:rsidR="00371255" w:rsidRDefault="00371255" w:rsidP="00CA7687">
      <w:pPr>
        <w:pStyle w:val="Tiret"/>
        <w:numPr>
          <w:ilvl w:val="2"/>
          <w:numId w:val="7"/>
        </w:numPr>
      </w:pPr>
      <w:r>
        <w:t>Sélectionner l’</w:t>
      </w:r>
      <w:r w:rsidR="00CA7687">
        <w:t>icône</w:t>
      </w:r>
      <w:r>
        <w:t xml:space="preserve"> </w:t>
      </w:r>
      <w:r w:rsidR="002D4364" w:rsidRPr="00013BBC">
        <w:rPr>
          <w:noProof/>
        </w:rPr>
        <w:drawing>
          <wp:inline distT="0" distB="0" distL="0" distR="0">
            <wp:extent cx="427355" cy="403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1" t="55066" r="84866" b="43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7687">
        <w:t xml:space="preserve"> dans l’angle supérieur Gauche du tableau</w:t>
      </w:r>
    </w:p>
    <w:p w:rsidR="00CA7687" w:rsidRDefault="00CA7687" w:rsidP="00CA7687">
      <w:pPr>
        <w:pStyle w:val="Tiret"/>
      </w:pPr>
      <w:r>
        <w:t>Copier le tableau n°1</w:t>
      </w:r>
    </w:p>
    <w:p w:rsidR="00CA7687" w:rsidRDefault="00CA7687" w:rsidP="00CA7687">
      <w:pPr>
        <w:pStyle w:val="Tiret"/>
      </w:pPr>
      <w:r>
        <w:t>Coller ce dernier sous les autres avec les OPTIONS DE COLLAGE et choisir CONSERVER UNIQUEMENT LE TEXTE</w:t>
      </w:r>
    </w:p>
    <w:p w:rsidR="00CA7687" w:rsidRDefault="00CA7687" w:rsidP="00CA7687">
      <w:pPr>
        <w:pStyle w:val="Tiret"/>
        <w:numPr>
          <w:ilvl w:val="1"/>
          <w:numId w:val="7"/>
        </w:numPr>
      </w:pPr>
      <w:r>
        <w:t>Résultat attendu : conversion du tableau en texte sous les autres tableaux</w:t>
      </w:r>
    </w:p>
    <w:sectPr w:rsidR="00CA7687" w:rsidSect="001A3195"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927" w:rsidRDefault="00534927">
      <w:r>
        <w:separator/>
      </w:r>
    </w:p>
  </w:endnote>
  <w:endnote w:type="continuationSeparator" w:id="0">
    <w:p w:rsidR="00534927" w:rsidRDefault="00534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9"/>
      <w:gridCol w:w="4583"/>
    </w:tblGrid>
    <w:tr w:rsidR="00371255" w:rsidTr="00873B85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371255" w:rsidRDefault="002D4364" w:rsidP="0006784A">
          <w:pPr>
            <w:pStyle w:val="En-tte"/>
          </w:pPr>
          <w:r w:rsidRPr="00013BBC">
            <w:rPr>
              <w:noProof/>
            </w:rPr>
            <w:drawing>
              <wp:inline distT="0" distB="0" distL="0" distR="0">
                <wp:extent cx="688975" cy="570230"/>
                <wp:effectExtent l="0" t="0" r="0" b="0"/>
                <wp:docPr id="2" name="Image 3" descr="\\lyonformsrv\Stagiaire\_FORMATION 2010\Logos M2i\Logo m2i 100%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" descr="\\lyonformsrv\Stagiaire\_FORMATION 2010\Logos M2i\Logo m2i 100%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97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371255" w:rsidRPr="00A36E93" w:rsidRDefault="00371255" w:rsidP="00873B85">
          <w:pPr>
            <w:pStyle w:val="En-tte"/>
            <w:jc w:val="right"/>
          </w:pPr>
          <w:r>
            <w:t>Inter Entreprise Individualisé</w:t>
          </w:r>
        </w:p>
      </w:tc>
    </w:tr>
  </w:tbl>
  <w:p w:rsidR="00371255" w:rsidRDefault="00371255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927" w:rsidRDefault="00534927">
      <w:r>
        <w:separator/>
      </w:r>
    </w:p>
  </w:footnote>
  <w:footnote w:type="continuationSeparator" w:id="0">
    <w:p w:rsidR="00534927" w:rsidRDefault="00534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311418F6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B10"/>
    <w:rsid w:val="0006784A"/>
    <w:rsid w:val="00154BC4"/>
    <w:rsid w:val="001A3195"/>
    <w:rsid w:val="001B7B72"/>
    <w:rsid w:val="001F4A46"/>
    <w:rsid w:val="001F7E98"/>
    <w:rsid w:val="00226DC6"/>
    <w:rsid w:val="00274B64"/>
    <w:rsid w:val="002D4364"/>
    <w:rsid w:val="002F1898"/>
    <w:rsid w:val="002F7479"/>
    <w:rsid w:val="0030782C"/>
    <w:rsid w:val="003121BB"/>
    <w:rsid w:val="003171A6"/>
    <w:rsid w:val="003206D4"/>
    <w:rsid w:val="003670F7"/>
    <w:rsid w:val="00371255"/>
    <w:rsid w:val="003836C0"/>
    <w:rsid w:val="003A5CF4"/>
    <w:rsid w:val="003B62BE"/>
    <w:rsid w:val="003C6378"/>
    <w:rsid w:val="003D5956"/>
    <w:rsid w:val="003F584E"/>
    <w:rsid w:val="0044622D"/>
    <w:rsid w:val="0047254D"/>
    <w:rsid w:val="004F1F24"/>
    <w:rsid w:val="00512BCC"/>
    <w:rsid w:val="00534927"/>
    <w:rsid w:val="005602B1"/>
    <w:rsid w:val="00585D65"/>
    <w:rsid w:val="00597B6B"/>
    <w:rsid w:val="005B429B"/>
    <w:rsid w:val="005B6DE4"/>
    <w:rsid w:val="005C17DA"/>
    <w:rsid w:val="0060172A"/>
    <w:rsid w:val="00672C86"/>
    <w:rsid w:val="006E1C8F"/>
    <w:rsid w:val="00700154"/>
    <w:rsid w:val="00725E77"/>
    <w:rsid w:val="00776163"/>
    <w:rsid w:val="007A1589"/>
    <w:rsid w:val="00804346"/>
    <w:rsid w:val="0085037F"/>
    <w:rsid w:val="0087017D"/>
    <w:rsid w:val="00873AC6"/>
    <w:rsid w:val="00873B85"/>
    <w:rsid w:val="00881D8C"/>
    <w:rsid w:val="00893B8F"/>
    <w:rsid w:val="00914B11"/>
    <w:rsid w:val="009F6B6A"/>
    <w:rsid w:val="00A22949"/>
    <w:rsid w:val="00A27AF1"/>
    <w:rsid w:val="00A36E93"/>
    <w:rsid w:val="00A37651"/>
    <w:rsid w:val="00A51770"/>
    <w:rsid w:val="00A7392D"/>
    <w:rsid w:val="00AC519E"/>
    <w:rsid w:val="00AE5B2A"/>
    <w:rsid w:val="00AF7A05"/>
    <w:rsid w:val="00B3714A"/>
    <w:rsid w:val="00B958D5"/>
    <w:rsid w:val="00C32303"/>
    <w:rsid w:val="00C4370B"/>
    <w:rsid w:val="00CA7687"/>
    <w:rsid w:val="00CD7B0C"/>
    <w:rsid w:val="00CE30C9"/>
    <w:rsid w:val="00D35293"/>
    <w:rsid w:val="00D440A7"/>
    <w:rsid w:val="00D60FE7"/>
    <w:rsid w:val="00DA4D75"/>
    <w:rsid w:val="00DD46A6"/>
    <w:rsid w:val="00E035A2"/>
    <w:rsid w:val="00E5127C"/>
    <w:rsid w:val="00E62CE0"/>
    <w:rsid w:val="00E82F7F"/>
    <w:rsid w:val="00EF2BE2"/>
    <w:rsid w:val="00F15BBE"/>
    <w:rsid w:val="00F45D3E"/>
    <w:rsid w:val="00FB1405"/>
    <w:rsid w:val="00FC4D2C"/>
    <w:rsid w:val="00FE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64772DB-5E1D-4B2A-8B54-2428703C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82C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30782C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30782C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30782C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30782C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0782C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30782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30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30782C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30782C"/>
    <w:pPr>
      <w:numPr>
        <w:ilvl w:val="1"/>
        <w:numId w:val="8"/>
      </w:numPr>
    </w:pPr>
  </w:style>
  <w:style w:type="character" w:customStyle="1" w:styleId="Titre1Car">
    <w:name w:val="Titre 1 Car"/>
    <w:link w:val="Titre1"/>
    <w:rsid w:val="001A3195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30782C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64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E6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144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adhara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cp:lastModifiedBy>Master</cp:lastModifiedBy>
  <cp:revision>2</cp:revision>
  <cp:lastPrinted>2010-11-02T13:55:00Z</cp:lastPrinted>
  <dcterms:created xsi:type="dcterms:W3CDTF">2016-07-28T09:22:00Z</dcterms:created>
  <dcterms:modified xsi:type="dcterms:W3CDTF">2016-07-28T09:22:00Z</dcterms:modified>
</cp:coreProperties>
</file>