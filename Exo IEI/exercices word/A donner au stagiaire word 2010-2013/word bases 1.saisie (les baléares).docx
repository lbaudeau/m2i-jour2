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369" w:rsidRDefault="00DC2369" w:rsidP="00DC2369">
      <w:pPr>
        <w:pStyle w:val="Titre2"/>
        <w:tabs>
          <w:tab w:val="right" w:pos="9000"/>
        </w:tabs>
      </w:pPr>
      <w:bookmarkStart w:id="0" w:name="_GoBack"/>
      <w:bookmarkEnd w:id="0"/>
      <w:r w:rsidRPr="00DC2369">
        <w:rPr>
          <w:rStyle w:val="Titre1Car"/>
        </w:rPr>
        <w:t>WORD – Les bases</w:t>
      </w:r>
      <w:r>
        <w:tab/>
      </w:r>
      <w:r w:rsidRPr="005B429B">
        <w:t xml:space="preserve">Exercice </w:t>
      </w:r>
      <w:r>
        <w:t>WO-1</w:t>
      </w:r>
    </w:p>
    <w:p w:rsidR="003D5956" w:rsidRDefault="00AD66A9" w:rsidP="00A03590">
      <w:pPr>
        <w:pStyle w:val="Titre2"/>
      </w:pPr>
      <w:r>
        <w:t>La saisie</w:t>
      </w:r>
    </w:p>
    <w:p w:rsidR="00375F48" w:rsidRDefault="00375F48" w:rsidP="00066CCF">
      <w:pPr>
        <w:pBdr>
          <w:bottom w:val="single" w:sz="4" w:space="1" w:color="auto"/>
        </w:pBdr>
      </w:pPr>
    </w:p>
    <w:p w:rsidR="00066CCF" w:rsidRDefault="00066CCF" w:rsidP="00893B8F">
      <w:pPr>
        <w:pStyle w:val="Titre3"/>
      </w:pPr>
    </w:p>
    <w:p w:rsidR="00B90D73" w:rsidRDefault="00B90D73" w:rsidP="00893B8F">
      <w:pPr>
        <w:pStyle w:val="Titre3"/>
      </w:pPr>
    </w:p>
    <w:p w:rsidR="0085037F" w:rsidRPr="00A92AA6" w:rsidRDefault="0085037F" w:rsidP="00A92AA6">
      <w:pPr>
        <w:pStyle w:val="Titre3"/>
      </w:pPr>
      <w:r w:rsidRPr="00A92AA6">
        <w:t>ENONCE DE L’EXERCICE</w:t>
      </w:r>
    </w:p>
    <w:p w:rsidR="00A33037" w:rsidRDefault="00AD66A9" w:rsidP="00A33037">
      <w:pPr>
        <w:pStyle w:val="Tiret"/>
      </w:pPr>
      <w:r>
        <w:t>Saisir le texte ci-dessous</w:t>
      </w:r>
      <w:r w:rsidR="00A33037" w:rsidRPr="00A33037">
        <w:t xml:space="preserve"> </w:t>
      </w:r>
    </w:p>
    <w:p w:rsidR="00A33037" w:rsidRDefault="00A33037" w:rsidP="00A33037">
      <w:pPr>
        <w:pStyle w:val="Tiret"/>
      </w:pPr>
      <w:r>
        <w:t>Enregistrer le document dans le dossier d’exercices et le nommer « Baléares »</w:t>
      </w:r>
    </w:p>
    <w:p w:rsidR="004219B7" w:rsidRDefault="004219B7" w:rsidP="00A74DE7">
      <w:pPr>
        <w:pStyle w:val="Tiret"/>
      </w:pPr>
      <w:r>
        <w:t xml:space="preserve">Déplacer le paragraphe </w:t>
      </w:r>
      <w:r w:rsidR="00D963C9">
        <w:t>« </w:t>
      </w:r>
      <w:r w:rsidR="00A74DE7">
        <w:t>Situées sur le bassin</w:t>
      </w:r>
      <w:r w:rsidR="00D963C9">
        <w:t xml:space="preserve"> … » </w:t>
      </w:r>
      <w:r w:rsidR="00A74DE7">
        <w:t>après</w:t>
      </w:r>
      <w:r w:rsidR="00D963C9">
        <w:t xml:space="preserve"> le paragraphe « </w:t>
      </w:r>
      <w:r w:rsidR="00A74DE7">
        <w:t>Nous conseillons …</w:t>
      </w:r>
      <w:r w:rsidR="00D963C9">
        <w:t> »</w:t>
      </w:r>
    </w:p>
    <w:p w:rsidR="00AB2FA3" w:rsidRDefault="00AB2FA3" w:rsidP="0021467C">
      <w:pPr>
        <w:pStyle w:val="Tiret"/>
      </w:pPr>
      <w:r>
        <w:t>Copier</w:t>
      </w:r>
      <w:r w:rsidR="00A74DE7">
        <w:t xml:space="preserve"> le titre </w:t>
      </w:r>
      <w:r w:rsidR="003E2AFE">
        <w:t xml:space="preserve">« LES BALEARES » </w:t>
      </w:r>
      <w:r w:rsidR="00A74DE7">
        <w:t>après le paragraphe « </w:t>
      </w:r>
      <w:r w:rsidR="0021467C">
        <w:t>L’équipe d’animation …</w:t>
      </w:r>
      <w:r w:rsidR="00A74DE7">
        <w:t> »</w:t>
      </w:r>
    </w:p>
    <w:p w:rsidR="009E22FE" w:rsidRDefault="00A33037" w:rsidP="00196D67">
      <w:pPr>
        <w:pStyle w:val="Tiret"/>
      </w:pPr>
      <w:r>
        <w:t>Rée</w:t>
      </w:r>
      <w:r w:rsidR="009E22FE">
        <w:t xml:space="preserve">nregistrer </w:t>
      </w:r>
      <w:r w:rsidR="00196D67">
        <w:t>le</w:t>
      </w:r>
      <w:r w:rsidR="009E22FE">
        <w:t xml:space="preserve"> document </w:t>
      </w:r>
    </w:p>
    <w:p w:rsidR="00E814C8" w:rsidRDefault="00E814C8" w:rsidP="0021467C">
      <w:pPr>
        <w:pStyle w:val="Tiret"/>
      </w:pPr>
      <w:r>
        <w:t>Fermer le document</w:t>
      </w:r>
    </w:p>
    <w:p w:rsidR="00B037B6" w:rsidRDefault="00B037B6" w:rsidP="00B037B6"/>
    <w:p w:rsidR="00B037B6" w:rsidRDefault="00B037B6" w:rsidP="00066CCF"/>
    <w:p w:rsidR="00B037B6" w:rsidRDefault="00B037B6" w:rsidP="00B037B6"/>
    <w:p w:rsidR="00B037B6" w:rsidRDefault="00B037B6" w:rsidP="00B037B6">
      <w:r w:rsidRPr="00ED6851">
        <w:rPr>
          <w:b/>
          <w:bCs/>
          <w:u w:val="single"/>
        </w:rPr>
        <w:t>Texte à saisir</w:t>
      </w:r>
      <w:r>
        <w:t> :</w:t>
      </w:r>
    </w:p>
    <w:p w:rsidR="00B037B6" w:rsidRDefault="00B037B6" w:rsidP="00B037B6"/>
    <w:p w:rsidR="00B037B6" w:rsidRDefault="00B037B6" w:rsidP="00B037B6">
      <w:r>
        <w:t>LES BALEARES</w:t>
      </w:r>
    </w:p>
    <w:p w:rsidR="00B037B6" w:rsidRDefault="00B037B6" w:rsidP="00B037B6"/>
    <w:p w:rsidR="00B037B6" w:rsidRDefault="00B037B6" w:rsidP="00B037B6">
      <w:r>
        <w:t>Situées sur le bassin méditerranéen, ces îles magnifiques offrent un climat ensoleillé toute l’année, avec une température extérieure avoisinant les 35° en été et 25° en hiver.</w:t>
      </w:r>
    </w:p>
    <w:p w:rsidR="00B037B6" w:rsidRDefault="00B037B6" w:rsidP="00B037B6"/>
    <w:p w:rsidR="004219B7" w:rsidRDefault="004219B7" w:rsidP="00B037B6">
      <w:r>
        <w:t>Nous conseillons à notre clientèle des vêtements légers mais également des lainages pour les soirées.</w:t>
      </w:r>
    </w:p>
    <w:p w:rsidR="004219B7" w:rsidRDefault="004219B7" w:rsidP="00B037B6"/>
    <w:p w:rsidR="00B037B6" w:rsidRDefault="00B037B6" w:rsidP="00B037B6">
      <w:r>
        <w:t xml:space="preserve">L’offre spéciale voyage et séjour est </w:t>
      </w:r>
      <w:proofErr w:type="gramStart"/>
      <w:r>
        <w:t>proposée</w:t>
      </w:r>
      <w:proofErr w:type="gramEnd"/>
      <w:r>
        <w:t xml:space="preserve"> avec toutes les options en vigueur, en fonction de la saison :</w:t>
      </w:r>
    </w:p>
    <w:p w:rsidR="00B037B6" w:rsidRDefault="00B037B6" w:rsidP="00B037B6"/>
    <w:p w:rsidR="00B037B6" w:rsidRDefault="00B037B6" w:rsidP="00B037B6">
      <w:proofErr w:type="gramStart"/>
      <w:r>
        <w:t>natation</w:t>
      </w:r>
      <w:proofErr w:type="gramEnd"/>
    </w:p>
    <w:p w:rsidR="00B037B6" w:rsidRDefault="00B037B6" w:rsidP="00B037B6">
      <w:proofErr w:type="gramStart"/>
      <w:r>
        <w:t>tennis</w:t>
      </w:r>
      <w:proofErr w:type="gramEnd"/>
    </w:p>
    <w:p w:rsidR="00B037B6" w:rsidRDefault="00B037B6" w:rsidP="00B037B6">
      <w:proofErr w:type="gramStart"/>
      <w:r>
        <w:t>planche</w:t>
      </w:r>
      <w:proofErr w:type="gramEnd"/>
      <w:r>
        <w:t xml:space="preserve"> à voile</w:t>
      </w:r>
    </w:p>
    <w:p w:rsidR="00B037B6" w:rsidRDefault="00B037B6" w:rsidP="00B037B6">
      <w:proofErr w:type="gramStart"/>
      <w:r>
        <w:t>golf</w:t>
      </w:r>
      <w:proofErr w:type="gramEnd"/>
    </w:p>
    <w:p w:rsidR="00B037B6" w:rsidRDefault="00B037B6" w:rsidP="00B037B6"/>
    <w:p w:rsidR="008D33D4" w:rsidRDefault="00ED6851" w:rsidP="00ED6851">
      <w:r>
        <w:t>L’équipe d’animation vous souhaite un b</w:t>
      </w:r>
      <w:r w:rsidR="00B90D73">
        <w:t>on séjour (</w:t>
      </w:r>
      <w:r w:rsidR="00655760">
        <w:t>Téléphone </w:t>
      </w:r>
      <w:r w:rsidR="00B90D73">
        <w:t>01.23.45.67.89)</w:t>
      </w:r>
    </w:p>
    <w:p w:rsidR="00AB2FA3" w:rsidRDefault="00AB2FA3" w:rsidP="00B037B6"/>
    <w:p w:rsidR="008D33D4" w:rsidRDefault="008D33D4" w:rsidP="00B037B6"/>
    <w:sectPr w:rsidR="008D33D4" w:rsidSect="00A035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C4C" w:rsidRDefault="007B3C4C">
      <w:r>
        <w:separator/>
      </w:r>
    </w:p>
  </w:endnote>
  <w:endnote w:type="continuationSeparator" w:id="0">
    <w:p w:rsidR="007B3C4C" w:rsidRDefault="007B3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B04" w:rsidRDefault="00BA0B0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88"/>
      <w:gridCol w:w="4584"/>
    </w:tblGrid>
    <w:tr w:rsidR="00DC2369" w:rsidTr="007C04FE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DC2369" w:rsidRDefault="00626723" w:rsidP="00DC2369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638175" cy="542925"/>
                <wp:effectExtent l="0" t="0" r="0" b="0"/>
                <wp:docPr id="1" name="Image 1" descr="Logo m2i 10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 10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DC2369" w:rsidRPr="00A36E93" w:rsidRDefault="00DC2369" w:rsidP="007C04FE">
          <w:pPr>
            <w:pStyle w:val="En-tte"/>
            <w:jc w:val="right"/>
          </w:pPr>
          <w:r>
            <w:t>Inter Entreprise Individualisé</w:t>
          </w:r>
        </w:p>
      </w:tc>
    </w:tr>
  </w:tbl>
  <w:p w:rsidR="003B3596" w:rsidRDefault="003B3596" w:rsidP="00881D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B04" w:rsidRDefault="00BA0B0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C4C" w:rsidRDefault="007B3C4C">
      <w:r>
        <w:separator/>
      </w:r>
    </w:p>
  </w:footnote>
  <w:footnote w:type="continuationSeparator" w:id="0">
    <w:p w:rsidR="007B3C4C" w:rsidRDefault="007B3C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B04" w:rsidRDefault="00BA0B0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B04" w:rsidRDefault="00BA0B0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B04" w:rsidRDefault="00BA0B0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1024F"/>
    <w:rsid w:val="00053D72"/>
    <w:rsid w:val="00065B10"/>
    <w:rsid w:val="00066CCF"/>
    <w:rsid w:val="0006784A"/>
    <w:rsid w:val="00145D0D"/>
    <w:rsid w:val="00196D67"/>
    <w:rsid w:val="001D0D67"/>
    <w:rsid w:val="001F7E98"/>
    <w:rsid w:val="0021467C"/>
    <w:rsid w:val="002F1898"/>
    <w:rsid w:val="002F7479"/>
    <w:rsid w:val="003206D4"/>
    <w:rsid w:val="00375F48"/>
    <w:rsid w:val="003A5CF4"/>
    <w:rsid w:val="003B3596"/>
    <w:rsid w:val="003D5956"/>
    <w:rsid w:val="003E2AFE"/>
    <w:rsid w:val="004219B7"/>
    <w:rsid w:val="004A4FA6"/>
    <w:rsid w:val="004B5B41"/>
    <w:rsid w:val="004F1F24"/>
    <w:rsid w:val="00585D65"/>
    <w:rsid w:val="005B7ACE"/>
    <w:rsid w:val="005C17DA"/>
    <w:rsid w:val="00626723"/>
    <w:rsid w:val="00655760"/>
    <w:rsid w:val="00672C86"/>
    <w:rsid w:val="00776163"/>
    <w:rsid w:val="00794E6E"/>
    <w:rsid w:val="007B3C4C"/>
    <w:rsid w:val="007C04FE"/>
    <w:rsid w:val="007C16F5"/>
    <w:rsid w:val="00804346"/>
    <w:rsid w:val="0085037F"/>
    <w:rsid w:val="008529C3"/>
    <w:rsid w:val="00856724"/>
    <w:rsid w:val="00881D8C"/>
    <w:rsid w:val="00893B8F"/>
    <w:rsid w:val="008A2A3D"/>
    <w:rsid w:val="008D33D4"/>
    <w:rsid w:val="008F1918"/>
    <w:rsid w:val="008F5AE7"/>
    <w:rsid w:val="009D2E1E"/>
    <w:rsid w:val="009E22FE"/>
    <w:rsid w:val="009E558F"/>
    <w:rsid w:val="009F6B6A"/>
    <w:rsid w:val="00A03590"/>
    <w:rsid w:val="00A22949"/>
    <w:rsid w:val="00A33037"/>
    <w:rsid w:val="00A36E93"/>
    <w:rsid w:val="00A37651"/>
    <w:rsid w:val="00A74DE7"/>
    <w:rsid w:val="00A92AA6"/>
    <w:rsid w:val="00AB2FA3"/>
    <w:rsid w:val="00AD66A9"/>
    <w:rsid w:val="00AE5B2A"/>
    <w:rsid w:val="00B02521"/>
    <w:rsid w:val="00B037B6"/>
    <w:rsid w:val="00B90D73"/>
    <w:rsid w:val="00BA0B04"/>
    <w:rsid w:val="00C51307"/>
    <w:rsid w:val="00CA47FF"/>
    <w:rsid w:val="00CC7AF3"/>
    <w:rsid w:val="00CE30C9"/>
    <w:rsid w:val="00D26479"/>
    <w:rsid w:val="00D440A7"/>
    <w:rsid w:val="00D963C9"/>
    <w:rsid w:val="00DA4D75"/>
    <w:rsid w:val="00DC2369"/>
    <w:rsid w:val="00E814C8"/>
    <w:rsid w:val="00EB3835"/>
    <w:rsid w:val="00ED6851"/>
    <w:rsid w:val="00EF2BE2"/>
    <w:rsid w:val="00F116F9"/>
    <w:rsid w:val="00F15BBE"/>
    <w:rsid w:val="00F36D77"/>
    <w:rsid w:val="00F45D3E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6CBA8928-8089-4837-B642-2EDF6EDF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307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C51307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C51307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C51307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C51307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C51307"/>
  </w:style>
  <w:style w:type="table" w:default="1" w:styleId="TableauNormal">
    <w:name w:val="Normal Table"/>
    <w:semiHidden/>
    <w:rsid w:val="00C5130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C51307"/>
  </w:style>
  <w:style w:type="paragraph" w:styleId="En-tte">
    <w:name w:val="header"/>
    <w:basedOn w:val="Normal"/>
    <w:rsid w:val="00C51307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C51307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C513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C51307"/>
    <w:pPr>
      <w:numPr>
        <w:numId w:val="7"/>
      </w:numPr>
    </w:pPr>
  </w:style>
  <w:style w:type="paragraph" w:styleId="Textedebulles">
    <w:name w:val="Balloon Text"/>
    <w:basedOn w:val="Normal"/>
    <w:semiHidden/>
    <w:rsid w:val="008529C3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C51307"/>
    <w:pPr>
      <w:numPr>
        <w:ilvl w:val="1"/>
        <w:numId w:val="9"/>
      </w:numPr>
    </w:pPr>
  </w:style>
  <w:style w:type="character" w:customStyle="1" w:styleId="Titre1Car">
    <w:name w:val="Titre 1 Car"/>
    <w:link w:val="Titre1"/>
    <w:rsid w:val="00DC2369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link w:val="Titre2"/>
    <w:rsid w:val="00C51307"/>
    <w:rPr>
      <w:rFonts w:ascii="Verdana" w:hAnsi="Verdana" w:cs="Arial"/>
      <w:b/>
      <w:bCs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word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154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adhara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Master</cp:lastModifiedBy>
  <cp:revision>2</cp:revision>
  <cp:lastPrinted>2005-09-29T10:30:00Z</cp:lastPrinted>
  <dcterms:created xsi:type="dcterms:W3CDTF">2016-07-28T08:52:00Z</dcterms:created>
  <dcterms:modified xsi:type="dcterms:W3CDTF">2016-07-28T08:52:00Z</dcterms:modified>
</cp:coreProperties>
</file>