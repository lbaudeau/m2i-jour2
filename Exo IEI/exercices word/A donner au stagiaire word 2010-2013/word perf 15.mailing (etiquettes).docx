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6D" w:rsidRDefault="00DE166D" w:rsidP="00DE166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WO-1</w:t>
      </w:r>
      <w:r w:rsidR="00E54907">
        <w:t>5</w:t>
      </w:r>
    </w:p>
    <w:p w:rsidR="003D5956" w:rsidRDefault="00E37C22" w:rsidP="00DE166D">
      <w:pPr>
        <w:pStyle w:val="Titre2"/>
      </w:pPr>
      <w:r>
        <w:t>Le mailing (</w:t>
      </w:r>
      <w:r w:rsidR="00E54907">
        <w:t>étiquettes</w:t>
      </w:r>
      <w:r>
        <w:t>)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2C37D6" w:rsidRDefault="002C37D6" w:rsidP="002C37D6"/>
    <w:p w:rsidR="002C37D6" w:rsidRPr="002C37D6" w:rsidRDefault="002C37D6" w:rsidP="002C37D6"/>
    <w:p w:rsidR="00E44442" w:rsidRDefault="0070653A" w:rsidP="00045B14">
      <w:pPr>
        <w:pStyle w:val="Titre3"/>
      </w:pPr>
      <w:r>
        <w:t>ENONCE DE L’EXERCICE</w:t>
      </w:r>
      <w:bookmarkStart w:id="0" w:name="_GoBack"/>
      <w:bookmarkEnd w:id="0"/>
    </w:p>
    <w:p w:rsidR="008C0408" w:rsidRDefault="0034382E" w:rsidP="008C0408">
      <w:pPr>
        <w:pStyle w:val="Tiret"/>
      </w:pPr>
      <w:r>
        <w:t xml:space="preserve">Préparer un mailing pour </w:t>
      </w:r>
      <w:r w:rsidR="00B2021A">
        <w:t>créer des étiquettes à l’adresse des clients</w:t>
      </w:r>
      <w:r w:rsidR="002C37D6">
        <w:t> :</w:t>
      </w:r>
    </w:p>
    <w:p w:rsidR="00FB387D" w:rsidRDefault="00FB387D" w:rsidP="00FB387D"/>
    <w:p w:rsidR="00FB387D" w:rsidRDefault="002C37D6" w:rsidP="00FB387D">
      <w:proofErr w:type="gramStart"/>
      <w:r w:rsidRPr="002C37D6">
        <w:rPr>
          <w:u w:val="single"/>
        </w:rPr>
        <w:t>soit</w:t>
      </w:r>
      <w:proofErr w:type="gramEnd"/>
      <w:r w:rsidRPr="002C37D6">
        <w:rPr>
          <w:u w:val="single"/>
        </w:rPr>
        <w:t xml:space="preserve"> </w:t>
      </w:r>
      <w:r w:rsidR="00FB387D" w:rsidRPr="00FB387D">
        <w:rPr>
          <w:u w:val="single"/>
        </w:rPr>
        <w:t xml:space="preserve">en utilisant </w:t>
      </w:r>
      <w:r w:rsidR="00FB387D">
        <w:rPr>
          <w:u w:val="single"/>
        </w:rPr>
        <w:t>un fichier de données existant</w:t>
      </w:r>
    </w:p>
    <w:p w:rsidR="0034382E" w:rsidRDefault="00FB387D" w:rsidP="008C0408">
      <w:pPr>
        <w:pStyle w:val="Tiret"/>
      </w:pPr>
      <w:r>
        <w:t>L</w:t>
      </w:r>
      <w:r w:rsidR="0034382E">
        <w:t>e fichier</w:t>
      </w:r>
      <w:r w:rsidR="00FE56C6">
        <w:t xml:space="preserve"> des clients est dans le dossier d’exercices sous le nom « LISTE CLIENTS POUR MAILING »</w:t>
      </w:r>
    </w:p>
    <w:p w:rsidR="002C37D6" w:rsidRDefault="002C37D6" w:rsidP="002C37D6"/>
    <w:p w:rsidR="00FB387D" w:rsidRPr="002C37D6" w:rsidRDefault="002C37D6" w:rsidP="00FB387D">
      <w:pPr>
        <w:rPr>
          <w:u w:val="single"/>
        </w:rPr>
      </w:pPr>
      <w:proofErr w:type="gramStart"/>
      <w:r w:rsidRPr="002C37D6">
        <w:rPr>
          <w:u w:val="single"/>
        </w:rPr>
        <w:t>soit</w:t>
      </w:r>
      <w:proofErr w:type="gramEnd"/>
      <w:r w:rsidRPr="002C37D6">
        <w:rPr>
          <w:u w:val="single"/>
        </w:rPr>
        <w:t xml:space="preserve"> </w:t>
      </w:r>
      <w:r w:rsidR="00FB387D" w:rsidRPr="002C37D6">
        <w:rPr>
          <w:u w:val="single"/>
        </w:rPr>
        <w:t>en créant un nouveau fichier de données</w:t>
      </w:r>
    </w:p>
    <w:p w:rsidR="00FB387D" w:rsidRDefault="00FB387D" w:rsidP="00FB387D">
      <w:pPr>
        <w:pStyle w:val="Tiret"/>
      </w:pPr>
      <w:r>
        <w:t xml:space="preserve">Saisir les données du tableau </w:t>
      </w:r>
      <w:r w:rsidR="001E6160">
        <w:t>ci-dessous</w:t>
      </w:r>
      <w:r w:rsidR="00073F9C">
        <w:t xml:space="preserve"> (enregistrer le fichier de données dans le dossier d’exercices)</w:t>
      </w:r>
    </w:p>
    <w:p w:rsidR="00FB387D" w:rsidRDefault="00FB387D" w:rsidP="00FB387D"/>
    <w:p w:rsidR="00EC0A8C" w:rsidRDefault="00923F2B" w:rsidP="00EC0A8C">
      <w:pPr>
        <w:pStyle w:val="Tiret"/>
      </w:pPr>
      <w:r>
        <w:t>Insérer les champs de fusion à l’emplacement des zones grisées</w:t>
      </w:r>
    </w:p>
    <w:p w:rsidR="00EC0A8C" w:rsidRDefault="00EC0A8C" w:rsidP="00EC0A8C">
      <w:pPr>
        <w:pStyle w:val="Tiret"/>
      </w:pPr>
      <w:r>
        <w:t xml:space="preserve">Effectuer un mailing </w:t>
      </w:r>
      <w:r w:rsidR="00111836">
        <w:t>pour obtenir des étiquettes au nom de tous les clients</w:t>
      </w:r>
    </w:p>
    <w:p w:rsidR="00415DF2" w:rsidRDefault="00415DF2" w:rsidP="00415DF2">
      <w:pPr>
        <w:ind w:firstLine="708"/>
      </w:pPr>
      <w:r>
        <w:sym w:font="Wingdings" w:char="F0E8"/>
      </w:r>
      <w:r>
        <w:t xml:space="preserve"> </w:t>
      </w:r>
      <w:proofErr w:type="gramStart"/>
      <w:r>
        <w:t>le</w:t>
      </w:r>
      <w:proofErr w:type="gramEnd"/>
      <w:r>
        <w:t xml:space="preserve"> format d’étiquette est : Avery A4 et A5 – référence J8159</w:t>
      </w:r>
    </w:p>
    <w:p w:rsidR="00215FD6" w:rsidRDefault="00215FD6" w:rsidP="00215FD6"/>
    <w:p w:rsidR="00215FD6" w:rsidRDefault="00215FD6" w:rsidP="00215FD6"/>
    <w:p w:rsidR="00215FD6" w:rsidRDefault="00215FD6" w:rsidP="00215FD6">
      <w:r w:rsidRPr="00215FD6">
        <w:rPr>
          <w:b/>
          <w:u w:val="single"/>
        </w:rPr>
        <w:t>Texte</w:t>
      </w:r>
      <w:r w:rsidR="00111836">
        <w:rPr>
          <w:b/>
          <w:u w:val="single"/>
        </w:rPr>
        <w:t xml:space="preserve"> des étiquettes</w:t>
      </w:r>
      <w:r w:rsidRPr="00215FD6">
        <w:rPr>
          <w:b/>
          <w:u w:val="single"/>
        </w:rPr>
        <w:t xml:space="preserve"> à saisir</w:t>
      </w:r>
      <w:r>
        <w:t> :</w:t>
      </w:r>
    </w:p>
    <w:p w:rsidR="00215FD6" w:rsidRDefault="00215FD6" w:rsidP="00215FD6">
      <w:pPr>
        <w:rPr>
          <w:b/>
          <w:bCs/>
        </w:rPr>
      </w:pPr>
    </w:p>
    <w:p w:rsidR="00111836" w:rsidRDefault="00111836" w:rsidP="00575CB0">
      <w:pPr>
        <w:pBdr>
          <w:top w:val="single" w:sz="4" w:space="14" w:color="auto"/>
          <w:left w:val="single" w:sz="4" w:space="4" w:color="auto"/>
          <w:bottom w:val="single" w:sz="4" w:space="16" w:color="auto"/>
          <w:right w:val="single" w:sz="4" w:space="4" w:color="auto"/>
        </w:pBdr>
        <w:ind w:left="2520" w:right="2952"/>
        <w:jc w:val="both"/>
        <w:rPr>
          <w:b/>
          <w:bCs/>
        </w:rPr>
      </w:pPr>
      <w:r w:rsidRPr="00111836">
        <w:rPr>
          <w:b/>
          <w:bCs/>
          <w:highlight w:val="lightGray"/>
        </w:rPr>
        <w:fldChar w:fldCharType="begin"/>
      </w:r>
      <w:r w:rsidRPr="00111836">
        <w:rPr>
          <w:b/>
          <w:bCs/>
          <w:highlight w:val="lightGray"/>
        </w:rPr>
        <w:instrText xml:space="preserve"> MERGEFIELD CIVIL </w:instrText>
      </w:r>
      <w:r w:rsidRPr="00111836">
        <w:rPr>
          <w:b/>
          <w:bCs/>
          <w:highlight w:val="lightGray"/>
        </w:rPr>
        <w:fldChar w:fldCharType="separate"/>
      </w:r>
      <w:r w:rsidRPr="00111836">
        <w:rPr>
          <w:b/>
          <w:bCs/>
          <w:noProof/>
          <w:highlight w:val="lightGray"/>
        </w:rPr>
        <w:t>«CIVIL»</w:t>
      </w:r>
      <w:r w:rsidRPr="00111836">
        <w:rPr>
          <w:b/>
          <w:bCs/>
          <w:highlight w:val="lightGray"/>
        </w:rPr>
        <w:fldChar w:fldCharType="end"/>
      </w:r>
      <w:r w:rsidRPr="00111836">
        <w:rPr>
          <w:b/>
          <w:bCs/>
        </w:rPr>
        <w:t xml:space="preserve"> </w:t>
      </w:r>
      <w:r w:rsidRPr="00111836">
        <w:rPr>
          <w:b/>
          <w:bCs/>
          <w:highlight w:val="lightGray"/>
        </w:rPr>
        <w:fldChar w:fldCharType="begin"/>
      </w:r>
      <w:r w:rsidRPr="00111836">
        <w:rPr>
          <w:b/>
          <w:bCs/>
          <w:highlight w:val="lightGray"/>
        </w:rPr>
        <w:instrText xml:space="preserve"> MERGEFIELD PRENOM </w:instrText>
      </w:r>
      <w:r w:rsidRPr="00111836">
        <w:rPr>
          <w:b/>
          <w:bCs/>
          <w:highlight w:val="lightGray"/>
        </w:rPr>
        <w:fldChar w:fldCharType="separate"/>
      </w:r>
      <w:r w:rsidRPr="00111836">
        <w:rPr>
          <w:b/>
          <w:bCs/>
          <w:noProof/>
          <w:highlight w:val="lightGray"/>
        </w:rPr>
        <w:t>«PRENOM»</w:t>
      </w:r>
      <w:r w:rsidRPr="00111836">
        <w:rPr>
          <w:b/>
          <w:bCs/>
          <w:highlight w:val="lightGray"/>
        </w:rPr>
        <w:fldChar w:fldCharType="end"/>
      </w:r>
      <w:r w:rsidRPr="00111836">
        <w:rPr>
          <w:b/>
          <w:bCs/>
        </w:rPr>
        <w:t xml:space="preserve"> </w:t>
      </w:r>
      <w:r w:rsidRPr="00111836">
        <w:rPr>
          <w:b/>
          <w:bCs/>
          <w:highlight w:val="lightGray"/>
        </w:rPr>
        <w:fldChar w:fldCharType="begin"/>
      </w:r>
      <w:r w:rsidRPr="00111836">
        <w:rPr>
          <w:b/>
          <w:bCs/>
          <w:highlight w:val="lightGray"/>
        </w:rPr>
        <w:instrText xml:space="preserve"> MERGEFIELD NOM </w:instrText>
      </w:r>
      <w:r w:rsidRPr="00111836">
        <w:rPr>
          <w:b/>
          <w:bCs/>
          <w:highlight w:val="lightGray"/>
        </w:rPr>
        <w:fldChar w:fldCharType="separate"/>
      </w:r>
      <w:r w:rsidRPr="00111836">
        <w:rPr>
          <w:b/>
          <w:bCs/>
          <w:noProof/>
          <w:highlight w:val="lightGray"/>
        </w:rPr>
        <w:t>«NOM»</w:t>
      </w:r>
      <w:r w:rsidRPr="00111836">
        <w:rPr>
          <w:b/>
          <w:bCs/>
          <w:highlight w:val="lightGray"/>
        </w:rPr>
        <w:fldChar w:fldCharType="end"/>
      </w:r>
    </w:p>
    <w:p w:rsidR="00111836" w:rsidRDefault="00111836" w:rsidP="00575CB0">
      <w:pPr>
        <w:pBdr>
          <w:top w:val="single" w:sz="4" w:space="14" w:color="auto"/>
          <w:left w:val="single" w:sz="4" w:space="4" w:color="auto"/>
          <w:bottom w:val="single" w:sz="4" w:space="16" w:color="auto"/>
          <w:right w:val="single" w:sz="4" w:space="4" w:color="auto"/>
        </w:pBdr>
        <w:ind w:left="2520" w:right="2952"/>
        <w:jc w:val="both"/>
      </w:pPr>
      <w:r w:rsidRPr="00111836">
        <w:rPr>
          <w:highlight w:val="lightGray"/>
        </w:rPr>
        <w:fldChar w:fldCharType="begin"/>
      </w:r>
      <w:r w:rsidRPr="00111836">
        <w:rPr>
          <w:highlight w:val="lightGray"/>
        </w:rPr>
        <w:instrText xml:space="preserve"> MERGEFIELD ADRESSE1 </w:instrText>
      </w:r>
      <w:r w:rsidRPr="00111836">
        <w:rPr>
          <w:highlight w:val="lightGray"/>
        </w:rPr>
        <w:fldChar w:fldCharType="separate"/>
      </w:r>
      <w:r w:rsidRPr="00111836">
        <w:rPr>
          <w:noProof/>
          <w:highlight w:val="lightGray"/>
        </w:rPr>
        <w:t>«ADRESSE»</w:t>
      </w:r>
      <w:r w:rsidRPr="00111836">
        <w:rPr>
          <w:highlight w:val="lightGray"/>
        </w:rPr>
        <w:fldChar w:fldCharType="end"/>
      </w:r>
    </w:p>
    <w:p w:rsidR="00111836" w:rsidRPr="00111836" w:rsidRDefault="00111836" w:rsidP="00575CB0">
      <w:pPr>
        <w:pBdr>
          <w:top w:val="single" w:sz="4" w:space="14" w:color="auto"/>
          <w:left w:val="single" w:sz="4" w:space="4" w:color="auto"/>
          <w:bottom w:val="single" w:sz="4" w:space="16" w:color="auto"/>
          <w:right w:val="single" w:sz="4" w:space="4" w:color="auto"/>
        </w:pBdr>
        <w:ind w:left="2520" w:right="2952"/>
        <w:jc w:val="both"/>
        <w:rPr>
          <w:b/>
          <w:bCs/>
        </w:rPr>
      </w:pPr>
      <w:r w:rsidRPr="00111836">
        <w:rPr>
          <w:highlight w:val="lightGray"/>
        </w:rPr>
        <w:fldChar w:fldCharType="begin"/>
      </w:r>
      <w:r w:rsidRPr="00111836">
        <w:rPr>
          <w:highlight w:val="lightGray"/>
        </w:rPr>
        <w:instrText xml:space="preserve"> MERGEFIELD CP </w:instrText>
      </w:r>
      <w:r w:rsidRPr="00111836">
        <w:rPr>
          <w:highlight w:val="lightGray"/>
        </w:rPr>
        <w:fldChar w:fldCharType="separate"/>
      </w:r>
      <w:r w:rsidRPr="00111836">
        <w:rPr>
          <w:noProof/>
          <w:highlight w:val="lightGray"/>
        </w:rPr>
        <w:t>«CP»</w:t>
      </w:r>
      <w:r w:rsidRPr="00111836">
        <w:rPr>
          <w:highlight w:val="lightGray"/>
        </w:rPr>
        <w:fldChar w:fldCharType="end"/>
      </w:r>
      <w:r w:rsidRPr="00111836">
        <w:rPr>
          <w:highlight w:val="lightGray"/>
        </w:rPr>
        <w:t xml:space="preserve"> </w:t>
      </w:r>
      <w:r w:rsidRPr="00111836">
        <w:rPr>
          <w:highlight w:val="lightGray"/>
        </w:rPr>
        <w:fldChar w:fldCharType="begin"/>
      </w:r>
      <w:r w:rsidRPr="00111836">
        <w:rPr>
          <w:highlight w:val="lightGray"/>
        </w:rPr>
        <w:instrText xml:space="preserve"> MERGEFIELD VILLE </w:instrText>
      </w:r>
      <w:r w:rsidRPr="00111836">
        <w:rPr>
          <w:highlight w:val="lightGray"/>
        </w:rPr>
        <w:fldChar w:fldCharType="separate"/>
      </w:r>
      <w:r w:rsidRPr="00111836">
        <w:rPr>
          <w:noProof/>
          <w:highlight w:val="lightGray"/>
        </w:rPr>
        <w:t>«VILLE»</w:t>
      </w:r>
      <w:r w:rsidRPr="00111836">
        <w:rPr>
          <w:highlight w:val="lightGray"/>
        </w:rPr>
        <w:fldChar w:fldCharType="end"/>
      </w:r>
    </w:p>
    <w:p w:rsidR="00215FD6" w:rsidRDefault="00215FD6" w:rsidP="00215FD6"/>
    <w:p w:rsidR="00215FD6" w:rsidRPr="00317AC9" w:rsidRDefault="00317AC9" w:rsidP="00215FD6">
      <w:pPr>
        <w:rPr>
          <w:b/>
          <w:u w:val="single"/>
        </w:rPr>
      </w:pPr>
      <w:r w:rsidRPr="00317AC9">
        <w:rPr>
          <w:b/>
          <w:u w:val="single"/>
        </w:rPr>
        <w:t>Tableau de données à saisir</w:t>
      </w:r>
      <w:r w:rsidRPr="00317AC9">
        <w:t> :</w:t>
      </w:r>
    </w:p>
    <w:p w:rsidR="00317AC9" w:rsidRDefault="00317AC9" w:rsidP="00215FD6"/>
    <w:tbl>
      <w:tblPr>
        <w:tblW w:w="848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1"/>
        <w:gridCol w:w="1140"/>
        <w:gridCol w:w="1524"/>
        <w:gridCol w:w="2924"/>
        <w:gridCol w:w="780"/>
        <w:gridCol w:w="1048"/>
      </w:tblGrid>
      <w:tr w:rsidR="00FB387D" w:rsidRPr="00317AC9">
        <w:trPr>
          <w:trHeight w:val="315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CIVIL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PRENOM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NOM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ADRESSE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CP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87D" w:rsidRPr="00317AC9" w:rsidRDefault="00FB387D" w:rsidP="00FB387D">
            <w:pPr>
              <w:jc w:val="center"/>
              <w:rPr>
                <w:rFonts w:cs="Arial"/>
                <w:b/>
                <w:bCs/>
                <w:color w:val="0000FF"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color w:val="0000FF"/>
                <w:sz w:val="18"/>
                <w:szCs w:val="18"/>
              </w:rPr>
              <w:t>VILLE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Guy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DONDEVELO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52, rue des Prés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Paul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HOCHON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1, promenade des Anglais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Alain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FERNAL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 xml:space="preserve">56, boulevard des </w:t>
            </w:r>
            <w:proofErr w:type="spellStart"/>
            <w:r w:rsidRPr="00317AC9">
              <w:rPr>
                <w:rFonts w:cs="Arial"/>
                <w:sz w:val="18"/>
                <w:szCs w:val="18"/>
              </w:rPr>
              <w:t>Malendrins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06003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Nice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Madame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Jacques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CELERE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12, rue du Vieux Port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Serge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OIN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12, rue des Bouchers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13008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Jean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BAILLE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30, avenue de la Canebière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13200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Marseille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Madame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Agathe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ZEBLOUSE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33, avenue Clémenceau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14000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Caen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Jacques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UMUL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 xml:space="preserve">80, rue </w:t>
            </w:r>
            <w:proofErr w:type="spellStart"/>
            <w:r w:rsidRPr="00317AC9">
              <w:rPr>
                <w:rFonts w:cs="Arial"/>
                <w:sz w:val="18"/>
                <w:szCs w:val="18"/>
              </w:rPr>
              <w:t>Riguet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14008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Vire</w:t>
            </w:r>
          </w:p>
        </w:tc>
      </w:tr>
      <w:tr w:rsidR="00FB387D" w:rsidRPr="00317AC9">
        <w:trPr>
          <w:trHeight w:val="315"/>
        </w:trPr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Monsieur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Alain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17AC9">
              <w:rPr>
                <w:rFonts w:cs="Arial"/>
                <w:b/>
                <w:bCs/>
                <w:sz w:val="18"/>
                <w:szCs w:val="18"/>
              </w:rPr>
              <w:t>PROVISTE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Village des Bergers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21000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387D" w:rsidRPr="00317AC9" w:rsidRDefault="00FB387D" w:rsidP="00FB387D">
            <w:pPr>
              <w:jc w:val="center"/>
              <w:rPr>
                <w:rFonts w:cs="Arial"/>
                <w:sz w:val="18"/>
                <w:szCs w:val="18"/>
              </w:rPr>
            </w:pPr>
            <w:r w:rsidRPr="00317AC9">
              <w:rPr>
                <w:rFonts w:cs="Arial"/>
                <w:sz w:val="18"/>
                <w:szCs w:val="18"/>
              </w:rPr>
              <w:t>Dijon</w:t>
            </w:r>
          </w:p>
        </w:tc>
      </w:tr>
    </w:tbl>
    <w:p w:rsidR="00215FD6" w:rsidRPr="008C0408" w:rsidRDefault="00215FD6" w:rsidP="00215FD6"/>
    <w:sectPr w:rsidR="00215FD6" w:rsidRPr="008C0408" w:rsidSect="00DE166D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85" w:rsidRDefault="00BC6785">
      <w:r>
        <w:separator/>
      </w:r>
    </w:p>
  </w:endnote>
  <w:endnote w:type="continuationSeparator" w:id="0">
    <w:p w:rsidR="00BC6785" w:rsidRDefault="00BC6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3C16B3" w:rsidTr="00BC6785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3C16B3" w:rsidRDefault="001149F6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3C16B3" w:rsidRPr="00A36E93" w:rsidRDefault="003C16B3" w:rsidP="00BC6785">
          <w:pPr>
            <w:pStyle w:val="En-tte"/>
            <w:jc w:val="right"/>
          </w:pPr>
          <w:r>
            <w:t>Inter Entreprise Individualisé</w:t>
          </w:r>
        </w:p>
      </w:tc>
    </w:tr>
  </w:tbl>
  <w:p w:rsidR="003C16B3" w:rsidRDefault="003C16B3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85" w:rsidRDefault="00BC6785">
      <w:r>
        <w:separator/>
      </w:r>
    </w:p>
  </w:footnote>
  <w:footnote w:type="continuationSeparator" w:id="0">
    <w:p w:rsidR="00BC6785" w:rsidRDefault="00BC6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344F8"/>
    <w:rsid w:val="00045B14"/>
    <w:rsid w:val="000517C5"/>
    <w:rsid w:val="000654B7"/>
    <w:rsid w:val="00065B10"/>
    <w:rsid w:val="0006784A"/>
    <w:rsid w:val="00072BC6"/>
    <w:rsid w:val="00073F9C"/>
    <w:rsid w:val="000976C9"/>
    <w:rsid w:val="000F54C6"/>
    <w:rsid w:val="000F653F"/>
    <w:rsid w:val="00105B5F"/>
    <w:rsid w:val="00111836"/>
    <w:rsid w:val="001149F6"/>
    <w:rsid w:val="00122C4E"/>
    <w:rsid w:val="00154BC4"/>
    <w:rsid w:val="0016106C"/>
    <w:rsid w:val="00181998"/>
    <w:rsid w:val="001B7B72"/>
    <w:rsid w:val="001C2053"/>
    <w:rsid w:val="001E6160"/>
    <w:rsid w:val="001E7E44"/>
    <w:rsid w:val="001F4A46"/>
    <w:rsid w:val="001F7E98"/>
    <w:rsid w:val="00207B5A"/>
    <w:rsid w:val="00215FD6"/>
    <w:rsid w:val="00226DC6"/>
    <w:rsid w:val="00274B64"/>
    <w:rsid w:val="00277709"/>
    <w:rsid w:val="002A1B49"/>
    <w:rsid w:val="002C37D6"/>
    <w:rsid w:val="002E0C40"/>
    <w:rsid w:val="002F1898"/>
    <w:rsid w:val="002F7479"/>
    <w:rsid w:val="003121BB"/>
    <w:rsid w:val="003149A9"/>
    <w:rsid w:val="00317AC9"/>
    <w:rsid w:val="003206D4"/>
    <w:rsid w:val="0034382E"/>
    <w:rsid w:val="00351684"/>
    <w:rsid w:val="003670F7"/>
    <w:rsid w:val="00382910"/>
    <w:rsid w:val="003836C0"/>
    <w:rsid w:val="003A29D3"/>
    <w:rsid w:val="003A5CF4"/>
    <w:rsid w:val="003C16B3"/>
    <w:rsid w:val="003D5956"/>
    <w:rsid w:val="00401054"/>
    <w:rsid w:val="00415DF2"/>
    <w:rsid w:val="0044285D"/>
    <w:rsid w:val="00442C06"/>
    <w:rsid w:val="00461AFB"/>
    <w:rsid w:val="004650B2"/>
    <w:rsid w:val="0047254D"/>
    <w:rsid w:val="004A4E4B"/>
    <w:rsid w:val="004C1932"/>
    <w:rsid w:val="004C1EF6"/>
    <w:rsid w:val="004D1F3C"/>
    <w:rsid w:val="004E06C2"/>
    <w:rsid w:val="004E0A05"/>
    <w:rsid w:val="004E19C6"/>
    <w:rsid w:val="004F1F24"/>
    <w:rsid w:val="004F3D38"/>
    <w:rsid w:val="005648C8"/>
    <w:rsid w:val="00575CB0"/>
    <w:rsid w:val="00582B9D"/>
    <w:rsid w:val="00585D65"/>
    <w:rsid w:val="005A7C12"/>
    <w:rsid w:val="005B429B"/>
    <w:rsid w:val="005B6DE4"/>
    <w:rsid w:val="005C17DA"/>
    <w:rsid w:val="005C46D4"/>
    <w:rsid w:val="005E4C5C"/>
    <w:rsid w:val="00600E22"/>
    <w:rsid w:val="00610030"/>
    <w:rsid w:val="00637BEE"/>
    <w:rsid w:val="00644C52"/>
    <w:rsid w:val="00655CC0"/>
    <w:rsid w:val="00672C86"/>
    <w:rsid w:val="006814EC"/>
    <w:rsid w:val="006E1C8F"/>
    <w:rsid w:val="006E6655"/>
    <w:rsid w:val="00700154"/>
    <w:rsid w:val="00705B92"/>
    <w:rsid w:val="0070653A"/>
    <w:rsid w:val="00725E77"/>
    <w:rsid w:val="00726F3F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F1E18"/>
    <w:rsid w:val="007F2FFA"/>
    <w:rsid w:val="00804346"/>
    <w:rsid w:val="00810EB5"/>
    <w:rsid w:val="0085037F"/>
    <w:rsid w:val="00854AF2"/>
    <w:rsid w:val="0087017D"/>
    <w:rsid w:val="00873AC6"/>
    <w:rsid w:val="00876D8D"/>
    <w:rsid w:val="00880A71"/>
    <w:rsid w:val="00881D8C"/>
    <w:rsid w:val="008829CF"/>
    <w:rsid w:val="00893B8F"/>
    <w:rsid w:val="008A008A"/>
    <w:rsid w:val="008B59E6"/>
    <w:rsid w:val="008C0408"/>
    <w:rsid w:val="008E3CA4"/>
    <w:rsid w:val="00901DBF"/>
    <w:rsid w:val="00914B11"/>
    <w:rsid w:val="00923F2B"/>
    <w:rsid w:val="00964839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7392D"/>
    <w:rsid w:val="00AC519E"/>
    <w:rsid w:val="00AE5B2A"/>
    <w:rsid w:val="00AF7A05"/>
    <w:rsid w:val="00B02494"/>
    <w:rsid w:val="00B2021A"/>
    <w:rsid w:val="00B23B45"/>
    <w:rsid w:val="00B31CFF"/>
    <w:rsid w:val="00B3714A"/>
    <w:rsid w:val="00B611BF"/>
    <w:rsid w:val="00B76A7D"/>
    <w:rsid w:val="00B76B0B"/>
    <w:rsid w:val="00B90A8D"/>
    <w:rsid w:val="00B92EC5"/>
    <w:rsid w:val="00B96947"/>
    <w:rsid w:val="00BC6785"/>
    <w:rsid w:val="00BD167C"/>
    <w:rsid w:val="00C4370B"/>
    <w:rsid w:val="00C63B3A"/>
    <w:rsid w:val="00CA71E2"/>
    <w:rsid w:val="00CD7B0C"/>
    <w:rsid w:val="00CE30C9"/>
    <w:rsid w:val="00CF4013"/>
    <w:rsid w:val="00CF7183"/>
    <w:rsid w:val="00D43A21"/>
    <w:rsid w:val="00D440A7"/>
    <w:rsid w:val="00D63245"/>
    <w:rsid w:val="00DA4D75"/>
    <w:rsid w:val="00DA751E"/>
    <w:rsid w:val="00DD46A6"/>
    <w:rsid w:val="00DE166D"/>
    <w:rsid w:val="00DE4717"/>
    <w:rsid w:val="00E035A2"/>
    <w:rsid w:val="00E27D5C"/>
    <w:rsid w:val="00E37C22"/>
    <w:rsid w:val="00E44442"/>
    <w:rsid w:val="00E5127C"/>
    <w:rsid w:val="00E54907"/>
    <w:rsid w:val="00E6399D"/>
    <w:rsid w:val="00E66A38"/>
    <w:rsid w:val="00E71486"/>
    <w:rsid w:val="00E752EC"/>
    <w:rsid w:val="00E82F7F"/>
    <w:rsid w:val="00EC0A8C"/>
    <w:rsid w:val="00ED6BAA"/>
    <w:rsid w:val="00EF2BE2"/>
    <w:rsid w:val="00EF3A0D"/>
    <w:rsid w:val="00F15BBE"/>
    <w:rsid w:val="00F277FB"/>
    <w:rsid w:val="00F45D3E"/>
    <w:rsid w:val="00F9659F"/>
    <w:rsid w:val="00FB387D"/>
    <w:rsid w:val="00FC0885"/>
    <w:rsid w:val="00FC4171"/>
    <w:rsid w:val="00FC4D2C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ADDB2EA-E33A-4178-8BE1-C0186165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C0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655CC0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655CC0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655CC0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655CC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655CC0"/>
  </w:style>
  <w:style w:type="table" w:default="1" w:styleId="TableauNormal">
    <w:name w:val="Normal Table"/>
    <w:semiHidden/>
    <w:rsid w:val="00655CC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655CC0"/>
  </w:style>
  <w:style w:type="paragraph" w:styleId="En-tte">
    <w:name w:val="header"/>
    <w:basedOn w:val="Normal"/>
    <w:rsid w:val="00655CC0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655CC0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655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655CC0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basedOn w:val="Policepardfaut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655CC0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E166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655CC0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Titre">
    <w:name w:val="Title"/>
    <w:basedOn w:val="Normal"/>
    <w:qFormat/>
    <w:rsid w:val="00215FD6"/>
    <w:pPr>
      <w:pBdr>
        <w:top w:val="single" w:sz="4" w:space="12" w:color="auto" w:shadow="1"/>
        <w:left w:val="single" w:sz="4" w:space="4" w:color="auto" w:shadow="1"/>
        <w:bottom w:val="single" w:sz="4" w:space="9" w:color="auto" w:shadow="1"/>
        <w:right w:val="single" w:sz="4" w:space="4" w:color="auto" w:shadow="1"/>
      </w:pBdr>
      <w:shd w:val="pct12" w:color="auto" w:fill="FFFFFF"/>
      <w:jc w:val="center"/>
    </w:pPr>
    <w:rPr>
      <w:rFonts w:ascii="Times New Roman" w:hAnsi="Times New Roman"/>
      <w:b/>
      <w:i/>
      <w:sz w:val="32"/>
      <w:szCs w:val="20"/>
    </w:rPr>
  </w:style>
  <w:style w:type="paragraph" w:styleId="Retraitcorpsdetexte">
    <w:name w:val="Body Text Indent"/>
    <w:basedOn w:val="Normal"/>
    <w:rsid w:val="00215FD6"/>
    <w:pPr>
      <w:ind w:right="72" w:firstLine="737"/>
      <w:jc w:val="both"/>
    </w:pPr>
    <w:rPr>
      <w:rFonts w:ascii="Times New Roman" w:hAnsi="Times New Roman"/>
      <w:sz w:val="24"/>
      <w:szCs w:val="20"/>
    </w:rPr>
  </w:style>
  <w:style w:type="character" w:styleId="Numrodepage">
    <w:name w:val="page number"/>
    <w:basedOn w:val="Policepardfaut"/>
    <w:rsid w:val="004D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216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2005-09-29T15:50:00Z</cp:lastPrinted>
  <dcterms:created xsi:type="dcterms:W3CDTF">2016-07-28T09:51:00Z</dcterms:created>
  <dcterms:modified xsi:type="dcterms:W3CDTF">2016-07-28T09:51:00Z</dcterms:modified>
</cp:coreProperties>
</file>