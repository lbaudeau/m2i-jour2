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5611"/>
        <w:gridCol w:w="3461"/>
      </w:tblGrid>
      <w:tr w:rsidR="00145D0D" w:rsidTr="004478DC">
        <w:tc>
          <w:tcPr>
            <w:tcW w:w="5688" w:type="dxa"/>
          </w:tcPr>
          <w:p w:rsidR="00145D0D" w:rsidRPr="008529C3" w:rsidRDefault="005450A6" w:rsidP="005450A6">
            <w:pPr>
              <w:pStyle w:val="Titre1"/>
            </w:pPr>
            <w:bookmarkStart w:id="0" w:name="_GoBack"/>
            <w:bookmarkEnd w:id="0"/>
            <w:r>
              <w:t>EXCEL</w:t>
            </w:r>
            <w:r w:rsidR="00145D0D" w:rsidRPr="008529C3">
              <w:t xml:space="preserve"> – </w:t>
            </w:r>
            <w:r w:rsidR="00452E9B">
              <w:t>Le perfectionnement</w:t>
            </w:r>
          </w:p>
        </w:tc>
        <w:tc>
          <w:tcPr>
            <w:tcW w:w="3524" w:type="dxa"/>
          </w:tcPr>
          <w:p w:rsidR="00145D0D" w:rsidRPr="004478DC" w:rsidRDefault="00145D0D" w:rsidP="004478DC">
            <w:pPr>
              <w:pStyle w:val="Titre4"/>
              <w:jc w:val="right"/>
              <w:rPr>
                <w:szCs w:val="24"/>
              </w:rPr>
            </w:pPr>
            <w:r w:rsidRPr="004478DC">
              <w:rPr>
                <w:szCs w:val="24"/>
              </w:rPr>
              <w:t xml:space="preserve">Exercice </w:t>
            </w:r>
            <w:r w:rsidR="009A2BD6" w:rsidRPr="004478DC">
              <w:rPr>
                <w:szCs w:val="24"/>
              </w:rPr>
              <w:t>EX-</w:t>
            </w:r>
            <w:r w:rsidR="00452E9B" w:rsidRPr="004478DC">
              <w:rPr>
                <w:szCs w:val="24"/>
              </w:rPr>
              <w:t> </w:t>
            </w:r>
            <w:r w:rsidR="00271910" w:rsidRPr="004478DC">
              <w:rPr>
                <w:szCs w:val="24"/>
              </w:rPr>
              <w:t>1</w:t>
            </w:r>
            <w:r w:rsidR="0069018E" w:rsidRPr="004478DC">
              <w:rPr>
                <w:szCs w:val="24"/>
              </w:rPr>
              <w:t>4</w:t>
            </w:r>
          </w:p>
        </w:tc>
      </w:tr>
    </w:tbl>
    <w:p w:rsidR="003D5956" w:rsidRDefault="0069018E" w:rsidP="00856724">
      <w:pPr>
        <w:pStyle w:val="Titre2"/>
        <w:ind w:left="360"/>
      </w:pPr>
      <w:r>
        <w:t>Les listes et l’analyse des données</w:t>
      </w:r>
    </w:p>
    <w:p w:rsidR="00375F48" w:rsidRDefault="00375F48" w:rsidP="00066CCF">
      <w:pPr>
        <w:pBdr>
          <w:bottom w:val="single" w:sz="4" w:space="1" w:color="auto"/>
        </w:pBdr>
      </w:pPr>
    </w:p>
    <w:p w:rsidR="00066CCF" w:rsidRDefault="00066CCF" w:rsidP="00893B8F">
      <w:pPr>
        <w:pStyle w:val="Titre3"/>
      </w:pPr>
    </w:p>
    <w:p w:rsidR="00B90D73" w:rsidRDefault="00B90D73" w:rsidP="00893B8F">
      <w:pPr>
        <w:pStyle w:val="Titre3"/>
      </w:pPr>
    </w:p>
    <w:p w:rsidR="0085037F" w:rsidRDefault="0085037F" w:rsidP="00A92AA6">
      <w:pPr>
        <w:pStyle w:val="Titre3"/>
      </w:pPr>
      <w:r w:rsidRPr="00B9108C">
        <w:t>ENONCE DE L’EXERCICE</w:t>
      </w:r>
    </w:p>
    <w:p w:rsidR="004E0A0B" w:rsidRPr="004E0A0B" w:rsidRDefault="004E0A0B" w:rsidP="004E0A0B"/>
    <w:p w:rsidR="00D45E05" w:rsidRDefault="00F540A7" w:rsidP="00506AB8">
      <w:pPr>
        <w:pStyle w:val="Tiret"/>
      </w:pPr>
      <w:r>
        <w:t>Ouvrir le fichier « </w:t>
      </w:r>
      <w:r w:rsidR="0049780A">
        <w:t xml:space="preserve">LISTE </w:t>
      </w:r>
      <w:r w:rsidR="004A7ED4">
        <w:t>RH</w:t>
      </w:r>
      <w:r w:rsidR="0049780A">
        <w:t> </w:t>
      </w:r>
      <w:r>
        <w:t>»</w:t>
      </w:r>
      <w:r w:rsidR="003C57B1">
        <w:t xml:space="preserve"> qui se trouve dans le dossier d’exercices</w:t>
      </w:r>
    </w:p>
    <w:p w:rsidR="00401ADD" w:rsidRDefault="00401ADD" w:rsidP="00401ADD">
      <w:pPr>
        <w:pStyle w:val="Titre4"/>
      </w:pPr>
      <w:r>
        <w:t>Filtres automatiques</w:t>
      </w:r>
    </w:p>
    <w:p w:rsidR="00B039E5" w:rsidRDefault="001D7B9E" w:rsidP="00B039E5">
      <w:pPr>
        <w:pStyle w:val="Tiret"/>
      </w:pPr>
      <w:r>
        <w:t xml:space="preserve">Activer les filtres </w:t>
      </w:r>
    </w:p>
    <w:p w:rsidR="001D7B9E" w:rsidRDefault="001D7B9E" w:rsidP="00B039E5">
      <w:pPr>
        <w:pStyle w:val="Tiret"/>
      </w:pPr>
      <w:r>
        <w:t>Filtrer les données comme suit :</w:t>
      </w:r>
    </w:p>
    <w:p w:rsidR="001D7B9E" w:rsidRDefault="001D7B9E" w:rsidP="001D7B9E">
      <w:pPr>
        <w:pStyle w:val="Puce"/>
      </w:pPr>
      <w:r>
        <w:t xml:space="preserve">les comptables affectés à l’agence </w:t>
      </w:r>
      <w:r w:rsidR="00A435B3">
        <w:t>d’Orléans</w:t>
      </w:r>
      <w:r w:rsidR="005E4263">
        <w:t>, puis Afficher tout</w:t>
      </w:r>
    </w:p>
    <w:p w:rsidR="001D7B9E" w:rsidRDefault="009836B8" w:rsidP="001D7B9E">
      <w:pPr>
        <w:pStyle w:val="Puce"/>
      </w:pPr>
      <w:r>
        <w:t>les commerciaux de plus de 40 ans</w:t>
      </w:r>
      <w:r w:rsidR="005E4263">
        <w:t>, puis Afficher tout</w:t>
      </w:r>
    </w:p>
    <w:p w:rsidR="009836B8" w:rsidRDefault="009836B8" w:rsidP="001D7B9E">
      <w:pPr>
        <w:pStyle w:val="Puce"/>
      </w:pPr>
      <w:r>
        <w:t>les personnes rentrées en 1990</w:t>
      </w:r>
      <w:r w:rsidR="005E4263">
        <w:t>,</w:t>
      </w:r>
      <w:r w:rsidR="005E4263" w:rsidRPr="005E4263">
        <w:t xml:space="preserve"> </w:t>
      </w:r>
      <w:r w:rsidR="005E4263">
        <w:t>puis Afficher tout</w:t>
      </w:r>
    </w:p>
    <w:p w:rsidR="00E93801" w:rsidRDefault="00E93801" w:rsidP="001D7B9E">
      <w:pPr>
        <w:pStyle w:val="Puce"/>
      </w:pPr>
      <w:r>
        <w:t>les personnes dont le nom est en orange, puis afficher tout</w:t>
      </w:r>
    </w:p>
    <w:p w:rsidR="00E93801" w:rsidRDefault="00E93801" w:rsidP="001D7B9E">
      <w:pPr>
        <w:pStyle w:val="Puce"/>
      </w:pPr>
      <w:r>
        <w:t>les personnes dont la date d</w:t>
      </w:r>
      <w:r w:rsidR="00EE5D8D">
        <w:t xml:space="preserve">’entrée </w:t>
      </w:r>
      <w:r>
        <w:t xml:space="preserve">est </w:t>
      </w:r>
      <w:proofErr w:type="gramStart"/>
      <w:r w:rsidR="00EE5D8D">
        <w:t>situé</w:t>
      </w:r>
      <w:proofErr w:type="gramEnd"/>
      <w:r w:rsidR="00EE5D8D">
        <w:t xml:space="preserve"> </w:t>
      </w:r>
      <w:r>
        <w:t xml:space="preserve">dans le </w:t>
      </w:r>
      <w:r w:rsidR="00EE5D8D">
        <w:t>mois de Janvier ou Février ou Mars (toutes années confondues)</w:t>
      </w:r>
    </w:p>
    <w:p w:rsidR="009836B8" w:rsidRDefault="009836B8" w:rsidP="009836B8">
      <w:pPr>
        <w:pStyle w:val="Tiret"/>
      </w:pPr>
      <w:r>
        <w:t>Annuler les filtres automatiques</w:t>
      </w:r>
    </w:p>
    <w:p w:rsidR="00401ADD" w:rsidRDefault="00401ADD" w:rsidP="00401ADD">
      <w:pPr>
        <w:pStyle w:val="Titre4"/>
      </w:pPr>
      <w:r>
        <w:t xml:space="preserve">Filtres </w:t>
      </w:r>
      <w:r w:rsidR="00197954">
        <w:t>avancés</w:t>
      </w:r>
    </w:p>
    <w:p w:rsidR="009836B8" w:rsidRDefault="003A504C" w:rsidP="009836B8">
      <w:pPr>
        <w:pStyle w:val="Tiret"/>
      </w:pPr>
      <w:r>
        <w:t>Créer une zone de critères</w:t>
      </w:r>
      <w:r w:rsidR="00362192">
        <w:t xml:space="preserve"> et extraire : </w:t>
      </w:r>
    </w:p>
    <w:p w:rsidR="00362192" w:rsidRDefault="00362192" w:rsidP="00362192">
      <w:pPr>
        <w:pStyle w:val="Puce"/>
      </w:pPr>
      <w:r>
        <w:t>les commerciaux, les comptables et les secrétaires</w:t>
      </w:r>
    </w:p>
    <w:p w:rsidR="00362192" w:rsidRDefault="00362192" w:rsidP="00362192">
      <w:pPr>
        <w:pStyle w:val="Tiret"/>
      </w:pPr>
      <w:r>
        <w:t xml:space="preserve">Créer une zone de critères et extraire : </w:t>
      </w:r>
    </w:p>
    <w:p w:rsidR="00961D64" w:rsidRDefault="00705CD1" w:rsidP="00961D64">
      <w:pPr>
        <w:pStyle w:val="Puce"/>
      </w:pPr>
      <w:r>
        <w:t xml:space="preserve">les </w:t>
      </w:r>
      <w:r w:rsidR="005E4263">
        <w:t>formateurs</w:t>
      </w:r>
      <w:r w:rsidR="003D44A7">
        <w:t xml:space="preserve">, </w:t>
      </w:r>
      <w:r w:rsidR="005E4263">
        <w:t>les informaticiens</w:t>
      </w:r>
      <w:r w:rsidR="003D44A7">
        <w:t xml:space="preserve"> et les techniciens</w:t>
      </w:r>
      <w:r w:rsidR="005E4263">
        <w:t xml:space="preserve"> don</w:t>
      </w:r>
      <w:r>
        <w:t>t le salaire est inférieur à 1500</w:t>
      </w:r>
      <w:r w:rsidR="00961D64">
        <w:t>0</w:t>
      </w:r>
    </w:p>
    <w:sectPr w:rsidR="00961D64" w:rsidSect="000678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9FA" w:rsidRDefault="00F529FA">
      <w:r>
        <w:separator/>
      </w:r>
    </w:p>
  </w:endnote>
  <w:endnote w:type="continuationSeparator" w:id="0">
    <w:p w:rsidR="00F529FA" w:rsidRDefault="00F52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712" w:rsidRDefault="0019371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0E0E0"/>
      <w:tblLook w:val="01E0" w:firstRow="1" w:lastRow="1" w:firstColumn="1" w:lastColumn="1" w:noHBand="0" w:noVBand="0"/>
    </w:tblPr>
    <w:tblGrid>
      <w:gridCol w:w="4482"/>
      <w:gridCol w:w="4580"/>
    </w:tblGrid>
    <w:tr w:rsidR="00AF78D0" w:rsidTr="00331B1F">
      <w:trPr>
        <w:trHeight w:val="533"/>
      </w:trPr>
      <w:tc>
        <w:tcPr>
          <w:tcW w:w="46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AF78D0" w:rsidRDefault="002A77D7" w:rsidP="00331B1F">
          <w:pPr>
            <w:pStyle w:val="En-tte"/>
          </w:pPr>
          <w:r w:rsidRPr="00F26A8C">
            <w:rPr>
              <w:noProof/>
            </w:rPr>
            <w:drawing>
              <wp:inline distT="0" distB="0" distL="0" distR="0">
                <wp:extent cx="638175" cy="542925"/>
                <wp:effectExtent l="0" t="0" r="0" b="0"/>
                <wp:docPr id="1" name="Image 1" descr="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AF78D0" w:rsidRDefault="00AF78D0" w:rsidP="00331B1F">
          <w:pPr>
            <w:pStyle w:val="En-tte"/>
            <w:jc w:val="right"/>
          </w:pPr>
          <w:r>
            <w:t>Inter Entreprise Individualisé</w:t>
          </w:r>
        </w:p>
      </w:tc>
    </w:tr>
  </w:tbl>
  <w:p w:rsidR="00116E12" w:rsidRPr="0051013C" w:rsidRDefault="00116E12" w:rsidP="0051013C">
    <w:pPr>
      <w:pStyle w:val="Pieddepage"/>
      <w:tabs>
        <w:tab w:val="clear" w:pos="4536"/>
      </w:tabs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712" w:rsidRDefault="0019371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9FA" w:rsidRDefault="00F529FA">
      <w:r>
        <w:separator/>
      </w:r>
    </w:p>
  </w:footnote>
  <w:footnote w:type="continuationSeparator" w:id="0">
    <w:p w:rsidR="00F529FA" w:rsidRDefault="00F529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712" w:rsidRDefault="0019371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712" w:rsidRDefault="0019371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712" w:rsidRDefault="0019371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F47117"/>
    <w:multiLevelType w:val="hybridMultilevel"/>
    <w:tmpl w:val="8C423738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84A0CF6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8"/>
  </w:num>
  <w:num w:numId="10">
    <w:abstractNumId w:val="9"/>
  </w:num>
  <w:num w:numId="11">
    <w:abstractNumId w:val="3"/>
  </w:num>
  <w:num w:numId="12">
    <w:abstractNumId w:val="8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1024F"/>
    <w:rsid w:val="0001381F"/>
    <w:rsid w:val="00054B57"/>
    <w:rsid w:val="00065B10"/>
    <w:rsid w:val="00066CCF"/>
    <w:rsid w:val="0006784A"/>
    <w:rsid w:val="00067AEF"/>
    <w:rsid w:val="0008253A"/>
    <w:rsid w:val="000C2CE9"/>
    <w:rsid w:val="00102837"/>
    <w:rsid w:val="00116E12"/>
    <w:rsid w:val="0013289B"/>
    <w:rsid w:val="00140824"/>
    <w:rsid w:val="00145D0D"/>
    <w:rsid w:val="00193712"/>
    <w:rsid w:val="00196D67"/>
    <w:rsid w:val="00197954"/>
    <w:rsid w:val="001D0D67"/>
    <w:rsid w:val="001D7B9E"/>
    <w:rsid w:val="001F7E98"/>
    <w:rsid w:val="0021037D"/>
    <w:rsid w:val="0021467C"/>
    <w:rsid w:val="00271910"/>
    <w:rsid w:val="00272030"/>
    <w:rsid w:val="002A77D7"/>
    <w:rsid w:val="002B53AC"/>
    <w:rsid w:val="002F1898"/>
    <w:rsid w:val="002F7479"/>
    <w:rsid w:val="003075EE"/>
    <w:rsid w:val="003206D4"/>
    <w:rsid w:val="00331B1F"/>
    <w:rsid w:val="00336BC6"/>
    <w:rsid w:val="00362192"/>
    <w:rsid w:val="00372F88"/>
    <w:rsid w:val="00375F48"/>
    <w:rsid w:val="003A504C"/>
    <w:rsid w:val="003A5CF4"/>
    <w:rsid w:val="003C57B1"/>
    <w:rsid w:val="003D3E62"/>
    <w:rsid w:val="003D44A7"/>
    <w:rsid w:val="003D5956"/>
    <w:rsid w:val="003E2AFE"/>
    <w:rsid w:val="003E62F1"/>
    <w:rsid w:val="003F263D"/>
    <w:rsid w:val="00401ADD"/>
    <w:rsid w:val="0041217E"/>
    <w:rsid w:val="00412FE8"/>
    <w:rsid w:val="004159EE"/>
    <w:rsid w:val="004219B7"/>
    <w:rsid w:val="004409C2"/>
    <w:rsid w:val="004478DC"/>
    <w:rsid w:val="00452E9B"/>
    <w:rsid w:val="00462842"/>
    <w:rsid w:val="0049686B"/>
    <w:rsid w:val="0049780A"/>
    <w:rsid w:val="004A4FA6"/>
    <w:rsid w:val="004A645A"/>
    <w:rsid w:val="004A7ED4"/>
    <w:rsid w:val="004B5B41"/>
    <w:rsid w:val="004E0A0B"/>
    <w:rsid w:val="004F1F24"/>
    <w:rsid w:val="00503705"/>
    <w:rsid w:val="00506AB8"/>
    <w:rsid w:val="0051013C"/>
    <w:rsid w:val="005450A6"/>
    <w:rsid w:val="00585D65"/>
    <w:rsid w:val="005B7ACE"/>
    <w:rsid w:val="005C17DA"/>
    <w:rsid w:val="005D3A33"/>
    <w:rsid w:val="005E4263"/>
    <w:rsid w:val="005F3A25"/>
    <w:rsid w:val="0065104B"/>
    <w:rsid w:val="00655760"/>
    <w:rsid w:val="00661948"/>
    <w:rsid w:val="006722A7"/>
    <w:rsid w:val="00672C86"/>
    <w:rsid w:val="0069018E"/>
    <w:rsid w:val="006A7419"/>
    <w:rsid w:val="006D02FC"/>
    <w:rsid w:val="006D39F1"/>
    <w:rsid w:val="006D4D71"/>
    <w:rsid w:val="006E15DA"/>
    <w:rsid w:val="006E28D1"/>
    <w:rsid w:val="00705CD1"/>
    <w:rsid w:val="00740D20"/>
    <w:rsid w:val="00741F26"/>
    <w:rsid w:val="00776163"/>
    <w:rsid w:val="007C16F5"/>
    <w:rsid w:val="00804346"/>
    <w:rsid w:val="0085037F"/>
    <w:rsid w:val="008529C3"/>
    <w:rsid w:val="00856724"/>
    <w:rsid w:val="00881D8C"/>
    <w:rsid w:val="00893B8F"/>
    <w:rsid w:val="008A2A3D"/>
    <w:rsid w:val="008D33D4"/>
    <w:rsid w:val="008F1918"/>
    <w:rsid w:val="008F5AE7"/>
    <w:rsid w:val="00915098"/>
    <w:rsid w:val="00961D64"/>
    <w:rsid w:val="009836B8"/>
    <w:rsid w:val="009A2BD6"/>
    <w:rsid w:val="009D284E"/>
    <w:rsid w:val="009E22FE"/>
    <w:rsid w:val="009E558F"/>
    <w:rsid w:val="009F6B6A"/>
    <w:rsid w:val="00A22949"/>
    <w:rsid w:val="00A36E93"/>
    <w:rsid w:val="00A37651"/>
    <w:rsid w:val="00A435B3"/>
    <w:rsid w:val="00A459F8"/>
    <w:rsid w:val="00A74DE7"/>
    <w:rsid w:val="00A8153E"/>
    <w:rsid w:val="00A92AA6"/>
    <w:rsid w:val="00AB2FA3"/>
    <w:rsid w:val="00AB3B33"/>
    <w:rsid w:val="00AD1DD9"/>
    <w:rsid w:val="00AD66A9"/>
    <w:rsid w:val="00AE5B2A"/>
    <w:rsid w:val="00AF78D0"/>
    <w:rsid w:val="00B02521"/>
    <w:rsid w:val="00B037B6"/>
    <w:rsid w:val="00B039E5"/>
    <w:rsid w:val="00B15288"/>
    <w:rsid w:val="00B615BE"/>
    <w:rsid w:val="00B90D73"/>
    <w:rsid w:val="00B9108C"/>
    <w:rsid w:val="00BE5B03"/>
    <w:rsid w:val="00C45544"/>
    <w:rsid w:val="00CA47FF"/>
    <w:rsid w:val="00CC7AF3"/>
    <w:rsid w:val="00CE30C9"/>
    <w:rsid w:val="00D057C8"/>
    <w:rsid w:val="00D26479"/>
    <w:rsid w:val="00D440A7"/>
    <w:rsid w:val="00D45E05"/>
    <w:rsid w:val="00D963C9"/>
    <w:rsid w:val="00DA4D75"/>
    <w:rsid w:val="00DE7CD8"/>
    <w:rsid w:val="00E016CC"/>
    <w:rsid w:val="00E814C8"/>
    <w:rsid w:val="00E93801"/>
    <w:rsid w:val="00EB3835"/>
    <w:rsid w:val="00ED6851"/>
    <w:rsid w:val="00EE5D8D"/>
    <w:rsid w:val="00EF2BE2"/>
    <w:rsid w:val="00F028D1"/>
    <w:rsid w:val="00F15BBE"/>
    <w:rsid w:val="00F1774B"/>
    <w:rsid w:val="00F36D77"/>
    <w:rsid w:val="00F45D3E"/>
    <w:rsid w:val="00F4730A"/>
    <w:rsid w:val="00F529FA"/>
    <w:rsid w:val="00F540A7"/>
    <w:rsid w:val="00FC4D2C"/>
    <w:rsid w:val="00FF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2196383-428B-4110-9F0D-0254D4A28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E62"/>
    <w:rPr>
      <w:rFonts w:ascii="Verdana" w:hAnsi="Verdana"/>
      <w:szCs w:val="24"/>
    </w:rPr>
  </w:style>
  <w:style w:type="paragraph" w:styleId="Titre1">
    <w:name w:val="heading 1"/>
    <w:basedOn w:val="Normal"/>
    <w:next w:val="Normal"/>
    <w:qFormat/>
    <w:rsid w:val="003D3E62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qFormat/>
    <w:rsid w:val="003D3E62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3D3E62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3D3E62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3D3E62"/>
  </w:style>
  <w:style w:type="table" w:default="1" w:styleId="TableauNormal">
    <w:name w:val="Normal Table"/>
    <w:semiHidden/>
    <w:rsid w:val="003D3E6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3D3E62"/>
  </w:style>
  <w:style w:type="paragraph" w:styleId="En-tte">
    <w:name w:val="header"/>
    <w:basedOn w:val="Normal"/>
    <w:link w:val="En-tteCar"/>
    <w:rsid w:val="003D3E62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3D3E62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3D3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3D3E62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3D3E62"/>
    <w:pPr>
      <w:numPr>
        <w:ilvl w:val="1"/>
        <w:numId w:val="9"/>
      </w:numPr>
    </w:pPr>
  </w:style>
  <w:style w:type="character" w:customStyle="1" w:styleId="En-tteCar">
    <w:name w:val="En-tête Car"/>
    <w:link w:val="En-tte"/>
    <w:rsid w:val="003E62F1"/>
    <w:rPr>
      <w:rFonts w:ascii="Verdana" w:hAnsi="Verdan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5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154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dc:description/>
  <cp:lastModifiedBy>Master</cp:lastModifiedBy>
  <cp:revision>2</cp:revision>
  <cp:lastPrinted>2010-10-22T09:43:00Z</cp:lastPrinted>
  <dcterms:created xsi:type="dcterms:W3CDTF">2016-07-29T09:20:00Z</dcterms:created>
  <dcterms:modified xsi:type="dcterms:W3CDTF">2016-07-29T09:20:00Z</dcterms:modified>
</cp:coreProperties>
</file>