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11"/>
        <w:gridCol w:w="3461"/>
      </w:tblGrid>
      <w:tr w:rsidR="00145D0D" w:rsidTr="00D62FAE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bookmarkStart w:id="0" w:name="_GoBack"/>
            <w:bookmarkEnd w:id="0"/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D62FAE" w:rsidRDefault="00145D0D" w:rsidP="00D62FAE">
            <w:pPr>
              <w:pStyle w:val="Titre4"/>
              <w:jc w:val="right"/>
              <w:rPr>
                <w:szCs w:val="24"/>
              </w:rPr>
            </w:pPr>
            <w:r w:rsidRPr="00D62FAE">
              <w:rPr>
                <w:szCs w:val="24"/>
              </w:rPr>
              <w:t xml:space="preserve">Exercice </w:t>
            </w:r>
            <w:r w:rsidR="009A2BD6" w:rsidRPr="00D62FAE">
              <w:rPr>
                <w:szCs w:val="24"/>
              </w:rPr>
              <w:t>EX-</w:t>
            </w:r>
            <w:r w:rsidR="00452E9B" w:rsidRPr="00D62FAE">
              <w:rPr>
                <w:szCs w:val="24"/>
              </w:rPr>
              <w:t> </w:t>
            </w:r>
            <w:r w:rsidR="00041544" w:rsidRPr="00D62FAE">
              <w:rPr>
                <w:szCs w:val="24"/>
              </w:rPr>
              <w:t>20</w:t>
            </w:r>
          </w:p>
        </w:tc>
      </w:tr>
    </w:tbl>
    <w:p w:rsidR="003D5956" w:rsidRDefault="00BA7028" w:rsidP="00856724">
      <w:pPr>
        <w:pStyle w:val="Titre2"/>
        <w:ind w:left="360"/>
      </w:pPr>
      <w:r>
        <w:t>Les macros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B9108C">
        <w:t>ENONCE DE L’EXERCICE</w:t>
      </w:r>
    </w:p>
    <w:p w:rsidR="00FA1108" w:rsidRPr="00FA1108" w:rsidRDefault="00FA1108" w:rsidP="00FA1108">
      <w:pPr>
        <w:rPr>
          <w:b/>
          <w:u w:val="single"/>
        </w:rPr>
      </w:pPr>
      <w:r w:rsidRPr="00FA1108">
        <w:rPr>
          <w:b/>
          <w:u w:val="single"/>
        </w:rPr>
        <w:t>Exercice 1</w:t>
      </w:r>
    </w:p>
    <w:p w:rsidR="004E0A0B" w:rsidRDefault="00D52550" w:rsidP="00BA7028">
      <w:pPr>
        <w:pStyle w:val="Tiret"/>
      </w:pPr>
      <w:r>
        <w:t>Ouvrir le fichier « TABLE DE MUTIPLICATION »</w:t>
      </w:r>
    </w:p>
    <w:p w:rsidR="00D52550" w:rsidRDefault="00D52550" w:rsidP="00BA7028">
      <w:pPr>
        <w:pStyle w:val="Tiret"/>
      </w:pPr>
      <w:r>
        <w:t xml:space="preserve">Créer une macro </w:t>
      </w:r>
      <w:r w:rsidR="00B16445">
        <w:t xml:space="preserve">qui </w:t>
      </w:r>
      <w:r>
        <w:t xml:space="preserve">effectuera les manipulations </w:t>
      </w:r>
      <w:r w:rsidR="006E3EAB">
        <w:t>suivante</w:t>
      </w:r>
      <w:r w:rsidR="005F150C">
        <w:t>s</w:t>
      </w:r>
      <w:r>
        <w:t> :</w:t>
      </w:r>
    </w:p>
    <w:p w:rsidR="00D52550" w:rsidRDefault="001C0B24" w:rsidP="00D52550">
      <w:pPr>
        <w:pStyle w:val="Puce"/>
      </w:pPr>
      <w:r>
        <w:t xml:space="preserve">dans la cellule </w:t>
      </w:r>
      <w:r w:rsidR="00D52550">
        <w:t>pointillée, et dans la 1</w:t>
      </w:r>
      <w:r w:rsidR="00D52550" w:rsidRPr="00D52550">
        <w:rPr>
          <w:vertAlign w:val="superscript"/>
        </w:rPr>
        <w:t>ère</w:t>
      </w:r>
      <w:r w:rsidR="00D52550">
        <w:t xml:space="preserve"> colonne du tableau, inscrire le chiffre 7</w:t>
      </w:r>
    </w:p>
    <w:p w:rsidR="00B16445" w:rsidRDefault="001C0B24" w:rsidP="00D52550">
      <w:pPr>
        <w:pStyle w:val="Puce"/>
      </w:pPr>
      <w:r>
        <w:t xml:space="preserve">sur la cellule </w:t>
      </w:r>
      <w:r w:rsidR="004E7A25">
        <w:t>pointillée + 1</w:t>
      </w:r>
      <w:r w:rsidR="004E7A25" w:rsidRPr="004E7A25">
        <w:rPr>
          <w:vertAlign w:val="superscript"/>
        </w:rPr>
        <w:t>ère</w:t>
      </w:r>
      <w:r w:rsidR="004E7A25">
        <w:t xml:space="preserve"> </w:t>
      </w:r>
      <w:r w:rsidR="00FA1108">
        <w:t xml:space="preserve">colonne + </w:t>
      </w:r>
      <w:r w:rsidR="004E7A25">
        <w:t>dernière colonne du tableau, mettre la couleur de remplissage Vert clair</w:t>
      </w:r>
    </w:p>
    <w:p w:rsidR="00FA1108" w:rsidRDefault="00FA1108" w:rsidP="00FA1108">
      <w:pPr>
        <w:pStyle w:val="Tiret"/>
      </w:pPr>
      <w:r>
        <w:t>Rattacher cette macro à un bouton d’outils nommé « Table de 7 »</w:t>
      </w:r>
    </w:p>
    <w:p w:rsidR="00AB1E0B" w:rsidRDefault="00AB1E0B" w:rsidP="00FA1108">
      <w:pPr>
        <w:pStyle w:val="Tiret"/>
      </w:pPr>
      <w:r>
        <w:t>Enregistrer le fichier sous le format prenant en charge les macros</w:t>
      </w:r>
    </w:p>
    <w:p w:rsidR="00FA1108" w:rsidRDefault="00FA1108" w:rsidP="00FA1108">
      <w:pPr>
        <w:pStyle w:val="Tiret"/>
        <w:numPr>
          <w:ilvl w:val="0"/>
          <w:numId w:val="0"/>
        </w:numPr>
        <w:ind w:left="720" w:hanging="360"/>
      </w:pPr>
    </w:p>
    <w:p w:rsidR="00FA1108" w:rsidRPr="00FA1108" w:rsidRDefault="00FA1108" w:rsidP="00FA1108">
      <w:pPr>
        <w:rPr>
          <w:b/>
          <w:u w:val="single"/>
        </w:rPr>
      </w:pPr>
      <w:r w:rsidRPr="00FA1108">
        <w:rPr>
          <w:b/>
          <w:u w:val="single"/>
        </w:rPr>
        <w:t>Exercice 2</w:t>
      </w:r>
    </w:p>
    <w:p w:rsidR="00FA1108" w:rsidRDefault="00FA1108" w:rsidP="00FA1108">
      <w:pPr>
        <w:pStyle w:val="Tiret"/>
      </w:pPr>
      <w:r>
        <w:t>Dans le fichier « TABLE DE MUTIPLICATION »</w:t>
      </w:r>
    </w:p>
    <w:p w:rsidR="00FA1108" w:rsidRDefault="00FA1108" w:rsidP="00FA1108">
      <w:pPr>
        <w:pStyle w:val="Tiret"/>
      </w:pPr>
      <w:r>
        <w:t xml:space="preserve">Créer une macro qui effectuera les manipulations </w:t>
      </w:r>
      <w:r w:rsidR="006E3EAB">
        <w:t>suivante</w:t>
      </w:r>
      <w:r w:rsidR="005F150C">
        <w:t>s</w:t>
      </w:r>
      <w:r>
        <w:t> :</w:t>
      </w:r>
    </w:p>
    <w:p w:rsidR="00FA1108" w:rsidRDefault="00FA1108" w:rsidP="00FA1108">
      <w:pPr>
        <w:pStyle w:val="Puce"/>
      </w:pPr>
      <w:r>
        <w:t>effacement du contenu et de la couleur de : la cellule pointillée, la 1</w:t>
      </w:r>
      <w:r w:rsidRPr="00FA1108">
        <w:rPr>
          <w:vertAlign w:val="superscript"/>
        </w:rPr>
        <w:t>ère</w:t>
      </w:r>
      <w:r>
        <w:t xml:space="preserve"> et dernière colonne du tableau</w:t>
      </w:r>
    </w:p>
    <w:p w:rsidR="00C15E36" w:rsidRDefault="00C15E36" w:rsidP="00C15E36">
      <w:pPr>
        <w:pStyle w:val="Tiret"/>
        <w:numPr>
          <w:ilvl w:val="0"/>
          <w:numId w:val="9"/>
        </w:numPr>
      </w:pPr>
      <w:r>
        <w:t>Rattacher cette macro à un bouton d’outils nommé « Vide »</w:t>
      </w:r>
    </w:p>
    <w:p w:rsidR="00C15E36" w:rsidRDefault="00C15E36" w:rsidP="00C15E36"/>
    <w:p w:rsidR="00FA1108" w:rsidRPr="004E0A0B" w:rsidRDefault="00FA1108" w:rsidP="00FA1108"/>
    <w:sectPr w:rsidR="00FA1108" w:rsidRPr="004E0A0B" w:rsidSect="0006784A">
      <w:footerReference w:type="default" r:id="rId7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24" w:rsidRDefault="007E2524">
      <w:r>
        <w:separator/>
      </w:r>
    </w:p>
  </w:endnote>
  <w:endnote w:type="continuationSeparator" w:id="0">
    <w:p w:rsidR="007E2524" w:rsidRDefault="007E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2B345D" w:rsidTr="0022073F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2B345D" w:rsidRDefault="00D638AF" w:rsidP="0022073F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2B345D" w:rsidRDefault="002B345D" w:rsidP="0022073F">
          <w:pPr>
            <w:pStyle w:val="En-tte"/>
            <w:jc w:val="right"/>
          </w:pPr>
          <w:r>
            <w:t>Inter Entreprise Individualisé</w:t>
          </w:r>
        </w:p>
      </w:tc>
    </w:tr>
  </w:tbl>
  <w:p w:rsidR="005F150C" w:rsidRDefault="005F150C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24" w:rsidRDefault="007E2524">
      <w:r>
        <w:separator/>
      </w:r>
    </w:p>
  </w:footnote>
  <w:footnote w:type="continuationSeparator" w:id="0">
    <w:p w:rsidR="007E2524" w:rsidRDefault="007E2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41544"/>
    <w:rsid w:val="00054B57"/>
    <w:rsid w:val="00065B10"/>
    <w:rsid w:val="00066CCF"/>
    <w:rsid w:val="0006784A"/>
    <w:rsid w:val="00067AEF"/>
    <w:rsid w:val="0008253A"/>
    <w:rsid w:val="000C2CE9"/>
    <w:rsid w:val="00102837"/>
    <w:rsid w:val="0013289B"/>
    <w:rsid w:val="00140824"/>
    <w:rsid w:val="00145D0D"/>
    <w:rsid w:val="00196D67"/>
    <w:rsid w:val="001C0B24"/>
    <w:rsid w:val="001D0D67"/>
    <w:rsid w:val="001D7B9E"/>
    <w:rsid w:val="001F7E98"/>
    <w:rsid w:val="0021037D"/>
    <w:rsid w:val="0021467C"/>
    <w:rsid w:val="0022073F"/>
    <w:rsid w:val="00271910"/>
    <w:rsid w:val="00272030"/>
    <w:rsid w:val="002B345D"/>
    <w:rsid w:val="002F1898"/>
    <w:rsid w:val="002F7479"/>
    <w:rsid w:val="003075EE"/>
    <w:rsid w:val="003206D4"/>
    <w:rsid w:val="00372F88"/>
    <w:rsid w:val="00375F48"/>
    <w:rsid w:val="003A504C"/>
    <w:rsid w:val="003A5CF4"/>
    <w:rsid w:val="003C57B1"/>
    <w:rsid w:val="003D5956"/>
    <w:rsid w:val="003E2AFE"/>
    <w:rsid w:val="0041217E"/>
    <w:rsid w:val="004159EE"/>
    <w:rsid w:val="004219B7"/>
    <w:rsid w:val="004409C2"/>
    <w:rsid w:val="00452E9B"/>
    <w:rsid w:val="0049686B"/>
    <w:rsid w:val="0049780A"/>
    <w:rsid w:val="004A4FA6"/>
    <w:rsid w:val="004B5B41"/>
    <w:rsid w:val="004E0A0B"/>
    <w:rsid w:val="004E7A25"/>
    <w:rsid w:val="004F1F24"/>
    <w:rsid w:val="00503705"/>
    <w:rsid w:val="00532D9C"/>
    <w:rsid w:val="005450A6"/>
    <w:rsid w:val="00585D65"/>
    <w:rsid w:val="005B7ACE"/>
    <w:rsid w:val="005C17DA"/>
    <w:rsid w:val="005D3A33"/>
    <w:rsid w:val="005F150C"/>
    <w:rsid w:val="0065104B"/>
    <w:rsid w:val="00655760"/>
    <w:rsid w:val="006722A7"/>
    <w:rsid w:val="00672C86"/>
    <w:rsid w:val="0069018E"/>
    <w:rsid w:val="006A7419"/>
    <w:rsid w:val="006D39F1"/>
    <w:rsid w:val="006D4D71"/>
    <w:rsid w:val="006E28D1"/>
    <w:rsid w:val="006E3EAB"/>
    <w:rsid w:val="00741F26"/>
    <w:rsid w:val="00776163"/>
    <w:rsid w:val="007C16F5"/>
    <w:rsid w:val="007E2524"/>
    <w:rsid w:val="00804346"/>
    <w:rsid w:val="0085037F"/>
    <w:rsid w:val="008529C3"/>
    <w:rsid w:val="00856724"/>
    <w:rsid w:val="00881D8C"/>
    <w:rsid w:val="0088756A"/>
    <w:rsid w:val="00893B8F"/>
    <w:rsid w:val="008A2A3D"/>
    <w:rsid w:val="008D33D4"/>
    <w:rsid w:val="008F1918"/>
    <w:rsid w:val="008F5AE7"/>
    <w:rsid w:val="00907F7E"/>
    <w:rsid w:val="009836B8"/>
    <w:rsid w:val="009A2BD6"/>
    <w:rsid w:val="009E22FE"/>
    <w:rsid w:val="009E558F"/>
    <w:rsid w:val="009F6B6A"/>
    <w:rsid w:val="00A22949"/>
    <w:rsid w:val="00A36E93"/>
    <w:rsid w:val="00A37651"/>
    <w:rsid w:val="00A459F8"/>
    <w:rsid w:val="00A74DE7"/>
    <w:rsid w:val="00A92AA6"/>
    <w:rsid w:val="00AB1E0B"/>
    <w:rsid w:val="00AB2FA3"/>
    <w:rsid w:val="00AB3B33"/>
    <w:rsid w:val="00AD66A9"/>
    <w:rsid w:val="00AE5B2A"/>
    <w:rsid w:val="00B02521"/>
    <w:rsid w:val="00B037B6"/>
    <w:rsid w:val="00B039E5"/>
    <w:rsid w:val="00B16445"/>
    <w:rsid w:val="00B615BE"/>
    <w:rsid w:val="00B90D73"/>
    <w:rsid w:val="00B9108C"/>
    <w:rsid w:val="00BA7028"/>
    <w:rsid w:val="00BE5B03"/>
    <w:rsid w:val="00C15E36"/>
    <w:rsid w:val="00C45544"/>
    <w:rsid w:val="00CA47FF"/>
    <w:rsid w:val="00CC7AF3"/>
    <w:rsid w:val="00CE30C9"/>
    <w:rsid w:val="00D057C8"/>
    <w:rsid w:val="00D26479"/>
    <w:rsid w:val="00D440A7"/>
    <w:rsid w:val="00D45E05"/>
    <w:rsid w:val="00D52550"/>
    <w:rsid w:val="00D62FAE"/>
    <w:rsid w:val="00D638AF"/>
    <w:rsid w:val="00D963C9"/>
    <w:rsid w:val="00DA4D75"/>
    <w:rsid w:val="00DA54A8"/>
    <w:rsid w:val="00E016CC"/>
    <w:rsid w:val="00E814C8"/>
    <w:rsid w:val="00EB3835"/>
    <w:rsid w:val="00ED6851"/>
    <w:rsid w:val="00EF2BE2"/>
    <w:rsid w:val="00F028D1"/>
    <w:rsid w:val="00F15BBE"/>
    <w:rsid w:val="00F1774B"/>
    <w:rsid w:val="00F36D77"/>
    <w:rsid w:val="00F45D3E"/>
    <w:rsid w:val="00F4730A"/>
    <w:rsid w:val="00F540A7"/>
    <w:rsid w:val="00FA1108"/>
    <w:rsid w:val="00FC4D2C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8CBC0C7-DDDA-4749-BEE9-673779A4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44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041544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041544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041544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041544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041544"/>
  </w:style>
  <w:style w:type="table" w:default="1" w:styleId="TableauNormal">
    <w:name w:val="Normal Table"/>
    <w:semiHidden/>
    <w:rsid w:val="000415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041544"/>
  </w:style>
  <w:style w:type="paragraph" w:styleId="En-tte">
    <w:name w:val="header"/>
    <w:basedOn w:val="Normal"/>
    <w:link w:val="En-tteCar"/>
    <w:rsid w:val="00041544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041544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41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041544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041544"/>
    <w:pPr>
      <w:numPr>
        <w:ilvl w:val="1"/>
        <w:numId w:val="9"/>
      </w:numPr>
    </w:pPr>
  </w:style>
  <w:style w:type="character" w:customStyle="1" w:styleId="En-tteCar">
    <w:name w:val="En-tête Car"/>
    <w:link w:val="En-tte"/>
    <w:rsid w:val="0088756A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147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2016-07-29T09:38:00Z</dcterms:created>
  <dcterms:modified xsi:type="dcterms:W3CDTF">2016-07-29T09:38:00Z</dcterms:modified>
</cp:coreProperties>
</file>