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6778" w:rsidRDefault="00546778" w:rsidP="00546778">
      <w:pPr>
        <w:pStyle w:val="Titre2"/>
        <w:tabs>
          <w:tab w:val="right" w:pos="9000"/>
        </w:tabs>
        <w:ind w:left="360"/>
      </w:pPr>
      <w:r w:rsidRPr="00E353EE">
        <w:rPr>
          <w:rStyle w:val="Titre1Car"/>
        </w:rPr>
        <w:t xml:space="preserve">EXCEL – </w:t>
      </w:r>
      <w:r w:rsidR="00A938CA">
        <w:rPr>
          <w:rStyle w:val="Titre1Car"/>
        </w:rPr>
        <w:t>Intermédiaire</w:t>
      </w:r>
      <w:r w:rsidR="00C47EA6">
        <w:tab/>
        <w:t>Exercice EX-</w:t>
      </w:r>
      <w:r w:rsidR="00807698">
        <w:t>6</w:t>
      </w:r>
      <w:r w:rsidR="004C1E53">
        <w:t>Ter</w:t>
      </w:r>
    </w:p>
    <w:p w:rsidR="003D5956" w:rsidRDefault="00C47EA6" w:rsidP="00856724">
      <w:pPr>
        <w:pStyle w:val="Titre2"/>
        <w:ind w:left="360"/>
      </w:pPr>
      <w:r>
        <w:t>Les graphiques</w:t>
      </w:r>
    </w:p>
    <w:p w:rsidR="00375F48" w:rsidRDefault="00375F48" w:rsidP="00066CCF">
      <w:pPr>
        <w:pBdr>
          <w:bottom w:val="single" w:sz="4" w:space="1" w:color="auto"/>
        </w:pBdr>
      </w:pPr>
    </w:p>
    <w:p w:rsidR="00066CCF" w:rsidRDefault="00066CCF" w:rsidP="00893B8F">
      <w:pPr>
        <w:pStyle w:val="Titre3"/>
      </w:pPr>
    </w:p>
    <w:p w:rsidR="00B90D73" w:rsidRDefault="00B90D73" w:rsidP="00893B8F">
      <w:pPr>
        <w:pStyle w:val="Titre3"/>
      </w:pPr>
    </w:p>
    <w:p w:rsidR="0085037F" w:rsidRDefault="0085037F" w:rsidP="00A92AA6">
      <w:pPr>
        <w:pStyle w:val="Titre3"/>
      </w:pPr>
      <w:r w:rsidRPr="00A92AA6">
        <w:t>ENONCE DE L’EXERCICE</w:t>
      </w:r>
    </w:p>
    <w:p w:rsidR="00064B4C" w:rsidRDefault="00064B4C" w:rsidP="00064B4C">
      <w:pPr>
        <w:pStyle w:val="Puce"/>
        <w:numPr>
          <w:ilvl w:val="0"/>
          <w:numId w:val="0"/>
        </w:numPr>
        <w:ind w:left="720" w:hanging="360"/>
      </w:pPr>
    </w:p>
    <w:p w:rsidR="00E7207A" w:rsidRDefault="00E7207A" w:rsidP="00064B4C">
      <w:pPr>
        <w:rPr>
          <w:b/>
          <w:u w:val="single"/>
        </w:rPr>
      </w:pPr>
    </w:p>
    <w:p w:rsidR="00E7207A" w:rsidRDefault="00064B4C" w:rsidP="00064B4C">
      <w:pPr>
        <w:rPr>
          <w:b/>
          <w:u w:val="single"/>
        </w:rPr>
      </w:pPr>
      <w:r w:rsidRPr="00313FB7">
        <w:rPr>
          <w:b/>
          <w:u w:val="single"/>
        </w:rPr>
        <w:t>Graphique</w:t>
      </w:r>
      <w:r>
        <w:rPr>
          <w:b/>
          <w:u w:val="single"/>
        </w:rPr>
        <w:t>s</w:t>
      </w:r>
      <w:r w:rsidRPr="00313FB7">
        <w:rPr>
          <w:b/>
          <w:u w:val="single"/>
        </w:rPr>
        <w:t xml:space="preserve"> </w:t>
      </w:r>
      <w:r>
        <w:rPr>
          <w:b/>
          <w:u w:val="single"/>
        </w:rPr>
        <w:t>avancés</w:t>
      </w:r>
    </w:p>
    <w:p w:rsidR="00A938CA" w:rsidRPr="00A938CA" w:rsidRDefault="00A938CA" w:rsidP="00A938CA">
      <w:pPr>
        <w:numPr>
          <w:ilvl w:val="0"/>
          <w:numId w:val="14"/>
        </w:numPr>
      </w:pPr>
      <w:r w:rsidRPr="00A938CA">
        <w:t>Ouvrir le fichier</w:t>
      </w:r>
      <w:r>
        <w:t xml:space="preserve"> « Performance</w:t>
      </w:r>
      <w:r w:rsidR="00884217">
        <w:t>s</w:t>
      </w:r>
      <w:r>
        <w:t xml:space="preserve"> des coureurs »</w:t>
      </w:r>
    </w:p>
    <w:p w:rsidR="004C1E53" w:rsidRPr="004C1E53" w:rsidRDefault="004C1E53" w:rsidP="004C1E53">
      <w:pPr>
        <w:numPr>
          <w:ilvl w:val="0"/>
          <w:numId w:val="14"/>
        </w:numPr>
      </w:pPr>
      <w:r w:rsidRPr="004C1E53">
        <w:t>Créer un graphique de type courbe à partir des données de coureurs.</w:t>
      </w:r>
    </w:p>
    <w:p w:rsidR="004C1E53" w:rsidRPr="004C1E53" w:rsidRDefault="004C1E53" w:rsidP="004C1E53">
      <w:pPr>
        <w:numPr>
          <w:ilvl w:val="0"/>
          <w:numId w:val="14"/>
        </w:numPr>
      </w:pPr>
      <w:r w:rsidRPr="004C1E53">
        <w:t xml:space="preserve">Afin de mette en évidence l’évolution des performances, modifier l’axe des ordonnées (Y) de telle manière </w:t>
      </w:r>
      <w:r w:rsidR="00B07250">
        <w:sym w:font="Wingdings" w:char="F0E8"/>
      </w:r>
      <w:r w:rsidRPr="004C1E53">
        <w:rPr>
          <w:rFonts w:cs="Arial"/>
          <w:iCs/>
          <w:szCs w:val="20"/>
        </w:rPr>
        <w:t>mini à 10 et maxi 13,9 avec unité de 0,3</w:t>
      </w:r>
    </w:p>
    <w:p w:rsidR="004C1E53" w:rsidRPr="00696397" w:rsidRDefault="004C1E53" w:rsidP="004C1E53">
      <w:pPr>
        <w:numPr>
          <w:ilvl w:val="0"/>
          <w:numId w:val="14"/>
        </w:numPr>
      </w:pPr>
      <w:r w:rsidRPr="004C1E53">
        <w:rPr>
          <w:rFonts w:cs="Arial"/>
          <w:iCs/>
          <w:szCs w:val="20"/>
        </w:rPr>
        <w:t>Ajouter une ligne de projection (barre verticale) pour préciser les dates dans la chronologie de l’axe des abscisses (X)</w:t>
      </w:r>
    </w:p>
    <w:p w:rsidR="00696397" w:rsidRPr="00696397" w:rsidRDefault="00696397" w:rsidP="004C1E53">
      <w:pPr>
        <w:numPr>
          <w:ilvl w:val="0"/>
          <w:numId w:val="14"/>
        </w:numPr>
      </w:pPr>
      <w:r>
        <w:rPr>
          <w:rFonts w:cs="Arial"/>
          <w:iCs/>
          <w:szCs w:val="20"/>
        </w:rPr>
        <w:t>Rajouter un titre, modifier la position de la légende</w:t>
      </w:r>
    </w:p>
    <w:p w:rsidR="00696397" w:rsidRPr="004C1E53" w:rsidRDefault="00696397" w:rsidP="004C1E53">
      <w:pPr>
        <w:numPr>
          <w:ilvl w:val="0"/>
          <w:numId w:val="14"/>
        </w:numPr>
      </w:pPr>
      <w:r>
        <w:rPr>
          <w:rFonts w:cs="Arial"/>
          <w:iCs/>
          <w:szCs w:val="20"/>
        </w:rPr>
        <w:t>Mettre en forme le graphique avec les couleurs de votre choix</w:t>
      </w:r>
      <w:r w:rsidRPr="00696397">
        <w:rPr>
          <w:noProof/>
        </w:rPr>
        <w:t xml:space="preserve"> </w:t>
      </w:r>
    </w:p>
    <w:p w:rsidR="00E24C47" w:rsidRDefault="00E51EEA" w:rsidP="00E24C47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50DC8359" wp14:editId="36A7C1A1">
            <wp:simplePos x="0" y="0"/>
            <wp:positionH relativeFrom="margin">
              <wp:align>left</wp:align>
            </wp:positionH>
            <wp:positionV relativeFrom="paragraph">
              <wp:posOffset>625475</wp:posOffset>
            </wp:positionV>
            <wp:extent cx="5563235" cy="2409825"/>
            <wp:effectExtent l="0" t="0" r="0" b="9525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3235" cy="2409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24C47" w:rsidSect="0054677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38" w:right="1417" w:bottom="1977" w:left="1417" w:header="708" w:footer="435" w:gutter="0"/>
      <w:pgBorders>
        <w:top w:val="pushPinNote1" w:sz="10" w:space="1" w:color="auto"/>
        <w:left w:val="pushPinNote1" w:sz="10" w:space="4" w:color="auto"/>
        <w:bottom w:val="pushPinNote1" w:sz="10" w:space="1" w:color="auto"/>
        <w:right w:val="pushPinNote1" w:sz="10" w:space="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5B7C" w:rsidRDefault="00015B7C">
      <w:r>
        <w:separator/>
      </w:r>
    </w:p>
  </w:endnote>
  <w:endnote w:type="continuationSeparator" w:id="0">
    <w:p w:rsidR="00015B7C" w:rsidRDefault="00015B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3821" w:rsidRDefault="00D63821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shd w:val="clear" w:color="auto" w:fill="E0E0E0"/>
      <w:tblLook w:val="01E0" w:firstRow="1" w:lastRow="1" w:firstColumn="1" w:lastColumn="1" w:noHBand="0" w:noVBand="0"/>
    </w:tblPr>
    <w:tblGrid>
      <w:gridCol w:w="4482"/>
      <w:gridCol w:w="4580"/>
    </w:tblGrid>
    <w:tr w:rsidR="00D63821">
      <w:trPr>
        <w:trHeight w:val="533"/>
      </w:trPr>
      <w:tc>
        <w:tcPr>
          <w:tcW w:w="460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E0E0E0"/>
          <w:vAlign w:val="center"/>
        </w:tcPr>
        <w:p w:rsidR="00D63821" w:rsidRDefault="00E51EEA" w:rsidP="00086B95">
          <w:pPr>
            <w:pStyle w:val="En-tte"/>
          </w:pPr>
          <w:r w:rsidRPr="00F26A8C">
            <w:rPr>
              <w:noProof/>
            </w:rPr>
            <w:drawing>
              <wp:inline distT="0" distB="0" distL="0" distR="0">
                <wp:extent cx="638175" cy="542925"/>
                <wp:effectExtent l="0" t="0" r="0" b="0"/>
                <wp:docPr id="1" name="Image 1" descr="Logo m2i 100%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 m2i 100%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8175" cy="542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8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E0E0E0"/>
          <w:vAlign w:val="center"/>
        </w:tcPr>
        <w:p w:rsidR="00D63821" w:rsidRDefault="00D63821" w:rsidP="00086B95">
          <w:pPr>
            <w:pStyle w:val="En-tte"/>
            <w:jc w:val="right"/>
          </w:pPr>
          <w:r>
            <w:t>Inter Entreprise Individualisé</w:t>
          </w:r>
        </w:p>
      </w:tc>
    </w:tr>
  </w:tbl>
  <w:p w:rsidR="00D63821" w:rsidRDefault="00D63821" w:rsidP="00881D8C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3821" w:rsidRDefault="00D63821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5B7C" w:rsidRDefault="00015B7C">
      <w:r>
        <w:separator/>
      </w:r>
    </w:p>
  </w:footnote>
  <w:footnote w:type="continuationSeparator" w:id="0">
    <w:p w:rsidR="00015B7C" w:rsidRDefault="00015B7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3821" w:rsidRDefault="00D63821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3821" w:rsidRDefault="00D63821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3821" w:rsidRDefault="00D63821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87A1F"/>
    <w:multiLevelType w:val="multilevel"/>
    <w:tmpl w:val="700E66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>
    <w:nsid w:val="09DD0456"/>
    <w:multiLevelType w:val="multilevel"/>
    <w:tmpl w:val="B9C0B4C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F3505D4"/>
    <w:multiLevelType w:val="hybridMultilevel"/>
    <w:tmpl w:val="629096EE"/>
    <w:lvl w:ilvl="0" w:tplc="A03CBB70">
      <w:start w:val="1"/>
      <w:numFmt w:val="bullet"/>
      <w:pStyle w:val="Tir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4A45D92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>
    <w:nsid w:val="26E269D2"/>
    <w:multiLevelType w:val="hybridMultilevel"/>
    <w:tmpl w:val="E2CEBBDC"/>
    <w:lvl w:ilvl="0" w:tplc="72B295B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2F76CB"/>
    <w:multiLevelType w:val="multilevel"/>
    <w:tmpl w:val="508A3E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6">
    <w:nsid w:val="2F8D794F"/>
    <w:multiLevelType w:val="multilevel"/>
    <w:tmpl w:val="508A3E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7">
    <w:nsid w:val="3B446604"/>
    <w:multiLevelType w:val="hybridMultilevel"/>
    <w:tmpl w:val="D2442BAE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2713C85"/>
    <w:multiLevelType w:val="multilevel"/>
    <w:tmpl w:val="508A3E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9">
    <w:nsid w:val="655C59CB"/>
    <w:multiLevelType w:val="hybridMultilevel"/>
    <w:tmpl w:val="019AB3B2"/>
    <w:lvl w:ilvl="0" w:tplc="72B295B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0083AD3"/>
    <w:multiLevelType w:val="hybridMultilevel"/>
    <w:tmpl w:val="0096F224"/>
    <w:lvl w:ilvl="0" w:tplc="72B295BA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78AF0E6">
      <w:start w:val="1"/>
      <w:numFmt w:val="bullet"/>
      <w:pStyle w:val="Puce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E31714F"/>
    <w:multiLevelType w:val="multilevel"/>
    <w:tmpl w:val="43C64E46"/>
    <w:lvl w:ilvl="0">
      <w:start w:val="1"/>
      <w:numFmt w:val="upperRoman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7"/>
  </w:num>
  <w:num w:numId="2">
    <w:abstractNumId w:val="6"/>
  </w:num>
  <w:num w:numId="3">
    <w:abstractNumId w:val="11"/>
  </w:num>
  <w:num w:numId="4">
    <w:abstractNumId w:val="8"/>
  </w:num>
  <w:num w:numId="5">
    <w:abstractNumId w:val="0"/>
  </w:num>
  <w:num w:numId="6">
    <w:abstractNumId w:val="5"/>
  </w:num>
  <w:num w:numId="7">
    <w:abstractNumId w:val="2"/>
  </w:num>
  <w:num w:numId="8">
    <w:abstractNumId w:val="1"/>
  </w:num>
  <w:num w:numId="9">
    <w:abstractNumId w:val="3"/>
  </w:num>
  <w:num w:numId="10">
    <w:abstractNumId w:val="10"/>
  </w:num>
  <w:num w:numId="11">
    <w:abstractNumId w:val="2"/>
  </w:num>
  <w:num w:numId="12">
    <w:abstractNumId w:val="2"/>
  </w:num>
  <w:num w:numId="13">
    <w:abstractNumId w:val="4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898"/>
    <w:rsid w:val="000028B9"/>
    <w:rsid w:val="0001024F"/>
    <w:rsid w:val="0001138E"/>
    <w:rsid w:val="00015B7C"/>
    <w:rsid w:val="00064B4C"/>
    <w:rsid w:val="00065B10"/>
    <w:rsid w:val="00066CCF"/>
    <w:rsid w:val="0006784A"/>
    <w:rsid w:val="00086B95"/>
    <w:rsid w:val="00087AB6"/>
    <w:rsid w:val="00096D68"/>
    <w:rsid w:val="000C0C55"/>
    <w:rsid w:val="000C7073"/>
    <w:rsid w:val="000C7BF5"/>
    <w:rsid w:val="00111DCC"/>
    <w:rsid w:val="001147E8"/>
    <w:rsid w:val="0012271F"/>
    <w:rsid w:val="00126074"/>
    <w:rsid w:val="00126722"/>
    <w:rsid w:val="00145D0D"/>
    <w:rsid w:val="00196D67"/>
    <w:rsid w:val="001B4F0B"/>
    <w:rsid w:val="001D0D67"/>
    <w:rsid w:val="001F7E98"/>
    <w:rsid w:val="002045BD"/>
    <w:rsid w:val="0021467C"/>
    <w:rsid w:val="00253550"/>
    <w:rsid w:val="00255D8B"/>
    <w:rsid w:val="002D6450"/>
    <w:rsid w:val="002F1898"/>
    <w:rsid w:val="002F2C34"/>
    <w:rsid w:val="002F7479"/>
    <w:rsid w:val="00313FB7"/>
    <w:rsid w:val="003206D4"/>
    <w:rsid w:val="00361377"/>
    <w:rsid w:val="00375F48"/>
    <w:rsid w:val="003A409F"/>
    <w:rsid w:val="003A5CF4"/>
    <w:rsid w:val="003C4595"/>
    <w:rsid w:val="003D5956"/>
    <w:rsid w:val="003E2AFE"/>
    <w:rsid w:val="004219B7"/>
    <w:rsid w:val="004409C2"/>
    <w:rsid w:val="00456F7D"/>
    <w:rsid w:val="00482C74"/>
    <w:rsid w:val="0048664F"/>
    <w:rsid w:val="004A4FA6"/>
    <w:rsid w:val="004B5B41"/>
    <w:rsid w:val="004C1E53"/>
    <w:rsid w:val="004F1F24"/>
    <w:rsid w:val="005450A6"/>
    <w:rsid w:val="00546778"/>
    <w:rsid w:val="00550340"/>
    <w:rsid w:val="0056110B"/>
    <w:rsid w:val="00561813"/>
    <w:rsid w:val="00585D65"/>
    <w:rsid w:val="005B70AA"/>
    <w:rsid w:val="005B7ACE"/>
    <w:rsid w:val="005C17DA"/>
    <w:rsid w:val="005F4533"/>
    <w:rsid w:val="0060458E"/>
    <w:rsid w:val="00607ABB"/>
    <w:rsid w:val="00620111"/>
    <w:rsid w:val="00655760"/>
    <w:rsid w:val="00672C86"/>
    <w:rsid w:val="00681890"/>
    <w:rsid w:val="00687503"/>
    <w:rsid w:val="00696397"/>
    <w:rsid w:val="006B713E"/>
    <w:rsid w:val="00733462"/>
    <w:rsid w:val="00774242"/>
    <w:rsid w:val="00776163"/>
    <w:rsid w:val="00786FE6"/>
    <w:rsid w:val="007C16F5"/>
    <w:rsid w:val="007F7EA2"/>
    <w:rsid w:val="00804346"/>
    <w:rsid w:val="00807698"/>
    <w:rsid w:val="00842725"/>
    <w:rsid w:val="0085037F"/>
    <w:rsid w:val="008529C3"/>
    <w:rsid w:val="0085604F"/>
    <w:rsid w:val="00856724"/>
    <w:rsid w:val="008737FE"/>
    <w:rsid w:val="008763DA"/>
    <w:rsid w:val="00881D8C"/>
    <w:rsid w:val="00884217"/>
    <w:rsid w:val="0088757E"/>
    <w:rsid w:val="00893B8F"/>
    <w:rsid w:val="008A2A3D"/>
    <w:rsid w:val="008D33D4"/>
    <w:rsid w:val="008E13AF"/>
    <w:rsid w:val="008F1918"/>
    <w:rsid w:val="008F5AE7"/>
    <w:rsid w:val="00946B2F"/>
    <w:rsid w:val="00952460"/>
    <w:rsid w:val="00965013"/>
    <w:rsid w:val="009678D8"/>
    <w:rsid w:val="00971FDA"/>
    <w:rsid w:val="00985D92"/>
    <w:rsid w:val="009A2BD6"/>
    <w:rsid w:val="009B7572"/>
    <w:rsid w:val="009C470E"/>
    <w:rsid w:val="009E22FE"/>
    <w:rsid w:val="009E558F"/>
    <w:rsid w:val="009F6B6A"/>
    <w:rsid w:val="00A22949"/>
    <w:rsid w:val="00A35AE8"/>
    <w:rsid w:val="00A36E93"/>
    <w:rsid w:val="00A37651"/>
    <w:rsid w:val="00A40B5C"/>
    <w:rsid w:val="00A54041"/>
    <w:rsid w:val="00A74DE7"/>
    <w:rsid w:val="00A83A03"/>
    <w:rsid w:val="00A92AA6"/>
    <w:rsid w:val="00A938CA"/>
    <w:rsid w:val="00AA66C4"/>
    <w:rsid w:val="00AB2FA3"/>
    <w:rsid w:val="00AD66A9"/>
    <w:rsid w:val="00AE5B2A"/>
    <w:rsid w:val="00B02521"/>
    <w:rsid w:val="00B037B6"/>
    <w:rsid w:val="00B07250"/>
    <w:rsid w:val="00B22A03"/>
    <w:rsid w:val="00B90D73"/>
    <w:rsid w:val="00B9111A"/>
    <w:rsid w:val="00B97D45"/>
    <w:rsid w:val="00BB0B95"/>
    <w:rsid w:val="00BF26F6"/>
    <w:rsid w:val="00C130A8"/>
    <w:rsid w:val="00C37CCA"/>
    <w:rsid w:val="00C45544"/>
    <w:rsid w:val="00C47EA6"/>
    <w:rsid w:val="00C51FEF"/>
    <w:rsid w:val="00C56266"/>
    <w:rsid w:val="00CA47FF"/>
    <w:rsid w:val="00CB34B3"/>
    <w:rsid w:val="00CC7AF3"/>
    <w:rsid w:val="00CD28E3"/>
    <w:rsid w:val="00CE30C9"/>
    <w:rsid w:val="00CF2B44"/>
    <w:rsid w:val="00D0290B"/>
    <w:rsid w:val="00D26479"/>
    <w:rsid w:val="00D440A7"/>
    <w:rsid w:val="00D449F1"/>
    <w:rsid w:val="00D63821"/>
    <w:rsid w:val="00D963C9"/>
    <w:rsid w:val="00D97C1C"/>
    <w:rsid w:val="00DA4D75"/>
    <w:rsid w:val="00DC1BEC"/>
    <w:rsid w:val="00DE3B18"/>
    <w:rsid w:val="00E01B9C"/>
    <w:rsid w:val="00E24C47"/>
    <w:rsid w:val="00E353EE"/>
    <w:rsid w:val="00E51EEA"/>
    <w:rsid w:val="00E549CD"/>
    <w:rsid w:val="00E557C1"/>
    <w:rsid w:val="00E7207A"/>
    <w:rsid w:val="00E72855"/>
    <w:rsid w:val="00E814C8"/>
    <w:rsid w:val="00E81B99"/>
    <w:rsid w:val="00E8263B"/>
    <w:rsid w:val="00EB3835"/>
    <w:rsid w:val="00ED6851"/>
    <w:rsid w:val="00EF2BE2"/>
    <w:rsid w:val="00EF36A5"/>
    <w:rsid w:val="00EF4445"/>
    <w:rsid w:val="00F14A15"/>
    <w:rsid w:val="00F15BBE"/>
    <w:rsid w:val="00F36D77"/>
    <w:rsid w:val="00F42307"/>
    <w:rsid w:val="00F45D3E"/>
    <w:rsid w:val="00F55464"/>
    <w:rsid w:val="00F63224"/>
    <w:rsid w:val="00F924F9"/>
    <w:rsid w:val="00FC4D2C"/>
    <w:rsid w:val="00FE7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73BFAD20-2D5F-4F12-BD10-0FFA208D1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53EE"/>
    <w:rPr>
      <w:rFonts w:ascii="Verdana" w:hAnsi="Verdana"/>
      <w:szCs w:val="24"/>
    </w:rPr>
  </w:style>
  <w:style w:type="paragraph" w:styleId="Titre1">
    <w:name w:val="heading 1"/>
    <w:basedOn w:val="Normal"/>
    <w:next w:val="Normal"/>
    <w:link w:val="Titre1Car"/>
    <w:qFormat/>
    <w:rsid w:val="00E353EE"/>
    <w:pPr>
      <w:keepNext/>
      <w:spacing w:before="240" w:after="60"/>
      <w:outlineLvl w:val="0"/>
    </w:pPr>
    <w:rPr>
      <w:rFonts w:cs="Arial"/>
      <w:b/>
      <w:bCs/>
      <w:kern w:val="32"/>
      <w:sz w:val="28"/>
      <w:szCs w:val="28"/>
    </w:rPr>
  </w:style>
  <w:style w:type="paragraph" w:styleId="Titre2">
    <w:name w:val="heading 2"/>
    <w:basedOn w:val="Normal"/>
    <w:next w:val="Normal"/>
    <w:link w:val="Titre2Car"/>
    <w:qFormat/>
    <w:rsid w:val="00E353EE"/>
    <w:pPr>
      <w:keepNext/>
      <w:spacing w:before="240" w:after="60"/>
      <w:outlineLvl w:val="1"/>
    </w:pPr>
    <w:rPr>
      <w:rFonts w:cs="Arial"/>
      <w:b/>
      <w:bCs/>
      <w:sz w:val="24"/>
    </w:rPr>
  </w:style>
  <w:style w:type="paragraph" w:styleId="Titre3">
    <w:name w:val="heading 3"/>
    <w:basedOn w:val="Normal"/>
    <w:next w:val="Normal"/>
    <w:qFormat/>
    <w:rsid w:val="00E353EE"/>
    <w:pPr>
      <w:keepNext/>
      <w:spacing w:before="240" w:after="240"/>
      <w:jc w:val="center"/>
      <w:outlineLvl w:val="2"/>
    </w:pPr>
    <w:rPr>
      <w:rFonts w:cs="Arial"/>
      <w:sz w:val="32"/>
      <w:szCs w:val="32"/>
    </w:rPr>
  </w:style>
  <w:style w:type="paragraph" w:styleId="Titre4">
    <w:name w:val="heading 4"/>
    <w:basedOn w:val="Normal"/>
    <w:next w:val="Normal"/>
    <w:qFormat/>
    <w:rsid w:val="00E353EE"/>
    <w:pPr>
      <w:keepNext/>
      <w:spacing w:before="240" w:after="60"/>
      <w:outlineLvl w:val="3"/>
    </w:pPr>
    <w:rPr>
      <w:b/>
      <w:bCs/>
      <w:sz w:val="24"/>
      <w:szCs w:val="28"/>
    </w:rPr>
  </w:style>
  <w:style w:type="character" w:default="1" w:styleId="Policepardfaut">
    <w:name w:val="Default Paragraph Font"/>
    <w:semiHidden/>
    <w:rsid w:val="00E353EE"/>
  </w:style>
  <w:style w:type="table" w:default="1" w:styleId="TableauNormal">
    <w:name w:val="Normal Table"/>
    <w:semiHidden/>
    <w:rsid w:val="00E353E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  <w:rsid w:val="00E353EE"/>
  </w:style>
  <w:style w:type="paragraph" w:styleId="En-tte">
    <w:name w:val="header"/>
    <w:basedOn w:val="Normal"/>
    <w:link w:val="En-tteCar"/>
    <w:rsid w:val="00E353EE"/>
    <w:pPr>
      <w:tabs>
        <w:tab w:val="center" w:pos="4536"/>
        <w:tab w:val="right" w:pos="9072"/>
      </w:tabs>
    </w:pPr>
    <w:rPr>
      <w:b/>
      <w:bCs/>
      <w:sz w:val="24"/>
    </w:rPr>
  </w:style>
  <w:style w:type="paragraph" w:styleId="Pieddepage">
    <w:name w:val="footer"/>
    <w:basedOn w:val="Normal"/>
    <w:rsid w:val="00E353EE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rsid w:val="00E353E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ret">
    <w:name w:val="Tiret"/>
    <w:basedOn w:val="Normal"/>
    <w:rsid w:val="00E353EE"/>
    <w:pPr>
      <w:numPr>
        <w:numId w:val="7"/>
      </w:numPr>
    </w:pPr>
  </w:style>
  <w:style w:type="paragraph" w:styleId="Textedebulles">
    <w:name w:val="Balloon Text"/>
    <w:basedOn w:val="Normal"/>
    <w:semiHidden/>
    <w:rsid w:val="00E353EE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rsid w:val="00E353EE"/>
    <w:rPr>
      <w:rFonts w:ascii="Verdana" w:hAnsi="Verdana" w:cs="Arial"/>
      <w:b/>
      <w:bCs/>
      <w:kern w:val="32"/>
      <w:sz w:val="28"/>
      <w:szCs w:val="28"/>
      <w:lang w:val="fr-FR" w:eastAsia="fr-FR" w:bidi="ar-SA"/>
    </w:rPr>
  </w:style>
  <w:style w:type="paragraph" w:customStyle="1" w:styleId="Puce">
    <w:name w:val="Puce"/>
    <w:basedOn w:val="Normal"/>
    <w:rsid w:val="00E353EE"/>
    <w:pPr>
      <w:numPr>
        <w:ilvl w:val="1"/>
        <w:numId w:val="10"/>
      </w:numPr>
      <w:tabs>
        <w:tab w:val="clear" w:pos="1440"/>
        <w:tab w:val="num" w:pos="720"/>
      </w:tabs>
      <w:ind w:left="720"/>
    </w:pPr>
  </w:style>
  <w:style w:type="character" w:customStyle="1" w:styleId="Titre2Car">
    <w:name w:val="Titre 2 Car"/>
    <w:basedOn w:val="Policepardfaut"/>
    <w:link w:val="Titre2"/>
    <w:rsid w:val="00E353EE"/>
    <w:rPr>
      <w:rFonts w:ascii="Verdana" w:hAnsi="Verdana" w:cs="Arial"/>
      <w:b/>
      <w:bCs/>
      <w:sz w:val="24"/>
      <w:szCs w:val="24"/>
      <w:lang w:val="fr-FR" w:eastAsia="fr-FR" w:bidi="ar-SA"/>
    </w:rPr>
  </w:style>
  <w:style w:type="character" w:customStyle="1" w:styleId="En-tteCar">
    <w:name w:val="En-tête Car"/>
    <w:basedOn w:val="Policepardfaut"/>
    <w:link w:val="En-tte"/>
    <w:rsid w:val="00F14A15"/>
    <w:rPr>
      <w:rFonts w:ascii="Verdana" w:hAnsi="Verdana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59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4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rafi.LYONPORT1\Bureau\exercices%20MEDIAPLUS\modele%20exercice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modele exercice.dot</Template>
  <TotalTime>0</TotalTime>
  <Pages>1</Pages>
  <Words>102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adhara</Company>
  <LinksUpToDate>false</LinksUpToDate>
  <CharactersWithSpaces>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Rafi</dc:creator>
  <cp:keywords/>
  <dc:description/>
  <cp:lastModifiedBy>Master</cp:lastModifiedBy>
  <cp:revision>2</cp:revision>
  <cp:lastPrinted>2005-09-29T10:30:00Z</cp:lastPrinted>
  <dcterms:created xsi:type="dcterms:W3CDTF">2016-07-28T11:53:00Z</dcterms:created>
  <dcterms:modified xsi:type="dcterms:W3CDTF">2016-07-28T11:53:00Z</dcterms:modified>
</cp:coreProperties>
</file>