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C09C1" w:rsidP="00DC2369">
      <w:pPr>
        <w:pStyle w:val="Titre2"/>
        <w:tabs>
          <w:tab w:val="right" w:pos="9000"/>
        </w:tabs>
      </w:pPr>
      <w:r>
        <w:rPr>
          <w:rStyle w:val="Titre1Car"/>
        </w:rPr>
        <w:t>POWERPOINT– Les bases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4564FA">
        <w:t>4</w:t>
      </w:r>
    </w:p>
    <w:p w:rsidR="003D5956" w:rsidRDefault="004564FA" w:rsidP="00A03590">
      <w:pPr>
        <w:pStyle w:val="Titre2"/>
      </w:pPr>
      <w:r>
        <w:t>Tableaux et graphiques</w:t>
      </w:r>
    </w:p>
    <w:p w:rsidR="00375F48" w:rsidRDefault="00375F48" w:rsidP="00066CCF">
      <w:pPr>
        <w:pBdr>
          <w:bottom w:val="single" w:sz="4" w:space="1" w:color="auto"/>
        </w:pBdr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6517FB" w:rsidRDefault="006517FB" w:rsidP="006517FB">
      <w:pPr>
        <w:pStyle w:val="Tiret"/>
      </w:pPr>
      <w:r>
        <w:t xml:space="preserve">Après la dernière diapositive, créer une </w:t>
      </w:r>
      <w:r w:rsidR="00B2595C">
        <w:t>11</w:t>
      </w:r>
      <w:r>
        <w:t>è diapositive (mise en page : « T</w:t>
      </w:r>
      <w:r w:rsidR="00BA7937">
        <w:t xml:space="preserve">itre </w:t>
      </w:r>
      <w:r w:rsidR="00B2595C">
        <w:t>et contenu</w:t>
      </w:r>
      <w:r>
        <w:t>»)</w:t>
      </w:r>
    </w:p>
    <w:p w:rsidR="00BA7937" w:rsidRDefault="00BA7937" w:rsidP="006517FB">
      <w:pPr>
        <w:pStyle w:val="Tiret"/>
      </w:pPr>
      <w:r>
        <w:t>Insérer un tableau 4 colonnes et 4 lignes.</w:t>
      </w:r>
    </w:p>
    <w:p w:rsidR="006517FB" w:rsidRDefault="006517FB" w:rsidP="006517FB">
      <w:pPr>
        <w:pStyle w:val="Tiret"/>
      </w:pPr>
      <w:r>
        <w:t xml:space="preserve">Taper le titre : </w:t>
      </w:r>
      <w:r>
        <w:rPr>
          <w:b/>
        </w:rPr>
        <w:t xml:space="preserve">NOS </w:t>
      </w:r>
      <w:r w:rsidR="00264519">
        <w:rPr>
          <w:b/>
        </w:rPr>
        <w:t>INSCRIPTIONS (</w:t>
      </w:r>
      <w:r w:rsidR="00BE121C">
        <w:rPr>
          <w:b/>
        </w:rPr>
        <w:t>prévisions en chiffres</w:t>
      </w:r>
      <w:r w:rsidR="00264519">
        <w:rPr>
          <w:b/>
        </w:rPr>
        <w:t>)</w:t>
      </w:r>
    </w:p>
    <w:p w:rsidR="006B6F67" w:rsidRDefault="006517FB" w:rsidP="00624257">
      <w:pPr>
        <w:pStyle w:val="Tiret"/>
      </w:pPr>
      <w:r>
        <w:t>Créer un tableau comme suit :</w:t>
      </w:r>
    </w:p>
    <w:p w:rsidR="00B2595C" w:rsidRDefault="00B2595C" w:rsidP="00B2595C">
      <w:pPr>
        <w:pStyle w:val="Tiret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1DFD9140">
            <wp:extent cx="2934053" cy="1199408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15" cy="1204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2CF6" w:rsidRDefault="00DC4211" w:rsidP="00B2595C">
      <w:pPr>
        <w:pStyle w:val="Tiret"/>
      </w:pPr>
      <w:r>
        <w:t>Le mettre en forme</w:t>
      </w:r>
      <w:r w:rsidR="00BA7937">
        <w:t xml:space="preserve"> « </w:t>
      </w:r>
      <w:r w:rsidR="00B86FC2">
        <w:t xml:space="preserve">thème 1 </w:t>
      </w:r>
      <w:r w:rsidR="00BA7937">
        <w:t xml:space="preserve">accentuation </w:t>
      </w:r>
      <w:r w:rsidR="00B2595C">
        <w:t>2</w:t>
      </w:r>
      <w:r w:rsidR="00BA7937">
        <w:t> »</w:t>
      </w:r>
    </w:p>
    <w:p w:rsidR="00B2595C" w:rsidRDefault="00B2595C" w:rsidP="00B2595C">
      <w:pPr>
        <w:pStyle w:val="Tiret"/>
        <w:numPr>
          <w:ilvl w:val="0"/>
          <w:numId w:val="0"/>
        </w:numPr>
        <w:ind w:left="720" w:hanging="360"/>
      </w:pPr>
    </w:p>
    <w:p w:rsidR="00B2595C" w:rsidRDefault="00B2595C" w:rsidP="00B2595C">
      <w:pPr>
        <w:pStyle w:val="Tiret"/>
        <w:numPr>
          <w:ilvl w:val="0"/>
          <w:numId w:val="0"/>
        </w:numPr>
        <w:ind w:left="720" w:hanging="360"/>
      </w:pPr>
    </w:p>
    <w:tbl>
      <w:tblPr>
        <w:tblW w:w="9318" w:type="dxa"/>
        <w:tblLook w:val="04A0" w:firstRow="1" w:lastRow="0" w:firstColumn="1" w:lastColumn="0" w:noHBand="0" w:noVBand="1"/>
      </w:tblPr>
      <w:tblGrid>
        <w:gridCol w:w="4153"/>
        <w:gridCol w:w="5165"/>
      </w:tblGrid>
      <w:tr w:rsidR="000F17BC" w:rsidRPr="00671D15" w:rsidTr="00D00843">
        <w:tc>
          <w:tcPr>
            <w:tcW w:w="4962" w:type="dxa"/>
            <w:shd w:val="clear" w:color="auto" w:fill="auto"/>
          </w:tcPr>
          <w:p w:rsidR="00671D15" w:rsidRDefault="00B2595C" w:rsidP="00D00843">
            <w:pPr>
              <w:pStyle w:val="Tiret"/>
              <w:tabs>
                <w:tab w:val="clear" w:pos="720"/>
                <w:tab w:val="num" w:pos="318"/>
              </w:tabs>
              <w:ind w:left="318" w:hanging="318"/>
            </w:pPr>
            <w:r>
              <w:t>Créer une 12</w:t>
            </w:r>
            <w:r w:rsidR="00671D15">
              <w:t xml:space="preserve">è diapositive (titre </w:t>
            </w:r>
            <w:r>
              <w:t>et contenu</w:t>
            </w:r>
            <w:r w:rsidR="00671D15">
              <w:t>)</w:t>
            </w:r>
          </w:p>
          <w:p w:rsidR="00671D15" w:rsidRPr="005E1119" w:rsidRDefault="00671D15" w:rsidP="00D00843">
            <w:pPr>
              <w:pStyle w:val="Tiret"/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Taper le titre : </w:t>
            </w:r>
            <w:r w:rsidRPr="001F25F3">
              <w:rPr>
                <w:b/>
              </w:rPr>
              <w:t>NOS INSCRIPTIONS (prévisions en graphique)</w:t>
            </w:r>
          </w:p>
          <w:p w:rsidR="00671D15" w:rsidRDefault="00671D15" w:rsidP="00D00843">
            <w:pPr>
              <w:pStyle w:val="Tiret"/>
              <w:tabs>
                <w:tab w:val="clear" w:pos="720"/>
                <w:tab w:val="num" w:pos="318"/>
              </w:tabs>
              <w:ind w:left="318" w:hanging="318"/>
            </w:pPr>
            <w:r>
              <w:t>Créer un graphique de type Histogramme représentant les inscriptions par destination et par mois</w:t>
            </w:r>
          </w:p>
          <w:p w:rsidR="00671D15" w:rsidRDefault="00671D15" w:rsidP="00D00843">
            <w:pPr>
              <w:pStyle w:val="Tiret"/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Lui appliquer </w:t>
            </w:r>
            <w:r w:rsidR="00D00843">
              <w:t>un style graphique  Style 6</w:t>
            </w:r>
            <w:r>
              <w:t>, modifier les couleurs en vert, jaune et bleu.</w:t>
            </w:r>
          </w:p>
          <w:p w:rsidR="00D00843" w:rsidRPr="00671D15" w:rsidRDefault="00D00843" w:rsidP="00D00843">
            <w:pPr>
              <w:pStyle w:val="Tiret"/>
              <w:numPr>
                <w:ilvl w:val="0"/>
                <w:numId w:val="0"/>
              </w:numPr>
              <w:ind w:left="318"/>
            </w:pPr>
            <w:bookmarkStart w:id="0" w:name="_GoBack"/>
            <w:bookmarkEnd w:id="0"/>
          </w:p>
        </w:tc>
        <w:tc>
          <w:tcPr>
            <w:tcW w:w="4356" w:type="dxa"/>
            <w:shd w:val="clear" w:color="auto" w:fill="auto"/>
          </w:tcPr>
          <w:p w:rsidR="00671D15" w:rsidRPr="00671D15" w:rsidRDefault="00D00843" w:rsidP="001F25F3">
            <w:pPr>
              <w:pStyle w:val="Tiret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EF0CD8C" wp14:editId="370A36EC">
                  <wp:extent cx="3127978" cy="179253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144" cy="18172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7BC" w:rsidTr="00D00843">
        <w:tc>
          <w:tcPr>
            <w:tcW w:w="4962" w:type="dxa"/>
            <w:shd w:val="clear" w:color="auto" w:fill="auto"/>
          </w:tcPr>
          <w:p w:rsidR="00171D66" w:rsidRDefault="00171D66" w:rsidP="00D00843">
            <w:pPr>
              <w:pStyle w:val="Tiret"/>
              <w:tabs>
                <w:tab w:val="clear" w:pos="720"/>
                <w:tab w:val="num" w:pos="318"/>
              </w:tabs>
              <w:ind w:left="318" w:hanging="318"/>
            </w:pPr>
            <w:r>
              <w:t>Créer une 12è diapositive (titre seul)</w:t>
            </w:r>
          </w:p>
          <w:p w:rsidR="00171D66" w:rsidRDefault="00171D66" w:rsidP="00D00843">
            <w:pPr>
              <w:pStyle w:val="Tiret"/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Taper le titre : </w:t>
            </w:r>
            <w:r w:rsidRPr="001F25F3">
              <w:rPr>
                <w:b/>
              </w:rPr>
              <w:t>NOS INSCRIPTIONS (répartition en graphique)</w:t>
            </w:r>
          </w:p>
          <w:p w:rsidR="00171D66" w:rsidRDefault="00171D66" w:rsidP="00D00843">
            <w:pPr>
              <w:pStyle w:val="Tiret"/>
              <w:tabs>
                <w:tab w:val="clear" w:pos="720"/>
                <w:tab w:val="num" w:pos="318"/>
              </w:tabs>
              <w:ind w:left="318" w:hanging="318"/>
            </w:pPr>
            <w:r>
              <w:t>Créer un graphique de type Secteur 3D représentant la répartition globale des inscriptions par mois avec les pourcentages</w:t>
            </w:r>
          </w:p>
          <w:p w:rsidR="00171D66" w:rsidRDefault="00171D66" w:rsidP="00D00843">
            <w:pPr>
              <w:pStyle w:val="Tiret"/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Choisir le style </w:t>
            </w:r>
            <w:r w:rsidR="00D00843">
              <w:t>10</w:t>
            </w:r>
            <w:r>
              <w:t>, et appliquer un effet de forme biseau sur le graphique</w:t>
            </w:r>
            <w:r w:rsidR="000F17BC">
              <w:t>, modifier les couleurs</w:t>
            </w:r>
          </w:p>
          <w:p w:rsidR="00171D66" w:rsidRDefault="00171D66" w:rsidP="000F17BC">
            <w:pPr>
              <w:pStyle w:val="Tiret"/>
              <w:tabs>
                <w:tab w:val="clear" w:pos="720"/>
                <w:tab w:val="num" w:pos="318"/>
              </w:tabs>
              <w:ind w:left="318" w:hanging="318"/>
            </w:pPr>
            <w:r>
              <w:t>Afficher les parts sous forme de pourcentage avec une liaison sur chaque part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171D66" w:rsidRDefault="000F17BC" w:rsidP="001F25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3BFA4">
                  <wp:extent cx="3142701" cy="1802708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381" cy="18220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3B0" w:rsidRDefault="00C843B0" w:rsidP="000F17BC"/>
    <w:sectPr w:rsidR="00C843B0" w:rsidSect="00F5246E">
      <w:footerReference w:type="default" r:id="rId10"/>
      <w:pgSz w:w="11906" w:h="16838"/>
      <w:pgMar w:top="1440" w:right="1418" w:bottom="1928" w:left="1418" w:header="709" w:footer="437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8F5" w:rsidRDefault="009338F5">
      <w:r>
        <w:separator/>
      </w:r>
    </w:p>
  </w:endnote>
  <w:endnote w:type="continuationSeparator" w:id="0">
    <w:p w:rsidR="009338F5" w:rsidRDefault="0093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1"/>
    </w:tblGrid>
    <w:tr w:rsidR="00EC526E" w:rsidTr="00CF0699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EC526E" w:rsidRDefault="005D4963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4" name="Image 4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EC526E" w:rsidRPr="00A36E93" w:rsidRDefault="00EC526E" w:rsidP="00CF0699">
          <w:pPr>
            <w:pStyle w:val="En-tte"/>
            <w:jc w:val="right"/>
          </w:pPr>
          <w:r>
            <w:t>Inter Entreprise Individualisé</w:t>
          </w:r>
        </w:p>
      </w:tc>
    </w:tr>
  </w:tbl>
  <w:p w:rsidR="00EC526E" w:rsidRDefault="00EC526E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8F5" w:rsidRDefault="009338F5">
      <w:r>
        <w:separator/>
      </w:r>
    </w:p>
  </w:footnote>
  <w:footnote w:type="continuationSeparator" w:id="0">
    <w:p w:rsidR="009338F5" w:rsidRDefault="00933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A0345DB0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59A840D9"/>
    <w:multiLevelType w:val="hybridMultilevel"/>
    <w:tmpl w:val="307C767E"/>
    <w:lvl w:ilvl="0" w:tplc="05C6BE8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9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32CC"/>
    <w:rsid w:val="0007710A"/>
    <w:rsid w:val="00083B00"/>
    <w:rsid w:val="00090A59"/>
    <w:rsid w:val="000946C0"/>
    <w:rsid w:val="000F17BC"/>
    <w:rsid w:val="00136054"/>
    <w:rsid w:val="00145D0D"/>
    <w:rsid w:val="0016235E"/>
    <w:rsid w:val="00171D66"/>
    <w:rsid w:val="00196D67"/>
    <w:rsid w:val="001C282C"/>
    <w:rsid w:val="001D0D67"/>
    <w:rsid w:val="001D79C2"/>
    <w:rsid w:val="001F25F3"/>
    <w:rsid w:val="001F5C1C"/>
    <w:rsid w:val="001F7E98"/>
    <w:rsid w:val="0021467C"/>
    <w:rsid w:val="00224068"/>
    <w:rsid w:val="00264519"/>
    <w:rsid w:val="002C74CD"/>
    <w:rsid w:val="002F1898"/>
    <w:rsid w:val="002F7479"/>
    <w:rsid w:val="00306857"/>
    <w:rsid w:val="003206D4"/>
    <w:rsid w:val="00327F03"/>
    <w:rsid w:val="003650CD"/>
    <w:rsid w:val="003750D0"/>
    <w:rsid w:val="00375F48"/>
    <w:rsid w:val="00387A47"/>
    <w:rsid w:val="003A2713"/>
    <w:rsid w:val="003A5CF4"/>
    <w:rsid w:val="003B3596"/>
    <w:rsid w:val="003D5956"/>
    <w:rsid w:val="003E2656"/>
    <w:rsid w:val="003E2AFE"/>
    <w:rsid w:val="003F39BD"/>
    <w:rsid w:val="004219B7"/>
    <w:rsid w:val="004564FA"/>
    <w:rsid w:val="004567B7"/>
    <w:rsid w:val="00485D72"/>
    <w:rsid w:val="00495D2F"/>
    <w:rsid w:val="004A4FA6"/>
    <w:rsid w:val="004B5B41"/>
    <w:rsid w:val="004B7F9E"/>
    <w:rsid w:val="004E1B3E"/>
    <w:rsid w:val="004E7BEA"/>
    <w:rsid w:val="004F1F24"/>
    <w:rsid w:val="00553D1F"/>
    <w:rsid w:val="005647EB"/>
    <w:rsid w:val="00585D65"/>
    <w:rsid w:val="005875D9"/>
    <w:rsid w:val="005A28F4"/>
    <w:rsid w:val="005B0985"/>
    <w:rsid w:val="005B7ACE"/>
    <w:rsid w:val="005C17DA"/>
    <w:rsid w:val="005D4963"/>
    <w:rsid w:val="005E1119"/>
    <w:rsid w:val="006130C2"/>
    <w:rsid w:val="00624257"/>
    <w:rsid w:val="00647810"/>
    <w:rsid w:val="006517FB"/>
    <w:rsid w:val="00655760"/>
    <w:rsid w:val="00655A3E"/>
    <w:rsid w:val="00671D15"/>
    <w:rsid w:val="00672C86"/>
    <w:rsid w:val="00675906"/>
    <w:rsid w:val="0067702D"/>
    <w:rsid w:val="006B6F67"/>
    <w:rsid w:val="006C2458"/>
    <w:rsid w:val="006E0676"/>
    <w:rsid w:val="006F632B"/>
    <w:rsid w:val="0073729D"/>
    <w:rsid w:val="00745006"/>
    <w:rsid w:val="007473BC"/>
    <w:rsid w:val="00776163"/>
    <w:rsid w:val="00783292"/>
    <w:rsid w:val="00791EEF"/>
    <w:rsid w:val="00794E6E"/>
    <w:rsid w:val="007C16F5"/>
    <w:rsid w:val="007C3A2B"/>
    <w:rsid w:val="00804346"/>
    <w:rsid w:val="00810B89"/>
    <w:rsid w:val="0085037F"/>
    <w:rsid w:val="008529C3"/>
    <w:rsid w:val="00856724"/>
    <w:rsid w:val="00881D8C"/>
    <w:rsid w:val="00886C56"/>
    <w:rsid w:val="00893B8F"/>
    <w:rsid w:val="00896304"/>
    <w:rsid w:val="008A2A3D"/>
    <w:rsid w:val="008B5473"/>
    <w:rsid w:val="008C09C1"/>
    <w:rsid w:val="008D33D4"/>
    <w:rsid w:val="008E1442"/>
    <w:rsid w:val="008F1918"/>
    <w:rsid w:val="008F5AE7"/>
    <w:rsid w:val="009338F5"/>
    <w:rsid w:val="0094317E"/>
    <w:rsid w:val="009506C6"/>
    <w:rsid w:val="00982C23"/>
    <w:rsid w:val="009A12FF"/>
    <w:rsid w:val="009D2E1E"/>
    <w:rsid w:val="009E22FE"/>
    <w:rsid w:val="009E558F"/>
    <w:rsid w:val="009F4471"/>
    <w:rsid w:val="009F65E7"/>
    <w:rsid w:val="009F6B6A"/>
    <w:rsid w:val="009F774C"/>
    <w:rsid w:val="00A02BB6"/>
    <w:rsid w:val="00A03590"/>
    <w:rsid w:val="00A122FA"/>
    <w:rsid w:val="00A22949"/>
    <w:rsid w:val="00A31844"/>
    <w:rsid w:val="00A36E93"/>
    <w:rsid w:val="00A37651"/>
    <w:rsid w:val="00A55DEC"/>
    <w:rsid w:val="00A74DE7"/>
    <w:rsid w:val="00A91A70"/>
    <w:rsid w:val="00A92AA6"/>
    <w:rsid w:val="00AA2CF6"/>
    <w:rsid w:val="00AB2FA3"/>
    <w:rsid w:val="00AB6E7C"/>
    <w:rsid w:val="00AB7F1F"/>
    <w:rsid w:val="00AC21EB"/>
    <w:rsid w:val="00AD66A9"/>
    <w:rsid w:val="00AE5B2A"/>
    <w:rsid w:val="00B02521"/>
    <w:rsid w:val="00B037B6"/>
    <w:rsid w:val="00B2595C"/>
    <w:rsid w:val="00B44067"/>
    <w:rsid w:val="00B86FC2"/>
    <w:rsid w:val="00B90D73"/>
    <w:rsid w:val="00BA7937"/>
    <w:rsid w:val="00BC6357"/>
    <w:rsid w:val="00BE121C"/>
    <w:rsid w:val="00C14DC5"/>
    <w:rsid w:val="00C47038"/>
    <w:rsid w:val="00C51307"/>
    <w:rsid w:val="00C5169A"/>
    <w:rsid w:val="00C5172B"/>
    <w:rsid w:val="00C51BB0"/>
    <w:rsid w:val="00C74726"/>
    <w:rsid w:val="00C836CD"/>
    <w:rsid w:val="00C843B0"/>
    <w:rsid w:val="00C9481C"/>
    <w:rsid w:val="00CA47FF"/>
    <w:rsid w:val="00CC7AF3"/>
    <w:rsid w:val="00CD11D2"/>
    <w:rsid w:val="00CE30C9"/>
    <w:rsid w:val="00CF0699"/>
    <w:rsid w:val="00CF13A1"/>
    <w:rsid w:val="00D00843"/>
    <w:rsid w:val="00D017AE"/>
    <w:rsid w:val="00D05B20"/>
    <w:rsid w:val="00D102B0"/>
    <w:rsid w:val="00D22DA8"/>
    <w:rsid w:val="00D26479"/>
    <w:rsid w:val="00D30456"/>
    <w:rsid w:val="00D440A7"/>
    <w:rsid w:val="00D80F55"/>
    <w:rsid w:val="00D879EA"/>
    <w:rsid w:val="00D963C9"/>
    <w:rsid w:val="00DA4D75"/>
    <w:rsid w:val="00DB3045"/>
    <w:rsid w:val="00DC2369"/>
    <w:rsid w:val="00DC4211"/>
    <w:rsid w:val="00DF09CD"/>
    <w:rsid w:val="00E2028F"/>
    <w:rsid w:val="00E537E8"/>
    <w:rsid w:val="00E56841"/>
    <w:rsid w:val="00E814C8"/>
    <w:rsid w:val="00EA50C3"/>
    <w:rsid w:val="00EB1B10"/>
    <w:rsid w:val="00EB3835"/>
    <w:rsid w:val="00EC526E"/>
    <w:rsid w:val="00ED6851"/>
    <w:rsid w:val="00EF2BE2"/>
    <w:rsid w:val="00F047E7"/>
    <w:rsid w:val="00F116F9"/>
    <w:rsid w:val="00F15BBE"/>
    <w:rsid w:val="00F307AF"/>
    <w:rsid w:val="00F36D77"/>
    <w:rsid w:val="00F42EB7"/>
    <w:rsid w:val="00F45D3E"/>
    <w:rsid w:val="00F5246E"/>
    <w:rsid w:val="00F72E9C"/>
    <w:rsid w:val="00F86E14"/>
    <w:rsid w:val="00FA568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93EB3-C88A-4E8A-9087-86081238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40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Rafi</dc:creator>
  <cp:keywords/>
  <dc:description/>
  <cp:lastModifiedBy>Master</cp:lastModifiedBy>
  <cp:revision>3</cp:revision>
  <cp:lastPrinted>2005-09-29T10:30:00Z</cp:lastPrinted>
  <dcterms:created xsi:type="dcterms:W3CDTF">2016-07-28T13:27:00Z</dcterms:created>
  <dcterms:modified xsi:type="dcterms:W3CDTF">2016-07-28T14:07:00Z</dcterms:modified>
</cp:coreProperties>
</file>