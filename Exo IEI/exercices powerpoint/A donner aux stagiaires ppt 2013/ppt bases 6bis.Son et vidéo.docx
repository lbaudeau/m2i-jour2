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 w:rsidRPr="004A41D2">
        <w:rPr>
          <w:rStyle w:val="Titre1Car"/>
          <w:sz w:val="26"/>
          <w:szCs w:val="26"/>
        </w:rPr>
        <w:t xml:space="preserve">POWERPOINT </w:t>
      </w:r>
      <w:r w:rsidR="00797310" w:rsidRPr="004A41D2">
        <w:rPr>
          <w:rStyle w:val="Titre1Car"/>
          <w:sz w:val="26"/>
          <w:szCs w:val="26"/>
        </w:rPr>
        <w:t xml:space="preserve"> </w:t>
      </w:r>
      <w:r w:rsidRPr="004A41D2">
        <w:rPr>
          <w:rStyle w:val="Titre1Car"/>
          <w:sz w:val="26"/>
          <w:szCs w:val="26"/>
        </w:rPr>
        <w:t xml:space="preserve">– </w:t>
      </w:r>
      <w:r w:rsidR="004A41D2" w:rsidRPr="004A41D2">
        <w:rPr>
          <w:rStyle w:val="Titre1Car"/>
          <w:sz w:val="26"/>
          <w:szCs w:val="26"/>
        </w:rPr>
        <w:t xml:space="preserve">Approfondir les bases 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D03FA9">
        <w:t>6</w:t>
      </w:r>
      <w:r w:rsidR="004A41D2">
        <w:t xml:space="preserve"> Bis</w:t>
      </w:r>
    </w:p>
    <w:p w:rsidR="003D5956" w:rsidRDefault="004A41D2" w:rsidP="00A03590">
      <w:pPr>
        <w:pStyle w:val="Titre2"/>
      </w:pPr>
      <w:r>
        <w:t>Son et vidéo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D65368" w:rsidRDefault="004A41D2" w:rsidP="00D65368">
      <w:pPr>
        <w:pStyle w:val="Tiret"/>
        <w:tabs>
          <w:tab w:val="left" w:pos="8640"/>
        </w:tabs>
      </w:pPr>
      <w:r>
        <w:t xml:space="preserve">Sur </w:t>
      </w:r>
      <w:r w:rsidR="00D65368">
        <w:t xml:space="preserve">la </w:t>
      </w:r>
      <w:r>
        <w:t>première</w:t>
      </w:r>
      <w:r w:rsidR="00D65368">
        <w:t xml:space="preserve"> diapositive</w:t>
      </w:r>
      <w:r>
        <w:t xml:space="preserve">, insérer la chanson de Chico </w:t>
      </w:r>
      <w:proofErr w:type="spellStart"/>
      <w:r>
        <w:t>Buarque</w:t>
      </w:r>
      <w:proofErr w:type="spellEnd"/>
      <w:r>
        <w:t xml:space="preserve"> « </w:t>
      </w:r>
      <w:proofErr w:type="spellStart"/>
      <w:r>
        <w:t>Essa</w:t>
      </w:r>
      <w:proofErr w:type="spellEnd"/>
      <w:r>
        <w:t xml:space="preserve"> </w:t>
      </w:r>
      <w:proofErr w:type="spellStart"/>
      <w:r>
        <w:t>moca</w:t>
      </w:r>
      <w:proofErr w:type="spellEnd"/>
      <w:r>
        <w:t xml:space="preserve"> ta </w:t>
      </w:r>
      <w:proofErr w:type="spellStart"/>
      <w:r>
        <w:t>differente</w:t>
      </w:r>
      <w:proofErr w:type="spellEnd"/>
      <w:r>
        <w:t> »</w:t>
      </w:r>
    </w:p>
    <w:p w:rsidR="00D65368" w:rsidRDefault="004A41D2" w:rsidP="00D65368">
      <w:pPr>
        <w:pStyle w:val="Tiret"/>
      </w:pPr>
      <w:r>
        <w:t>Déclencher une lecture automatique sur toutes les diapositives</w:t>
      </w:r>
      <w:r w:rsidR="00AC67D1">
        <w:t>, et masquer l’icône de son.</w:t>
      </w:r>
    </w:p>
    <w:p w:rsidR="00AC67D1" w:rsidRDefault="00AC67D1" w:rsidP="00D65368">
      <w:pPr>
        <w:pStyle w:val="Tiret"/>
      </w:pPr>
      <w:r>
        <w:t xml:space="preserve">Créer une </w:t>
      </w:r>
      <w:r w:rsidR="00CC0A8C">
        <w:t>16</w:t>
      </w:r>
      <w:r w:rsidR="00EC7944" w:rsidRPr="00EC7944">
        <w:rPr>
          <w:vertAlign w:val="superscript"/>
        </w:rPr>
        <w:t>ème</w:t>
      </w:r>
      <w:r w:rsidR="00EC7944">
        <w:t xml:space="preserve"> diapositive</w:t>
      </w:r>
      <w:r>
        <w:t xml:space="preserve"> Titre « LE BRESIL EN IMAGES » et </w:t>
      </w:r>
      <w:r w:rsidR="00EC7944">
        <w:t>insérer</w:t>
      </w:r>
      <w:r w:rsidR="003D27AC">
        <w:t xml:space="preserve"> la vidéo « </w:t>
      </w:r>
      <w:r>
        <w:t xml:space="preserve">carnaval de rue </w:t>
      </w:r>
      <w:proofErr w:type="spellStart"/>
      <w:r>
        <w:t>brazilian</w:t>
      </w:r>
      <w:proofErr w:type="spellEnd"/>
      <w:r>
        <w:t> »</w:t>
      </w:r>
    </w:p>
    <w:p w:rsidR="00AC67D1" w:rsidRDefault="00AC67D1" w:rsidP="00D65368">
      <w:pPr>
        <w:pStyle w:val="Tiret"/>
      </w:pPr>
      <w:r>
        <w:t>Faire en sorte que la vidéo soit muette, et qu’elle se déclenche au clic de l’utilisateur.</w:t>
      </w:r>
    </w:p>
    <w:p w:rsidR="00AE6CE5" w:rsidRDefault="00AE6CE5" w:rsidP="00D65368">
      <w:pPr>
        <w:pStyle w:val="Tiret"/>
      </w:pPr>
      <w:r>
        <w:t>Enregistrer et fermer</w:t>
      </w:r>
      <w:bookmarkStart w:id="0" w:name="_GoBack"/>
      <w:bookmarkEnd w:id="0"/>
    </w:p>
    <w:p w:rsidR="00797310" w:rsidRDefault="00797310" w:rsidP="00797310">
      <w:pPr>
        <w:pStyle w:val="Tiret"/>
        <w:numPr>
          <w:ilvl w:val="0"/>
          <w:numId w:val="0"/>
        </w:numPr>
      </w:pPr>
    </w:p>
    <w:p w:rsidR="00797310" w:rsidRDefault="00797310" w:rsidP="00797310">
      <w:pPr>
        <w:pStyle w:val="Tiret"/>
        <w:numPr>
          <w:ilvl w:val="0"/>
          <w:numId w:val="0"/>
        </w:numPr>
      </w:pPr>
    </w:p>
    <w:sectPr w:rsidR="00797310" w:rsidSect="00A329AA">
      <w:footerReference w:type="default" r:id="rId7"/>
      <w:pgSz w:w="11906" w:h="16838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CF" w:rsidRDefault="007654CF">
      <w:r>
        <w:separator/>
      </w:r>
    </w:p>
  </w:endnote>
  <w:endnote w:type="continuationSeparator" w:id="0">
    <w:p w:rsidR="007654CF" w:rsidRDefault="0076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EC7944" w:rsidTr="000F24D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C7944" w:rsidRDefault="00CC0A8C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C7944" w:rsidRPr="00A36E93" w:rsidRDefault="00EC7944" w:rsidP="000F24DC">
          <w:pPr>
            <w:pStyle w:val="En-tte"/>
            <w:jc w:val="right"/>
          </w:pPr>
          <w:r>
            <w:t>Inter Entreprise Individualisé</w:t>
          </w:r>
        </w:p>
      </w:tc>
    </w:tr>
  </w:tbl>
  <w:p w:rsidR="00EC7944" w:rsidRDefault="00EC7944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CF" w:rsidRDefault="007654CF">
      <w:r>
        <w:separator/>
      </w:r>
    </w:p>
  </w:footnote>
  <w:footnote w:type="continuationSeparator" w:id="0">
    <w:p w:rsidR="007654CF" w:rsidRDefault="00765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23C7"/>
    <w:rsid w:val="000732CC"/>
    <w:rsid w:val="00074E5F"/>
    <w:rsid w:val="0007710A"/>
    <w:rsid w:val="00083B00"/>
    <w:rsid w:val="00090A59"/>
    <w:rsid w:val="000946C0"/>
    <w:rsid w:val="000A25F6"/>
    <w:rsid w:val="000C3A71"/>
    <w:rsid w:val="000F24DC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64519"/>
    <w:rsid w:val="002F1898"/>
    <w:rsid w:val="002F7479"/>
    <w:rsid w:val="003206D4"/>
    <w:rsid w:val="003650CD"/>
    <w:rsid w:val="003750D0"/>
    <w:rsid w:val="00375F48"/>
    <w:rsid w:val="00387A47"/>
    <w:rsid w:val="003A00E7"/>
    <w:rsid w:val="003A2713"/>
    <w:rsid w:val="003A5CF4"/>
    <w:rsid w:val="003B3596"/>
    <w:rsid w:val="003D27AC"/>
    <w:rsid w:val="003D5956"/>
    <w:rsid w:val="003E2656"/>
    <w:rsid w:val="003E2AFE"/>
    <w:rsid w:val="003F39BD"/>
    <w:rsid w:val="004219B7"/>
    <w:rsid w:val="00430DEB"/>
    <w:rsid w:val="004564FA"/>
    <w:rsid w:val="004567B7"/>
    <w:rsid w:val="00485D72"/>
    <w:rsid w:val="00495D2F"/>
    <w:rsid w:val="004A41D2"/>
    <w:rsid w:val="004A4FA6"/>
    <w:rsid w:val="004B5B41"/>
    <w:rsid w:val="004B7F9E"/>
    <w:rsid w:val="004E1B3E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72C86"/>
    <w:rsid w:val="00675906"/>
    <w:rsid w:val="0067702D"/>
    <w:rsid w:val="006B6F67"/>
    <w:rsid w:val="006C2458"/>
    <w:rsid w:val="006E0676"/>
    <w:rsid w:val="006F632B"/>
    <w:rsid w:val="0073729D"/>
    <w:rsid w:val="00745006"/>
    <w:rsid w:val="007473BC"/>
    <w:rsid w:val="00753E07"/>
    <w:rsid w:val="007654CF"/>
    <w:rsid w:val="00776163"/>
    <w:rsid w:val="00783292"/>
    <w:rsid w:val="00791EEF"/>
    <w:rsid w:val="00794E6E"/>
    <w:rsid w:val="00797310"/>
    <w:rsid w:val="007C16F5"/>
    <w:rsid w:val="007C3A2B"/>
    <w:rsid w:val="007E77C3"/>
    <w:rsid w:val="007F6459"/>
    <w:rsid w:val="00804346"/>
    <w:rsid w:val="0085037F"/>
    <w:rsid w:val="008529C3"/>
    <w:rsid w:val="00856724"/>
    <w:rsid w:val="00881D8C"/>
    <w:rsid w:val="00886C56"/>
    <w:rsid w:val="00893B8F"/>
    <w:rsid w:val="008A2A3D"/>
    <w:rsid w:val="008B5473"/>
    <w:rsid w:val="008C09C1"/>
    <w:rsid w:val="008D33D4"/>
    <w:rsid w:val="008E1442"/>
    <w:rsid w:val="008F1918"/>
    <w:rsid w:val="008F4F48"/>
    <w:rsid w:val="008F5AE7"/>
    <w:rsid w:val="009506C6"/>
    <w:rsid w:val="009716AA"/>
    <w:rsid w:val="00982C23"/>
    <w:rsid w:val="00991AB5"/>
    <w:rsid w:val="009D2E1E"/>
    <w:rsid w:val="009E22FE"/>
    <w:rsid w:val="009E558F"/>
    <w:rsid w:val="009F4471"/>
    <w:rsid w:val="009F65E7"/>
    <w:rsid w:val="009F6B6A"/>
    <w:rsid w:val="00A0164D"/>
    <w:rsid w:val="00A02BB6"/>
    <w:rsid w:val="00A03590"/>
    <w:rsid w:val="00A122FA"/>
    <w:rsid w:val="00A22949"/>
    <w:rsid w:val="00A31844"/>
    <w:rsid w:val="00A329AA"/>
    <w:rsid w:val="00A36E93"/>
    <w:rsid w:val="00A37651"/>
    <w:rsid w:val="00A55DEC"/>
    <w:rsid w:val="00A74DE7"/>
    <w:rsid w:val="00A91A70"/>
    <w:rsid w:val="00A92AA6"/>
    <w:rsid w:val="00AB2FA3"/>
    <w:rsid w:val="00AB6E7C"/>
    <w:rsid w:val="00AC21EB"/>
    <w:rsid w:val="00AC67D1"/>
    <w:rsid w:val="00AD66A9"/>
    <w:rsid w:val="00AE5B2A"/>
    <w:rsid w:val="00AE6CE5"/>
    <w:rsid w:val="00B02521"/>
    <w:rsid w:val="00B037B6"/>
    <w:rsid w:val="00B90D73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6441B"/>
    <w:rsid w:val="00C74726"/>
    <w:rsid w:val="00C814B8"/>
    <w:rsid w:val="00C836CD"/>
    <w:rsid w:val="00C843B0"/>
    <w:rsid w:val="00C92572"/>
    <w:rsid w:val="00C9481C"/>
    <w:rsid w:val="00CA47FF"/>
    <w:rsid w:val="00CB68EF"/>
    <w:rsid w:val="00CC0A8C"/>
    <w:rsid w:val="00CC7AF3"/>
    <w:rsid w:val="00CD11D2"/>
    <w:rsid w:val="00CE30C9"/>
    <w:rsid w:val="00CF13A1"/>
    <w:rsid w:val="00D017AE"/>
    <w:rsid w:val="00D03FA9"/>
    <w:rsid w:val="00D05B20"/>
    <w:rsid w:val="00D07C6C"/>
    <w:rsid w:val="00D22DA8"/>
    <w:rsid w:val="00D26479"/>
    <w:rsid w:val="00D30456"/>
    <w:rsid w:val="00D440A7"/>
    <w:rsid w:val="00D65368"/>
    <w:rsid w:val="00D72201"/>
    <w:rsid w:val="00D879EA"/>
    <w:rsid w:val="00D963C9"/>
    <w:rsid w:val="00DA4D75"/>
    <w:rsid w:val="00DB3045"/>
    <w:rsid w:val="00DC2369"/>
    <w:rsid w:val="00DD270E"/>
    <w:rsid w:val="00DF09CD"/>
    <w:rsid w:val="00E2028F"/>
    <w:rsid w:val="00E458F4"/>
    <w:rsid w:val="00E6666A"/>
    <w:rsid w:val="00E814C8"/>
    <w:rsid w:val="00EB1B10"/>
    <w:rsid w:val="00EB3835"/>
    <w:rsid w:val="00EC7944"/>
    <w:rsid w:val="00ED6851"/>
    <w:rsid w:val="00EF2BE2"/>
    <w:rsid w:val="00F116F9"/>
    <w:rsid w:val="00F15BBE"/>
    <w:rsid w:val="00F36D77"/>
    <w:rsid w:val="00F42EB7"/>
    <w:rsid w:val="00F45D3E"/>
    <w:rsid w:val="00F72E9C"/>
    <w:rsid w:val="00F86E14"/>
    <w:rsid w:val="00FA568A"/>
    <w:rsid w:val="00FB403B"/>
    <w:rsid w:val="00FB7298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3213271-CC15-4B9F-A59E-98C68A3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95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2</cp:revision>
  <cp:lastPrinted>2010-11-10T13:25:00Z</cp:lastPrinted>
  <dcterms:created xsi:type="dcterms:W3CDTF">2016-07-28T14:35:00Z</dcterms:created>
  <dcterms:modified xsi:type="dcterms:W3CDTF">2016-07-28T14:35:00Z</dcterms:modified>
</cp:coreProperties>
</file>