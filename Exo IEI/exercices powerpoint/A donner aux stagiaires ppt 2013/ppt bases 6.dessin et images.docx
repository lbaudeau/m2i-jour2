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 xml:space="preserve">POWERPOINT </w:t>
      </w:r>
      <w:r w:rsidR="00797310">
        <w:rPr>
          <w:rStyle w:val="Titre1Car"/>
        </w:rPr>
        <w:t xml:space="preserve">2010 </w:t>
      </w:r>
      <w:r>
        <w:rPr>
          <w:rStyle w:val="Titre1Car"/>
        </w:rPr>
        <w:t>–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D03FA9">
        <w:t>6</w:t>
      </w:r>
    </w:p>
    <w:p w:rsidR="003D5956" w:rsidRDefault="00D03FA9" w:rsidP="00A03590">
      <w:pPr>
        <w:pStyle w:val="Titre2"/>
      </w:pPr>
      <w:r>
        <w:t>Dessins et images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D65368" w:rsidRDefault="00D65368" w:rsidP="00D65368">
      <w:pPr>
        <w:pStyle w:val="Tiret"/>
        <w:tabs>
          <w:tab w:val="left" w:pos="8640"/>
        </w:tabs>
      </w:pPr>
      <w:r>
        <w:t>Après la dernière diapositive, créer une 1</w:t>
      </w:r>
      <w:r w:rsidR="00420B3C">
        <w:t>5</w:t>
      </w:r>
      <w:r w:rsidRPr="00753E07">
        <w:rPr>
          <w:vertAlign w:val="superscript"/>
        </w:rPr>
        <w:t>è</w:t>
      </w:r>
      <w:r w:rsidR="00753E07" w:rsidRPr="00753E07">
        <w:rPr>
          <w:vertAlign w:val="superscript"/>
        </w:rPr>
        <w:t>me</w:t>
      </w:r>
      <w:r w:rsidR="00753E07">
        <w:t xml:space="preserve"> </w:t>
      </w:r>
      <w:r>
        <w:t>diapositive (mise en page : « Titre seul »)</w:t>
      </w:r>
    </w:p>
    <w:p w:rsidR="00D65368" w:rsidRDefault="00D65368" w:rsidP="00D65368">
      <w:pPr>
        <w:pStyle w:val="Tiret"/>
      </w:pPr>
      <w:r>
        <w:t xml:space="preserve">Taper le titre : </w:t>
      </w:r>
      <w:r>
        <w:rPr>
          <w:b/>
        </w:rPr>
        <w:t>MERCI DE VOTRE CONFIANCE</w:t>
      </w:r>
    </w:p>
    <w:p w:rsidR="00D65368" w:rsidRDefault="00D65368" w:rsidP="00D65368">
      <w:pPr>
        <w:pStyle w:val="Tiret"/>
      </w:pPr>
      <w:r>
        <w:t>Insérer l</w:t>
      </w:r>
      <w:r w:rsidR="008F4F48">
        <w:t>’image suivante : « </w:t>
      </w:r>
      <w:r w:rsidR="000C3A71">
        <w:t>A</w:t>
      </w:r>
      <w:r w:rsidR="00FB7298">
        <w:t>mé</w:t>
      </w:r>
      <w:r>
        <w:t>rique du sud » (l’image est dans le dossier Images du dossier d’exercices)</w:t>
      </w:r>
    </w:p>
    <w:p w:rsidR="00D65368" w:rsidRDefault="008F4F48" w:rsidP="008F4F48">
      <w:pPr>
        <w:pStyle w:val="Tiret"/>
      </w:pPr>
      <w:r>
        <w:t xml:space="preserve">Détourer </w:t>
      </w:r>
      <w:r w:rsidR="00D65368">
        <w:t>cette image pour ne laisser appar</w:t>
      </w:r>
      <w:r>
        <w:t>aitre</w:t>
      </w:r>
      <w:r w:rsidR="00D65368">
        <w:t xml:space="preserve"> que le Brésil</w:t>
      </w:r>
    </w:p>
    <w:p w:rsidR="008F4F48" w:rsidRDefault="008F4F48" w:rsidP="008F4F48">
      <w:pPr>
        <w:pStyle w:val="Tiret"/>
      </w:pPr>
      <w:r>
        <w:t>Ajouter un style d’image « Pivoter Blanc » et rogner le cadre au contour du pays</w:t>
      </w:r>
    </w:p>
    <w:p w:rsidR="00D65368" w:rsidRDefault="00D65368" w:rsidP="00D65368">
      <w:pPr>
        <w:pStyle w:val="Tiret"/>
      </w:pPr>
      <w:r>
        <w:t>Placer cette image sur la gauche de la diapositive</w:t>
      </w:r>
    </w:p>
    <w:p w:rsidR="00D07C6C" w:rsidRDefault="00D07C6C" w:rsidP="00D07C6C">
      <w:pPr>
        <w:pStyle w:val="Tiret"/>
      </w:pPr>
      <w:r>
        <w:t>Rajouter sur la carte du Brésil à côté du point un Word art « Rio de Janeiro  » pour localiser la ville.</w:t>
      </w:r>
      <w:bookmarkStart w:id="0" w:name="_GoBack"/>
      <w:bookmarkEnd w:id="0"/>
    </w:p>
    <w:p w:rsidR="00D65368" w:rsidRDefault="00D65368" w:rsidP="00D65368">
      <w:pPr>
        <w:pStyle w:val="Tiret"/>
      </w:pPr>
      <w:r>
        <w:t xml:space="preserve">A droite, insérer </w:t>
      </w:r>
      <w:r w:rsidR="008F4F48">
        <w:t>l’</w:t>
      </w:r>
      <w:r w:rsidR="00753E07">
        <w:t>i</w:t>
      </w:r>
      <w:r w:rsidR="008F4F48">
        <w:t>mage « Drapeau Brésil »</w:t>
      </w:r>
    </w:p>
    <w:p w:rsidR="00D65368" w:rsidRDefault="008F4F48" w:rsidP="00D65368">
      <w:pPr>
        <w:pStyle w:val="Tiret"/>
      </w:pPr>
      <w:r>
        <w:t>Rogner cette image à la forme «Etoiles 6 branches »</w:t>
      </w:r>
    </w:p>
    <w:p w:rsidR="00AE6CE5" w:rsidRDefault="00AE6CE5" w:rsidP="00D65368">
      <w:pPr>
        <w:pStyle w:val="Tiret"/>
      </w:pPr>
      <w:r>
        <w:t>Enregistrer et fermer</w:t>
      </w:r>
    </w:p>
    <w:p w:rsidR="00797310" w:rsidRDefault="00797310" w:rsidP="00797310">
      <w:pPr>
        <w:pStyle w:val="Tiret"/>
        <w:numPr>
          <w:ilvl w:val="0"/>
          <w:numId w:val="0"/>
        </w:numPr>
      </w:pPr>
    </w:p>
    <w:p w:rsidR="00797310" w:rsidRDefault="00522495" w:rsidP="00797310">
      <w:pPr>
        <w:pStyle w:val="Tir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023D044">
            <wp:extent cx="5379230" cy="3153707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16" cy="3160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7310" w:rsidSect="00A329AA">
      <w:footerReference w:type="default" r:id="rId8"/>
      <w:pgSz w:w="11906" w:h="16838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EDB" w:rsidRDefault="009E3EDB">
      <w:r>
        <w:separator/>
      </w:r>
    </w:p>
  </w:endnote>
  <w:endnote w:type="continuationSeparator" w:id="0">
    <w:p w:rsidR="009E3EDB" w:rsidRDefault="009E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753E07" w:rsidTr="000F24D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753E07" w:rsidRDefault="00420B3C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753E07" w:rsidRPr="00A36E93" w:rsidRDefault="00753E07" w:rsidP="000F24DC">
          <w:pPr>
            <w:pStyle w:val="En-tte"/>
            <w:jc w:val="right"/>
          </w:pPr>
          <w:r>
            <w:t>Inter Entreprise Individualisé</w:t>
          </w:r>
        </w:p>
      </w:tc>
    </w:tr>
  </w:tbl>
  <w:p w:rsidR="00753E07" w:rsidRDefault="00753E07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EDB" w:rsidRDefault="009E3EDB">
      <w:r>
        <w:separator/>
      </w:r>
    </w:p>
  </w:footnote>
  <w:footnote w:type="continuationSeparator" w:id="0">
    <w:p w:rsidR="009E3EDB" w:rsidRDefault="009E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23C7"/>
    <w:rsid w:val="000732CC"/>
    <w:rsid w:val="0007710A"/>
    <w:rsid w:val="00083B00"/>
    <w:rsid w:val="00090A59"/>
    <w:rsid w:val="000946C0"/>
    <w:rsid w:val="000A25F6"/>
    <w:rsid w:val="000C3A71"/>
    <w:rsid w:val="000F24DC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64519"/>
    <w:rsid w:val="002F1898"/>
    <w:rsid w:val="002F7479"/>
    <w:rsid w:val="003206D4"/>
    <w:rsid w:val="003650CD"/>
    <w:rsid w:val="003750D0"/>
    <w:rsid w:val="00375F48"/>
    <w:rsid w:val="00387A47"/>
    <w:rsid w:val="003A00E7"/>
    <w:rsid w:val="003A2713"/>
    <w:rsid w:val="003A5CF4"/>
    <w:rsid w:val="003B3596"/>
    <w:rsid w:val="003D5956"/>
    <w:rsid w:val="003E2656"/>
    <w:rsid w:val="003E2AFE"/>
    <w:rsid w:val="003F39BD"/>
    <w:rsid w:val="00420B3C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22495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72C86"/>
    <w:rsid w:val="00675906"/>
    <w:rsid w:val="0067702D"/>
    <w:rsid w:val="006B6F67"/>
    <w:rsid w:val="006C2458"/>
    <w:rsid w:val="006E0676"/>
    <w:rsid w:val="006F632B"/>
    <w:rsid w:val="0073729D"/>
    <w:rsid w:val="00745006"/>
    <w:rsid w:val="007473BC"/>
    <w:rsid w:val="00753E07"/>
    <w:rsid w:val="00776163"/>
    <w:rsid w:val="00783292"/>
    <w:rsid w:val="00791EEF"/>
    <w:rsid w:val="00794E6E"/>
    <w:rsid w:val="00797310"/>
    <w:rsid w:val="007C16F5"/>
    <w:rsid w:val="007C3A2B"/>
    <w:rsid w:val="007E77C3"/>
    <w:rsid w:val="007F6459"/>
    <w:rsid w:val="00804346"/>
    <w:rsid w:val="0085037F"/>
    <w:rsid w:val="008529C3"/>
    <w:rsid w:val="00856724"/>
    <w:rsid w:val="00881D8C"/>
    <w:rsid w:val="00886C56"/>
    <w:rsid w:val="00893B8F"/>
    <w:rsid w:val="008A2A3D"/>
    <w:rsid w:val="008B5473"/>
    <w:rsid w:val="008C09C1"/>
    <w:rsid w:val="008D33D4"/>
    <w:rsid w:val="008E1442"/>
    <w:rsid w:val="008F1918"/>
    <w:rsid w:val="008F4F48"/>
    <w:rsid w:val="008F5AE7"/>
    <w:rsid w:val="009506C6"/>
    <w:rsid w:val="009716AA"/>
    <w:rsid w:val="00982C23"/>
    <w:rsid w:val="00991AB5"/>
    <w:rsid w:val="009D2E1E"/>
    <w:rsid w:val="009E22FE"/>
    <w:rsid w:val="009E3EDB"/>
    <w:rsid w:val="009E558F"/>
    <w:rsid w:val="009F4471"/>
    <w:rsid w:val="009F65E7"/>
    <w:rsid w:val="009F6B6A"/>
    <w:rsid w:val="00A0164D"/>
    <w:rsid w:val="00A02BB6"/>
    <w:rsid w:val="00A03590"/>
    <w:rsid w:val="00A122FA"/>
    <w:rsid w:val="00A22949"/>
    <w:rsid w:val="00A31844"/>
    <w:rsid w:val="00A329AA"/>
    <w:rsid w:val="00A36E93"/>
    <w:rsid w:val="00A37651"/>
    <w:rsid w:val="00A55DEC"/>
    <w:rsid w:val="00A74DE7"/>
    <w:rsid w:val="00A91A70"/>
    <w:rsid w:val="00A92AA6"/>
    <w:rsid w:val="00AB2FA3"/>
    <w:rsid w:val="00AB6E7C"/>
    <w:rsid w:val="00AC21EB"/>
    <w:rsid w:val="00AD66A9"/>
    <w:rsid w:val="00AE5B2A"/>
    <w:rsid w:val="00AE6CE5"/>
    <w:rsid w:val="00B02521"/>
    <w:rsid w:val="00B037B6"/>
    <w:rsid w:val="00B90D73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6441B"/>
    <w:rsid w:val="00C74726"/>
    <w:rsid w:val="00C814B8"/>
    <w:rsid w:val="00C836CD"/>
    <w:rsid w:val="00C843B0"/>
    <w:rsid w:val="00C92572"/>
    <w:rsid w:val="00C9481C"/>
    <w:rsid w:val="00CA47FF"/>
    <w:rsid w:val="00CC7AF3"/>
    <w:rsid w:val="00CD11D2"/>
    <w:rsid w:val="00CE30C9"/>
    <w:rsid w:val="00CF13A1"/>
    <w:rsid w:val="00D017AE"/>
    <w:rsid w:val="00D03FA9"/>
    <w:rsid w:val="00D05B20"/>
    <w:rsid w:val="00D07C6C"/>
    <w:rsid w:val="00D22DA8"/>
    <w:rsid w:val="00D26479"/>
    <w:rsid w:val="00D30456"/>
    <w:rsid w:val="00D440A7"/>
    <w:rsid w:val="00D65368"/>
    <w:rsid w:val="00D72201"/>
    <w:rsid w:val="00D879EA"/>
    <w:rsid w:val="00D963C9"/>
    <w:rsid w:val="00DA4D75"/>
    <w:rsid w:val="00DB3045"/>
    <w:rsid w:val="00DC2369"/>
    <w:rsid w:val="00DD270E"/>
    <w:rsid w:val="00DF09CD"/>
    <w:rsid w:val="00E2028F"/>
    <w:rsid w:val="00E458F4"/>
    <w:rsid w:val="00E6666A"/>
    <w:rsid w:val="00E814C8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72E9C"/>
    <w:rsid w:val="00F86E14"/>
    <w:rsid w:val="00FA568A"/>
    <w:rsid w:val="00FB7298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CDB968-7215-453E-B73A-F05D298A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15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3</cp:revision>
  <cp:lastPrinted>2010-11-10T13:25:00Z</cp:lastPrinted>
  <dcterms:created xsi:type="dcterms:W3CDTF">2016-07-28T14:19:00Z</dcterms:created>
  <dcterms:modified xsi:type="dcterms:W3CDTF">2016-07-28T14:34:00Z</dcterms:modified>
</cp:coreProperties>
</file>