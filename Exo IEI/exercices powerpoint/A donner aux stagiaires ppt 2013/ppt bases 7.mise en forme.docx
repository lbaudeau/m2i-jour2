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2C4A59" w:rsidP="00DC2369">
      <w:pPr>
        <w:pStyle w:val="Titre2"/>
        <w:tabs>
          <w:tab w:val="right" w:pos="9000"/>
        </w:tabs>
      </w:pPr>
      <w:r>
        <w:rPr>
          <w:rStyle w:val="Titre1Car"/>
        </w:rPr>
        <w:t>POWERPOINT</w:t>
      </w:r>
      <w:r w:rsidR="00C1253A">
        <w:rPr>
          <w:rStyle w:val="Titre1Car"/>
        </w:rPr>
        <w:t xml:space="preserve"> </w:t>
      </w:r>
      <w:r w:rsidR="008C09C1">
        <w:rPr>
          <w:rStyle w:val="Titre1Car"/>
        </w:rPr>
        <w:t>– Les bases</w:t>
      </w:r>
      <w:r w:rsidR="00DC2369">
        <w:tab/>
      </w:r>
      <w:r w:rsidR="00DC2369" w:rsidRPr="005B429B">
        <w:t xml:space="preserve">Exercice </w:t>
      </w:r>
      <w:r w:rsidR="008C09C1">
        <w:t>PO</w:t>
      </w:r>
      <w:r w:rsidR="00F42EB7">
        <w:t>-</w:t>
      </w:r>
      <w:r w:rsidR="00430DEB">
        <w:t>7</w:t>
      </w:r>
    </w:p>
    <w:p w:rsidR="003D5956" w:rsidRDefault="00991AB5" w:rsidP="00A03590">
      <w:pPr>
        <w:pStyle w:val="Titre2"/>
      </w:pPr>
      <w:r>
        <w:t>Mise en forme d’une présentation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2B6178" w:rsidRDefault="002B6178" w:rsidP="00AC21EB">
      <w:pPr>
        <w:pStyle w:val="Tiret"/>
      </w:pPr>
      <w:r>
        <w:t>Changer le thème « </w:t>
      </w:r>
      <w:r w:rsidR="00636CC2">
        <w:t>Brin</w:t>
      </w:r>
      <w:r>
        <w:t> » en « </w:t>
      </w:r>
      <w:r w:rsidR="00636CC2">
        <w:t>Facette</w:t>
      </w:r>
      <w:r>
        <w:t> »</w:t>
      </w:r>
    </w:p>
    <w:p w:rsidR="002A4393" w:rsidRDefault="002A4393" w:rsidP="00AC21EB">
      <w:pPr>
        <w:pStyle w:val="Tiret"/>
      </w:pPr>
      <w:r>
        <w:t xml:space="preserve">Modifier </w:t>
      </w:r>
      <w:r w:rsidR="00636CC2">
        <w:t>le style d’</w:t>
      </w:r>
      <w:r>
        <w:t>arrière-plan de toutes les diapositives comme suit :</w:t>
      </w:r>
    </w:p>
    <w:p w:rsidR="002A4393" w:rsidRDefault="00B57248" w:rsidP="002A4393">
      <w:pPr>
        <w:pStyle w:val="Puce"/>
      </w:pPr>
      <w:r>
        <w:t xml:space="preserve">Style </w:t>
      </w:r>
      <w:r w:rsidR="002B6178">
        <w:t>7</w:t>
      </w:r>
    </w:p>
    <w:p w:rsidR="00070185" w:rsidRDefault="00070185" w:rsidP="00070185">
      <w:pPr>
        <w:pStyle w:val="Tiret"/>
      </w:pPr>
      <w:r>
        <w:t>Sur toutes les diapositives (sauf la 1</w:t>
      </w:r>
      <w:r w:rsidRPr="00070185">
        <w:rPr>
          <w:vertAlign w:val="superscript"/>
        </w:rPr>
        <w:t>ère</w:t>
      </w:r>
      <w:r>
        <w:t xml:space="preserve"> diapositive) :</w:t>
      </w:r>
    </w:p>
    <w:p w:rsidR="00070185" w:rsidRDefault="00070185" w:rsidP="00070185">
      <w:pPr>
        <w:pStyle w:val="Puce"/>
      </w:pPr>
      <w:r>
        <w:t>insérer les numéros de diapositives</w:t>
      </w:r>
    </w:p>
    <w:p w:rsidR="00070185" w:rsidRDefault="00070185" w:rsidP="00070185">
      <w:pPr>
        <w:pStyle w:val="Puce"/>
      </w:pPr>
      <w:r>
        <w:t xml:space="preserve">inscrire dans la zone de pied de page : </w:t>
      </w:r>
      <w:r w:rsidRPr="00070185">
        <w:rPr>
          <w:b/>
        </w:rPr>
        <w:t>Saison 20</w:t>
      </w:r>
      <w:r w:rsidR="00636CC2">
        <w:rPr>
          <w:b/>
        </w:rPr>
        <w:t>15</w:t>
      </w:r>
    </w:p>
    <w:p w:rsidR="002929F1" w:rsidRDefault="002929F1" w:rsidP="002929F1">
      <w:pPr>
        <w:rPr>
          <w:b/>
          <w:u w:val="single"/>
        </w:rPr>
      </w:pPr>
    </w:p>
    <w:p w:rsidR="002929F1" w:rsidRPr="002929F1" w:rsidRDefault="00430DEB" w:rsidP="002929F1">
      <w:pPr>
        <w:rPr>
          <w:b/>
          <w:u w:val="single"/>
        </w:rPr>
      </w:pPr>
      <w:r w:rsidRPr="002929F1">
        <w:rPr>
          <w:b/>
          <w:u w:val="single"/>
        </w:rPr>
        <w:t>En utilisant les masques</w:t>
      </w:r>
    </w:p>
    <w:p w:rsidR="00270229" w:rsidRDefault="002929F1" w:rsidP="00270229">
      <w:pPr>
        <w:pStyle w:val="Tiret"/>
      </w:pPr>
      <w:r>
        <w:t>M</w:t>
      </w:r>
      <w:r w:rsidR="00430DEB">
        <w:t>odifier l’aspect des titres de toutes les diapositives</w:t>
      </w:r>
      <w:r w:rsidR="00270229">
        <w:t xml:space="preserve"> comme suit :</w:t>
      </w:r>
    </w:p>
    <w:p w:rsidR="00270229" w:rsidRDefault="00270229" w:rsidP="00270229">
      <w:pPr>
        <w:pStyle w:val="Puce"/>
      </w:pPr>
      <w:r>
        <w:t>police</w:t>
      </w:r>
      <w:r w:rsidR="002B6178">
        <w:t>s</w:t>
      </w:r>
      <w:r>
        <w:t xml:space="preserve"> : </w:t>
      </w:r>
      <w:r w:rsidR="00722CC9">
        <w:t xml:space="preserve">remplacer </w:t>
      </w:r>
      <w:proofErr w:type="spellStart"/>
      <w:r w:rsidR="00722CC9">
        <w:t>Trebuchet</w:t>
      </w:r>
      <w:proofErr w:type="spellEnd"/>
      <w:r w:rsidR="00722CC9">
        <w:t xml:space="preserve"> par Berlin sans FB demi</w:t>
      </w:r>
    </w:p>
    <w:p w:rsidR="00270229" w:rsidRDefault="00270229" w:rsidP="00270229">
      <w:pPr>
        <w:pStyle w:val="Puce"/>
      </w:pPr>
      <w:r>
        <w:t>couleur </w:t>
      </w:r>
      <w:r w:rsidR="00CE1D10">
        <w:t xml:space="preserve">de police </w:t>
      </w:r>
      <w:r>
        <w:t xml:space="preserve">: </w:t>
      </w:r>
      <w:r w:rsidR="00B57248">
        <w:t xml:space="preserve">or </w:t>
      </w:r>
      <w:r w:rsidR="00722CC9">
        <w:t>Accentuation 3, plus clair 40%</w:t>
      </w:r>
    </w:p>
    <w:p w:rsidR="00270229" w:rsidRDefault="00270229" w:rsidP="00270229">
      <w:pPr>
        <w:pStyle w:val="Puce"/>
      </w:pPr>
      <w:r>
        <w:t>centrer</w:t>
      </w:r>
    </w:p>
    <w:p w:rsidR="00722CC9" w:rsidRDefault="00722CC9" w:rsidP="00270229">
      <w:pPr>
        <w:pStyle w:val="Puce"/>
      </w:pPr>
      <w:r>
        <w:t>Police ombré</w:t>
      </w:r>
    </w:p>
    <w:p w:rsidR="008F16D1" w:rsidRDefault="008F16D1" w:rsidP="002B6178">
      <w:pPr>
        <w:pStyle w:val="Tiret"/>
      </w:pPr>
      <w:r>
        <w:t>Modifier l’aspect du texte de toutes les diapositives :</w:t>
      </w:r>
    </w:p>
    <w:p w:rsidR="008F16D1" w:rsidRDefault="008F16D1" w:rsidP="008F16D1">
      <w:pPr>
        <w:pStyle w:val="Puce"/>
      </w:pPr>
      <w:r>
        <w:t>couleur </w:t>
      </w:r>
      <w:r w:rsidR="00CE1D10">
        <w:t xml:space="preserve">de police </w:t>
      </w:r>
      <w:r>
        <w:t xml:space="preserve">: </w:t>
      </w:r>
      <w:r w:rsidR="00B57248">
        <w:t xml:space="preserve">or </w:t>
      </w:r>
      <w:r w:rsidR="001B5CD9">
        <w:t>Accentuation 3 plus clair à 60%</w:t>
      </w:r>
    </w:p>
    <w:p w:rsidR="008F16D1" w:rsidRDefault="008F16D1" w:rsidP="008F16D1">
      <w:pPr>
        <w:pStyle w:val="Puce"/>
      </w:pPr>
      <w:r>
        <w:t>puce du 1</w:t>
      </w:r>
      <w:r w:rsidRPr="008F16D1">
        <w:rPr>
          <w:vertAlign w:val="superscript"/>
        </w:rPr>
        <w:t>er</w:t>
      </w:r>
      <w:r>
        <w:t xml:space="preserve"> niveau de texte : </w:t>
      </w:r>
      <w:r w:rsidR="001B5CD9">
        <w:t xml:space="preserve">image par recherche sur bing (drapeau </w:t>
      </w:r>
      <w:proofErr w:type="spellStart"/>
      <w:r w:rsidR="001B5CD9">
        <w:t>bresil</w:t>
      </w:r>
      <w:proofErr w:type="spellEnd"/>
      <w:r w:rsidR="001B5CD9">
        <w:t>)</w:t>
      </w:r>
    </w:p>
    <w:p w:rsidR="00CE1D10" w:rsidRDefault="00CE1D10" w:rsidP="00CE1D10">
      <w:pPr>
        <w:pStyle w:val="Tiret"/>
      </w:pPr>
      <w:r>
        <w:t>M</w:t>
      </w:r>
      <w:r w:rsidR="002B6178">
        <w:t>odifier l’arrière-plan du masque de titre</w:t>
      </w:r>
      <w:r>
        <w:t xml:space="preserve"> comme suit :</w:t>
      </w:r>
    </w:p>
    <w:p w:rsidR="00CE1D10" w:rsidRDefault="001B5CD9" w:rsidP="00CE1D10">
      <w:pPr>
        <w:pStyle w:val="Puce"/>
      </w:pPr>
      <w:r>
        <w:t>Changer la couleur du dégradé en rouge</w:t>
      </w:r>
    </w:p>
    <w:p w:rsidR="00CE1D10" w:rsidRDefault="00CE1D10" w:rsidP="00CE1D10">
      <w:pPr>
        <w:pStyle w:val="Puce"/>
      </w:pPr>
      <w:r>
        <w:t xml:space="preserve">couleur de police : </w:t>
      </w:r>
      <w:r w:rsidR="00D838C3">
        <w:t xml:space="preserve">gris </w:t>
      </w:r>
      <w:r w:rsidR="002B6178">
        <w:t>-</w:t>
      </w:r>
      <w:r w:rsidR="001B5CD9">
        <w:t>25</w:t>
      </w:r>
      <w:r w:rsidR="00D838C3">
        <w:t>%</w:t>
      </w:r>
      <w:r w:rsidR="00C1253A">
        <w:t xml:space="preserve"> texte 2 + </w:t>
      </w:r>
      <w:r w:rsidR="001B5CD9">
        <w:t>sombre</w:t>
      </w:r>
      <w:r w:rsidR="00C1253A">
        <w:t xml:space="preserve"> </w:t>
      </w:r>
      <w:r w:rsidR="001B5CD9">
        <w:t>50</w:t>
      </w:r>
      <w:r w:rsidR="00C1253A">
        <w:t>%</w:t>
      </w:r>
    </w:p>
    <w:p w:rsidR="00CF6447" w:rsidRDefault="00CF6447" w:rsidP="002929F1">
      <w:pPr>
        <w:pStyle w:val="Tiret"/>
      </w:pPr>
      <w:r>
        <w:t>Créer un logo comme suit :</w:t>
      </w:r>
    </w:p>
    <w:p w:rsidR="00CF6447" w:rsidRDefault="002B6178" w:rsidP="00CF6447">
      <w:pPr>
        <w:pStyle w:val="Puce"/>
      </w:pPr>
      <w:r>
        <w:t xml:space="preserve">Forme </w:t>
      </w:r>
      <w:r w:rsidR="00125182">
        <w:t>de base</w:t>
      </w:r>
      <w:r w:rsidR="00CF6447">
        <w:t xml:space="preserve"> de type « </w:t>
      </w:r>
      <w:r w:rsidR="00F27CCE">
        <w:t>rectangle</w:t>
      </w:r>
      <w:r w:rsidR="00CF6447">
        <w:t> » avec l’inscription « </w:t>
      </w:r>
      <w:r w:rsidR="00CF6447" w:rsidRPr="00CF6447">
        <w:rPr>
          <w:b/>
        </w:rPr>
        <w:t>Agence CETOUBO</w:t>
      </w:r>
      <w:r w:rsidR="00CF6447">
        <w:t> »</w:t>
      </w:r>
    </w:p>
    <w:p w:rsidR="00CF6447" w:rsidRDefault="00C1253A" w:rsidP="00CF6447">
      <w:pPr>
        <w:pStyle w:val="Puce"/>
      </w:pPr>
      <w:r>
        <w:t xml:space="preserve">Ajuster </w:t>
      </w:r>
      <w:r w:rsidR="00CF6447">
        <w:t xml:space="preserve">la forme au texte </w:t>
      </w:r>
    </w:p>
    <w:p w:rsidR="00F27CCE" w:rsidRDefault="00F27CCE" w:rsidP="00CF6447">
      <w:pPr>
        <w:pStyle w:val="Puce"/>
      </w:pPr>
      <w:r>
        <w:t>Ajouter un effet de perspective.</w:t>
      </w:r>
    </w:p>
    <w:p w:rsidR="002929F1" w:rsidRDefault="00CE1D10" w:rsidP="002929F1">
      <w:pPr>
        <w:pStyle w:val="Tiret"/>
      </w:pPr>
      <w:r>
        <w:t>Insérer le logo sur chaque diapositive comme suit :</w:t>
      </w:r>
    </w:p>
    <w:p w:rsidR="00CE1D10" w:rsidRDefault="00CE1D10" w:rsidP="00CE1D10">
      <w:pPr>
        <w:pStyle w:val="Puce"/>
      </w:pPr>
      <w:r>
        <w:t xml:space="preserve">en haut à </w:t>
      </w:r>
      <w:r w:rsidR="00C1253A">
        <w:t>droite</w:t>
      </w:r>
      <w:r>
        <w:t xml:space="preserve"> sur les diapositives</w:t>
      </w:r>
    </w:p>
    <w:p w:rsidR="00CE1D10" w:rsidRDefault="00CE1D10" w:rsidP="00CE1D10">
      <w:pPr>
        <w:pStyle w:val="Puce"/>
      </w:pPr>
      <w:r>
        <w:t xml:space="preserve">en </w:t>
      </w:r>
      <w:r w:rsidR="00C1253A">
        <w:t>haut</w:t>
      </w:r>
      <w:r>
        <w:t xml:space="preserve"> </w:t>
      </w:r>
      <w:r w:rsidR="00CF6447">
        <w:t>à gauche</w:t>
      </w:r>
      <w:r>
        <w:t xml:space="preserve"> sur la </w:t>
      </w:r>
      <w:r w:rsidR="00ED3F77">
        <w:t>diapositive de titre</w:t>
      </w:r>
      <w:bookmarkStart w:id="0" w:name="_GoBack"/>
      <w:bookmarkEnd w:id="0"/>
    </w:p>
    <w:p w:rsidR="00070185" w:rsidRDefault="00656F1D" w:rsidP="00656F1D">
      <w:pPr>
        <w:pStyle w:val="Tiret"/>
      </w:pPr>
      <w:r>
        <w:t>Enregistrer et fermer</w:t>
      </w:r>
    </w:p>
    <w:p w:rsidR="00070185" w:rsidRDefault="00070185"/>
    <w:p w:rsidR="006B48C8" w:rsidRDefault="006B48C8">
      <w:r>
        <w:t>Exemple :</w:t>
      </w:r>
    </w:p>
    <w:p w:rsidR="006B48C8" w:rsidRDefault="006B48C8">
      <w:r>
        <w:rPr>
          <w:noProof/>
        </w:rPr>
        <w:drawing>
          <wp:inline distT="0" distB="0" distL="0" distR="0" wp14:anchorId="28568BFA">
            <wp:extent cx="2498507" cy="18739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17" cy="189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6B48C8">
        <w:rPr>
          <w:noProof/>
        </w:rPr>
        <w:t xml:space="preserve"> </w:t>
      </w:r>
      <w:r w:rsidRPr="006B48C8">
        <w:drawing>
          <wp:inline distT="0" distB="0" distL="0" distR="0" wp14:anchorId="76D33E4B" wp14:editId="0AB95146">
            <wp:extent cx="2496606" cy="1872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658" cy="19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8C8" w:rsidSect="00A03590">
      <w:footerReference w:type="default" r:id="rId9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FA" w:rsidRDefault="006F10FA">
      <w:r>
        <w:separator/>
      </w:r>
    </w:p>
  </w:endnote>
  <w:endnote w:type="continuationSeparator" w:id="0">
    <w:p w:rsidR="006F10FA" w:rsidRDefault="006F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B57248" w:rsidTr="004C5B7C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B57248" w:rsidRDefault="00797EE2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2" name="Image 2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B57248" w:rsidRPr="00A36E93" w:rsidRDefault="00B57248" w:rsidP="004C5B7C">
          <w:pPr>
            <w:pStyle w:val="En-tte"/>
            <w:jc w:val="right"/>
          </w:pPr>
          <w:r>
            <w:t>Inter Entreprise Individualisé</w:t>
          </w:r>
        </w:p>
      </w:tc>
    </w:tr>
  </w:tbl>
  <w:p w:rsidR="00B57248" w:rsidRDefault="00B57248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FA" w:rsidRDefault="006F10FA">
      <w:r>
        <w:separator/>
      </w:r>
    </w:p>
  </w:footnote>
  <w:footnote w:type="continuationSeparator" w:id="0">
    <w:p w:rsidR="006F10FA" w:rsidRDefault="006F1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0185"/>
    <w:rsid w:val="000732CC"/>
    <w:rsid w:val="0007710A"/>
    <w:rsid w:val="00083B00"/>
    <w:rsid w:val="00090A59"/>
    <w:rsid w:val="000946C0"/>
    <w:rsid w:val="000A25F6"/>
    <w:rsid w:val="000F7C48"/>
    <w:rsid w:val="00125182"/>
    <w:rsid w:val="00136054"/>
    <w:rsid w:val="00145D0D"/>
    <w:rsid w:val="00193B7E"/>
    <w:rsid w:val="00196D67"/>
    <w:rsid w:val="00197CEF"/>
    <w:rsid w:val="001B5CD9"/>
    <w:rsid w:val="001C282C"/>
    <w:rsid w:val="001D0D67"/>
    <w:rsid w:val="001D79C2"/>
    <w:rsid w:val="001F5C1C"/>
    <w:rsid w:val="001F7E98"/>
    <w:rsid w:val="0021467C"/>
    <w:rsid w:val="00224068"/>
    <w:rsid w:val="002300EB"/>
    <w:rsid w:val="00264519"/>
    <w:rsid w:val="00270229"/>
    <w:rsid w:val="002929F1"/>
    <w:rsid w:val="002A4393"/>
    <w:rsid w:val="002B6178"/>
    <w:rsid w:val="002C4A59"/>
    <w:rsid w:val="002F1898"/>
    <w:rsid w:val="002F7479"/>
    <w:rsid w:val="003206D4"/>
    <w:rsid w:val="003650CD"/>
    <w:rsid w:val="003750D0"/>
    <w:rsid w:val="00375F48"/>
    <w:rsid w:val="00387A47"/>
    <w:rsid w:val="003A00E7"/>
    <w:rsid w:val="003A2713"/>
    <w:rsid w:val="003A5CF4"/>
    <w:rsid w:val="003B3596"/>
    <w:rsid w:val="003D5956"/>
    <w:rsid w:val="003E2656"/>
    <w:rsid w:val="003E2AFE"/>
    <w:rsid w:val="003F39BD"/>
    <w:rsid w:val="004219B7"/>
    <w:rsid w:val="00430DEB"/>
    <w:rsid w:val="004564FA"/>
    <w:rsid w:val="004567B7"/>
    <w:rsid w:val="00485D72"/>
    <w:rsid w:val="00495D2F"/>
    <w:rsid w:val="004A4FA6"/>
    <w:rsid w:val="004B5B41"/>
    <w:rsid w:val="004B7F9E"/>
    <w:rsid w:val="004C5B7C"/>
    <w:rsid w:val="004E1B3E"/>
    <w:rsid w:val="004E7BEA"/>
    <w:rsid w:val="004F1F24"/>
    <w:rsid w:val="00553D1F"/>
    <w:rsid w:val="00585D65"/>
    <w:rsid w:val="005875D9"/>
    <w:rsid w:val="005A28F4"/>
    <w:rsid w:val="005B0985"/>
    <w:rsid w:val="005B7ACE"/>
    <w:rsid w:val="005C17DA"/>
    <w:rsid w:val="005E1119"/>
    <w:rsid w:val="006130C2"/>
    <w:rsid w:val="00624257"/>
    <w:rsid w:val="00636CC2"/>
    <w:rsid w:val="00647810"/>
    <w:rsid w:val="006517FB"/>
    <w:rsid w:val="00653C33"/>
    <w:rsid w:val="00655760"/>
    <w:rsid w:val="00655A3E"/>
    <w:rsid w:val="00656F1D"/>
    <w:rsid w:val="00672C86"/>
    <w:rsid w:val="00675906"/>
    <w:rsid w:val="0067702D"/>
    <w:rsid w:val="006B48C8"/>
    <w:rsid w:val="006B6F67"/>
    <w:rsid w:val="006C2458"/>
    <w:rsid w:val="006E0676"/>
    <w:rsid w:val="006F10FA"/>
    <w:rsid w:val="006F632B"/>
    <w:rsid w:val="006F7367"/>
    <w:rsid w:val="00722CC9"/>
    <w:rsid w:val="0073729D"/>
    <w:rsid w:val="00745006"/>
    <w:rsid w:val="007473BC"/>
    <w:rsid w:val="00776163"/>
    <w:rsid w:val="00783292"/>
    <w:rsid w:val="00791EEF"/>
    <w:rsid w:val="00794E6E"/>
    <w:rsid w:val="00797EE2"/>
    <w:rsid w:val="007C16F5"/>
    <w:rsid w:val="007C3A2B"/>
    <w:rsid w:val="007C58DA"/>
    <w:rsid w:val="007E77C3"/>
    <w:rsid w:val="00804346"/>
    <w:rsid w:val="0085037F"/>
    <w:rsid w:val="008529C3"/>
    <w:rsid w:val="00856724"/>
    <w:rsid w:val="00864579"/>
    <w:rsid w:val="00881D8C"/>
    <w:rsid w:val="00886C56"/>
    <w:rsid w:val="00893B8F"/>
    <w:rsid w:val="008A2A3D"/>
    <w:rsid w:val="008B5473"/>
    <w:rsid w:val="008C09C1"/>
    <w:rsid w:val="008D33D4"/>
    <w:rsid w:val="008E1442"/>
    <w:rsid w:val="008F16D1"/>
    <w:rsid w:val="008F1918"/>
    <w:rsid w:val="008F4B0F"/>
    <w:rsid w:val="008F5AE7"/>
    <w:rsid w:val="009506C6"/>
    <w:rsid w:val="0095222C"/>
    <w:rsid w:val="009716AA"/>
    <w:rsid w:val="009744E7"/>
    <w:rsid w:val="00982C23"/>
    <w:rsid w:val="00991AB5"/>
    <w:rsid w:val="009D2E1E"/>
    <w:rsid w:val="009E22FE"/>
    <w:rsid w:val="009E558F"/>
    <w:rsid w:val="009F4471"/>
    <w:rsid w:val="009F65E7"/>
    <w:rsid w:val="009F6B6A"/>
    <w:rsid w:val="00A02BB6"/>
    <w:rsid w:val="00A03590"/>
    <w:rsid w:val="00A122FA"/>
    <w:rsid w:val="00A22949"/>
    <w:rsid w:val="00A31844"/>
    <w:rsid w:val="00A36E93"/>
    <w:rsid w:val="00A37651"/>
    <w:rsid w:val="00A55DEC"/>
    <w:rsid w:val="00A67EF2"/>
    <w:rsid w:val="00A74DE7"/>
    <w:rsid w:val="00A91A70"/>
    <w:rsid w:val="00A92AA6"/>
    <w:rsid w:val="00AB2FA3"/>
    <w:rsid w:val="00AB6E7C"/>
    <w:rsid w:val="00AC21EB"/>
    <w:rsid w:val="00AD66A9"/>
    <w:rsid w:val="00AE5B2A"/>
    <w:rsid w:val="00AF6211"/>
    <w:rsid w:val="00B02521"/>
    <w:rsid w:val="00B037B6"/>
    <w:rsid w:val="00B57248"/>
    <w:rsid w:val="00B90D73"/>
    <w:rsid w:val="00BC6357"/>
    <w:rsid w:val="00BE121C"/>
    <w:rsid w:val="00C06CA7"/>
    <w:rsid w:val="00C10FAA"/>
    <w:rsid w:val="00C1253A"/>
    <w:rsid w:val="00C14DC5"/>
    <w:rsid w:val="00C47038"/>
    <w:rsid w:val="00C51307"/>
    <w:rsid w:val="00C5169A"/>
    <w:rsid w:val="00C5172B"/>
    <w:rsid w:val="00C51BB0"/>
    <w:rsid w:val="00C74726"/>
    <w:rsid w:val="00C836CD"/>
    <w:rsid w:val="00C843B0"/>
    <w:rsid w:val="00C9481C"/>
    <w:rsid w:val="00CA47FF"/>
    <w:rsid w:val="00CC7AF3"/>
    <w:rsid w:val="00CD11D2"/>
    <w:rsid w:val="00CE1D10"/>
    <w:rsid w:val="00CE30C9"/>
    <w:rsid w:val="00CF13A1"/>
    <w:rsid w:val="00CF6447"/>
    <w:rsid w:val="00D017AE"/>
    <w:rsid w:val="00D05B20"/>
    <w:rsid w:val="00D22DA8"/>
    <w:rsid w:val="00D26479"/>
    <w:rsid w:val="00D30456"/>
    <w:rsid w:val="00D440A7"/>
    <w:rsid w:val="00D838C3"/>
    <w:rsid w:val="00D879EA"/>
    <w:rsid w:val="00D963C9"/>
    <w:rsid w:val="00DA4D75"/>
    <w:rsid w:val="00DB3045"/>
    <w:rsid w:val="00DC2369"/>
    <w:rsid w:val="00DF09CD"/>
    <w:rsid w:val="00E2028F"/>
    <w:rsid w:val="00E458F4"/>
    <w:rsid w:val="00E814C8"/>
    <w:rsid w:val="00EB1B10"/>
    <w:rsid w:val="00EB3835"/>
    <w:rsid w:val="00ED3F77"/>
    <w:rsid w:val="00ED6851"/>
    <w:rsid w:val="00EF2BE2"/>
    <w:rsid w:val="00F116F9"/>
    <w:rsid w:val="00F15BBE"/>
    <w:rsid w:val="00F27CCE"/>
    <w:rsid w:val="00F36D77"/>
    <w:rsid w:val="00F42EB7"/>
    <w:rsid w:val="00F45D3E"/>
    <w:rsid w:val="00F72E9C"/>
    <w:rsid w:val="00F86E14"/>
    <w:rsid w:val="00FA062D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F9E90-F390-4D62-A10B-5A87691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13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Avolys</dc:creator>
  <cp:keywords/>
  <dc:description/>
  <cp:lastModifiedBy>Master</cp:lastModifiedBy>
  <cp:revision>6</cp:revision>
  <cp:lastPrinted>2005-09-29T10:30:00Z</cp:lastPrinted>
  <dcterms:created xsi:type="dcterms:W3CDTF">2016-07-28T14:38:00Z</dcterms:created>
  <dcterms:modified xsi:type="dcterms:W3CDTF">2016-07-28T14:51:00Z</dcterms:modified>
</cp:coreProperties>
</file>