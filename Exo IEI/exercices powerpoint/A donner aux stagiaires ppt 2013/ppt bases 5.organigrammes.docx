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E83D3E" w:rsidP="00DC2369">
      <w:pPr>
        <w:pStyle w:val="Titre2"/>
        <w:tabs>
          <w:tab w:val="right" w:pos="9000"/>
        </w:tabs>
      </w:pPr>
      <w:r>
        <w:rPr>
          <w:rStyle w:val="Titre1Car"/>
        </w:rPr>
        <w:t>POWERPOINT</w:t>
      </w:r>
      <w:r w:rsidR="002722EA">
        <w:rPr>
          <w:rStyle w:val="Titre1Car"/>
        </w:rPr>
        <w:t xml:space="preserve"> </w:t>
      </w:r>
      <w:r w:rsidR="008C09C1">
        <w:rPr>
          <w:rStyle w:val="Titre1Car"/>
        </w:rPr>
        <w:t>– Les bases</w:t>
      </w:r>
      <w:r w:rsidR="00DC2369">
        <w:tab/>
      </w:r>
      <w:r w:rsidR="00DC2369" w:rsidRPr="005B429B">
        <w:t xml:space="preserve">Exercice </w:t>
      </w:r>
      <w:r w:rsidR="008C09C1">
        <w:t>PO</w:t>
      </w:r>
      <w:r w:rsidR="00F42EB7">
        <w:t>-</w:t>
      </w:r>
      <w:r w:rsidR="00C06CA7">
        <w:t>5</w:t>
      </w:r>
    </w:p>
    <w:p w:rsidR="003D5956" w:rsidRDefault="00C06CA7" w:rsidP="00A03590">
      <w:pPr>
        <w:pStyle w:val="Titre2"/>
      </w:pPr>
      <w:r>
        <w:t>Organigrammes</w:t>
      </w:r>
    </w:p>
    <w:p w:rsidR="00375F48" w:rsidRDefault="00375F48" w:rsidP="00066CCF">
      <w:pPr>
        <w:pBdr>
          <w:bottom w:val="single" w:sz="4" w:space="1" w:color="auto"/>
        </w:pBdr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  <w:bookmarkStart w:id="0" w:name="_GoBack"/>
      <w:bookmarkEnd w:id="0"/>
    </w:p>
    <w:p w:rsidR="006517FB" w:rsidRDefault="006517FB" w:rsidP="006517FB">
      <w:pPr>
        <w:pStyle w:val="Tiret"/>
      </w:pPr>
      <w:r>
        <w:t xml:space="preserve">Après la dernière diapositive, créer une </w:t>
      </w:r>
      <w:r w:rsidR="00DB3045">
        <w:t>1</w:t>
      </w:r>
      <w:r w:rsidR="002769EC">
        <w:t>4</w:t>
      </w:r>
      <w:r>
        <w:t>è diapositive (mise en page : « </w:t>
      </w:r>
      <w:r w:rsidR="00455D88">
        <w:t>Titre seul</w:t>
      </w:r>
      <w:r>
        <w:t>»)</w:t>
      </w:r>
    </w:p>
    <w:p w:rsidR="006517FB" w:rsidRDefault="006517FB" w:rsidP="006517FB">
      <w:pPr>
        <w:pStyle w:val="Tiret"/>
      </w:pPr>
      <w:r>
        <w:t xml:space="preserve">Taper le titre : </w:t>
      </w:r>
      <w:r w:rsidR="00C06CA7">
        <w:rPr>
          <w:b/>
        </w:rPr>
        <w:t>VOS CORRESPONDANTS</w:t>
      </w:r>
    </w:p>
    <w:p w:rsidR="006B6F67" w:rsidRDefault="006517FB" w:rsidP="00624257">
      <w:pPr>
        <w:pStyle w:val="Tiret"/>
      </w:pPr>
      <w:r>
        <w:t xml:space="preserve">Créer un </w:t>
      </w:r>
      <w:r w:rsidR="007E77C3">
        <w:t>organigramme</w:t>
      </w:r>
      <w:r>
        <w:t xml:space="preserve"> comme suit :</w:t>
      </w:r>
    </w:p>
    <w:p w:rsidR="00647810" w:rsidRPr="00E458F4" w:rsidRDefault="002769EC" w:rsidP="00455D88">
      <w:pPr>
        <w:pStyle w:val="Tiret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6D0E2E55">
            <wp:extent cx="4149522" cy="216482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58" cy="2172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5D88" w:rsidRDefault="00455D88" w:rsidP="000A25F6">
      <w:pPr>
        <w:pStyle w:val="Tiret"/>
      </w:pPr>
      <w:r>
        <w:t>Supprimer la boite dont vous n’avez pas besoin</w:t>
      </w:r>
    </w:p>
    <w:p w:rsidR="000A25F6" w:rsidRDefault="000A25F6" w:rsidP="000A25F6">
      <w:pPr>
        <w:pStyle w:val="Tiret"/>
      </w:pPr>
      <w:r>
        <w:t>Ajouter une boîte « </w:t>
      </w:r>
      <w:r w:rsidR="00455D88">
        <w:t>En dessous</w:t>
      </w:r>
      <w:r>
        <w:t xml:space="preserve"> » au </w:t>
      </w:r>
      <w:r w:rsidR="00455D88">
        <w:t xml:space="preserve">Secteur Nord </w:t>
      </w:r>
      <w:r>
        <w:t>(nom : Dana SCULLY)</w:t>
      </w:r>
    </w:p>
    <w:p w:rsidR="000A25F6" w:rsidRDefault="00455D88" w:rsidP="000A25F6">
      <w:pPr>
        <w:pStyle w:val="Tiret"/>
      </w:pPr>
      <w:r>
        <w:t>Ajouter un</w:t>
      </w:r>
      <w:r w:rsidR="00271B55">
        <w:t>e</w:t>
      </w:r>
      <w:r>
        <w:t xml:space="preserve"> </w:t>
      </w:r>
      <w:r w:rsidR="00530887">
        <w:t>boîte « En dessous » au Secteur Sud</w:t>
      </w:r>
      <w:r w:rsidR="000A25F6">
        <w:t xml:space="preserve"> à </w:t>
      </w:r>
      <w:r w:rsidR="00530887">
        <w:t xml:space="preserve">Robert </w:t>
      </w:r>
      <w:r w:rsidR="00271B55">
        <w:t>Redford</w:t>
      </w:r>
      <w:r w:rsidR="000A25F6">
        <w:t xml:space="preserve"> (nom : Brad PITT)</w:t>
      </w:r>
    </w:p>
    <w:p w:rsidR="000A25F6" w:rsidRDefault="000A25F6" w:rsidP="000A25F6">
      <w:pPr>
        <w:pStyle w:val="Tiret"/>
      </w:pPr>
      <w:r>
        <w:t>Modifier les boîtes</w:t>
      </w:r>
      <w:r w:rsidR="00C10FAA">
        <w:t> :</w:t>
      </w:r>
    </w:p>
    <w:p w:rsidR="00C10FAA" w:rsidRDefault="00C10FAA" w:rsidP="00C10FAA">
      <w:pPr>
        <w:pStyle w:val="Puce"/>
      </w:pPr>
      <w:r>
        <w:t>police de caractères</w:t>
      </w:r>
      <w:r w:rsidR="003F392B">
        <w:t> : Tahoma</w:t>
      </w:r>
    </w:p>
    <w:p w:rsidR="00193B7E" w:rsidRDefault="003F392B" w:rsidP="00C10FAA">
      <w:pPr>
        <w:pStyle w:val="Puce"/>
      </w:pPr>
      <w:r>
        <w:t>Modifier les couleurs</w:t>
      </w:r>
      <w:r w:rsidR="00455D88">
        <w:t xml:space="preserve"> </w:t>
      </w:r>
      <w:r w:rsidR="00B74901">
        <w:t>selon votre choix</w:t>
      </w:r>
      <w:r w:rsidR="00193B7E">
        <w:t xml:space="preserve"> </w:t>
      </w:r>
    </w:p>
    <w:p w:rsidR="003451B9" w:rsidRDefault="003F392B" w:rsidP="00C10FAA">
      <w:pPr>
        <w:pStyle w:val="Puce"/>
      </w:pPr>
      <w:r>
        <w:t xml:space="preserve">Modifier </w:t>
      </w:r>
      <w:r w:rsidR="003451B9">
        <w:t xml:space="preserve">l’objet en </w:t>
      </w:r>
      <w:r>
        <w:t>« </w:t>
      </w:r>
      <w:r w:rsidR="00271B55">
        <w:t>Hiérarchie</w:t>
      </w:r>
      <w:r w:rsidR="003451B9">
        <w:t xml:space="preserve"> avec image</w:t>
      </w:r>
      <w:r>
        <w:t>s</w:t>
      </w:r>
      <w:r w:rsidR="003451B9">
        <w:t xml:space="preserve"> ronde</w:t>
      </w:r>
      <w:r>
        <w:t>s »</w:t>
      </w:r>
      <w:r w:rsidR="003451B9">
        <w:t xml:space="preserve"> et remplir les images avec le dossier « images trombinoscope »</w:t>
      </w:r>
    </w:p>
    <w:p w:rsidR="002769EC" w:rsidRDefault="002769EC" w:rsidP="002769EC">
      <w:pPr>
        <w:pStyle w:val="Puce"/>
        <w:numPr>
          <w:ilvl w:val="0"/>
          <w:numId w:val="0"/>
        </w:numPr>
        <w:ind w:left="1440"/>
      </w:pPr>
    </w:p>
    <w:p w:rsidR="00346CF1" w:rsidRDefault="002769EC" w:rsidP="00346CF1">
      <w:pPr>
        <w:pStyle w:val="Puce"/>
        <w:numPr>
          <w:ilvl w:val="0"/>
          <w:numId w:val="0"/>
        </w:numPr>
        <w:ind w:left="1440" w:hanging="360"/>
        <w:jc w:val="center"/>
      </w:pPr>
      <w:r>
        <w:rPr>
          <w:noProof/>
        </w:rPr>
        <w:drawing>
          <wp:inline distT="0" distB="0" distL="0" distR="0" wp14:anchorId="06A8BE01">
            <wp:extent cx="4587083" cy="23988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44" cy="2407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6CF1" w:rsidSect="007A6FF1">
      <w:footerReference w:type="default" r:id="rId9"/>
      <w:pgSz w:w="11906" w:h="16838"/>
      <w:pgMar w:top="1440" w:right="1418" w:bottom="1928" w:left="1418" w:header="709" w:footer="437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F70" w:rsidRDefault="00AC7F70">
      <w:r>
        <w:separator/>
      </w:r>
    </w:p>
  </w:endnote>
  <w:endnote w:type="continuationSeparator" w:id="0">
    <w:p w:rsidR="00AC7F70" w:rsidRDefault="00AC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1"/>
    </w:tblGrid>
    <w:tr w:rsidR="00E458F4" w:rsidTr="008F3413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E458F4" w:rsidRDefault="00E83D3E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3" name="Image 3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E458F4" w:rsidRPr="00A36E93" w:rsidRDefault="00E458F4" w:rsidP="008F3413">
          <w:pPr>
            <w:pStyle w:val="En-tte"/>
            <w:jc w:val="right"/>
          </w:pPr>
          <w:r>
            <w:t>Inter Entreprise Individualisé</w:t>
          </w:r>
        </w:p>
      </w:tc>
    </w:tr>
  </w:tbl>
  <w:p w:rsidR="00E458F4" w:rsidRDefault="00E458F4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F70" w:rsidRDefault="00AC7F70">
      <w:r>
        <w:separator/>
      </w:r>
    </w:p>
  </w:footnote>
  <w:footnote w:type="continuationSeparator" w:id="0">
    <w:p w:rsidR="00AC7F70" w:rsidRDefault="00AC7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32CC"/>
    <w:rsid w:val="0007710A"/>
    <w:rsid w:val="00083B00"/>
    <w:rsid w:val="00090A59"/>
    <w:rsid w:val="000946C0"/>
    <w:rsid w:val="000A25F6"/>
    <w:rsid w:val="00105BE0"/>
    <w:rsid w:val="00136054"/>
    <w:rsid w:val="00145D0D"/>
    <w:rsid w:val="00161239"/>
    <w:rsid w:val="00193B7E"/>
    <w:rsid w:val="0019575E"/>
    <w:rsid w:val="00196D67"/>
    <w:rsid w:val="001C282C"/>
    <w:rsid w:val="001D0D67"/>
    <w:rsid w:val="001D79C2"/>
    <w:rsid w:val="001F5C1C"/>
    <w:rsid w:val="001F7E98"/>
    <w:rsid w:val="0021467C"/>
    <w:rsid w:val="00224068"/>
    <w:rsid w:val="00264519"/>
    <w:rsid w:val="00271B55"/>
    <w:rsid w:val="002722EA"/>
    <w:rsid w:val="002769EC"/>
    <w:rsid w:val="002F1898"/>
    <w:rsid w:val="002F43F3"/>
    <w:rsid w:val="002F7479"/>
    <w:rsid w:val="003206D4"/>
    <w:rsid w:val="003451B9"/>
    <w:rsid w:val="00346CF1"/>
    <w:rsid w:val="003650CD"/>
    <w:rsid w:val="003750D0"/>
    <w:rsid w:val="00375F48"/>
    <w:rsid w:val="00387A47"/>
    <w:rsid w:val="003A00E7"/>
    <w:rsid w:val="003A2713"/>
    <w:rsid w:val="003A5CF4"/>
    <w:rsid w:val="003B3596"/>
    <w:rsid w:val="003D5956"/>
    <w:rsid w:val="003E2656"/>
    <w:rsid w:val="003E2AFE"/>
    <w:rsid w:val="003F392B"/>
    <w:rsid w:val="003F39BD"/>
    <w:rsid w:val="00415986"/>
    <w:rsid w:val="004219B7"/>
    <w:rsid w:val="00455D88"/>
    <w:rsid w:val="004564FA"/>
    <w:rsid w:val="004567B7"/>
    <w:rsid w:val="00485D72"/>
    <w:rsid w:val="00495D2F"/>
    <w:rsid w:val="004A4FA6"/>
    <w:rsid w:val="004B5B41"/>
    <w:rsid w:val="004B7F9E"/>
    <w:rsid w:val="004C1B6A"/>
    <w:rsid w:val="004E1B3E"/>
    <w:rsid w:val="004E7BEA"/>
    <w:rsid w:val="004F1F24"/>
    <w:rsid w:val="00530887"/>
    <w:rsid w:val="00536AFD"/>
    <w:rsid w:val="00553D1F"/>
    <w:rsid w:val="00585D65"/>
    <w:rsid w:val="005875D9"/>
    <w:rsid w:val="005A28F4"/>
    <w:rsid w:val="005B0985"/>
    <w:rsid w:val="005B7ACE"/>
    <w:rsid w:val="005C17DA"/>
    <w:rsid w:val="005E1119"/>
    <w:rsid w:val="006130C2"/>
    <w:rsid w:val="00624257"/>
    <w:rsid w:val="00647810"/>
    <w:rsid w:val="006517FB"/>
    <w:rsid w:val="00655760"/>
    <w:rsid w:val="00655A3E"/>
    <w:rsid w:val="00672C86"/>
    <w:rsid w:val="00675906"/>
    <w:rsid w:val="0067702D"/>
    <w:rsid w:val="006B6F67"/>
    <w:rsid w:val="006C2458"/>
    <w:rsid w:val="006D249B"/>
    <w:rsid w:val="006E0676"/>
    <w:rsid w:val="006F632B"/>
    <w:rsid w:val="0070467B"/>
    <w:rsid w:val="0073729D"/>
    <w:rsid w:val="00745006"/>
    <w:rsid w:val="007473BC"/>
    <w:rsid w:val="00776163"/>
    <w:rsid w:val="00783292"/>
    <w:rsid w:val="00791EEF"/>
    <w:rsid w:val="00794E6E"/>
    <w:rsid w:val="007A26F0"/>
    <w:rsid w:val="007A6FF1"/>
    <w:rsid w:val="007C16F5"/>
    <w:rsid w:val="007C3A2B"/>
    <w:rsid w:val="007E77C3"/>
    <w:rsid w:val="00804346"/>
    <w:rsid w:val="0085037F"/>
    <w:rsid w:val="008529C3"/>
    <w:rsid w:val="00856724"/>
    <w:rsid w:val="00881D8C"/>
    <w:rsid w:val="00886C56"/>
    <w:rsid w:val="00893B8F"/>
    <w:rsid w:val="008A2A3D"/>
    <w:rsid w:val="008B5473"/>
    <w:rsid w:val="008C09C1"/>
    <w:rsid w:val="008D33D4"/>
    <w:rsid w:val="008E1442"/>
    <w:rsid w:val="008F1918"/>
    <w:rsid w:val="008F3413"/>
    <w:rsid w:val="008F5AE7"/>
    <w:rsid w:val="009506C6"/>
    <w:rsid w:val="009716AA"/>
    <w:rsid w:val="00982C23"/>
    <w:rsid w:val="009D2E1E"/>
    <w:rsid w:val="009E22FE"/>
    <w:rsid w:val="009E558F"/>
    <w:rsid w:val="009F4471"/>
    <w:rsid w:val="009F65E7"/>
    <w:rsid w:val="009F6B6A"/>
    <w:rsid w:val="00A02BB6"/>
    <w:rsid w:val="00A03590"/>
    <w:rsid w:val="00A122FA"/>
    <w:rsid w:val="00A22949"/>
    <w:rsid w:val="00A31844"/>
    <w:rsid w:val="00A36E93"/>
    <w:rsid w:val="00A37651"/>
    <w:rsid w:val="00A55DEC"/>
    <w:rsid w:val="00A74DE7"/>
    <w:rsid w:val="00A91A70"/>
    <w:rsid w:val="00A92AA6"/>
    <w:rsid w:val="00AA59F9"/>
    <w:rsid w:val="00AB2FA3"/>
    <w:rsid w:val="00AB6E7C"/>
    <w:rsid w:val="00AC21EB"/>
    <w:rsid w:val="00AC7F70"/>
    <w:rsid w:val="00AD66A9"/>
    <w:rsid w:val="00AE5B2A"/>
    <w:rsid w:val="00B02521"/>
    <w:rsid w:val="00B037B6"/>
    <w:rsid w:val="00B268FA"/>
    <w:rsid w:val="00B74901"/>
    <w:rsid w:val="00B90D73"/>
    <w:rsid w:val="00BC6357"/>
    <w:rsid w:val="00BE121C"/>
    <w:rsid w:val="00C06CA7"/>
    <w:rsid w:val="00C10FAA"/>
    <w:rsid w:val="00C14DC5"/>
    <w:rsid w:val="00C47038"/>
    <w:rsid w:val="00C51307"/>
    <w:rsid w:val="00C5169A"/>
    <w:rsid w:val="00C5172B"/>
    <w:rsid w:val="00C51BB0"/>
    <w:rsid w:val="00C74726"/>
    <w:rsid w:val="00C836CD"/>
    <w:rsid w:val="00C843B0"/>
    <w:rsid w:val="00C9481C"/>
    <w:rsid w:val="00CA47FF"/>
    <w:rsid w:val="00CC7AF3"/>
    <w:rsid w:val="00CD11D2"/>
    <w:rsid w:val="00CE30C9"/>
    <w:rsid w:val="00CF13A1"/>
    <w:rsid w:val="00CF3D0E"/>
    <w:rsid w:val="00D017AE"/>
    <w:rsid w:val="00D05B20"/>
    <w:rsid w:val="00D22DA8"/>
    <w:rsid w:val="00D26479"/>
    <w:rsid w:val="00D30456"/>
    <w:rsid w:val="00D440A7"/>
    <w:rsid w:val="00D879EA"/>
    <w:rsid w:val="00D963C9"/>
    <w:rsid w:val="00DA4D75"/>
    <w:rsid w:val="00DB3045"/>
    <w:rsid w:val="00DC2369"/>
    <w:rsid w:val="00DD4650"/>
    <w:rsid w:val="00DF09CD"/>
    <w:rsid w:val="00E2028F"/>
    <w:rsid w:val="00E458F4"/>
    <w:rsid w:val="00E814C8"/>
    <w:rsid w:val="00E83D3E"/>
    <w:rsid w:val="00EB1B10"/>
    <w:rsid w:val="00EB3835"/>
    <w:rsid w:val="00ED6851"/>
    <w:rsid w:val="00EF2BE2"/>
    <w:rsid w:val="00F116F9"/>
    <w:rsid w:val="00F15BBE"/>
    <w:rsid w:val="00F36D77"/>
    <w:rsid w:val="00F42EB7"/>
    <w:rsid w:val="00F45D3E"/>
    <w:rsid w:val="00F72E9C"/>
    <w:rsid w:val="00F86E14"/>
    <w:rsid w:val="00FA568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4C06CA-3FFB-49A1-82DA-F0872C56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Avolys</dc:creator>
  <cp:keywords/>
  <dc:description/>
  <cp:lastModifiedBy>Master</cp:lastModifiedBy>
  <cp:revision>3</cp:revision>
  <cp:lastPrinted>2010-11-10T07:38:00Z</cp:lastPrinted>
  <dcterms:created xsi:type="dcterms:W3CDTF">2016-07-28T14:09:00Z</dcterms:created>
  <dcterms:modified xsi:type="dcterms:W3CDTF">2016-07-28T14:17:00Z</dcterms:modified>
</cp:coreProperties>
</file>