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69" w:rsidRDefault="008C09C1" w:rsidP="00244EBA">
      <w:pPr>
        <w:pStyle w:val="Titre2"/>
        <w:tabs>
          <w:tab w:val="right" w:pos="10206"/>
        </w:tabs>
      </w:pPr>
      <w:r>
        <w:rPr>
          <w:rStyle w:val="Titre1Car"/>
        </w:rPr>
        <w:t xml:space="preserve">POWERPOINT </w:t>
      </w:r>
      <w:r w:rsidR="004E33F7">
        <w:rPr>
          <w:rStyle w:val="Titre1Car"/>
        </w:rPr>
        <w:t>2010</w:t>
      </w:r>
      <w:r>
        <w:rPr>
          <w:rStyle w:val="Titre1Car"/>
        </w:rPr>
        <w:t>–</w:t>
      </w:r>
      <w:r w:rsidR="00DC2369">
        <w:tab/>
      </w:r>
      <w:r w:rsidR="00DC2369" w:rsidRPr="005B429B">
        <w:t xml:space="preserve">Exercice </w:t>
      </w:r>
      <w:r>
        <w:t>PO</w:t>
      </w:r>
      <w:r w:rsidR="00F42EB7">
        <w:t>-</w:t>
      </w:r>
      <w:r w:rsidR="009E118C">
        <w:t>1</w:t>
      </w:r>
      <w:r w:rsidR="004E33F7">
        <w:t>2</w:t>
      </w:r>
    </w:p>
    <w:p w:rsidR="003D5956" w:rsidRDefault="004E33F7" w:rsidP="00A03590">
      <w:pPr>
        <w:pStyle w:val="Titre2"/>
      </w:pPr>
      <w:r>
        <w:t xml:space="preserve">Les </w:t>
      </w:r>
      <w:proofErr w:type="spellStart"/>
      <w:r>
        <w:t>SmarArt</w:t>
      </w:r>
      <w:proofErr w:type="spellEnd"/>
    </w:p>
    <w:p w:rsidR="00375F48" w:rsidRDefault="00375F48" w:rsidP="00066CCF">
      <w:pPr>
        <w:pBdr>
          <w:bottom w:val="single" w:sz="4" w:space="1" w:color="auto"/>
        </w:pBdr>
      </w:pPr>
    </w:p>
    <w:p w:rsidR="002636AA" w:rsidRDefault="0085037F" w:rsidP="002636AA">
      <w:pPr>
        <w:pStyle w:val="Titre3"/>
      </w:pPr>
      <w:r w:rsidRPr="00A92AA6">
        <w:t>ENONCE DE L’EXERCICE</w:t>
      </w:r>
    </w:p>
    <w:p w:rsidR="002636AA" w:rsidRDefault="004E33F7" w:rsidP="004E33F7">
      <w:pPr>
        <w:pStyle w:val="Tiret"/>
        <w:numPr>
          <w:ilvl w:val="0"/>
          <w:numId w:val="0"/>
        </w:numPr>
      </w:pPr>
      <w:r>
        <w:t>Dans une nouvelle présentation</w:t>
      </w:r>
      <w:r w:rsidR="00244EBA">
        <w:t xml:space="preserve"> (</w:t>
      </w:r>
      <w:r w:rsidR="00244EBA" w:rsidRPr="00A8199C">
        <w:rPr>
          <w:i/>
        </w:rPr>
        <w:t>Toutes les images demandées sont dans les dossiers d’exercices</w:t>
      </w:r>
      <w:r w:rsidR="00244EBA">
        <w:rPr>
          <w:i/>
        </w:rPr>
        <w:t>)</w:t>
      </w:r>
    </w:p>
    <w:p w:rsidR="00A8199C" w:rsidRPr="00A8199C" w:rsidRDefault="00A8199C" w:rsidP="004E33F7">
      <w:pPr>
        <w:pStyle w:val="Tiret"/>
        <w:numPr>
          <w:ilvl w:val="0"/>
          <w:numId w:val="0"/>
        </w:numPr>
        <w:rPr>
          <w:i/>
        </w:rPr>
      </w:pPr>
    </w:p>
    <w:p w:rsidR="00A8199C" w:rsidRDefault="00244EBA" w:rsidP="004E33F7">
      <w:pPr>
        <w:pStyle w:val="Tiret"/>
      </w:pPr>
      <w:r>
        <w:t xml:space="preserve">1) </w:t>
      </w:r>
      <w:r w:rsidR="00A8199C">
        <w:t>Modifier la disposition de la 1</w:t>
      </w:r>
      <w:r w:rsidR="00A8199C" w:rsidRPr="00A8199C">
        <w:rPr>
          <w:vertAlign w:val="superscript"/>
        </w:rPr>
        <w:t>ère</w:t>
      </w:r>
      <w:r w:rsidR="00A8199C">
        <w:t xml:space="preserve"> diapo Titre en </w:t>
      </w:r>
      <w:r w:rsidR="008C3DB6">
        <w:t>Titre</w:t>
      </w:r>
      <w:r w:rsidR="00A8199C">
        <w:t xml:space="preserve"> et Contenu</w:t>
      </w:r>
    </w:p>
    <w:p w:rsidR="008C3DB6" w:rsidRDefault="008C3DB6" w:rsidP="008C3DB6">
      <w:pPr>
        <w:pStyle w:val="Tiret"/>
        <w:numPr>
          <w:ilvl w:val="1"/>
          <w:numId w:val="7"/>
        </w:numPr>
      </w:pPr>
      <w:r>
        <w:t xml:space="preserve">Titre de la diapo : </w:t>
      </w:r>
      <w:r w:rsidRPr="00244EBA">
        <w:rPr>
          <w:b/>
          <w:u w:val="single"/>
        </w:rPr>
        <w:t>Personnages</w:t>
      </w:r>
    </w:p>
    <w:p w:rsidR="002A723D" w:rsidRDefault="00A8199C" w:rsidP="008C3DB6">
      <w:pPr>
        <w:pStyle w:val="Tiret"/>
        <w:numPr>
          <w:ilvl w:val="1"/>
          <w:numId w:val="7"/>
        </w:numPr>
      </w:pPr>
      <w:r>
        <w:t xml:space="preserve">Insérer </w:t>
      </w:r>
      <w:r w:rsidR="004E33F7">
        <w:t xml:space="preserve">un </w:t>
      </w:r>
      <w:r>
        <w:t xml:space="preserve">GRAPHIQUE </w:t>
      </w:r>
      <w:r w:rsidR="004E33F7">
        <w:t xml:space="preserve">SMARTART de </w:t>
      </w:r>
      <w:r w:rsidR="004E33F7" w:rsidRPr="00244EBA">
        <w:rPr>
          <w:b/>
          <w:u w:val="single"/>
        </w:rPr>
        <w:t xml:space="preserve">type </w:t>
      </w:r>
      <w:r w:rsidRPr="00244EBA">
        <w:rPr>
          <w:b/>
          <w:u w:val="single"/>
        </w:rPr>
        <w:t>LISTE</w:t>
      </w:r>
      <w:r>
        <w:t>, Liste d’images Continue</w:t>
      </w:r>
    </w:p>
    <w:p w:rsidR="00A8199C" w:rsidRDefault="00A8199C" w:rsidP="008C3DB6">
      <w:pPr>
        <w:pStyle w:val="Tiret"/>
        <w:numPr>
          <w:ilvl w:val="2"/>
          <w:numId w:val="7"/>
        </w:numPr>
      </w:pPr>
      <w:r>
        <w:t>Texte : TINTIN, MILOU, TOURNESOL</w:t>
      </w:r>
    </w:p>
    <w:p w:rsidR="00A8199C" w:rsidRDefault="00A8199C" w:rsidP="008C3DB6">
      <w:pPr>
        <w:pStyle w:val="Tiret"/>
        <w:numPr>
          <w:ilvl w:val="2"/>
          <w:numId w:val="7"/>
        </w:numPr>
      </w:pPr>
      <w:r>
        <w:t xml:space="preserve">IMAGES : tintin, </w:t>
      </w:r>
      <w:proofErr w:type="spellStart"/>
      <w:r>
        <w:t>milou</w:t>
      </w:r>
      <w:proofErr w:type="spellEnd"/>
      <w:r>
        <w:t>, tournesol</w:t>
      </w:r>
    </w:p>
    <w:p w:rsidR="00A8199C" w:rsidRDefault="00244EBA" w:rsidP="00A8199C">
      <w:pPr>
        <w:pStyle w:val="Tiret"/>
      </w:pPr>
      <w:r>
        <w:t xml:space="preserve">2) </w:t>
      </w:r>
      <w:r w:rsidR="00A8199C">
        <w:t>Créer une nouvelle Diapositive, disposition</w:t>
      </w:r>
      <w:r w:rsidR="008C3DB6">
        <w:t xml:space="preserve"> Titre et Contenu</w:t>
      </w:r>
      <w:bookmarkStart w:id="0" w:name="_GoBack"/>
      <w:bookmarkEnd w:id="0"/>
    </w:p>
    <w:p w:rsidR="002D393C" w:rsidRDefault="002D393C" w:rsidP="002D393C">
      <w:pPr>
        <w:pStyle w:val="Tiret"/>
        <w:numPr>
          <w:ilvl w:val="1"/>
          <w:numId w:val="7"/>
        </w:numPr>
      </w:pPr>
      <w:r>
        <w:t xml:space="preserve">Titre de la diapo : </w:t>
      </w:r>
      <w:r w:rsidRPr="00244EBA">
        <w:rPr>
          <w:b/>
          <w:u w:val="single"/>
        </w:rPr>
        <w:t>Itinéraire</w:t>
      </w:r>
    </w:p>
    <w:p w:rsidR="008C3DB6" w:rsidRDefault="008C3DB6" w:rsidP="008C3DB6">
      <w:pPr>
        <w:pStyle w:val="Tiret"/>
        <w:numPr>
          <w:ilvl w:val="1"/>
          <w:numId w:val="7"/>
        </w:numPr>
      </w:pPr>
      <w:r>
        <w:t xml:space="preserve">Insérer un GRAPHIQUE SMARTART de </w:t>
      </w:r>
      <w:r w:rsidRPr="00244EBA">
        <w:rPr>
          <w:b/>
          <w:u w:val="single"/>
        </w:rPr>
        <w:t xml:space="preserve">type </w:t>
      </w:r>
      <w:r w:rsidRPr="00244EBA">
        <w:rPr>
          <w:b/>
          <w:u w:val="single"/>
        </w:rPr>
        <w:t>PROCESSUS</w:t>
      </w:r>
      <w:r>
        <w:t xml:space="preserve">, </w:t>
      </w:r>
      <w:r>
        <w:t>Flèche vers le Haut</w:t>
      </w:r>
    </w:p>
    <w:p w:rsidR="008C3DB6" w:rsidRDefault="008C3DB6" w:rsidP="008C3DB6">
      <w:pPr>
        <w:pStyle w:val="Tiret"/>
        <w:numPr>
          <w:ilvl w:val="2"/>
          <w:numId w:val="7"/>
        </w:numPr>
      </w:pPr>
      <w:r>
        <w:t>Texte : France, Rhône Alpes, Lyon,  Auditorium</w:t>
      </w:r>
    </w:p>
    <w:p w:rsidR="008C3DB6" w:rsidRDefault="008C3DB6" w:rsidP="008C3DB6">
      <w:pPr>
        <w:pStyle w:val="Tiret"/>
        <w:numPr>
          <w:ilvl w:val="2"/>
          <w:numId w:val="7"/>
        </w:numPr>
      </w:pPr>
      <w:r>
        <w:t>Modifier le Style de SmartArt en « POLI »</w:t>
      </w:r>
    </w:p>
    <w:p w:rsidR="002D393C" w:rsidRDefault="00244EBA" w:rsidP="002D393C">
      <w:pPr>
        <w:pStyle w:val="Tiret"/>
      </w:pPr>
      <w:r>
        <w:t>3) C</w:t>
      </w:r>
      <w:r w:rsidR="002D393C">
        <w:t>réer une nouvelle diapositive, disposition Titre et Contenu</w:t>
      </w:r>
    </w:p>
    <w:p w:rsidR="002D393C" w:rsidRDefault="002D393C" w:rsidP="002D393C">
      <w:pPr>
        <w:pStyle w:val="Tiret"/>
        <w:numPr>
          <w:ilvl w:val="1"/>
          <w:numId w:val="7"/>
        </w:numPr>
      </w:pPr>
      <w:r>
        <w:t>Titre de la diapo </w:t>
      </w:r>
      <w:proofErr w:type="gramStart"/>
      <w:r>
        <w:t>:</w:t>
      </w:r>
      <w:r w:rsidR="00F4090C" w:rsidRPr="00244EBA">
        <w:rPr>
          <w:b/>
          <w:u w:val="single"/>
        </w:rPr>
        <w:t>Rêveries</w:t>
      </w:r>
      <w:proofErr w:type="gramEnd"/>
    </w:p>
    <w:p w:rsidR="00F4090C" w:rsidRDefault="00F4090C" w:rsidP="002D393C">
      <w:pPr>
        <w:pStyle w:val="Tiret"/>
        <w:numPr>
          <w:ilvl w:val="1"/>
          <w:numId w:val="7"/>
        </w:numPr>
      </w:pPr>
      <w:r>
        <w:t xml:space="preserve">Insérer un GRAPHIQUE SMARTART de </w:t>
      </w:r>
      <w:r w:rsidRPr="00244EBA">
        <w:rPr>
          <w:b/>
          <w:u w:val="single"/>
        </w:rPr>
        <w:t>type CYCLE,</w:t>
      </w:r>
      <w:r>
        <w:t xml:space="preserve"> Engrenage</w:t>
      </w:r>
    </w:p>
    <w:p w:rsidR="00F4090C" w:rsidRDefault="00F4090C" w:rsidP="00F4090C">
      <w:pPr>
        <w:pStyle w:val="Tiret"/>
        <w:numPr>
          <w:ilvl w:val="2"/>
          <w:numId w:val="7"/>
        </w:numPr>
      </w:pPr>
      <w:r>
        <w:t>Texte : VOYAGE, PAPIERS, SANTE de niveau 1</w:t>
      </w:r>
    </w:p>
    <w:p w:rsidR="00F4090C" w:rsidRDefault="00F4090C" w:rsidP="00F4090C">
      <w:pPr>
        <w:pStyle w:val="Tiret"/>
        <w:numPr>
          <w:ilvl w:val="3"/>
          <w:numId w:val="7"/>
        </w:numPr>
      </w:pPr>
      <w:r>
        <w:t>En niveau 2, papiers : passeport, visa</w:t>
      </w:r>
    </w:p>
    <w:p w:rsidR="00F4090C" w:rsidRDefault="00F4090C" w:rsidP="00F4090C">
      <w:pPr>
        <w:pStyle w:val="Tiret"/>
        <w:numPr>
          <w:ilvl w:val="3"/>
          <w:numId w:val="7"/>
        </w:numPr>
      </w:pPr>
      <w:r>
        <w:t>En niveau 2, santé : vaccins</w:t>
      </w:r>
    </w:p>
    <w:p w:rsidR="002D393C" w:rsidRDefault="00F4090C" w:rsidP="002D393C">
      <w:pPr>
        <w:pStyle w:val="Tiret"/>
        <w:numPr>
          <w:ilvl w:val="2"/>
          <w:numId w:val="7"/>
        </w:numPr>
      </w:pPr>
      <w:r>
        <w:t>Modifier les Couleurs de SmartArt en Accentuation 2, b</w:t>
      </w:r>
      <w:r w:rsidR="002D393C">
        <w:t>oucle dégradée, accentuation 2</w:t>
      </w:r>
    </w:p>
    <w:p w:rsidR="002A5308" w:rsidRDefault="00244EBA" w:rsidP="002A5308">
      <w:pPr>
        <w:pStyle w:val="Tiret"/>
      </w:pPr>
      <w:r>
        <w:t xml:space="preserve">4) </w:t>
      </w:r>
      <w:r w:rsidR="002A5308">
        <w:t xml:space="preserve">Créer une nouvelle </w:t>
      </w:r>
      <w:proofErr w:type="spellStart"/>
      <w:r w:rsidR="002A5308">
        <w:t>diaposition</w:t>
      </w:r>
      <w:proofErr w:type="spellEnd"/>
      <w:r w:rsidR="002A5308">
        <w:t xml:space="preserve">, </w:t>
      </w:r>
      <w:proofErr w:type="spellStart"/>
      <w:r w:rsidR="002A5308">
        <w:t>dispotion</w:t>
      </w:r>
      <w:proofErr w:type="spellEnd"/>
      <w:r w:rsidR="002A5308">
        <w:t xml:space="preserve"> Titre et contenu</w:t>
      </w:r>
    </w:p>
    <w:p w:rsidR="002A5308" w:rsidRDefault="002A5308" w:rsidP="002A5308">
      <w:pPr>
        <w:pStyle w:val="Tiret"/>
        <w:numPr>
          <w:ilvl w:val="1"/>
          <w:numId w:val="7"/>
        </w:numPr>
      </w:pPr>
      <w:r>
        <w:t xml:space="preserve">Titre de la diapo : </w:t>
      </w:r>
      <w:r w:rsidRPr="00244EBA">
        <w:rPr>
          <w:b/>
          <w:u w:val="single"/>
        </w:rPr>
        <w:t>A Bruxelles</w:t>
      </w:r>
    </w:p>
    <w:p w:rsidR="002A5308" w:rsidRDefault="002A5308" w:rsidP="002A5308">
      <w:pPr>
        <w:pStyle w:val="Tiret"/>
        <w:numPr>
          <w:ilvl w:val="1"/>
          <w:numId w:val="7"/>
        </w:numPr>
      </w:pPr>
      <w:r>
        <w:t xml:space="preserve">Insérer un GRAPHIQUE SMARTART, de </w:t>
      </w:r>
      <w:r w:rsidRPr="00244EBA">
        <w:rPr>
          <w:b/>
          <w:u w:val="single"/>
        </w:rPr>
        <w:t>type RELATION</w:t>
      </w:r>
      <w:r>
        <w:t xml:space="preserve">, </w:t>
      </w:r>
      <w:proofErr w:type="spellStart"/>
      <w:r>
        <w:t>Venn</w:t>
      </w:r>
      <w:proofErr w:type="spellEnd"/>
      <w:r>
        <w:t xml:space="preserve"> Simple</w:t>
      </w:r>
    </w:p>
    <w:p w:rsidR="002A5308" w:rsidRDefault="002A5308" w:rsidP="002A5308">
      <w:pPr>
        <w:pStyle w:val="Tiret"/>
        <w:numPr>
          <w:ilvl w:val="2"/>
          <w:numId w:val="7"/>
        </w:numPr>
      </w:pPr>
      <w:r>
        <w:t xml:space="preserve">Texte : France, Italie, Espagne, </w:t>
      </w:r>
      <w:r w:rsidR="00C12CCB">
        <w:t>Portugal</w:t>
      </w:r>
    </w:p>
    <w:p w:rsidR="00C12CCB" w:rsidRDefault="00C12CCB" w:rsidP="002A5308">
      <w:pPr>
        <w:pStyle w:val="Tiret"/>
        <w:numPr>
          <w:ilvl w:val="2"/>
          <w:numId w:val="7"/>
        </w:numPr>
      </w:pPr>
      <w:r>
        <w:t xml:space="preserve">Modifier le style de </w:t>
      </w:r>
      <w:proofErr w:type="spellStart"/>
      <w:r>
        <w:t>smartart</w:t>
      </w:r>
      <w:proofErr w:type="spellEnd"/>
      <w:r>
        <w:t xml:space="preserve"> en </w:t>
      </w:r>
      <w:r w:rsidR="00DD27C7">
        <w:t xml:space="preserve"> 3D </w:t>
      </w:r>
      <w:r>
        <w:t>« Briques »</w:t>
      </w:r>
    </w:p>
    <w:p w:rsidR="00DD27C7" w:rsidRDefault="002A5308" w:rsidP="00244EBA">
      <w:pPr>
        <w:pStyle w:val="Tiret"/>
        <w:numPr>
          <w:ilvl w:val="0"/>
          <w:numId w:val="0"/>
        </w:numPr>
        <w:ind w:left="720" w:hanging="360"/>
        <w:rPr>
          <w:noProof/>
          <w:lang w:val="en-US" w:eastAsia="en-US"/>
        </w:rPr>
      </w:pPr>
      <w:r w:rsidRPr="002A5308">
        <w:rPr>
          <w:lang w:val="en-US"/>
        </w:rPr>
        <w:drawing>
          <wp:inline distT="0" distB="0" distL="0" distR="0" wp14:anchorId="73DAB156" wp14:editId="27D22B20">
            <wp:extent cx="2049780" cy="1516380"/>
            <wp:effectExtent l="0" t="0" r="45720" b="2667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Pr="002A5308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t xml:space="preserve">  </w:t>
      </w:r>
      <w:r w:rsidR="00244EBA">
        <w:rPr>
          <w:noProof/>
          <w:lang w:val="en-US" w:eastAsia="en-US"/>
        </w:rPr>
        <w:tab/>
      </w:r>
      <w:r w:rsidR="00244EBA">
        <w:rPr>
          <w:noProof/>
          <w:lang w:val="en-US" w:eastAsia="en-US"/>
        </w:rPr>
        <w:tab/>
      </w:r>
      <w:r w:rsidR="00244EBA">
        <w:rPr>
          <w:noProof/>
          <w:lang w:val="en-US" w:eastAsia="en-US"/>
        </w:rPr>
        <w:tab/>
      </w:r>
      <w:r>
        <w:rPr>
          <w:noProof/>
          <w:lang w:val="en-US" w:eastAsia="en-US"/>
        </w:rPr>
        <w:t xml:space="preserve"> </w:t>
      </w:r>
      <w:r w:rsidRPr="002A5308">
        <w:rPr>
          <w:lang w:val="en-US"/>
        </w:rPr>
        <w:drawing>
          <wp:inline distT="0" distB="0" distL="0" distR="0" wp14:anchorId="44CD4045" wp14:editId="11276226">
            <wp:extent cx="2750820" cy="1485900"/>
            <wp:effectExtent l="0" t="38100" r="0" b="3810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Pr="002A5308">
        <w:rPr>
          <w:noProof/>
          <w:lang w:val="en-US" w:eastAsia="en-US"/>
        </w:rPr>
        <w:t xml:space="preserve"> </w:t>
      </w:r>
      <w:r w:rsidRPr="002A5308">
        <w:rPr>
          <w:noProof/>
          <w:lang w:val="en-US" w:eastAsia="en-US"/>
        </w:rPr>
        <w:drawing>
          <wp:inline distT="0" distB="0" distL="0" distR="0" wp14:anchorId="2EECFF6F" wp14:editId="550FFE92">
            <wp:extent cx="2606040" cy="1744980"/>
            <wp:effectExtent l="0" t="0" r="0" b="762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DD27C7" w:rsidRPr="00DD27C7">
        <w:rPr>
          <w:lang w:val="en-US"/>
        </w:rPr>
        <w:drawing>
          <wp:inline distT="0" distB="0" distL="0" distR="0" wp14:anchorId="372F186A" wp14:editId="24C85F38">
            <wp:extent cx="2697480" cy="1752600"/>
            <wp:effectExtent l="0" t="76200" r="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244EBA" w:rsidRPr="002636AA" w:rsidRDefault="00244EBA" w:rsidP="00244EBA">
      <w:pPr>
        <w:pStyle w:val="Tiret"/>
        <w:numPr>
          <w:ilvl w:val="0"/>
          <w:numId w:val="0"/>
        </w:numPr>
        <w:ind w:left="720" w:hanging="360"/>
      </w:pPr>
    </w:p>
    <w:sectPr w:rsidR="00244EBA" w:rsidRPr="002636AA" w:rsidSect="00244EBA">
      <w:footerReference w:type="default" r:id="rId28"/>
      <w:pgSz w:w="11906" w:h="16838"/>
      <w:pgMar w:top="709" w:right="707" w:bottom="1977" w:left="709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485" w:rsidRDefault="001C7485">
      <w:r>
        <w:separator/>
      </w:r>
    </w:p>
  </w:endnote>
  <w:endnote w:type="continuationSeparator" w:id="0">
    <w:p w:rsidR="001C7485" w:rsidRDefault="001C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608"/>
      <w:gridCol w:w="4680"/>
    </w:tblGrid>
    <w:tr w:rsidR="00E458F4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E458F4" w:rsidRDefault="00F4090C" w:rsidP="00DC2369">
          <w:pPr>
            <w:pStyle w:val="En-tte"/>
          </w:pPr>
          <w:r>
            <w:rPr>
              <w:noProof/>
              <w:lang w:val="en-US" w:eastAsia="en-US"/>
            </w:rPr>
            <w:drawing>
              <wp:inline distT="0" distB="0" distL="0" distR="0" wp14:anchorId="1065C022" wp14:editId="2A8894BF">
                <wp:extent cx="731520" cy="60960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E458F4" w:rsidRPr="00A36E93" w:rsidRDefault="00E458F4" w:rsidP="00A55EDD">
          <w:pPr>
            <w:pStyle w:val="En-tte"/>
            <w:jc w:val="right"/>
          </w:pPr>
          <w:r>
            <w:t>Inter Entreprise Individualisé</w:t>
          </w:r>
        </w:p>
      </w:tc>
    </w:tr>
  </w:tbl>
  <w:p w:rsidR="00E458F4" w:rsidRDefault="00E458F4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485" w:rsidRDefault="001C7485">
      <w:r>
        <w:separator/>
      </w:r>
    </w:p>
  </w:footnote>
  <w:footnote w:type="continuationSeparator" w:id="0">
    <w:p w:rsidR="001C7485" w:rsidRDefault="001C7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6BC0D9C"/>
    <w:multiLevelType w:val="hybridMultilevel"/>
    <w:tmpl w:val="82A2FB2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505D4"/>
    <w:multiLevelType w:val="hybridMultilevel"/>
    <w:tmpl w:val="7B722EAE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B70640"/>
    <w:multiLevelType w:val="multilevel"/>
    <w:tmpl w:val="D5747D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10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98"/>
    <w:rsid w:val="00001782"/>
    <w:rsid w:val="0001024F"/>
    <w:rsid w:val="00010974"/>
    <w:rsid w:val="00040C46"/>
    <w:rsid w:val="000424FD"/>
    <w:rsid w:val="00053D72"/>
    <w:rsid w:val="00065B10"/>
    <w:rsid w:val="00066CCF"/>
    <w:rsid w:val="0006784A"/>
    <w:rsid w:val="00070185"/>
    <w:rsid w:val="000732CC"/>
    <w:rsid w:val="0007710A"/>
    <w:rsid w:val="00083B00"/>
    <w:rsid w:val="0008759A"/>
    <w:rsid w:val="00090A59"/>
    <w:rsid w:val="000946C0"/>
    <w:rsid w:val="000A25F6"/>
    <w:rsid w:val="00110118"/>
    <w:rsid w:val="00136054"/>
    <w:rsid w:val="00145D0D"/>
    <w:rsid w:val="00193B7E"/>
    <w:rsid w:val="00196D67"/>
    <w:rsid w:val="00197CEF"/>
    <w:rsid w:val="001C282C"/>
    <w:rsid w:val="001C7485"/>
    <w:rsid w:val="001D0D67"/>
    <w:rsid w:val="001D79C2"/>
    <w:rsid w:val="001F5C1C"/>
    <w:rsid w:val="001F7E98"/>
    <w:rsid w:val="0021467C"/>
    <w:rsid w:val="00224068"/>
    <w:rsid w:val="00244EBA"/>
    <w:rsid w:val="002636AA"/>
    <w:rsid w:val="00264519"/>
    <w:rsid w:val="00270229"/>
    <w:rsid w:val="002929F1"/>
    <w:rsid w:val="002A4393"/>
    <w:rsid w:val="002A5308"/>
    <w:rsid w:val="002A723D"/>
    <w:rsid w:val="002D393C"/>
    <w:rsid w:val="002F1898"/>
    <w:rsid w:val="002F7479"/>
    <w:rsid w:val="003206D4"/>
    <w:rsid w:val="003650CD"/>
    <w:rsid w:val="003750D0"/>
    <w:rsid w:val="00375F48"/>
    <w:rsid w:val="0038125C"/>
    <w:rsid w:val="00382CBD"/>
    <w:rsid w:val="00387A47"/>
    <w:rsid w:val="003A00E7"/>
    <w:rsid w:val="003A2713"/>
    <w:rsid w:val="003A5CF4"/>
    <w:rsid w:val="003B3596"/>
    <w:rsid w:val="003D5956"/>
    <w:rsid w:val="003E2656"/>
    <w:rsid w:val="003E2AFE"/>
    <w:rsid w:val="003F0187"/>
    <w:rsid w:val="003F39BD"/>
    <w:rsid w:val="004219B7"/>
    <w:rsid w:val="00430DEB"/>
    <w:rsid w:val="004564FA"/>
    <w:rsid w:val="004567B7"/>
    <w:rsid w:val="00485D72"/>
    <w:rsid w:val="00495D2F"/>
    <w:rsid w:val="004A4FA6"/>
    <w:rsid w:val="004B5B41"/>
    <w:rsid w:val="004B7F9E"/>
    <w:rsid w:val="004E1B3E"/>
    <w:rsid w:val="004E33F7"/>
    <w:rsid w:val="004E7BEA"/>
    <w:rsid w:val="004F1F24"/>
    <w:rsid w:val="00553D1F"/>
    <w:rsid w:val="00585D65"/>
    <w:rsid w:val="005875D9"/>
    <w:rsid w:val="005A28F4"/>
    <w:rsid w:val="005B0985"/>
    <w:rsid w:val="005B7ACE"/>
    <w:rsid w:val="005C17DA"/>
    <w:rsid w:val="005E1119"/>
    <w:rsid w:val="006130C2"/>
    <w:rsid w:val="00624257"/>
    <w:rsid w:val="00647810"/>
    <w:rsid w:val="006517FB"/>
    <w:rsid w:val="00655760"/>
    <w:rsid w:val="00655A3E"/>
    <w:rsid w:val="00656F1D"/>
    <w:rsid w:val="00672C86"/>
    <w:rsid w:val="00675906"/>
    <w:rsid w:val="0067702D"/>
    <w:rsid w:val="0068475B"/>
    <w:rsid w:val="006B6F67"/>
    <w:rsid w:val="006C2458"/>
    <w:rsid w:val="006E0676"/>
    <w:rsid w:val="006F632B"/>
    <w:rsid w:val="007306D0"/>
    <w:rsid w:val="0073729D"/>
    <w:rsid w:val="00745006"/>
    <w:rsid w:val="007473BC"/>
    <w:rsid w:val="00776163"/>
    <w:rsid w:val="00783292"/>
    <w:rsid w:val="00791EEF"/>
    <w:rsid w:val="00794E6E"/>
    <w:rsid w:val="007C16F5"/>
    <w:rsid w:val="007C3A2B"/>
    <w:rsid w:val="007E77C3"/>
    <w:rsid w:val="00804346"/>
    <w:rsid w:val="00804AFE"/>
    <w:rsid w:val="0084148F"/>
    <w:rsid w:val="0085037F"/>
    <w:rsid w:val="008529C3"/>
    <w:rsid w:val="00856724"/>
    <w:rsid w:val="00864579"/>
    <w:rsid w:val="00881D8C"/>
    <w:rsid w:val="00886C56"/>
    <w:rsid w:val="00893B8F"/>
    <w:rsid w:val="008A2A3D"/>
    <w:rsid w:val="008B5473"/>
    <w:rsid w:val="008C09C1"/>
    <w:rsid w:val="008C3DB6"/>
    <w:rsid w:val="008D33D4"/>
    <w:rsid w:val="008D4340"/>
    <w:rsid w:val="008E1442"/>
    <w:rsid w:val="008F16D1"/>
    <w:rsid w:val="008F1918"/>
    <w:rsid w:val="008F5AE7"/>
    <w:rsid w:val="009506C6"/>
    <w:rsid w:val="009716AA"/>
    <w:rsid w:val="00982C23"/>
    <w:rsid w:val="00991AB5"/>
    <w:rsid w:val="009D2E1E"/>
    <w:rsid w:val="009E118C"/>
    <w:rsid w:val="009E22FE"/>
    <w:rsid w:val="009E558F"/>
    <w:rsid w:val="009F4471"/>
    <w:rsid w:val="009F65E7"/>
    <w:rsid w:val="009F6B6A"/>
    <w:rsid w:val="00A02BB6"/>
    <w:rsid w:val="00A03590"/>
    <w:rsid w:val="00A122FA"/>
    <w:rsid w:val="00A13DCB"/>
    <w:rsid w:val="00A22949"/>
    <w:rsid w:val="00A31844"/>
    <w:rsid w:val="00A36E93"/>
    <w:rsid w:val="00A37651"/>
    <w:rsid w:val="00A55DEC"/>
    <w:rsid w:val="00A55EDD"/>
    <w:rsid w:val="00A74DE7"/>
    <w:rsid w:val="00A8199C"/>
    <w:rsid w:val="00A91A70"/>
    <w:rsid w:val="00A92AA6"/>
    <w:rsid w:val="00AB2FA3"/>
    <w:rsid w:val="00AB6E7C"/>
    <w:rsid w:val="00AC21EB"/>
    <w:rsid w:val="00AD66A9"/>
    <w:rsid w:val="00AE5B2A"/>
    <w:rsid w:val="00B02521"/>
    <w:rsid w:val="00B037B6"/>
    <w:rsid w:val="00B90D73"/>
    <w:rsid w:val="00BC6357"/>
    <w:rsid w:val="00BE121C"/>
    <w:rsid w:val="00C06CA7"/>
    <w:rsid w:val="00C10FAA"/>
    <w:rsid w:val="00C12CCB"/>
    <w:rsid w:val="00C14DC5"/>
    <w:rsid w:val="00C47038"/>
    <w:rsid w:val="00C51307"/>
    <w:rsid w:val="00C5169A"/>
    <w:rsid w:val="00C5172B"/>
    <w:rsid w:val="00C51BB0"/>
    <w:rsid w:val="00C56A4C"/>
    <w:rsid w:val="00C60414"/>
    <w:rsid w:val="00C74726"/>
    <w:rsid w:val="00C836CD"/>
    <w:rsid w:val="00C843B0"/>
    <w:rsid w:val="00C9481C"/>
    <w:rsid w:val="00CA47FF"/>
    <w:rsid w:val="00CB7F55"/>
    <w:rsid w:val="00CC7AF3"/>
    <w:rsid w:val="00CD11D2"/>
    <w:rsid w:val="00CE1D10"/>
    <w:rsid w:val="00CE30C9"/>
    <w:rsid w:val="00CF13A1"/>
    <w:rsid w:val="00CF6447"/>
    <w:rsid w:val="00D017AE"/>
    <w:rsid w:val="00D05B20"/>
    <w:rsid w:val="00D22DA8"/>
    <w:rsid w:val="00D26479"/>
    <w:rsid w:val="00D30456"/>
    <w:rsid w:val="00D440A7"/>
    <w:rsid w:val="00D879EA"/>
    <w:rsid w:val="00D963C9"/>
    <w:rsid w:val="00DA4D75"/>
    <w:rsid w:val="00DA7997"/>
    <w:rsid w:val="00DB3045"/>
    <w:rsid w:val="00DC2369"/>
    <w:rsid w:val="00DD0728"/>
    <w:rsid w:val="00DD27C7"/>
    <w:rsid w:val="00DF09CD"/>
    <w:rsid w:val="00E2028F"/>
    <w:rsid w:val="00E223AB"/>
    <w:rsid w:val="00E458F4"/>
    <w:rsid w:val="00E814C8"/>
    <w:rsid w:val="00EB1B10"/>
    <w:rsid w:val="00EB3835"/>
    <w:rsid w:val="00ED6851"/>
    <w:rsid w:val="00EF2BE2"/>
    <w:rsid w:val="00F116F9"/>
    <w:rsid w:val="00F15BBE"/>
    <w:rsid w:val="00F36D77"/>
    <w:rsid w:val="00F4090C"/>
    <w:rsid w:val="00F42EB7"/>
    <w:rsid w:val="00F45D3E"/>
    <w:rsid w:val="00F57D71"/>
    <w:rsid w:val="00F72E9C"/>
    <w:rsid w:val="00F86E14"/>
    <w:rsid w:val="00FA568A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07"/>
    <w:rPr>
      <w:rFonts w:ascii="Verdana" w:hAnsi="Verdana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basedOn w:val="Policepardfaut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07"/>
    <w:rPr>
      <w:rFonts w:ascii="Verdana" w:hAnsi="Verdana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basedOn w:val="Policepardfaut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basedOn w:val="Policepardfaut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g"/><Relationship Id="rId2" Type="http://schemas.openxmlformats.org/officeDocument/2006/relationships/image" Target="../media/image2.jp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D8090B-DC19-4F4A-B48F-E274A7645F53}" type="doc">
      <dgm:prSet loTypeId="urn:microsoft.com/office/officeart/2005/8/layout/hList7" loCatId="list" qsTypeId="urn:microsoft.com/office/officeart/2005/8/quickstyle/simple1" qsCatId="simple" csTypeId="urn:microsoft.com/office/officeart/2005/8/colors/accent1_2" csCatId="accent1" phldr="1"/>
      <dgm:spPr/>
    </dgm:pt>
    <dgm:pt modelId="{FFE6B1A6-9F90-4D15-80DB-428A11825F32}">
      <dgm:prSet phldrT="[Texte]"/>
      <dgm:spPr/>
      <dgm:t>
        <a:bodyPr/>
        <a:lstStyle/>
        <a:p>
          <a:r>
            <a:rPr lang="fr-FR" dirty="0" smtClean="0"/>
            <a:t>tintin</a:t>
          </a:r>
          <a:endParaRPr lang="fr-FR" dirty="0"/>
        </a:p>
      </dgm:t>
    </dgm:pt>
    <dgm:pt modelId="{48E5C615-190F-465E-93B2-EC4D8A766D10}" type="parTrans" cxnId="{DCB6D907-D457-426A-B573-D73E0FB8A373}">
      <dgm:prSet/>
      <dgm:spPr/>
      <dgm:t>
        <a:bodyPr/>
        <a:lstStyle/>
        <a:p>
          <a:endParaRPr lang="fr-FR"/>
        </a:p>
      </dgm:t>
    </dgm:pt>
    <dgm:pt modelId="{9E1A0305-B973-4454-B4F4-AD8ADA9C6471}" type="sibTrans" cxnId="{DCB6D907-D457-426A-B573-D73E0FB8A373}">
      <dgm:prSet/>
      <dgm:spPr/>
      <dgm:t>
        <a:bodyPr/>
        <a:lstStyle/>
        <a:p>
          <a:endParaRPr lang="fr-FR"/>
        </a:p>
      </dgm:t>
    </dgm:pt>
    <dgm:pt modelId="{E2A5183F-98BC-42D1-9337-6C265B817130}">
      <dgm:prSet phldrT="[Texte]"/>
      <dgm:spPr/>
      <dgm:t>
        <a:bodyPr/>
        <a:lstStyle/>
        <a:p>
          <a:r>
            <a:rPr lang="fr-FR" dirty="0" err="1" smtClean="0"/>
            <a:t>milou</a:t>
          </a:r>
          <a:endParaRPr lang="fr-FR" dirty="0"/>
        </a:p>
      </dgm:t>
    </dgm:pt>
    <dgm:pt modelId="{1A2CE11C-93A7-4BA0-AF9F-C6F0D9120C3D}" type="parTrans" cxnId="{CB59B6D9-5B9D-4D67-B99B-467672EEA3B5}">
      <dgm:prSet/>
      <dgm:spPr/>
      <dgm:t>
        <a:bodyPr/>
        <a:lstStyle/>
        <a:p>
          <a:endParaRPr lang="fr-FR"/>
        </a:p>
      </dgm:t>
    </dgm:pt>
    <dgm:pt modelId="{769ACD11-2D61-49F9-A090-6669679A58F0}" type="sibTrans" cxnId="{CB59B6D9-5B9D-4D67-B99B-467672EEA3B5}">
      <dgm:prSet/>
      <dgm:spPr/>
      <dgm:t>
        <a:bodyPr/>
        <a:lstStyle/>
        <a:p>
          <a:endParaRPr lang="fr-FR"/>
        </a:p>
      </dgm:t>
    </dgm:pt>
    <dgm:pt modelId="{5123C80A-60C6-43D3-AF86-BB7156E9EAF0}">
      <dgm:prSet phldrT="[Texte]"/>
      <dgm:spPr/>
      <dgm:t>
        <a:bodyPr/>
        <a:lstStyle/>
        <a:p>
          <a:r>
            <a:rPr lang="fr-FR" dirty="0" smtClean="0"/>
            <a:t>tournesol</a:t>
          </a:r>
          <a:endParaRPr lang="fr-FR" dirty="0"/>
        </a:p>
      </dgm:t>
    </dgm:pt>
    <dgm:pt modelId="{C32AABDF-08FC-41E5-9C37-51DA106B1E02}" type="parTrans" cxnId="{B01F0A4B-0ACB-42A4-9D6B-69617BC01619}">
      <dgm:prSet/>
      <dgm:spPr/>
      <dgm:t>
        <a:bodyPr/>
        <a:lstStyle/>
        <a:p>
          <a:endParaRPr lang="fr-FR"/>
        </a:p>
      </dgm:t>
    </dgm:pt>
    <dgm:pt modelId="{C1C2B911-D78E-41AB-A348-2DCA776DFE36}" type="sibTrans" cxnId="{B01F0A4B-0ACB-42A4-9D6B-69617BC01619}">
      <dgm:prSet/>
      <dgm:spPr/>
      <dgm:t>
        <a:bodyPr/>
        <a:lstStyle/>
        <a:p>
          <a:endParaRPr lang="fr-FR"/>
        </a:p>
      </dgm:t>
    </dgm:pt>
    <dgm:pt modelId="{70E0786B-74E0-4B8A-891B-8EB38C9111CE}" type="pres">
      <dgm:prSet presAssocID="{6DD8090B-DC19-4F4A-B48F-E274A7645F53}" presName="Name0" presStyleCnt="0">
        <dgm:presLayoutVars>
          <dgm:dir/>
          <dgm:resizeHandles val="exact"/>
        </dgm:presLayoutVars>
      </dgm:prSet>
      <dgm:spPr/>
    </dgm:pt>
    <dgm:pt modelId="{80E7ADEB-5D03-49B3-9D60-E6E2BC4BC48F}" type="pres">
      <dgm:prSet presAssocID="{6DD8090B-DC19-4F4A-B48F-E274A7645F53}" presName="fgShape" presStyleLbl="fgShp" presStyleIdx="0" presStyleCnt="1"/>
      <dgm:spPr/>
    </dgm:pt>
    <dgm:pt modelId="{EAB8FF8C-ED87-4251-9717-F9985C54367B}" type="pres">
      <dgm:prSet presAssocID="{6DD8090B-DC19-4F4A-B48F-E274A7645F53}" presName="linComp" presStyleCnt="0"/>
      <dgm:spPr/>
    </dgm:pt>
    <dgm:pt modelId="{A5F024DC-D97D-44EB-911C-89D171159CBE}" type="pres">
      <dgm:prSet presAssocID="{FFE6B1A6-9F90-4D15-80DB-428A11825F32}" presName="compNode" presStyleCnt="0"/>
      <dgm:spPr/>
    </dgm:pt>
    <dgm:pt modelId="{52F24E49-02D0-4F35-84FD-11002279AB49}" type="pres">
      <dgm:prSet presAssocID="{FFE6B1A6-9F90-4D15-80DB-428A11825F32}" presName="bkgdShape" presStyleLbl="node1" presStyleIdx="0" presStyleCnt="3"/>
      <dgm:spPr/>
      <dgm:t>
        <a:bodyPr/>
        <a:lstStyle/>
        <a:p>
          <a:endParaRPr lang="en-US"/>
        </a:p>
      </dgm:t>
    </dgm:pt>
    <dgm:pt modelId="{45D9FBA8-5CE1-49B3-8F2A-AD68EAC8D70A}" type="pres">
      <dgm:prSet presAssocID="{FFE6B1A6-9F90-4D15-80DB-428A11825F32}" presName="nodeTx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0F4384-3FDC-417A-9F7E-3ABC97619D29}" type="pres">
      <dgm:prSet presAssocID="{FFE6B1A6-9F90-4D15-80DB-428A11825F32}" presName="invisiNode" presStyleLbl="node1" presStyleIdx="0" presStyleCnt="3"/>
      <dgm:spPr/>
    </dgm:pt>
    <dgm:pt modelId="{9FBDF960-71E9-4041-8D97-C2AE7648CA74}" type="pres">
      <dgm:prSet presAssocID="{FFE6B1A6-9F90-4D15-80DB-428A11825F32}" presName="imagNode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6000" b="-36000"/>
          </a:stretch>
        </a:blipFill>
      </dgm:spPr>
    </dgm:pt>
    <dgm:pt modelId="{13DED883-3298-4077-AA95-1B6997337057}" type="pres">
      <dgm:prSet presAssocID="{9E1A0305-B973-4454-B4F4-AD8ADA9C6471}" presName="sibTrans" presStyleLbl="sibTrans2D1" presStyleIdx="0" presStyleCnt="0"/>
      <dgm:spPr/>
      <dgm:t>
        <a:bodyPr/>
        <a:lstStyle/>
        <a:p>
          <a:endParaRPr lang="en-US"/>
        </a:p>
      </dgm:t>
    </dgm:pt>
    <dgm:pt modelId="{3587BEDE-5619-441B-8D8D-0617D436B466}" type="pres">
      <dgm:prSet presAssocID="{E2A5183F-98BC-42D1-9337-6C265B817130}" presName="compNode" presStyleCnt="0"/>
      <dgm:spPr/>
    </dgm:pt>
    <dgm:pt modelId="{8F6ADAF7-D688-4057-970C-9EA4A3A5ECF0}" type="pres">
      <dgm:prSet presAssocID="{E2A5183F-98BC-42D1-9337-6C265B817130}" presName="bkgdShape" presStyleLbl="node1" presStyleIdx="1" presStyleCnt="3"/>
      <dgm:spPr/>
      <dgm:t>
        <a:bodyPr/>
        <a:lstStyle/>
        <a:p>
          <a:endParaRPr lang="fr-FR"/>
        </a:p>
      </dgm:t>
    </dgm:pt>
    <dgm:pt modelId="{E1BD469E-83F5-4E47-9F5B-4FBAC2E4E9AB}" type="pres">
      <dgm:prSet presAssocID="{E2A5183F-98BC-42D1-9337-6C265B817130}" presName="nodeTx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7BBBEE2-2502-4DBA-9CDC-39F6478A264C}" type="pres">
      <dgm:prSet presAssocID="{E2A5183F-98BC-42D1-9337-6C265B817130}" presName="invisiNode" presStyleLbl="node1" presStyleIdx="1" presStyleCnt="3"/>
      <dgm:spPr/>
    </dgm:pt>
    <dgm:pt modelId="{7249D11C-8709-47F4-A7B5-A555151BCD14}" type="pres">
      <dgm:prSet presAssocID="{E2A5183F-98BC-42D1-9337-6C265B817130}" presName="imagNode" presStyleLbl="fgImgPlac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1000" b="-31000"/>
          </a:stretch>
        </a:blipFill>
      </dgm:spPr>
    </dgm:pt>
    <dgm:pt modelId="{5661685D-DA41-49AE-86A7-F5BE45462246}" type="pres">
      <dgm:prSet presAssocID="{769ACD11-2D61-49F9-A090-6669679A58F0}" presName="sibTrans" presStyleLbl="sibTrans2D1" presStyleIdx="0" presStyleCnt="0"/>
      <dgm:spPr/>
      <dgm:t>
        <a:bodyPr/>
        <a:lstStyle/>
        <a:p>
          <a:endParaRPr lang="en-US"/>
        </a:p>
      </dgm:t>
    </dgm:pt>
    <dgm:pt modelId="{0C9EAF17-CDAE-4F0E-A3DF-A978FA62D839}" type="pres">
      <dgm:prSet presAssocID="{5123C80A-60C6-43D3-AF86-BB7156E9EAF0}" presName="compNode" presStyleCnt="0"/>
      <dgm:spPr/>
    </dgm:pt>
    <dgm:pt modelId="{FD87FCE9-4832-4243-A912-EC2E8B321F7A}" type="pres">
      <dgm:prSet presAssocID="{5123C80A-60C6-43D3-AF86-BB7156E9EAF0}" presName="bkgdShape" presStyleLbl="node1" presStyleIdx="2" presStyleCnt="3"/>
      <dgm:spPr/>
      <dgm:t>
        <a:bodyPr/>
        <a:lstStyle/>
        <a:p>
          <a:endParaRPr lang="en-US"/>
        </a:p>
      </dgm:t>
    </dgm:pt>
    <dgm:pt modelId="{47073388-D603-4F92-877A-EC962C5AEE08}" type="pres">
      <dgm:prSet presAssocID="{5123C80A-60C6-43D3-AF86-BB7156E9EAF0}" presName="nodeTx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B17FB8-FDF2-475E-992C-51EC9F9BD4D3}" type="pres">
      <dgm:prSet presAssocID="{5123C80A-60C6-43D3-AF86-BB7156E9EAF0}" presName="invisiNode" presStyleLbl="node1" presStyleIdx="2" presStyleCnt="3"/>
      <dgm:spPr/>
    </dgm:pt>
    <dgm:pt modelId="{1D1813FA-DE70-425B-BEF7-216CA4E0B8B8}" type="pres">
      <dgm:prSet presAssocID="{5123C80A-60C6-43D3-AF86-BB7156E9EAF0}" presName="imagNode" presStyleLbl="fgImgPlace1" presStyleIdx="2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</dgm:spPr>
    </dgm:pt>
  </dgm:ptLst>
  <dgm:cxnLst>
    <dgm:cxn modelId="{DCB6D907-D457-426A-B573-D73E0FB8A373}" srcId="{6DD8090B-DC19-4F4A-B48F-E274A7645F53}" destId="{FFE6B1A6-9F90-4D15-80DB-428A11825F32}" srcOrd="0" destOrd="0" parTransId="{48E5C615-190F-465E-93B2-EC4D8A766D10}" sibTransId="{9E1A0305-B973-4454-B4F4-AD8ADA9C6471}"/>
    <dgm:cxn modelId="{2DCA380B-7661-4AA6-99C1-14CC11F6CDF2}" type="presOf" srcId="{E2A5183F-98BC-42D1-9337-6C265B817130}" destId="{8F6ADAF7-D688-4057-970C-9EA4A3A5ECF0}" srcOrd="0" destOrd="0" presId="urn:microsoft.com/office/officeart/2005/8/layout/hList7"/>
    <dgm:cxn modelId="{CB59B6D9-5B9D-4D67-B99B-467672EEA3B5}" srcId="{6DD8090B-DC19-4F4A-B48F-E274A7645F53}" destId="{E2A5183F-98BC-42D1-9337-6C265B817130}" srcOrd="1" destOrd="0" parTransId="{1A2CE11C-93A7-4BA0-AF9F-C6F0D9120C3D}" sibTransId="{769ACD11-2D61-49F9-A090-6669679A58F0}"/>
    <dgm:cxn modelId="{84751BDF-3469-4549-9927-0A784625CE74}" type="presOf" srcId="{5123C80A-60C6-43D3-AF86-BB7156E9EAF0}" destId="{FD87FCE9-4832-4243-A912-EC2E8B321F7A}" srcOrd="0" destOrd="0" presId="urn:microsoft.com/office/officeart/2005/8/layout/hList7"/>
    <dgm:cxn modelId="{29ECD551-1C66-475C-8C49-D706022A6C9E}" type="presOf" srcId="{E2A5183F-98BC-42D1-9337-6C265B817130}" destId="{E1BD469E-83F5-4E47-9F5B-4FBAC2E4E9AB}" srcOrd="1" destOrd="0" presId="urn:microsoft.com/office/officeart/2005/8/layout/hList7"/>
    <dgm:cxn modelId="{B01F0A4B-0ACB-42A4-9D6B-69617BC01619}" srcId="{6DD8090B-DC19-4F4A-B48F-E274A7645F53}" destId="{5123C80A-60C6-43D3-AF86-BB7156E9EAF0}" srcOrd="2" destOrd="0" parTransId="{C32AABDF-08FC-41E5-9C37-51DA106B1E02}" sibTransId="{C1C2B911-D78E-41AB-A348-2DCA776DFE36}"/>
    <dgm:cxn modelId="{9757C674-6274-46E2-891F-9C357EE8D6CB}" type="presOf" srcId="{FFE6B1A6-9F90-4D15-80DB-428A11825F32}" destId="{52F24E49-02D0-4F35-84FD-11002279AB49}" srcOrd="0" destOrd="0" presId="urn:microsoft.com/office/officeart/2005/8/layout/hList7"/>
    <dgm:cxn modelId="{D25AAA89-CC59-4EB5-98F8-18CB930F4C73}" type="presOf" srcId="{769ACD11-2D61-49F9-A090-6669679A58F0}" destId="{5661685D-DA41-49AE-86A7-F5BE45462246}" srcOrd="0" destOrd="0" presId="urn:microsoft.com/office/officeart/2005/8/layout/hList7"/>
    <dgm:cxn modelId="{8E4E80A0-E324-4B0C-87C0-40E1CB731EB9}" type="presOf" srcId="{9E1A0305-B973-4454-B4F4-AD8ADA9C6471}" destId="{13DED883-3298-4077-AA95-1B6997337057}" srcOrd="0" destOrd="0" presId="urn:microsoft.com/office/officeart/2005/8/layout/hList7"/>
    <dgm:cxn modelId="{EDE64093-F5AD-4D2A-88BA-4EA1C2223E02}" type="presOf" srcId="{5123C80A-60C6-43D3-AF86-BB7156E9EAF0}" destId="{47073388-D603-4F92-877A-EC962C5AEE08}" srcOrd="1" destOrd="0" presId="urn:microsoft.com/office/officeart/2005/8/layout/hList7"/>
    <dgm:cxn modelId="{CD2266EF-C869-4EC5-BDB6-81C203C7BCBA}" type="presOf" srcId="{FFE6B1A6-9F90-4D15-80DB-428A11825F32}" destId="{45D9FBA8-5CE1-49B3-8F2A-AD68EAC8D70A}" srcOrd="1" destOrd="0" presId="urn:microsoft.com/office/officeart/2005/8/layout/hList7"/>
    <dgm:cxn modelId="{B4567F0D-4A32-440B-875A-0AC9B2E74EEB}" type="presOf" srcId="{6DD8090B-DC19-4F4A-B48F-E274A7645F53}" destId="{70E0786B-74E0-4B8A-891B-8EB38C9111CE}" srcOrd="0" destOrd="0" presId="urn:microsoft.com/office/officeart/2005/8/layout/hList7"/>
    <dgm:cxn modelId="{EA73552B-B83B-4E5F-A952-60CAE1BA8ED4}" type="presParOf" srcId="{70E0786B-74E0-4B8A-891B-8EB38C9111CE}" destId="{80E7ADEB-5D03-49B3-9D60-E6E2BC4BC48F}" srcOrd="0" destOrd="0" presId="urn:microsoft.com/office/officeart/2005/8/layout/hList7"/>
    <dgm:cxn modelId="{4645FF86-89BD-4B64-AE0A-E3047872FC2D}" type="presParOf" srcId="{70E0786B-74E0-4B8A-891B-8EB38C9111CE}" destId="{EAB8FF8C-ED87-4251-9717-F9985C54367B}" srcOrd="1" destOrd="0" presId="urn:microsoft.com/office/officeart/2005/8/layout/hList7"/>
    <dgm:cxn modelId="{10F7D270-3EA2-4067-A936-4FADBD8703AE}" type="presParOf" srcId="{EAB8FF8C-ED87-4251-9717-F9985C54367B}" destId="{A5F024DC-D97D-44EB-911C-89D171159CBE}" srcOrd="0" destOrd="0" presId="urn:microsoft.com/office/officeart/2005/8/layout/hList7"/>
    <dgm:cxn modelId="{46FCCB96-9E06-492F-999C-5D1D4272698D}" type="presParOf" srcId="{A5F024DC-D97D-44EB-911C-89D171159CBE}" destId="{52F24E49-02D0-4F35-84FD-11002279AB49}" srcOrd="0" destOrd="0" presId="urn:microsoft.com/office/officeart/2005/8/layout/hList7"/>
    <dgm:cxn modelId="{5FE94122-C095-402D-9842-C64778FF0605}" type="presParOf" srcId="{A5F024DC-D97D-44EB-911C-89D171159CBE}" destId="{45D9FBA8-5CE1-49B3-8F2A-AD68EAC8D70A}" srcOrd="1" destOrd="0" presId="urn:microsoft.com/office/officeart/2005/8/layout/hList7"/>
    <dgm:cxn modelId="{4C7C1C56-98C2-4C14-A930-CAA6A74613B7}" type="presParOf" srcId="{A5F024DC-D97D-44EB-911C-89D171159CBE}" destId="{E60F4384-3FDC-417A-9F7E-3ABC97619D29}" srcOrd="2" destOrd="0" presId="urn:microsoft.com/office/officeart/2005/8/layout/hList7"/>
    <dgm:cxn modelId="{4539C0D1-2C5A-48A1-B36D-B6819DBADB42}" type="presParOf" srcId="{A5F024DC-D97D-44EB-911C-89D171159CBE}" destId="{9FBDF960-71E9-4041-8D97-C2AE7648CA74}" srcOrd="3" destOrd="0" presId="urn:microsoft.com/office/officeart/2005/8/layout/hList7"/>
    <dgm:cxn modelId="{B2D8C5FD-725F-4B5B-9071-74F8F568CAB4}" type="presParOf" srcId="{EAB8FF8C-ED87-4251-9717-F9985C54367B}" destId="{13DED883-3298-4077-AA95-1B6997337057}" srcOrd="1" destOrd="0" presId="urn:microsoft.com/office/officeart/2005/8/layout/hList7"/>
    <dgm:cxn modelId="{01DD4E30-A5F4-4B98-8AD0-EB9AE89927D1}" type="presParOf" srcId="{EAB8FF8C-ED87-4251-9717-F9985C54367B}" destId="{3587BEDE-5619-441B-8D8D-0617D436B466}" srcOrd="2" destOrd="0" presId="urn:microsoft.com/office/officeart/2005/8/layout/hList7"/>
    <dgm:cxn modelId="{7C1182D8-2B51-4C00-8004-8AB3A4886CA8}" type="presParOf" srcId="{3587BEDE-5619-441B-8D8D-0617D436B466}" destId="{8F6ADAF7-D688-4057-970C-9EA4A3A5ECF0}" srcOrd="0" destOrd="0" presId="urn:microsoft.com/office/officeart/2005/8/layout/hList7"/>
    <dgm:cxn modelId="{858EAC60-6627-4336-A213-590CCCE0F02A}" type="presParOf" srcId="{3587BEDE-5619-441B-8D8D-0617D436B466}" destId="{E1BD469E-83F5-4E47-9F5B-4FBAC2E4E9AB}" srcOrd="1" destOrd="0" presId="urn:microsoft.com/office/officeart/2005/8/layout/hList7"/>
    <dgm:cxn modelId="{3D90CD05-9D86-42E9-9751-6FF8B17A6E73}" type="presParOf" srcId="{3587BEDE-5619-441B-8D8D-0617D436B466}" destId="{17BBBEE2-2502-4DBA-9CDC-39F6478A264C}" srcOrd="2" destOrd="0" presId="urn:microsoft.com/office/officeart/2005/8/layout/hList7"/>
    <dgm:cxn modelId="{42BC68D2-700C-4751-9647-A47BE7D90786}" type="presParOf" srcId="{3587BEDE-5619-441B-8D8D-0617D436B466}" destId="{7249D11C-8709-47F4-A7B5-A555151BCD14}" srcOrd="3" destOrd="0" presId="urn:microsoft.com/office/officeart/2005/8/layout/hList7"/>
    <dgm:cxn modelId="{869E6D17-107F-4A72-9AA3-0822A68F2F13}" type="presParOf" srcId="{EAB8FF8C-ED87-4251-9717-F9985C54367B}" destId="{5661685D-DA41-49AE-86A7-F5BE45462246}" srcOrd="3" destOrd="0" presId="urn:microsoft.com/office/officeart/2005/8/layout/hList7"/>
    <dgm:cxn modelId="{7B78BFFA-EC54-43A4-A58C-70EE621E68B2}" type="presParOf" srcId="{EAB8FF8C-ED87-4251-9717-F9985C54367B}" destId="{0C9EAF17-CDAE-4F0E-A3DF-A978FA62D839}" srcOrd="4" destOrd="0" presId="urn:microsoft.com/office/officeart/2005/8/layout/hList7"/>
    <dgm:cxn modelId="{135AEFC5-CD53-4E3C-8A23-928F070AA4A1}" type="presParOf" srcId="{0C9EAF17-CDAE-4F0E-A3DF-A978FA62D839}" destId="{FD87FCE9-4832-4243-A912-EC2E8B321F7A}" srcOrd="0" destOrd="0" presId="urn:microsoft.com/office/officeart/2005/8/layout/hList7"/>
    <dgm:cxn modelId="{5E1B7C6C-ACF7-40E4-86B4-B149450D36A8}" type="presParOf" srcId="{0C9EAF17-CDAE-4F0E-A3DF-A978FA62D839}" destId="{47073388-D603-4F92-877A-EC962C5AEE08}" srcOrd="1" destOrd="0" presId="urn:microsoft.com/office/officeart/2005/8/layout/hList7"/>
    <dgm:cxn modelId="{B58A842F-325A-4439-B9BB-E2463B67A563}" type="presParOf" srcId="{0C9EAF17-CDAE-4F0E-A3DF-A978FA62D839}" destId="{43B17FB8-FDF2-475E-992C-51EC9F9BD4D3}" srcOrd="2" destOrd="0" presId="urn:microsoft.com/office/officeart/2005/8/layout/hList7"/>
    <dgm:cxn modelId="{F3927AA8-DEC7-4A4C-BD35-30ABF36504EE}" type="presParOf" srcId="{0C9EAF17-CDAE-4F0E-A3DF-A978FA62D839}" destId="{1D1813FA-DE70-425B-BEF7-216CA4E0B8B8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7389A0E-AE06-41F7-8EFA-A1227CAB9CE7}" type="doc">
      <dgm:prSet loTypeId="urn:microsoft.com/office/officeart/2005/8/layout/arrow2" loCatId="process" qsTypeId="urn:microsoft.com/office/officeart/2005/8/quickstyle/3d1" qsCatId="3D" csTypeId="urn:microsoft.com/office/officeart/2005/8/colors/accent1_2" csCatId="accent1" phldr="1"/>
      <dgm:spPr/>
    </dgm:pt>
    <dgm:pt modelId="{4D99B853-49A6-4433-8F2D-D6CD270F34B3}">
      <dgm:prSet phldrT="[Texte]"/>
      <dgm:spPr/>
      <dgm:t>
        <a:bodyPr/>
        <a:lstStyle/>
        <a:p>
          <a:r>
            <a:rPr lang="fr-FR" dirty="0" smtClean="0"/>
            <a:t>France</a:t>
          </a:r>
          <a:endParaRPr lang="fr-FR" dirty="0"/>
        </a:p>
      </dgm:t>
    </dgm:pt>
    <dgm:pt modelId="{8DFE15F8-E79C-4C2A-ABE5-BC808B356B38}" type="parTrans" cxnId="{90926D97-EB51-42E2-87C3-206A2CB0FF91}">
      <dgm:prSet/>
      <dgm:spPr/>
      <dgm:t>
        <a:bodyPr/>
        <a:lstStyle/>
        <a:p>
          <a:endParaRPr lang="fr-FR"/>
        </a:p>
      </dgm:t>
    </dgm:pt>
    <dgm:pt modelId="{89952D66-937B-4D9E-BB88-F7C5D58FAE65}" type="sibTrans" cxnId="{90926D97-EB51-42E2-87C3-206A2CB0FF91}">
      <dgm:prSet/>
      <dgm:spPr/>
      <dgm:t>
        <a:bodyPr/>
        <a:lstStyle/>
        <a:p>
          <a:endParaRPr lang="fr-FR"/>
        </a:p>
      </dgm:t>
    </dgm:pt>
    <dgm:pt modelId="{574DD7AE-2CB7-4C83-ABD7-F5BB9E4D0DB0}">
      <dgm:prSet phldrT="[Texte]"/>
      <dgm:spPr/>
      <dgm:t>
        <a:bodyPr/>
        <a:lstStyle/>
        <a:p>
          <a:r>
            <a:rPr lang="fr-FR" dirty="0" smtClean="0"/>
            <a:t>Rhône Alpes</a:t>
          </a:r>
          <a:endParaRPr lang="fr-FR" dirty="0"/>
        </a:p>
      </dgm:t>
    </dgm:pt>
    <dgm:pt modelId="{DE72DCB9-FD9F-4328-9317-F3FEF215D586}" type="parTrans" cxnId="{BD8E05E3-E7C6-4038-B11C-440256F942D4}">
      <dgm:prSet/>
      <dgm:spPr/>
      <dgm:t>
        <a:bodyPr/>
        <a:lstStyle/>
        <a:p>
          <a:endParaRPr lang="fr-FR"/>
        </a:p>
      </dgm:t>
    </dgm:pt>
    <dgm:pt modelId="{4C58771A-A436-44C6-9C9B-7328843980F2}" type="sibTrans" cxnId="{BD8E05E3-E7C6-4038-B11C-440256F942D4}">
      <dgm:prSet/>
      <dgm:spPr/>
      <dgm:t>
        <a:bodyPr/>
        <a:lstStyle/>
        <a:p>
          <a:endParaRPr lang="fr-FR"/>
        </a:p>
      </dgm:t>
    </dgm:pt>
    <dgm:pt modelId="{17515536-06D8-46B6-A511-D851C95C027F}">
      <dgm:prSet phldrT="[Texte]"/>
      <dgm:spPr/>
      <dgm:t>
        <a:bodyPr/>
        <a:lstStyle/>
        <a:p>
          <a:r>
            <a:rPr lang="fr-FR" dirty="0" smtClean="0"/>
            <a:t>Lyon</a:t>
          </a:r>
          <a:endParaRPr lang="fr-FR" dirty="0"/>
        </a:p>
      </dgm:t>
    </dgm:pt>
    <dgm:pt modelId="{51DED0B3-C948-4AAF-A254-FCC399A0B1CD}" type="parTrans" cxnId="{D87A7A17-CED9-43C6-ACCF-45D602931462}">
      <dgm:prSet/>
      <dgm:spPr/>
      <dgm:t>
        <a:bodyPr/>
        <a:lstStyle/>
        <a:p>
          <a:endParaRPr lang="fr-FR"/>
        </a:p>
      </dgm:t>
    </dgm:pt>
    <dgm:pt modelId="{BC7C9827-6ECF-435B-8B3F-DCB430AADDE9}" type="sibTrans" cxnId="{D87A7A17-CED9-43C6-ACCF-45D602931462}">
      <dgm:prSet/>
      <dgm:spPr/>
      <dgm:t>
        <a:bodyPr/>
        <a:lstStyle/>
        <a:p>
          <a:endParaRPr lang="fr-FR"/>
        </a:p>
      </dgm:t>
    </dgm:pt>
    <dgm:pt modelId="{C27B60EB-8C03-4B7A-A177-99DC514E497B}">
      <dgm:prSet phldrT="[Texte]"/>
      <dgm:spPr/>
      <dgm:t>
        <a:bodyPr/>
        <a:lstStyle/>
        <a:p>
          <a:r>
            <a:rPr lang="fr-FR" dirty="0" smtClean="0"/>
            <a:t>Auditorium</a:t>
          </a:r>
          <a:endParaRPr lang="fr-FR" dirty="0"/>
        </a:p>
      </dgm:t>
    </dgm:pt>
    <dgm:pt modelId="{F4813F1F-DAF3-44CB-ACAF-5D81B0FC3588}" type="parTrans" cxnId="{54CE7809-FCB0-471B-9D54-40BF5F8C2778}">
      <dgm:prSet/>
      <dgm:spPr/>
      <dgm:t>
        <a:bodyPr/>
        <a:lstStyle/>
        <a:p>
          <a:endParaRPr lang="fr-FR"/>
        </a:p>
      </dgm:t>
    </dgm:pt>
    <dgm:pt modelId="{957A1035-9F8B-410A-BFE3-125F4C3AF17F}" type="sibTrans" cxnId="{54CE7809-FCB0-471B-9D54-40BF5F8C2778}">
      <dgm:prSet/>
      <dgm:spPr/>
      <dgm:t>
        <a:bodyPr/>
        <a:lstStyle/>
        <a:p>
          <a:endParaRPr lang="fr-FR"/>
        </a:p>
      </dgm:t>
    </dgm:pt>
    <dgm:pt modelId="{92F7A722-1258-4CCD-8027-29E0AD095B6D}" type="pres">
      <dgm:prSet presAssocID="{87389A0E-AE06-41F7-8EFA-A1227CAB9CE7}" presName="arrowDiagram" presStyleCnt="0">
        <dgm:presLayoutVars>
          <dgm:chMax val="5"/>
          <dgm:dir/>
          <dgm:resizeHandles val="exact"/>
        </dgm:presLayoutVars>
      </dgm:prSet>
      <dgm:spPr/>
    </dgm:pt>
    <dgm:pt modelId="{7F97A210-A475-4859-9014-344003749255}" type="pres">
      <dgm:prSet presAssocID="{87389A0E-AE06-41F7-8EFA-A1227CAB9CE7}" presName="arrow" presStyleLbl="bgShp" presStyleIdx="0" presStyleCnt="1"/>
      <dgm:spPr/>
    </dgm:pt>
    <dgm:pt modelId="{0C915F09-E0A8-46E8-B83C-77511E869AC6}" type="pres">
      <dgm:prSet presAssocID="{87389A0E-AE06-41F7-8EFA-A1227CAB9CE7}" presName="arrowDiagram4" presStyleCnt="0"/>
      <dgm:spPr/>
    </dgm:pt>
    <dgm:pt modelId="{F57B0C65-1CF9-4DCB-BD60-514B23D69577}" type="pres">
      <dgm:prSet presAssocID="{4D99B853-49A6-4433-8F2D-D6CD270F34B3}" presName="bullet4a" presStyleLbl="node1" presStyleIdx="0" presStyleCnt="4"/>
      <dgm:spPr/>
    </dgm:pt>
    <dgm:pt modelId="{74F6228B-7ED2-4207-A070-003A0A4F4414}" type="pres">
      <dgm:prSet presAssocID="{4D99B853-49A6-4433-8F2D-D6CD270F34B3}" presName="textBox4a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D401CC-0E29-473D-BD02-6CEAA3BACFBB}" type="pres">
      <dgm:prSet presAssocID="{574DD7AE-2CB7-4C83-ABD7-F5BB9E4D0DB0}" presName="bullet4b" presStyleLbl="node1" presStyleIdx="1" presStyleCnt="4"/>
      <dgm:spPr/>
    </dgm:pt>
    <dgm:pt modelId="{44B1342C-96BF-4554-8E0C-2E15CAA09C8B}" type="pres">
      <dgm:prSet presAssocID="{574DD7AE-2CB7-4C83-ABD7-F5BB9E4D0DB0}" presName="textBox4b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44400F-45C2-44A2-B5EE-74A5046BDEB3}" type="pres">
      <dgm:prSet presAssocID="{17515536-06D8-46B6-A511-D851C95C027F}" presName="bullet4c" presStyleLbl="node1" presStyleIdx="2" presStyleCnt="4"/>
      <dgm:spPr/>
    </dgm:pt>
    <dgm:pt modelId="{065416D1-CDB1-45E8-8387-2964E587AFC3}" type="pres">
      <dgm:prSet presAssocID="{17515536-06D8-46B6-A511-D851C95C027F}" presName="textBox4c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263E07-4DC5-4675-A5CB-613B5DEB973C}" type="pres">
      <dgm:prSet presAssocID="{C27B60EB-8C03-4B7A-A177-99DC514E497B}" presName="bullet4d" presStyleLbl="node1" presStyleIdx="3" presStyleCnt="4"/>
      <dgm:spPr/>
    </dgm:pt>
    <dgm:pt modelId="{3B12B08E-9FAD-4BDE-B3E6-158971F690C7}" type="pres">
      <dgm:prSet presAssocID="{C27B60EB-8C03-4B7A-A177-99DC514E497B}" presName="textBox4d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87A7A17-CED9-43C6-ACCF-45D602931462}" srcId="{87389A0E-AE06-41F7-8EFA-A1227CAB9CE7}" destId="{17515536-06D8-46B6-A511-D851C95C027F}" srcOrd="2" destOrd="0" parTransId="{51DED0B3-C948-4AAF-A254-FCC399A0B1CD}" sibTransId="{BC7C9827-6ECF-435B-8B3F-DCB430AADDE9}"/>
    <dgm:cxn modelId="{6C5DA7B7-C60C-4573-9C2C-2E5B9338F1B5}" type="presOf" srcId="{17515536-06D8-46B6-A511-D851C95C027F}" destId="{065416D1-CDB1-45E8-8387-2964E587AFC3}" srcOrd="0" destOrd="0" presId="urn:microsoft.com/office/officeart/2005/8/layout/arrow2"/>
    <dgm:cxn modelId="{BD8E05E3-E7C6-4038-B11C-440256F942D4}" srcId="{87389A0E-AE06-41F7-8EFA-A1227CAB9CE7}" destId="{574DD7AE-2CB7-4C83-ABD7-F5BB9E4D0DB0}" srcOrd="1" destOrd="0" parTransId="{DE72DCB9-FD9F-4328-9317-F3FEF215D586}" sibTransId="{4C58771A-A436-44C6-9C9B-7328843980F2}"/>
    <dgm:cxn modelId="{54CE7809-FCB0-471B-9D54-40BF5F8C2778}" srcId="{87389A0E-AE06-41F7-8EFA-A1227CAB9CE7}" destId="{C27B60EB-8C03-4B7A-A177-99DC514E497B}" srcOrd="3" destOrd="0" parTransId="{F4813F1F-DAF3-44CB-ACAF-5D81B0FC3588}" sibTransId="{957A1035-9F8B-410A-BFE3-125F4C3AF17F}"/>
    <dgm:cxn modelId="{90926D97-EB51-42E2-87C3-206A2CB0FF91}" srcId="{87389A0E-AE06-41F7-8EFA-A1227CAB9CE7}" destId="{4D99B853-49A6-4433-8F2D-D6CD270F34B3}" srcOrd="0" destOrd="0" parTransId="{8DFE15F8-E79C-4C2A-ABE5-BC808B356B38}" sibTransId="{89952D66-937B-4D9E-BB88-F7C5D58FAE65}"/>
    <dgm:cxn modelId="{A5F51C40-E6AB-4082-8C7C-1F548279BCE4}" type="presOf" srcId="{C27B60EB-8C03-4B7A-A177-99DC514E497B}" destId="{3B12B08E-9FAD-4BDE-B3E6-158971F690C7}" srcOrd="0" destOrd="0" presId="urn:microsoft.com/office/officeart/2005/8/layout/arrow2"/>
    <dgm:cxn modelId="{99672F77-A70D-47B8-8F9C-46B477D06375}" type="presOf" srcId="{574DD7AE-2CB7-4C83-ABD7-F5BB9E4D0DB0}" destId="{44B1342C-96BF-4554-8E0C-2E15CAA09C8B}" srcOrd="0" destOrd="0" presId="urn:microsoft.com/office/officeart/2005/8/layout/arrow2"/>
    <dgm:cxn modelId="{5FEED334-7545-42D4-8AB4-2C340F7218F5}" type="presOf" srcId="{4D99B853-49A6-4433-8F2D-D6CD270F34B3}" destId="{74F6228B-7ED2-4207-A070-003A0A4F4414}" srcOrd="0" destOrd="0" presId="urn:microsoft.com/office/officeart/2005/8/layout/arrow2"/>
    <dgm:cxn modelId="{FAC782D7-6C28-4892-AC7C-7A69501062BB}" type="presOf" srcId="{87389A0E-AE06-41F7-8EFA-A1227CAB9CE7}" destId="{92F7A722-1258-4CCD-8027-29E0AD095B6D}" srcOrd="0" destOrd="0" presId="urn:microsoft.com/office/officeart/2005/8/layout/arrow2"/>
    <dgm:cxn modelId="{A7FD4C89-6E97-442C-824E-07DA719D8DE6}" type="presParOf" srcId="{92F7A722-1258-4CCD-8027-29E0AD095B6D}" destId="{7F97A210-A475-4859-9014-344003749255}" srcOrd="0" destOrd="0" presId="urn:microsoft.com/office/officeart/2005/8/layout/arrow2"/>
    <dgm:cxn modelId="{E72761FA-1A2B-46D5-8EB7-1BBBA7FA0D54}" type="presParOf" srcId="{92F7A722-1258-4CCD-8027-29E0AD095B6D}" destId="{0C915F09-E0A8-46E8-B83C-77511E869AC6}" srcOrd="1" destOrd="0" presId="urn:microsoft.com/office/officeart/2005/8/layout/arrow2"/>
    <dgm:cxn modelId="{2295938F-671E-440D-8533-C5767E4683DC}" type="presParOf" srcId="{0C915F09-E0A8-46E8-B83C-77511E869AC6}" destId="{F57B0C65-1CF9-4DCB-BD60-514B23D69577}" srcOrd="0" destOrd="0" presId="urn:microsoft.com/office/officeart/2005/8/layout/arrow2"/>
    <dgm:cxn modelId="{7F4760DE-EB39-4284-AA34-E13934D53935}" type="presParOf" srcId="{0C915F09-E0A8-46E8-B83C-77511E869AC6}" destId="{74F6228B-7ED2-4207-A070-003A0A4F4414}" srcOrd="1" destOrd="0" presId="urn:microsoft.com/office/officeart/2005/8/layout/arrow2"/>
    <dgm:cxn modelId="{C6D2B15F-7C55-4FF5-9258-3EF08FE394E7}" type="presParOf" srcId="{0C915F09-E0A8-46E8-B83C-77511E869AC6}" destId="{52D401CC-0E29-473D-BD02-6CEAA3BACFBB}" srcOrd="2" destOrd="0" presId="urn:microsoft.com/office/officeart/2005/8/layout/arrow2"/>
    <dgm:cxn modelId="{558FC09C-CFF8-4C48-A730-BB094A554161}" type="presParOf" srcId="{0C915F09-E0A8-46E8-B83C-77511E869AC6}" destId="{44B1342C-96BF-4554-8E0C-2E15CAA09C8B}" srcOrd="3" destOrd="0" presId="urn:microsoft.com/office/officeart/2005/8/layout/arrow2"/>
    <dgm:cxn modelId="{DF743210-9BE3-4208-BF18-27C95595D2FB}" type="presParOf" srcId="{0C915F09-E0A8-46E8-B83C-77511E869AC6}" destId="{0544400F-45C2-44A2-B5EE-74A5046BDEB3}" srcOrd="4" destOrd="0" presId="urn:microsoft.com/office/officeart/2005/8/layout/arrow2"/>
    <dgm:cxn modelId="{8D5336A8-A389-4F24-BD70-F80D896D556E}" type="presParOf" srcId="{0C915F09-E0A8-46E8-B83C-77511E869AC6}" destId="{065416D1-CDB1-45E8-8387-2964E587AFC3}" srcOrd="5" destOrd="0" presId="urn:microsoft.com/office/officeart/2005/8/layout/arrow2"/>
    <dgm:cxn modelId="{7EDB82C4-D03E-4732-95E6-6D44D69BDC42}" type="presParOf" srcId="{0C915F09-E0A8-46E8-B83C-77511E869AC6}" destId="{A7263E07-4DC5-4675-A5CB-613B5DEB973C}" srcOrd="6" destOrd="0" presId="urn:microsoft.com/office/officeart/2005/8/layout/arrow2"/>
    <dgm:cxn modelId="{BB83EAB2-0359-40BA-AF35-EC133447572D}" type="presParOf" srcId="{0C915F09-E0A8-46E8-B83C-77511E869AC6}" destId="{3B12B08E-9FAD-4BDE-B3E6-158971F690C7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C34CBC2-3E99-4D60-8F0B-FEFD494133C1}" type="doc">
      <dgm:prSet loTypeId="urn:microsoft.com/office/officeart/2005/8/layout/gear1" loCatId="cycle" qsTypeId="urn:microsoft.com/office/officeart/2005/8/quickstyle/simple1" qsCatId="simple" csTypeId="urn:microsoft.com/office/officeart/2005/8/colors/accent2_4" csCatId="accent2" phldr="1"/>
      <dgm:spPr/>
    </dgm:pt>
    <dgm:pt modelId="{662BCD19-3F68-46B4-8BC0-2D97E0A9E400}">
      <dgm:prSet phldrT="[Texte]"/>
      <dgm:spPr/>
      <dgm:t>
        <a:bodyPr/>
        <a:lstStyle/>
        <a:p>
          <a:r>
            <a:rPr lang="fr-FR" dirty="0" smtClean="0"/>
            <a:t>Voyage</a:t>
          </a:r>
          <a:endParaRPr lang="fr-FR" dirty="0"/>
        </a:p>
      </dgm:t>
    </dgm:pt>
    <dgm:pt modelId="{72A69EA2-4383-4D1F-B199-4BBC42D69C55}" type="parTrans" cxnId="{7A376D54-0865-4856-9EFF-DAF61A33AC26}">
      <dgm:prSet/>
      <dgm:spPr/>
      <dgm:t>
        <a:bodyPr/>
        <a:lstStyle/>
        <a:p>
          <a:endParaRPr lang="fr-FR"/>
        </a:p>
      </dgm:t>
    </dgm:pt>
    <dgm:pt modelId="{93BDACB8-3762-4B3A-9EA4-95B89C7B3D41}" type="sibTrans" cxnId="{7A376D54-0865-4856-9EFF-DAF61A33AC26}">
      <dgm:prSet/>
      <dgm:spPr/>
      <dgm:t>
        <a:bodyPr/>
        <a:lstStyle/>
        <a:p>
          <a:endParaRPr lang="fr-FR"/>
        </a:p>
      </dgm:t>
    </dgm:pt>
    <dgm:pt modelId="{25152170-5E5F-48AC-A387-CAC52F408C89}">
      <dgm:prSet phldrT="[Texte]"/>
      <dgm:spPr/>
      <dgm:t>
        <a:bodyPr/>
        <a:lstStyle/>
        <a:p>
          <a:r>
            <a:rPr lang="fr-FR" dirty="0" smtClean="0"/>
            <a:t>Papier</a:t>
          </a:r>
          <a:endParaRPr lang="fr-FR" dirty="0"/>
        </a:p>
      </dgm:t>
    </dgm:pt>
    <dgm:pt modelId="{DF6437C7-126D-43C2-BD2B-74A6DE549AFC}" type="parTrans" cxnId="{D0C3305A-F19D-48B3-AAFC-EC933DE8E843}">
      <dgm:prSet/>
      <dgm:spPr/>
      <dgm:t>
        <a:bodyPr/>
        <a:lstStyle/>
        <a:p>
          <a:endParaRPr lang="fr-FR"/>
        </a:p>
      </dgm:t>
    </dgm:pt>
    <dgm:pt modelId="{28875F6B-CDEB-4DC1-BA13-7E59832E2364}" type="sibTrans" cxnId="{D0C3305A-F19D-48B3-AAFC-EC933DE8E843}">
      <dgm:prSet/>
      <dgm:spPr/>
      <dgm:t>
        <a:bodyPr/>
        <a:lstStyle/>
        <a:p>
          <a:endParaRPr lang="fr-FR"/>
        </a:p>
      </dgm:t>
    </dgm:pt>
    <dgm:pt modelId="{DAEB361A-3F2E-4FE2-8BF8-624EC4967057}">
      <dgm:prSet phldrT="[Texte]"/>
      <dgm:spPr/>
      <dgm:t>
        <a:bodyPr/>
        <a:lstStyle/>
        <a:p>
          <a:r>
            <a:rPr lang="fr-FR" dirty="0" smtClean="0"/>
            <a:t>Santé</a:t>
          </a:r>
          <a:endParaRPr lang="fr-FR" dirty="0"/>
        </a:p>
      </dgm:t>
    </dgm:pt>
    <dgm:pt modelId="{D9E52086-4C72-4C64-ABA3-950E00B9DF6A}" type="parTrans" cxnId="{543ECD82-CBB3-47E1-8A47-F017513BAE82}">
      <dgm:prSet/>
      <dgm:spPr/>
      <dgm:t>
        <a:bodyPr/>
        <a:lstStyle/>
        <a:p>
          <a:endParaRPr lang="fr-FR"/>
        </a:p>
      </dgm:t>
    </dgm:pt>
    <dgm:pt modelId="{C33FD5A2-61E4-4829-AD6F-ECB1FDEEC6F6}" type="sibTrans" cxnId="{543ECD82-CBB3-47E1-8A47-F017513BAE82}">
      <dgm:prSet/>
      <dgm:spPr/>
      <dgm:t>
        <a:bodyPr/>
        <a:lstStyle/>
        <a:p>
          <a:endParaRPr lang="fr-FR"/>
        </a:p>
      </dgm:t>
    </dgm:pt>
    <dgm:pt modelId="{BEC3CC91-6E54-4A24-B9D5-7043B4A6E1D0}">
      <dgm:prSet phldrT="[Texte]"/>
      <dgm:spPr/>
      <dgm:t>
        <a:bodyPr/>
        <a:lstStyle/>
        <a:p>
          <a:r>
            <a:rPr lang="fr-FR" dirty="0" smtClean="0"/>
            <a:t>Passeport</a:t>
          </a:r>
          <a:endParaRPr lang="fr-FR" dirty="0"/>
        </a:p>
      </dgm:t>
    </dgm:pt>
    <dgm:pt modelId="{02A0DFA4-52A9-40E4-942C-252A7DDFAA4E}" type="parTrans" cxnId="{0CBA7032-FC34-4040-BCCE-70A06D701655}">
      <dgm:prSet/>
      <dgm:spPr/>
      <dgm:t>
        <a:bodyPr/>
        <a:lstStyle/>
        <a:p>
          <a:endParaRPr lang="fr-FR"/>
        </a:p>
      </dgm:t>
    </dgm:pt>
    <dgm:pt modelId="{E4946DCA-4E49-45D0-8968-7F7FD7EDF76C}" type="sibTrans" cxnId="{0CBA7032-FC34-4040-BCCE-70A06D701655}">
      <dgm:prSet/>
      <dgm:spPr/>
      <dgm:t>
        <a:bodyPr/>
        <a:lstStyle/>
        <a:p>
          <a:endParaRPr lang="fr-FR"/>
        </a:p>
      </dgm:t>
    </dgm:pt>
    <dgm:pt modelId="{3160FD68-C647-4666-929B-B9341CEF2253}">
      <dgm:prSet phldrT="[Texte]"/>
      <dgm:spPr/>
      <dgm:t>
        <a:bodyPr/>
        <a:lstStyle/>
        <a:p>
          <a:r>
            <a:rPr lang="fr-FR" dirty="0" smtClean="0"/>
            <a:t>visa</a:t>
          </a:r>
          <a:endParaRPr lang="fr-FR" dirty="0"/>
        </a:p>
      </dgm:t>
    </dgm:pt>
    <dgm:pt modelId="{3AB4B832-C122-4A47-9506-0E7705A5A35E}" type="parTrans" cxnId="{CED13C78-3331-4A71-9A72-47164344D757}">
      <dgm:prSet/>
      <dgm:spPr/>
      <dgm:t>
        <a:bodyPr/>
        <a:lstStyle/>
        <a:p>
          <a:endParaRPr lang="fr-FR"/>
        </a:p>
      </dgm:t>
    </dgm:pt>
    <dgm:pt modelId="{839D48C8-E65C-4951-ADA0-6C0F322B1911}" type="sibTrans" cxnId="{CED13C78-3331-4A71-9A72-47164344D757}">
      <dgm:prSet/>
      <dgm:spPr/>
      <dgm:t>
        <a:bodyPr/>
        <a:lstStyle/>
        <a:p>
          <a:endParaRPr lang="fr-FR"/>
        </a:p>
      </dgm:t>
    </dgm:pt>
    <dgm:pt modelId="{14B3E6A8-FE1B-40D1-A7C5-41479759E30C}">
      <dgm:prSet phldrT="[Texte]"/>
      <dgm:spPr/>
      <dgm:t>
        <a:bodyPr/>
        <a:lstStyle/>
        <a:p>
          <a:r>
            <a:rPr lang="fr-FR" dirty="0" smtClean="0"/>
            <a:t>vaccins</a:t>
          </a:r>
          <a:endParaRPr lang="fr-FR" dirty="0"/>
        </a:p>
      </dgm:t>
    </dgm:pt>
    <dgm:pt modelId="{65C51F0F-AF1E-4379-B4F3-B8E05E9E563C}" type="parTrans" cxnId="{852700D9-A56F-4E04-B837-99215585F3E0}">
      <dgm:prSet/>
      <dgm:spPr/>
      <dgm:t>
        <a:bodyPr/>
        <a:lstStyle/>
        <a:p>
          <a:endParaRPr lang="fr-FR"/>
        </a:p>
      </dgm:t>
    </dgm:pt>
    <dgm:pt modelId="{2E8318FE-18A9-41E5-94BE-042A8214327A}" type="sibTrans" cxnId="{852700D9-A56F-4E04-B837-99215585F3E0}">
      <dgm:prSet/>
      <dgm:spPr/>
      <dgm:t>
        <a:bodyPr/>
        <a:lstStyle/>
        <a:p>
          <a:endParaRPr lang="fr-FR"/>
        </a:p>
      </dgm:t>
    </dgm:pt>
    <dgm:pt modelId="{9A18492B-26B8-46D4-B1DC-B66CD36000CA}" type="pres">
      <dgm:prSet presAssocID="{5C34CBC2-3E99-4D60-8F0B-FEFD494133C1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8C010EC6-E844-4C88-869C-616AB5F0BA70}" type="pres">
      <dgm:prSet presAssocID="{662BCD19-3F68-46B4-8BC0-2D97E0A9E400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88DCF8-ECCE-48BE-9B76-5CB192D18696}" type="pres">
      <dgm:prSet presAssocID="{662BCD19-3F68-46B4-8BC0-2D97E0A9E400}" presName="gear1srcNode" presStyleLbl="node1" presStyleIdx="0" presStyleCnt="3"/>
      <dgm:spPr/>
      <dgm:t>
        <a:bodyPr/>
        <a:lstStyle/>
        <a:p>
          <a:endParaRPr lang="en-US"/>
        </a:p>
      </dgm:t>
    </dgm:pt>
    <dgm:pt modelId="{F085B6A8-C762-42FA-A529-A0C5DF294E8E}" type="pres">
      <dgm:prSet presAssocID="{662BCD19-3F68-46B4-8BC0-2D97E0A9E400}" presName="gear1dstNode" presStyleLbl="node1" presStyleIdx="0" presStyleCnt="3"/>
      <dgm:spPr/>
      <dgm:t>
        <a:bodyPr/>
        <a:lstStyle/>
        <a:p>
          <a:endParaRPr lang="en-US"/>
        </a:p>
      </dgm:t>
    </dgm:pt>
    <dgm:pt modelId="{36E3323A-02C8-47E9-830F-FFF73CC6E6C3}" type="pres">
      <dgm:prSet presAssocID="{25152170-5E5F-48AC-A387-CAC52F408C89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51A34EC-5AB5-4290-B6B4-D2830BDC4CA0}" type="pres">
      <dgm:prSet presAssocID="{25152170-5E5F-48AC-A387-CAC52F408C89}" presName="gear2srcNode" presStyleLbl="node1" presStyleIdx="1" presStyleCnt="3"/>
      <dgm:spPr/>
      <dgm:t>
        <a:bodyPr/>
        <a:lstStyle/>
        <a:p>
          <a:endParaRPr lang="en-US"/>
        </a:p>
      </dgm:t>
    </dgm:pt>
    <dgm:pt modelId="{227E7801-9973-4D5C-AAA2-2CE1D8BACCF2}" type="pres">
      <dgm:prSet presAssocID="{25152170-5E5F-48AC-A387-CAC52F408C89}" presName="gear2dstNode" presStyleLbl="node1" presStyleIdx="1" presStyleCnt="3"/>
      <dgm:spPr/>
      <dgm:t>
        <a:bodyPr/>
        <a:lstStyle/>
        <a:p>
          <a:endParaRPr lang="en-US"/>
        </a:p>
      </dgm:t>
    </dgm:pt>
    <dgm:pt modelId="{A292E23E-C014-441B-A0C8-8A696F7ACB8C}" type="pres">
      <dgm:prSet presAssocID="{25152170-5E5F-48AC-A387-CAC52F408C89}" presName="gear2ch" presStyleLbl="fgAcc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F825D6B-C274-43A4-A7A7-0A32FDAFB9DD}" type="pres">
      <dgm:prSet presAssocID="{DAEB361A-3F2E-4FE2-8BF8-624EC4967057}" presName="gear3" presStyleLbl="node1" presStyleIdx="2" presStyleCnt="3"/>
      <dgm:spPr/>
      <dgm:t>
        <a:bodyPr/>
        <a:lstStyle/>
        <a:p>
          <a:endParaRPr lang="en-US"/>
        </a:p>
      </dgm:t>
    </dgm:pt>
    <dgm:pt modelId="{14F3D0C8-B337-4E7E-8689-777E1157CA69}" type="pres">
      <dgm:prSet presAssocID="{DAEB361A-3F2E-4FE2-8BF8-624EC4967057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6B4994-F0C2-4B41-8994-B389382E6903}" type="pres">
      <dgm:prSet presAssocID="{DAEB361A-3F2E-4FE2-8BF8-624EC4967057}" presName="gear3srcNode" presStyleLbl="node1" presStyleIdx="2" presStyleCnt="3"/>
      <dgm:spPr/>
      <dgm:t>
        <a:bodyPr/>
        <a:lstStyle/>
        <a:p>
          <a:endParaRPr lang="en-US"/>
        </a:p>
      </dgm:t>
    </dgm:pt>
    <dgm:pt modelId="{33CEF203-D0AB-4BB1-8990-1B774266ABBD}" type="pres">
      <dgm:prSet presAssocID="{DAEB361A-3F2E-4FE2-8BF8-624EC4967057}" presName="gear3dstNode" presStyleLbl="node1" presStyleIdx="2" presStyleCnt="3"/>
      <dgm:spPr/>
      <dgm:t>
        <a:bodyPr/>
        <a:lstStyle/>
        <a:p>
          <a:endParaRPr lang="en-US"/>
        </a:p>
      </dgm:t>
    </dgm:pt>
    <dgm:pt modelId="{AAA0DEF8-4C71-4B20-89F5-0736621072B3}" type="pres">
      <dgm:prSet presAssocID="{DAEB361A-3F2E-4FE2-8BF8-624EC4967057}" presName="gear3ch" presStyleLbl="fgAcc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2D2FC-5971-43D0-881D-B8417A4AB961}" type="pres">
      <dgm:prSet presAssocID="{93BDACB8-3762-4B3A-9EA4-95B89C7B3D41}" presName="connector1" presStyleLbl="sibTrans2D1" presStyleIdx="0" presStyleCnt="3"/>
      <dgm:spPr/>
      <dgm:t>
        <a:bodyPr/>
        <a:lstStyle/>
        <a:p>
          <a:endParaRPr lang="en-US"/>
        </a:p>
      </dgm:t>
    </dgm:pt>
    <dgm:pt modelId="{9E3A23B1-6EC4-4755-A239-615D9D01900F}" type="pres">
      <dgm:prSet presAssocID="{28875F6B-CDEB-4DC1-BA13-7E59832E2364}" presName="connector2" presStyleLbl="sibTrans2D1" presStyleIdx="1" presStyleCnt="3"/>
      <dgm:spPr/>
      <dgm:t>
        <a:bodyPr/>
        <a:lstStyle/>
        <a:p>
          <a:endParaRPr lang="en-US"/>
        </a:p>
      </dgm:t>
    </dgm:pt>
    <dgm:pt modelId="{1F5A4439-B7DA-4437-A403-BB870E9D5D9F}" type="pres">
      <dgm:prSet presAssocID="{C33FD5A2-61E4-4829-AD6F-ECB1FDEEC6F6}" presName="connector3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B0978C8A-4B79-439B-BF7E-D340448A7520}" type="presOf" srcId="{25152170-5E5F-48AC-A387-CAC52F408C89}" destId="{651A34EC-5AB5-4290-B6B4-D2830BDC4CA0}" srcOrd="1" destOrd="0" presId="urn:microsoft.com/office/officeart/2005/8/layout/gear1"/>
    <dgm:cxn modelId="{0CBA7032-FC34-4040-BCCE-70A06D701655}" srcId="{25152170-5E5F-48AC-A387-CAC52F408C89}" destId="{BEC3CC91-6E54-4A24-B9D5-7043B4A6E1D0}" srcOrd="0" destOrd="0" parTransId="{02A0DFA4-52A9-40E4-942C-252A7DDFAA4E}" sibTransId="{E4946DCA-4E49-45D0-8968-7F7FD7EDF76C}"/>
    <dgm:cxn modelId="{CED13C78-3331-4A71-9A72-47164344D757}" srcId="{25152170-5E5F-48AC-A387-CAC52F408C89}" destId="{3160FD68-C647-4666-929B-B9341CEF2253}" srcOrd="1" destOrd="0" parTransId="{3AB4B832-C122-4A47-9506-0E7705A5A35E}" sibTransId="{839D48C8-E65C-4951-ADA0-6C0F322B1911}"/>
    <dgm:cxn modelId="{788CB0C6-AC7E-4DDA-B048-5AA6E52345A8}" type="presOf" srcId="{C33FD5A2-61E4-4829-AD6F-ECB1FDEEC6F6}" destId="{1F5A4439-B7DA-4437-A403-BB870E9D5D9F}" srcOrd="0" destOrd="0" presId="urn:microsoft.com/office/officeart/2005/8/layout/gear1"/>
    <dgm:cxn modelId="{A1A8BC8B-B166-4BC3-BDC9-27125AB0DFD1}" type="presOf" srcId="{5C34CBC2-3E99-4D60-8F0B-FEFD494133C1}" destId="{9A18492B-26B8-46D4-B1DC-B66CD36000CA}" srcOrd="0" destOrd="0" presId="urn:microsoft.com/office/officeart/2005/8/layout/gear1"/>
    <dgm:cxn modelId="{92959A9D-2022-49D3-8ECD-86C200C89769}" type="presOf" srcId="{DAEB361A-3F2E-4FE2-8BF8-624EC4967057}" destId="{3F825D6B-C274-43A4-A7A7-0A32FDAFB9DD}" srcOrd="0" destOrd="0" presId="urn:microsoft.com/office/officeart/2005/8/layout/gear1"/>
    <dgm:cxn modelId="{D0C3305A-F19D-48B3-AAFC-EC933DE8E843}" srcId="{5C34CBC2-3E99-4D60-8F0B-FEFD494133C1}" destId="{25152170-5E5F-48AC-A387-CAC52F408C89}" srcOrd="1" destOrd="0" parTransId="{DF6437C7-126D-43C2-BD2B-74A6DE549AFC}" sibTransId="{28875F6B-CDEB-4DC1-BA13-7E59832E2364}"/>
    <dgm:cxn modelId="{7A376D54-0865-4856-9EFF-DAF61A33AC26}" srcId="{5C34CBC2-3E99-4D60-8F0B-FEFD494133C1}" destId="{662BCD19-3F68-46B4-8BC0-2D97E0A9E400}" srcOrd="0" destOrd="0" parTransId="{72A69EA2-4383-4D1F-B199-4BBC42D69C55}" sibTransId="{93BDACB8-3762-4B3A-9EA4-95B89C7B3D41}"/>
    <dgm:cxn modelId="{89DBE88B-D434-46E4-A1FB-A2FE609E8E97}" type="presOf" srcId="{662BCD19-3F68-46B4-8BC0-2D97E0A9E400}" destId="{8C010EC6-E844-4C88-869C-616AB5F0BA70}" srcOrd="0" destOrd="0" presId="urn:microsoft.com/office/officeart/2005/8/layout/gear1"/>
    <dgm:cxn modelId="{F71D5268-D2C7-408E-A9F6-4FF7C1A36532}" type="presOf" srcId="{14B3E6A8-FE1B-40D1-A7C5-41479759E30C}" destId="{AAA0DEF8-4C71-4B20-89F5-0736621072B3}" srcOrd="0" destOrd="0" presId="urn:microsoft.com/office/officeart/2005/8/layout/gear1"/>
    <dgm:cxn modelId="{E00A907A-CBD6-4D48-BA74-EDEFC2613E3D}" type="presOf" srcId="{3160FD68-C647-4666-929B-B9341CEF2253}" destId="{A292E23E-C014-441B-A0C8-8A696F7ACB8C}" srcOrd="0" destOrd="1" presId="urn:microsoft.com/office/officeart/2005/8/layout/gear1"/>
    <dgm:cxn modelId="{C73AD6D7-3248-477A-B451-DAC18858CEF0}" type="presOf" srcId="{25152170-5E5F-48AC-A387-CAC52F408C89}" destId="{227E7801-9973-4D5C-AAA2-2CE1D8BACCF2}" srcOrd="2" destOrd="0" presId="urn:microsoft.com/office/officeart/2005/8/layout/gear1"/>
    <dgm:cxn modelId="{C1697B8D-85FB-4DD0-AE2A-D1DC86C99FDD}" type="presOf" srcId="{93BDACB8-3762-4B3A-9EA4-95B89C7B3D41}" destId="{5B22D2FC-5971-43D0-881D-B8417A4AB961}" srcOrd="0" destOrd="0" presId="urn:microsoft.com/office/officeart/2005/8/layout/gear1"/>
    <dgm:cxn modelId="{698582C8-920D-4BD2-8CBD-F61E1FEAE186}" type="presOf" srcId="{28875F6B-CDEB-4DC1-BA13-7E59832E2364}" destId="{9E3A23B1-6EC4-4755-A239-615D9D01900F}" srcOrd="0" destOrd="0" presId="urn:microsoft.com/office/officeart/2005/8/layout/gear1"/>
    <dgm:cxn modelId="{6B5F5267-DFE6-4AD2-A5F5-6CD8E0F24C1E}" type="presOf" srcId="{DAEB361A-3F2E-4FE2-8BF8-624EC4967057}" destId="{14F3D0C8-B337-4E7E-8689-777E1157CA69}" srcOrd="1" destOrd="0" presId="urn:microsoft.com/office/officeart/2005/8/layout/gear1"/>
    <dgm:cxn modelId="{543ECD82-CBB3-47E1-8A47-F017513BAE82}" srcId="{5C34CBC2-3E99-4D60-8F0B-FEFD494133C1}" destId="{DAEB361A-3F2E-4FE2-8BF8-624EC4967057}" srcOrd="2" destOrd="0" parTransId="{D9E52086-4C72-4C64-ABA3-950E00B9DF6A}" sibTransId="{C33FD5A2-61E4-4829-AD6F-ECB1FDEEC6F6}"/>
    <dgm:cxn modelId="{AE0CC1A8-9E8D-4833-8EBE-04608C1638B9}" type="presOf" srcId="{DAEB361A-3F2E-4FE2-8BF8-624EC4967057}" destId="{ED6B4994-F0C2-4B41-8994-B389382E6903}" srcOrd="2" destOrd="0" presId="urn:microsoft.com/office/officeart/2005/8/layout/gear1"/>
    <dgm:cxn modelId="{48DBAC4B-60AC-42EA-A41D-15753D145CFD}" type="presOf" srcId="{662BCD19-3F68-46B4-8BC0-2D97E0A9E400}" destId="{D388DCF8-ECCE-48BE-9B76-5CB192D18696}" srcOrd="1" destOrd="0" presId="urn:microsoft.com/office/officeart/2005/8/layout/gear1"/>
    <dgm:cxn modelId="{4ADE111B-FE57-4A07-9088-DB06D5EED91A}" type="presOf" srcId="{25152170-5E5F-48AC-A387-CAC52F408C89}" destId="{36E3323A-02C8-47E9-830F-FFF73CC6E6C3}" srcOrd="0" destOrd="0" presId="urn:microsoft.com/office/officeart/2005/8/layout/gear1"/>
    <dgm:cxn modelId="{7A0218E7-2386-49EC-B64E-A4898A26AA81}" type="presOf" srcId="{BEC3CC91-6E54-4A24-B9D5-7043B4A6E1D0}" destId="{A292E23E-C014-441B-A0C8-8A696F7ACB8C}" srcOrd="0" destOrd="0" presId="urn:microsoft.com/office/officeart/2005/8/layout/gear1"/>
    <dgm:cxn modelId="{25E0671C-1A02-4429-8D3A-66DBCD02BCA7}" type="presOf" srcId="{DAEB361A-3F2E-4FE2-8BF8-624EC4967057}" destId="{33CEF203-D0AB-4BB1-8990-1B774266ABBD}" srcOrd="3" destOrd="0" presId="urn:microsoft.com/office/officeart/2005/8/layout/gear1"/>
    <dgm:cxn modelId="{974A9FC0-38B5-4FC0-A681-70721A7C42AE}" type="presOf" srcId="{662BCD19-3F68-46B4-8BC0-2D97E0A9E400}" destId="{F085B6A8-C762-42FA-A529-A0C5DF294E8E}" srcOrd="2" destOrd="0" presId="urn:microsoft.com/office/officeart/2005/8/layout/gear1"/>
    <dgm:cxn modelId="{852700D9-A56F-4E04-B837-99215585F3E0}" srcId="{DAEB361A-3F2E-4FE2-8BF8-624EC4967057}" destId="{14B3E6A8-FE1B-40D1-A7C5-41479759E30C}" srcOrd="0" destOrd="0" parTransId="{65C51F0F-AF1E-4379-B4F3-B8E05E9E563C}" sibTransId="{2E8318FE-18A9-41E5-94BE-042A8214327A}"/>
    <dgm:cxn modelId="{FAB0714A-CCF1-40AF-808C-9BD9A746DD26}" type="presParOf" srcId="{9A18492B-26B8-46D4-B1DC-B66CD36000CA}" destId="{8C010EC6-E844-4C88-869C-616AB5F0BA70}" srcOrd="0" destOrd="0" presId="urn:microsoft.com/office/officeart/2005/8/layout/gear1"/>
    <dgm:cxn modelId="{4C8F12C3-72D5-488D-9079-16633C51BCA8}" type="presParOf" srcId="{9A18492B-26B8-46D4-B1DC-B66CD36000CA}" destId="{D388DCF8-ECCE-48BE-9B76-5CB192D18696}" srcOrd="1" destOrd="0" presId="urn:microsoft.com/office/officeart/2005/8/layout/gear1"/>
    <dgm:cxn modelId="{2BC41D3E-7C3E-48FE-B0F7-6188BD01759A}" type="presParOf" srcId="{9A18492B-26B8-46D4-B1DC-B66CD36000CA}" destId="{F085B6A8-C762-42FA-A529-A0C5DF294E8E}" srcOrd="2" destOrd="0" presId="urn:microsoft.com/office/officeart/2005/8/layout/gear1"/>
    <dgm:cxn modelId="{3076259A-3C40-4C57-9CA3-BD20CF56F2EE}" type="presParOf" srcId="{9A18492B-26B8-46D4-B1DC-B66CD36000CA}" destId="{36E3323A-02C8-47E9-830F-FFF73CC6E6C3}" srcOrd="3" destOrd="0" presId="urn:microsoft.com/office/officeart/2005/8/layout/gear1"/>
    <dgm:cxn modelId="{E51D867A-3B68-4431-B324-40BDB337D9EB}" type="presParOf" srcId="{9A18492B-26B8-46D4-B1DC-B66CD36000CA}" destId="{651A34EC-5AB5-4290-B6B4-D2830BDC4CA0}" srcOrd="4" destOrd="0" presId="urn:microsoft.com/office/officeart/2005/8/layout/gear1"/>
    <dgm:cxn modelId="{C08361C2-95A9-4EEE-BC42-251D5379A8C3}" type="presParOf" srcId="{9A18492B-26B8-46D4-B1DC-B66CD36000CA}" destId="{227E7801-9973-4D5C-AAA2-2CE1D8BACCF2}" srcOrd="5" destOrd="0" presId="urn:microsoft.com/office/officeart/2005/8/layout/gear1"/>
    <dgm:cxn modelId="{2B162D75-62F2-4E19-876B-E50D82F76223}" type="presParOf" srcId="{9A18492B-26B8-46D4-B1DC-B66CD36000CA}" destId="{A292E23E-C014-441B-A0C8-8A696F7ACB8C}" srcOrd="6" destOrd="0" presId="urn:microsoft.com/office/officeart/2005/8/layout/gear1"/>
    <dgm:cxn modelId="{5F378CB5-C7E6-457D-A72C-0AF26E7642FC}" type="presParOf" srcId="{9A18492B-26B8-46D4-B1DC-B66CD36000CA}" destId="{3F825D6B-C274-43A4-A7A7-0A32FDAFB9DD}" srcOrd="7" destOrd="0" presId="urn:microsoft.com/office/officeart/2005/8/layout/gear1"/>
    <dgm:cxn modelId="{3B2109B7-7694-4B2D-9357-1EFBA7A1C428}" type="presParOf" srcId="{9A18492B-26B8-46D4-B1DC-B66CD36000CA}" destId="{14F3D0C8-B337-4E7E-8689-777E1157CA69}" srcOrd="8" destOrd="0" presId="urn:microsoft.com/office/officeart/2005/8/layout/gear1"/>
    <dgm:cxn modelId="{C387E999-578E-46E5-9077-24D2808B4736}" type="presParOf" srcId="{9A18492B-26B8-46D4-B1DC-B66CD36000CA}" destId="{ED6B4994-F0C2-4B41-8994-B389382E6903}" srcOrd="9" destOrd="0" presId="urn:microsoft.com/office/officeart/2005/8/layout/gear1"/>
    <dgm:cxn modelId="{7A5EF814-8702-41F8-9537-3EEF5F62565F}" type="presParOf" srcId="{9A18492B-26B8-46D4-B1DC-B66CD36000CA}" destId="{33CEF203-D0AB-4BB1-8990-1B774266ABBD}" srcOrd="10" destOrd="0" presId="urn:microsoft.com/office/officeart/2005/8/layout/gear1"/>
    <dgm:cxn modelId="{1D5508E8-B579-4A5E-B897-6E5482612147}" type="presParOf" srcId="{9A18492B-26B8-46D4-B1DC-B66CD36000CA}" destId="{AAA0DEF8-4C71-4B20-89F5-0736621072B3}" srcOrd="11" destOrd="0" presId="urn:microsoft.com/office/officeart/2005/8/layout/gear1"/>
    <dgm:cxn modelId="{7DA5514A-219B-4C6A-AD5A-F5D9EBB63097}" type="presParOf" srcId="{9A18492B-26B8-46D4-B1DC-B66CD36000CA}" destId="{5B22D2FC-5971-43D0-881D-B8417A4AB961}" srcOrd="12" destOrd="0" presId="urn:microsoft.com/office/officeart/2005/8/layout/gear1"/>
    <dgm:cxn modelId="{4BCF0988-A0CF-464E-8E1C-A088701C7AD4}" type="presParOf" srcId="{9A18492B-26B8-46D4-B1DC-B66CD36000CA}" destId="{9E3A23B1-6EC4-4755-A239-615D9D01900F}" srcOrd="13" destOrd="0" presId="urn:microsoft.com/office/officeart/2005/8/layout/gear1"/>
    <dgm:cxn modelId="{46112358-0831-4981-A7AB-EEB24D37D236}" type="presParOf" srcId="{9A18492B-26B8-46D4-B1DC-B66CD36000CA}" destId="{1F5A4439-B7DA-4437-A403-BB870E9D5D9F}" srcOrd="14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A74285-7F41-4F86-AA70-51CF0775D7D9}" type="doc">
      <dgm:prSet loTypeId="urn:microsoft.com/office/officeart/2005/8/layout/venn1" loCatId="relationship" qsTypeId="urn:microsoft.com/office/officeart/2005/8/quickstyle/3d5" qsCatId="3D" csTypeId="urn:microsoft.com/office/officeart/2005/8/colors/accent1_2" csCatId="accent1" phldr="1"/>
      <dgm:spPr/>
    </dgm:pt>
    <dgm:pt modelId="{0E049940-342F-4F8D-91A0-5B4B6E0C6B88}">
      <dgm:prSet phldrT="[Texte]"/>
      <dgm:spPr/>
      <dgm:t>
        <a:bodyPr/>
        <a:lstStyle/>
        <a:p>
          <a:r>
            <a:rPr lang="fr-FR" smtClean="0"/>
            <a:t>France</a:t>
          </a:r>
          <a:endParaRPr lang="fr-FR" dirty="0"/>
        </a:p>
      </dgm:t>
    </dgm:pt>
    <dgm:pt modelId="{F93455DB-25D0-46A8-8D3D-FD71D28C9558}" type="parTrans" cxnId="{BE3B6503-4350-4932-B0E7-7932CC9DD311}">
      <dgm:prSet/>
      <dgm:spPr/>
      <dgm:t>
        <a:bodyPr/>
        <a:lstStyle/>
        <a:p>
          <a:endParaRPr lang="fr-FR"/>
        </a:p>
      </dgm:t>
    </dgm:pt>
    <dgm:pt modelId="{21DB1FE2-11EC-4105-A92B-119FC11ECC91}" type="sibTrans" cxnId="{BE3B6503-4350-4932-B0E7-7932CC9DD311}">
      <dgm:prSet/>
      <dgm:spPr/>
      <dgm:t>
        <a:bodyPr/>
        <a:lstStyle/>
        <a:p>
          <a:endParaRPr lang="fr-FR"/>
        </a:p>
      </dgm:t>
    </dgm:pt>
    <dgm:pt modelId="{C5850013-E7FF-4772-861E-643334C3FBC6}">
      <dgm:prSet phldrT="[Texte]"/>
      <dgm:spPr/>
      <dgm:t>
        <a:bodyPr/>
        <a:lstStyle/>
        <a:p>
          <a:r>
            <a:rPr lang="fr-FR" smtClean="0"/>
            <a:t>Italie</a:t>
          </a:r>
          <a:endParaRPr lang="fr-FR" dirty="0"/>
        </a:p>
      </dgm:t>
    </dgm:pt>
    <dgm:pt modelId="{31BBA392-B6F6-4560-BFD3-3799A59F6C2B}" type="parTrans" cxnId="{9C7CAFAB-55A7-4657-A865-6317C7BB8FD3}">
      <dgm:prSet/>
      <dgm:spPr/>
      <dgm:t>
        <a:bodyPr/>
        <a:lstStyle/>
        <a:p>
          <a:endParaRPr lang="fr-FR"/>
        </a:p>
      </dgm:t>
    </dgm:pt>
    <dgm:pt modelId="{05618054-BC37-4558-A28B-B86C606AD55D}" type="sibTrans" cxnId="{9C7CAFAB-55A7-4657-A865-6317C7BB8FD3}">
      <dgm:prSet/>
      <dgm:spPr/>
      <dgm:t>
        <a:bodyPr/>
        <a:lstStyle/>
        <a:p>
          <a:endParaRPr lang="fr-FR"/>
        </a:p>
      </dgm:t>
    </dgm:pt>
    <dgm:pt modelId="{8A9939E7-893E-4055-94AF-955A8659624A}">
      <dgm:prSet phldrT="[Texte]"/>
      <dgm:spPr/>
      <dgm:t>
        <a:bodyPr/>
        <a:lstStyle/>
        <a:p>
          <a:r>
            <a:rPr lang="fr-FR" smtClean="0"/>
            <a:t>Espage</a:t>
          </a:r>
          <a:endParaRPr lang="fr-FR" dirty="0"/>
        </a:p>
      </dgm:t>
    </dgm:pt>
    <dgm:pt modelId="{12558A13-7FE0-4B53-AD06-BB69E81726E7}" type="parTrans" cxnId="{54531116-ED0A-4FD0-BCDF-434DF41CD766}">
      <dgm:prSet/>
      <dgm:spPr/>
      <dgm:t>
        <a:bodyPr/>
        <a:lstStyle/>
        <a:p>
          <a:endParaRPr lang="fr-FR"/>
        </a:p>
      </dgm:t>
    </dgm:pt>
    <dgm:pt modelId="{E7B9D22C-9D1F-4AF7-A619-57393ED39E2E}" type="sibTrans" cxnId="{54531116-ED0A-4FD0-BCDF-434DF41CD766}">
      <dgm:prSet/>
      <dgm:spPr/>
      <dgm:t>
        <a:bodyPr/>
        <a:lstStyle/>
        <a:p>
          <a:endParaRPr lang="fr-FR"/>
        </a:p>
      </dgm:t>
    </dgm:pt>
    <dgm:pt modelId="{A9EF9733-E2AB-4E74-A5BB-D09F2BF95FEC}">
      <dgm:prSet phldrT="[Texte]"/>
      <dgm:spPr/>
      <dgm:t>
        <a:bodyPr/>
        <a:lstStyle/>
        <a:p>
          <a:r>
            <a:rPr lang="fr-FR" smtClean="0"/>
            <a:t>Portugal</a:t>
          </a:r>
          <a:endParaRPr lang="fr-FR" dirty="0"/>
        </a:p>
      </dgm:t>
    </dgm:pt>
    <dgm:pt modelId="{4E2541BD-6CCD-4B7E-812F-0A1566A6C821}" type="parTrans" cxnId="{8435B53D-F06E-4B46-A077-2A1393B9C2D5}">
      <dgm:prSet/>
      <dgm:spPr/>
      <dgm:t>
        <a:bodyPr/>
        <a:lstStyle/>
        <a:p>
          <a:endParaRPr lang="fr-FR"/>
        </a:p>
      </dgm:t>
    </dgm:pt>
    <dgm:pt modelId="{68024D0D-367E-4B46-91B7-672F041658BF}" type="sibTrans" cxnId="{8435B53D-F06E-4B46-A077-2A1393B9C2D5}">
      <dgm:prSet/>
      <dgm:spPr/>
      <dgm:t>
        <a:bodyPr/>
        <a:lstStyle/>
        <a:p>
          <a:endParaRPr lang="fr-FR"/>
        </a:p>
      </dgm:t>
    </dgm:pt>
    <dgm:pt modelId="{E682B887-4A30-44E9-A7A9-F038D3658A89}" type="pres">
      <dgm:prSet presAssocID="{65A74285-7F41-4F86-AA70-51CF0775D7D9}" presName="compositeShape" presStyleCnt="0">
        <dgm:presLayoutVars>
          <dgm:chMax val="7"/>
          <dgm:dir/>
          <dgm:resizeHandles val="exact"/>
        </dgm:presLayoutVars>
      </dgm:prSet>
      <dgm:spPr/>
    </dgm:pt>
    <dgm:pt modelId="{271EF696-2678-475F-BB5A-FB770EB854F7}" type="pres">
      <dgm:prSet presAssocID="{0E049940-342F-4F8D-91A0-5B4B6E0C6B88}" presName="circ1" presStyleLbl="vennNode1" presStyleIdx="0" presStyleCnt="4"/>
      <dgm:spPr/>
      <dgm:t>
        <a:bodyPr/>
        <a:lstStyle/>
        <a:p>
          <a:endParaRPr lang="en-US"/>
        </a:p>
      </dgm:t>
    </dgm:pt>
    <dgm:pt modelId="{C00AA966-C36D-4B35-BEE2-EE91D5C01021}" type="pres">
      <dgm:prSet presAssocID="{0E049940-342F-4F8D-91A0-5B4B6E0C6B88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54C685-0962-474C-9E2C-8B34A5FB9734}" type="pres">
      <dgm:prSet presAssocID="{C5850013-E7FF-4772-861E-643334C3FBC6}" presName="circ2" presStyleLbl="vennNode1" presStyleIdx="1" presStyleCnt="4"/>
      <dgm:spPr/>
      <dgm:t>
        <a:bodyPr/>
        <a:lstStyle/>
        <a:p>
          <a:endParaRPr lang="en-US"/>
        </a:p>
      </dgm:t>
    </dgm:pt>
    <dgm:pt modelId="{F4FB07B0-B0CC-49C8-8C26-ACCBAB926738}" type="pres">
      <dgm:prSet presAssocID="{C5850013-E7FF-4772-861E-643334C3FBC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5CFC2C-3598-4FC2-9F70-8649AEEE4E66}" type="pres">
      <dgm:prSet presAssocID="{8A9939E7-893E-4055-94AF-955A8659624A}" presName="circ3" presStyleLbl="vennNode1" presStyleIdx="2" presStyleCnt="4"/>
      <dgm:spPr/>
      <dgm:t>
        <a:bodyPr/>
        <a:lstStyle/>
        <a:p>
          <a:endParaRPr lang="en-US"/>
        </a:p>
      </dgm:t>
    </dgm:pt>
    <dgm:pt modelId="{2A956F55-C838-46BE-AC2C-89B34C2AB415}" type="pres">
      <dgm:prSet presAssocID="{8A9939E7-893E-4055-94AF-955A8659624A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C8F316-8A7D-4113-B432-6FA8902F469A}" type="pres">
      <dgm:prSet presAssocID="{A9EF9733-E2AB-4E74-A5BB-D09F2BF95FEC}" presName="circ4" presStyleLbl="vennNode1" presStyleIdx="3" presStyleCnt="4"/>
      <dgm:spPr/>
      <dgm:t>
        <a:bodyPr/>
        <a:lstStyle/>
        <a:p>
          <a:endParaRPr lang="en-US"/>
        </a:p>
      </dgm:t>
    </dgm:pt>
    <dgm:pt modelId="{3E92910A-7CC9-48F0-9F22-328EA922383F}" type="pres">
      <dgm:prSet presAssocID="{A9EF9733-E2AB-4E74-A5BB-D09F2BF95FEC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D4FCE18-141C-4D7D-AAF0-DE89798D608D}" type="presOf" srcId="{65A74285-7F41-4F86-AA70-51CF0775D7D9}" destId="{E682B887-4A30-44E9-A7A9-F038D3658A89}" srcOrd="0" destOrd="0" presId="urn:microsoft.com/office/officeart/2005/8/layout/venn1"/>
    <dgm:cxn modelId="{1D994197-D1EB-4F41-BCB6-97A2EA3B7C32}" type="presOf" srcId="{C5850013-E7FF-4772-861E-643334C3FBC6}" destId="{F4FB07B0-B0CC-49C8-8C26-ACCBAB926738}" srcOrd="1" destOrd="0" presId="urn:microsoft.com/office/officeart/2005/8/layout/venn1"/>
    <dgm:cxn modelId="{9C7CAFAB-55A7-4657-A865-6317C7BB8FD3}" srcId="{65A74285-7F41-4F86-AA70-51CF0775D7D9}" destId="{C5850013-E7FF-4772-861E-643334C3FBC6}" srcOrd="1" destOrd="0" parTransId="{31BBA392-B6F6-4560-BFD3-3799A59F6C2B}" sibTransId="{05618054-BC37-4558-A28B-B86C606AD55D}"/>
    <dgm:cxn modelId="{8435B53D-F06E-4B46-A077-2A1393B9C2D5}" srcId="{65A74285-7F41-4F86-AA70-51CF0775D7D9}" destId="{A9EF9733-E2AB-4E74-A5BB-D09F2BF95FEC}" srcOrd="3" destOrd="0" parTransId="{4E2541BD-6CCD-4B7E-812F-0A1566A6C821}" sibTransId="{68024D0D-367E-4B46-91B7-672F041658BF}"/>
    <dgm:cxn modelId="{25433497-A645-4DCF-ADBE-C7E23FA57C3D}" type="presOf" srcId="{C5850013-E7FF-4772-861E-643334C3FBC6}" destId="{5554C685-0962-474C-9E2C-8B34A5FB9734}" srcOrd="0" destOrd="0" presId="urn:microsoft.com/office/officeart/2005/8/layout/venn1"/>
    <dgm:cxn modelId="{F7DD88DF-212F-4DD7-9921-EAD31384D236}" type="presOf" srcId="{8A9939E7-893E-4055-94AF-955A8659624A}" destId="{2A956F55-C838-46BE-AC2C-89B34C2AB415}" srcOrd="1" destOrd="0" presId="urn:microsoft.com/office/officeart/2005/8/layout/venn1"/>
    <dgm:cxn modelId="{BE3B6503-4350-4932-B0E7-7932CC9DD311}" srcId="{65A74285-7F41-4F86-AA70-51CF0775D7D9}" destId="{0E049940-342F-4F8D-91A0-5B4B6E0C6B88}" srcOrd="0" destOrd="0" parTransId="{F93455DB-25D0-46A8-8D3D-FD71D28C9558}" sibTransId="{21DB1FE2-11EC-4105-A92B-119FC11ECC91}"/>
    <dgm:cxn modelId="{9B1802E0-573B-456A-BCD7-0B586E6C1F44}" type="presOf" srcId="{A9EF9733-E2AB-4E74-A5BB-D09F2BF95FEC}" destId="{56C8F316-8A7D-4113-B432-6FA8902F469A}" srcOrd="0" destOrd="0" presId="urn:microsoft.com/office/officeart/2005/8/layout/venn1"/>
    <dgm:cxn modelId="{004D9E25-001A-4ED9-BFEE-01A3C165DC84}" type="presOf" srcId="{8A9939E7-893E-4055-94AF-955A8659624A}" destId="{2A5CFC2C-3598-4FC2-9F70-8649AEEE4E66}" srcOrd="0" destOrd="0" presId="urn:microsoft.com/office/officeart/2005/8/layout/venn1"/>
    <dgm:cxn modelId="{DACE6E0A-4451-4812-B829-5AB06BA1ED41}" type="presOf" srcId="{A9EF9733-E2AB-4E74-A5BB-D09F2BF95FEC}" destId="{3E92910A-7CC9-48F0-9F22-328EA922383F}" srcOrd="1" destOrd="0" presId="urn:microsoft.com/office/officeart/2005/8/layout/venn1"/>
    <dgm:cxn modelId="{DB68CBBA-B2DC-45F9-AE63-BA0580F58757}" type="presOf" srcId="{0E049940-342F-4F8D-91A0-5B4B6E0C6B88}" destId="{C00AA966-C36D-4B35-BEE2-EE91D5C01021}" srcOrd="1" destOrd="0" presId="urn:microsoft.com/office/officeart/2005/8/layout/venn1"/>
    <dgm:cxn modelId="{54531116-ED0A-4FD0-BCDF-434DF41CD766}" srcId="{65A74285-7F41-4F86-AA70-51CF0775D7D9}" destId="{8A9939E7-893E-4055-94AF-955A8659624A}" srcOrd="2" destOrd="0" parTransId="{12558A13-7FE0-4B53-AD06-BB69E81726E7}" sibTransId="{E7B9D22C-9D1F-4AF7-A619-57393ED39E2E}"/>
    <dgm:cxn modelId="{20F942A4-A85E-4867-8DE4-08CA15C51BA0}" type="presOf" srcId="{0E049940-342F-4F8D-91A0-5B4B6E0C6B88}" destId="{271EF696-2678-475F-BB5A-FB770EB854F7}" srcOrd="0" destOrd="0" presId="urn:microsoft.com/office/officeart/2005/8/layout/venn1"/>
    <dgm:cxn modelId="{FF4A64FA-6155-432A-8E80-5230CC1D2405}" type="presParOf" srcId="{E682B887-4A30-44E9-A7A9-F038D3658A89}" destId="{271EF696-2678-475F-BB5A-FB770EB854F7}" srcOrd="0" destOrd="0" presId="urn:microsoft.com/office/officeart/2005/8/layout/venn1"/>
    <dgm:cxn modelId="{176E9EFF-1BA5-4850-AFB6-F85677FF2CB1}" type="presParOf" srcId="{E682B887-4A30-44E9-A7A9-F038D3658A89}" destId="{C00AA966-C36D-4B35-BEE2-EE91D5C01021}" srcOrd="1" destOrd="0" presId="urn:microsoft.com/office/officeart/2005/8/layout/venn1"/>
    <dgm:cxn modelId="{482B3774-F2F6-48ED-A897-9F0D0B030462}" type="presParOf" srcId="{E682B887-4A30-44E9-A7A9-F038D3658A89}" destId="{5554C685-0962-474C-9E2C-8B34A5FB9734}" srcOrd="2" destOrd="0" presId="urn:microsoft.com/office/officeart/2005/8/layout/venn1"/>
    <dgm:cxn modelId="{7150A910-A5A4-45F2-9254-93E79648209A}" type="presParOf" srcId="{E682B887-4A30-44E9-A7A9-F038D3658A89}" destId="{F4FB07B0-B0CC-49C8-8C26-ACCBAB926738}" srcOrd="3" destOrd="0" presId="urn:microsoft.com/office/officeart/2005/8/layout/venn1"/>
    <dgm:cxn modelId="{06D9FB3A-CD6A-42D8-A456-1E5C570BA33B}" type="presParOf" srcId="{E682B887-4A30-44E9-A7A9-F038D3658A89}" destId="{2A5CFC2C-3598-4FC2-9F70-8649AEEE4E66}" srcOrd="4" destOrd="0" presId="urn:microsoft.com/office/officeart/2005/8/layout/venn1"/>
    <dgm:cxn modelId="{663E923A-1F26-4A4E-87CF-D176EA193FCA}" type="presParOf" srcId="{E682B887-4A30-44E9-A7A9-F038D3658A89}" destId="{2A956F55-C838-46BE-AC2C-89B34C2AB415}" srcOrd="5" destOrd="0" presId="urn:microsoft.com/office/officeart/2005/8/layout/venn1"/>
    <dgm:cxn modelId="{76FB7594-E362-4B76-8F85-6C91259B4B35}" type="presParOf" srcId="{E682B887-4A30-44E9-A7A9-F038D3658A89}" destId="{56C8F316-8A7D-4113-B432-6FA8902F469A}" srcOrd="6" destOrd="0" presId="urn:microsoft.com/office/officeart/2005/8/layout/venn1"/>
    <dgm:cxn modelId="{32110261-2015-4CE4-A0A1-F52809031E2A}" type="presParOf" srcId="{E682B887-4A30-44E9-A7A9-F038D3658A89}" destId="{3E92910A-7CC9-48F0-9F22-328EA922383F}" srcOrd="7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F24E49-02D0-4F35-84FD-11002279AB49}">
      <dsp:nvSpPr>
        <dsp:cNvPr id="0" name=""/>
        <dsp:cNvSpPr/>
      </dsp:nvSpPr>
      <dsp:spPr>
        <a:xfrm>
          <a:off x="430" y="0"/>
          <a:ext cx="669581" cy="15163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 dirty="0" smtClean="0"/>
            <a:t>tintin</a:t>
          </a:r>
          <a:endParaRPr lang="fr-FR" sz="1000" kern="1200" dirty="0"/>
        </a:p>
      </dsp:txBody>
      <dsp:txXfrm>
        <a:off x="430" y="606552"/>
        <a:ext cx="669581" cy="606552"/>
      </dsp:txXfrm>
    </dsp:sp>
    <dsp:sp modelId="{9FBDF960-71E9-4041-8D97-C2AE7648CA74}">
      <dsp:nvSpPr>
        <dsp:cNvPr id="0" name=""/>
        <dsp:cNvSpPr/>
      </dsp:nvSpPr>
      <dsp:spPr>
        <a:xfrm>
          <a:off x="82743" y="90982"/>
          <a:ext cx="504954" cy="504954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6000" b="-36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6ADAF7-D688-4057-970C-9EA4A3A5ECF0}">
      <dsp:nvSpPr>
        <dsp:cNvPr id="0" name=""/>
        <dsp:cNvSpPr/>
      </dsp:nvSpPr>
      <dsp:spPr>
        <a:xfrm>
          <a:off x="690099" y="0"/>
          <a:ext cx="669581" cy="15163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 dirty="0" err="1" smtClean="0"/>
            <a:t>milou</a:t>
          </a:r>
          <a:endParaRPr lang="fr-FR" sz="1000" kern="1200" dirty="0"/>
        </a:p>
      </dsp:txBody>
      <dsp:txXfrm>
        <a:off x="690099" y="606552"/>
        <a:ext cx="669581" cy="606552"/>
      </dsp:txXfrm>
    </dsp:sp>
    <dsp:sp modelId="{7249D11C-8709-47F4-A7B5-A555151BCD14}">
      <dsp:nvSpPr>
        <dsp:cNvPr id="0" name=""/>
        <dsp:cNvSpPr/>
      </dsp:nvSpPr>
      <dsp:spPr>
        <a:xfrm>
          <a:off x="772412" y="90982"/>
          <a:ext cx="504954" cy="504954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1000" b="-3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87FCE9-4832-4243-A912-EC2E8B321F7A}">
      <dsp:nvSpPr>
        <dsp:cNvPr id="0" name=""/>
        <dsp:cNvSpPr/>
      </dsp:nvSpPr>
      <dsp:spPr>
        <a:xfrm>
          <a:off x="1379768" y="0"/>
          <a:ext cx="669581" cy="15163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 dirty="0" smtClean="0"/>
            <a:t>tournesol</a:t>
          </a:r>
          <a:endParaRPr lang="fr-FR" sz="1000" kern="1200" dirty="0"/>
        </a:p>
      </dsp:txBody>
      <dsp:txXfrm>
        <a:off x="1379768" y="606552"/>
        <a:ext cx="669581" cy="606552"/>
      </dsp:txXfrm>
    </dsp:sp>
    <dsp:sp modelId="{1D1813FA-DE70-425B-BEF7-216CA4E0B8B8}">
      <dsp:nvSpPr>
        <dsp:cNvPr id="0" name=""/>
        <dsp:cNvSpPr/>
      </dsp:nvSpPr>
      <dsp:spPr>
        <a:xfrm>
          <a:off x="1462081" y="90982"/>
          <a:ext cx="504954" cy="504954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0000" r="-10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E7ADEB-5D03-49B3-9D60-E6E2BC4BC48F}">
      <dsp:nvSpPr>
        <dsp:cNvPr id="0" name=""/>
        <dsp:cNvSpPr/>
      </dsp:nvSpPr>
      <dsp:spPr>
        <a:xfrm>
          <a:off x="81991" y="1213104"/>
          <a:ext cx="1885797" cy="22745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97A210-A475-4859-9014-344003749255}">
      <dsp:nvSpPr>
        <dsp:cNvPr id="0" name=""/>
        <dsp:cNvSpPr/>
      </dsp:nvSpPr>
      <dsp:spPr>
        <a:xfrm>
          <a:off x="186689" y="0"/>
          <a:ext cx="2377440" cy="1485900"/>
        </a:xfrm>
        <a:prstGeom prst="swooshArrow">
          <a:avLst>
            <a:gd name="adj1" fmla="val 25000"/>
            <a:gd name="adj2" fmla="val 2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F57B0C65-1CF9-4DCB-BD60-514B23D69577}">
      <dsp:nvSpPr>
        <dsp:cNvPr id="0" name=""/>
        <dsp:cNvSpPr/>
      </dsp:nvSpPr>
      <dsp:spPr>
        <a:xfrm>
          <a:off x="420867" y="1104915"/>
          <a:ext cx="54681" cy="546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4F6228B-7ED2-4207-A070-003A0A4F4414}">
      <dsp:nvSpPr>
        <dsp:cNvPr id="0" name=""/>
        <dsp:cNvSpPr/>
      </dsp:nvSpPr>
      <dsp:spPr>
        <a:xfrm>
          <a:off x="448208" y="1132255"/>
          <a:ext cx="406542" cy="353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974" tIns="0" rIns="0" bIns="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 dirty="0" smtClean="0"/>
            <a:t>France</a:t>
          </a:r>
          <a:endParaRPr lang="fr-FR" sz="600" kern="1200" dirty="0"/>
        </a:p>
      </dsp:txBody>
      <dsp:txXfrm>
        <a:off x="448208" y="1132255"/>
        <a:ext cx="406542" cy="353644"/>
      </dsp:txXfrm>
    </dsp:sp>
    <dsp:sp modelId="{52D401CC-0E29-473D-BD02-6CEAA3BACFBB}">
      <dsp:nvSpPr>
        <dsp:cNvPr id="0" name=""/>
        <dsp:cNvSpPr/>
      </dsp:nvSpPr>
      <dsp:spPr>
        <a:xfrm>
          <a:off x="807201" y="759294"/>
          <a:ext cx="95097" cy="950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B1342C-96BF-4554-8E0C-2E15CAA09C8B}">
      <dsp:nvSpPr>
        <dsp:cNvPr id="0" name=""/>
        <dsp:cNvSpPr/>
      </dsp:nvSpPr>
      <dsp:spPr>
        <a:xfrm>
          <a:off x="854750" y="806843"/>
          <a:ext cx="499262" cy="6790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390" tIns="0" rIns="0" bIns="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 dirty="0" smtClean="0"/>
            <a:t>Rhône Alpes</a:t>
          </a:r>
          <a:endParaRPr lang="fr-FR" sz="600" kern="1200" dirty="0"/>
        </a:p>
      </dsp:txBody>
      <dsp:txXfrm>
        <a:off x="854750" y="806843"/>
        <a:ext cx="499262" cy="679056"/>
      </dsp:txXfrm>
    </dsp:sp>
    <dsp:sp modelId="{0544400F-45C2-44A2-B5EE-74A5046BDEB3}">
      <dsp:nvSpPr>
        <dsp:cNvPr id="0" name=""/>
        <dsp:cNvSpPr/>
      </dsp:nvSpPr>
      <dsp:spPr>
        <a:xfrm>
          <a:off x="1300520" y="504611"/>
          <a:ext cx="126004" cy="12600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65416D1-CDB1-45E8-8387-2964E587AFC3}">
      <dsp:nvSpPr>
        <dsp:cNvPr id="0" name=""/>
        <dsp:cNvSpPr/>
      </dsp:nvSpPr>
      <dsp:spPr>
        <a:xfrm>
          <a:off x="1363522" y="567613"/>
          <a:ext cx="499262" cy="9182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6767" tIns="0" rIns="0" bIns="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 dirty="0" smtClean="0"/>
            <a:t>Lyon</a:t>
          </a:r>
          <a:endParaRPr lang="fr-FR" sz="600" kern="1200" dirty="0"/>
        </a:p>
      </dsp:txBody>
      <dsp:txXfrm>
        <a:off x="1363522" y="567613"/>
        <a:ext cx="499262" cy="918286"/>
      </dsp:txXfrm>
    </dsp:sp>
    <dsp:sp modelId="{A7263E07-4DC5-4675-A5CB-613B5DEB973C}">
      <dsp:nvSpPr>
        <dsp:cNvPr id="0" name=""/>
        <dsp:cNvSpPr/>
      </dsp:nvSpPr>
      <dsp:spPr>
        <a:xfrm>
          <a:off x="1837822" y="336110"/>
          <a:ext cx="168798" cy="16879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B12B08E-9FAD-4BDE-B3E6-158971F690C7}">
      <dsp:nvSpPr>
        <dsp:cNvPr id="0" name=""/>
        <dsp:cNvSpPr/>
      </dsp:nvSpPr>
      <dsp:spPr>
        <a:xfrm>
          <a:off x="1922221" y="420509"/>
          <a:ext cx="499262" cy="10653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9443" tIns="0" rIns="0" bIns="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 dirty="0" smtClean="0"/>
            <a:t>Auditorium</a:t>
          </a:r>
          <a:endParaRPr lang="fr-FR" sz="600" kern="1200" dirty="0"/>
        </a:p>
      </dsp:txBody>
      <dsp:txXfrm>
        <a:off x="1922221" y="420509"/>
        <a:ext cx="499262" cy="106539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010EC6-E844-4C88-869C-616AB5F0BA70}">
      <dsp:nvSpPr>
        <dsp:cNvPr id="0" name=""/>
        <dsp:cNvSpPr/>
      </dsp:nvSpPr>
      <dsp:spPr>
        <a:xfrm>
          <a:off x="1215771" y="785241"/>
          <a:ext cx="959739" cy="959739"/>
        </a:xfrm>
        <a:prstGeom prst="gear9">
          <a:avLst/>
        </a:prstGeom>
        <a:solidFill>
          <a:schemeClr val="accent2">
            <a:shade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 dirty="0" smtClean="0"/>
            <a:t>Voyage</a:t>
          </a:r>
          <a:endParaRPr lang="fr-FR" sz="900" kern="1200" dirty="0"/>
        </a:p>
      </dsp:txBody>
      <dsp:txXfrm>
        <a:off x="1408721" y="1010055"/>
        <a:ext cx="573839" cy="493326"/>
      </dsp:txXfrm>
    </dsp:sp>
    <dsp:sp modelId="{36E3323A-02C8-47E9-830F-FFF73CC6E6C3}">
      <dsp:nvSpPr>
        <dsp:cNvPr id="0" name=""/>
        <dsp:cNvSpPr/>
      </dsp:nvSpPr>
      <dsp:spPr>
        <a:xfrm>
          <a:off x="657377" y="558393"/>
          <a:ext cx="697992" cy="697992"/>
        </a:xfrm>
        <a:prstGeom prst="gear6">
          <a:avLst/>
        </a:prstGeom>
        <a:solidFill>
          <a:schemeClr val="accent2">
            <a:shade val="50000"/>
            <a:hueOff val="-27656"/>
            <a:satOff val="-5606"/>
            <a:lumOff val="3083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 dirty="0" smtClean="0"/>
            <a:t>Papier</a:t>
          </a:r>
          <a:endParaRPr lang="fr-FR" sz="900" kern="1200" dirty="0"/>
        </a:p>
      </dsp:txBody>
      <dsp:txXfrm>
        <a:off x="833099" y="735177"/>
        <a:ext cx="346548" cy="344424"/>
      </dsp:txXfrm>
    </dsp:sp>
    <dsp:sp modelId="{A292E23E-C014-441B-A0C8-8A696F7ACB8C}">
      <dsp:nvSpPr>
        <dsp:cNvPr id="0" name=""/>
        <dsp:cNvSpPr/>
      </dsp:nvSpPr>
      <dsp:spPr>
        <a:xfrm>
          <a:off x="430529" y="1012088"/>
          <a:ext cx="610743" cy="3664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700" kern="1200" dirty="0" smtClean="0"/>
            <a:t>Passeport</a:t>
          </a:r>
          <a:endParaRPr lang="fr-FR" sz="700" kern="1200" dirty="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700" kern="1200" dirty="0" smtClean="0"/>
            <a:t>visa</a:t>
          </a:r>
          <a:endParaRPr lang="fr-FR" sz="700" kern="1200" dirty="0"/>
        </a:p>
      </dsp:txBody>
      <dsp:txXfrm>
        <a:off x="441262" y="1022821"/>
        <a:ext cx="589277" cy="344979"/>
      </dsp:txXfrm>
    </dsp:sp>
    <dsp:sp modelId="{3F825D6B-C274-43A4-A7A7-0A32FDAFB9DD}">
      <dsp:nvSpPr>
        <dsp:cNvPr id="0" name=""/>
        <dsp:cNvSpPr/>
      </dsp:nvSpPr>
      <dsp:spPr>
        <a:xfrm rot="20700000">
          <a:off x="1048324" y="76850"/>
          <a:ext cx="683889" cy="683889"/>
        </a:xfrm>
        <a:prstGeom prst="gear6">
          <a:avLst/>
        </a:prstGeom>
        <a:solidFill>
          <a:schemeClr val="accent2">
            <a:shade val="50000"/>
            <a:hueOff val="-27656"/>
            <a:satOff val="-5606"/>
            <a:lumOff val="3083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 dirty="0" smtClean="0"/>
            <a:t>Santé</a:t>
          </a:r>
          <a:endParaRPr lang="fr-FR" sz="900" kern="1200" dirty="0"/>
        </a:p>
      </dsp:txBody>
      <dsp:txXfrm rot="-20700000">
        <a:off x="1198321" y="226847"/>
        <a:ext cx="383895" cy="383895"/>
      </dsp:txXfrm>
    </dsp:sp>
    <dsp:sp modelId="{AAA0DEF8-4C71-4B20-89F5-0736621072B3}">
      <dsp:nvSpPr>
        <dsp:cNvPr id="0" name=""/>
        <dsp:cNvSpPr/>
      </dsp:nvSpPr>
      <dsp:spPr>
        <a:xfrm>
          <a:off x="1564767" y="226847"/>
          <a:ext cx="610743" cy="3664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50000"/>
              <a:hueOff val="-39850"/>
              <a:satOff val="-7276"/>
              <a:lumOff val="4210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700" kern="1200" dirty="0" smtClean="0"/>
            <a:t>vaccins</a:t>
          </a:r>
          <a:endParaRPr lang="fr-FR" sz="700" kern="1200" dirty="0"/>
        </a:p>
      </dsp:txBody>
      <dsp:txXfrm>
        <a:off x="1575500" y="237580"/>
        <a:ext cx="589277" cy="344979"/>
      </dsp:txXfrm>
    </dsp:sp>
    <dsp:sp modelId="{5B22D2FC-5971-43D0-881D-B8417A4AB961}">
      <dsp:nvSpPr>
        <dsp:cNvPr id="0" name=""/>
        <dsp:cNvSpPr/>
      </dsp:nvSpPr>
      <dsp:spPr>
        <a:xfrm>
          <a:off x="1117910" y="653531"/>
          <a:ext cx="1228465" cy="1228465"/>
        </a:xfrm>
        <a:prstGeom prst="circularArrow">
          <a:avLst>
            <a:gd name="adj1" fmla="val 4688"/>
            <a:gd name="adj2" fmla="val 299029"/>
            <a:gd name="adj3" fmla="val 2398764"/>
            <a:gd name="adj4" fmla="val 16142514"/>
            <a:gd name="adj5" fmla="val 5469"/>
          </a:avLst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3A23B1-6EC4-4755-A239-615D9D01900F}">
      <dsp:nvSpPr>
        <dsp:cNvPr id="0" name=""/>
        <dsp:cNvSpPr/>
      </dsp:nvSpPr>
      <dsp:spPr>
        <a:xfrm>
          <a:off x="533764" y="414465"/>
          <a:ext cx="892557" cy="892557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shade val="90000"/>
            <a:hueOff val="-27334"/>
            <a:satOff val="-4629"/>
            <a:lumOff val="2140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5A4439-B7DA-4437-A403-BB870E9D5D9F}">
      <dsp:nvSpPr>
        <dsp:cNvPr id="0" name=""/>
        <dsp:cNvSpPr/>
      </dsp:nvSpPr>
      <dsp:spPr>
        <a:xfrm>
          <a:off x="890133" y="-62435"/>
          <a:ext cx="962356" cy="962356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2">
            <a:shade val="90000"/>
            <a:hueOff val="-27334"/>
            <a:satOff val="-4629"/>
            <a:lumOff val="2140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1EF696-2678-475F-BB5A-FB770EB854F7}">
      <dsp:nvSpPr>
        <dsp:cNvPr id="0" name=""/>
        <dsp:cNvSpPr/>
      </dsp:nvSpPr>
      <dsp:spPr>
        <a:xfrm>
          <a:off x="893064" y="17525"/>
          <a:ext cx="911352" cy="91135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smtClean="0"/>
            <a:t>France</a:t>
          </a:r>
          <a:endParaRPr lang="fr-FR" sz="800" kern="1200" dirty="0"/>
        </a:p>
      </dsp:txBody>
      <dsp:txXfrm>
        <a:off x="998220" y="140207"/>
        <a:ext cx="701040" cy="289179"/>
      </dsp:txXfrm>
    </dsp:sp>
    <dsp:sp modelId="{5554C685-0962-474C-9E2C-8B34A5FB9734}">
      <dsp:nvSpPr>
        <dsp:cNvPr id="0" name=""/>
        <dsp:cNvSpPr/>
      </dsp:nvSpPr>
      <dsp:spPr>
        <a:xfrm>
          <a:off x="1296162" y="420623"/>
          <a:ext cx="911352" cy="91135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smtClean="0"/>
            <a:t>Italie</a:t>
          </a:r>
          <a:endParaRPr lang="fr-FR" sz="800" kern="1200" dirty="0"/>
        </a:p>
      </dsp:txBody>
      <dsp:txXfrm>
        <a:off x="1786890" y="525779"/>
        <a:ext cx="350520" cy="701040"/>
      </dsp:txXfrm>
    </dsp:sp>
    <dsp:sp modelId="{2A5CFC2C-3598-4FC2-9F70-8649AEEE4E66}">
      <dsp:nvSpPr>
        <dsp:cNvPr id="0" name=""/>
        <dsp:cNvSpPr/>
      </dsp:nvSpPr>
      <dsp:spPr>
        <a:xfrm>
          <a:off x="893064" y="823722"/>
          <a:ext cx="911352" cy="91135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smtClean="0"/>
            <a:t>Espage</a:t>
          </a:r>
          <a:endParaRPr lang="fr-FR" sz="800" kern="1200" dirty="0"/>
        </a:p>
      </dsp:txBody>
      <dsp:txXfrm>
        <a:off x="998220" y="1323213"/>
        <a:ext cx="701040" cy="289179"/>
      </dsp:txXfrm>
    </dsp:sp>
    <dsp:sp modelId="{56C8F316-8A7D-4113-B432-6FA8902F469A}">
      <dsp:nvSpPr>
        <dsp:cNvPr id="0" name=""/>
        <dsp:cNvSpPr/>
      </dsp:nvSpPr>
      <dsp:spPr>
        <a:xfrm>
          <a:off x="489966" y="420623"/>
          <a:ext cx="911352" cy="91135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 smtClean="0"/>
            <a:t>Portugal</a:t>
          </a:r>
          <a:endParaRPr lang="fr-FR" sz="800" kern="1200" dirty="0"/>
        </a:p>
      </dsp:txBody>
      <dsp:txXfrm>
        <a:off x="560070" y="525779"/>
        <a:ext cx="350520" cy="7010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20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creator>Rafi</dc:creator>
  <cp:lastModifiedBy>Nicole</cp:lastModifiedBy>
  <cp:revision>4</cp:revision>
  <cp:lastPrinted>2005-09-29T10:30:00Z</cp:lastPrinted>
  <dcterms:created xsi:type="dcterms:W3CDTF">2012-10-22T08:37:00Z</dcterms:created>
  <dcterms:modified xsi:type="dcterms:W3CDTF">2012-10-22T08:57:00Z</dcterms:modified>
</cp:coreProperties>
</file>