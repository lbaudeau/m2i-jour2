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369" w:rsidRDefault="008C09C1" w:rsidP="00244EBA">
      <w:pPr>
        <w:pStyle w:val="Titre2"/>
        <w:tabs>
          <w:tab w:val="right" w:pos="10206"/>
        </w:tabs>
      </w:pPr>
      <w:r>
        <w:rPr>
          <w:rStyle w:val="Titre1Car"/>
        </w:rPr>
        <w:t xml:space="preserve">POWERPOINT </w:t>
      </w:r>
      <w:r w:rsidR="004E33F7">
        <w:rPr>
          <w:rStyle w:val="Titre1Car"/>
        </w:rPr>
        <w:t>2010</w:t>
      </w:r>
      <w:r>
        <w:rPr>
          <w:rStyle w:val="Titre1Car"/>
        </w:rPr>
        <w:t>–</w:t>
      </w:r>
      <w:r w:rsidR="00DC2369">
        <w:tab/>
      </w:r>
      <w:r w:rsidR="00DC2369" w:rsidRPr="005B429B">
        <w:t xml:space="preserve">Exercice </w:t>
      </w:r>
      <w:r>
        <w:t>PO</w:t>
      </w:r>
      <w:r w:rsidR="00F42EB7">
        <w:t>-</w:t>
      </w:r>
      <w:r w:rsidR="009E118C">
        <w:t>1</w:t>
      </w:r>
      <w:r w:rsidR="00FF400D">
        <w:t>3</w:t>
      </w:r>
    </w:p>
    <w:p w:rsidR="003D5956" w:rsidRDefault="004E33F7" w:rsidP="00A03590">
      <w:pPr>
        <w:pStyle w:val="Titre2"/>
      </w:pPr>
      <w:r>
        <w:t xml:space="preserve">Les </w:t>
      </w:r>
      <w:r w:rsidR="00FF400D">
        <w:t>Thèmes</w:t>
      </w:r>
    </w:p>
    <w:p w:rsidR="00375F48" w:rsidRDefault="00375F48" w:rsidP="00066CCF">
      <w:pPr>
        <w:pBdr>
          <w:bottom w:val="single" w:sz="4" w:space="1" w:color="auto"/>
        </w:pBdr>
      </w:pPr>
    </w:p>
    <w:p w:rsidR="002636AA" w:rsidRDefault="0085037F" w:rsidP="002636AA">
      <w:pPr>
        <w:pStyle w:val="Titre3"/>
      </w:pPr>
      <w:r w:rsidRPr="00A92AA6">
        <w:t>ENONCE DE L’EXERCICE</w:t>
      </w:r>
    </w:p>
    <w:p w:rsidR="005F30BD" w:rsidRDefault="005F30BD" w:rsidP="00244EBA">
      <w:pPr>
        <w:pStyle w:val="Tiret"/>
        <w:numPr>
          <w:ilvl w:val="0"/>
          <w:numId w:val="0"/>
        </w:numPr>
        <w:ind w:left="720" w:hanging="360"/>
      </w:pPr>
      <w:r>
        <w:t xml:space="preserve">Ouvrir la présentation : TREMPOLINO dont Le thème </w:t>
      </w:r>
      <w:r>
        <w:t>actuel</w:t>
      </w:r>
      <w:r>
        <w:t xml:space="preserve"> est le thème </w:t>
      </w:r>
      <w:r>
        <w:t>Office</w:t>
      </w:r>
    </w:p>
    <w:p w:rsidR="005F30BD" w:rsidRDefault="005F30BD" w:rsidP="00244EBA">
      <w:pPr>
        <w:pStyle w:val="Tiret"/>
        <w:numPr>
          <w:ilvl w:val="0"/>
          <w:numId w:val="0"/>
        </w:numPr>
        <w:ind w:left="720" w:hanging="360"/>
      </w:pPr>
    </w:p>
    <w:p w:rsidR="008D1D9D" w:rsidRDefault="005F30BD" w:rsidP="0097422A">
      <w:pPr>
        <w:pStyle w:val="Tiret"/>
        <w:numPr>
          <w:ilvl w:val="0"/>
          <w:numId w:val="13"/>
        </w:numPr>
        <w:ind w:left="284" w:hanging="284"/>
      </w:pPr>
      <w:r w:rsidRPr="009D7F6A">
        <w:rPr>
          <w:b/>
        </w:rPr>
        <w:t xml:space="preserve">Modifier </w:t>
      </w:r>
      <w:r w:rsidR="008D1D9D" w:rsidRPr="009D7F6A">
        <w:rPr>
          <w:b/>
        </w:rPr>
        <w:t xml:space="preserve">le style de </w:t>
      </w:r>
      <w:r w:rsidRPr="009D7F6A">
        <w:rPr>
          <w:b/>
        </w:rPr>
        <w:t>l’arrière plan</w:t>
      </w:r>
      <w:r>
        <w:t xml:space="preserve"> de la présentation</w:t>
      </w:r>
      <w:r w:rsidR="008D1D9D">
        <w:t xml:space="preserve"> et choisi</w:t>
      </w:r>
      <w:r w:rsidR="009D7F6A">
        <w:t>r</w:t>
      </w:r>
    </w:p>
    <w:p w:rsidR="008D1D9D" w:rsidRDefault="008D1D9D" w:rsidP="0097422A">
      <w:pPr>
        <w:pStyle w:val="Tiret"/>
        <w:numPr>
          <w:ilvl w:val="1"/>
          <w:numId w:val="13"/>
        </w:numPr>
        <w:ind w:left="709" w:hanging="283"/>
      </w:pPr>
      <w:r>
        <w:t xml:space="preserve"> un remplissage DEGRADE, Couleur prédéfinie :</w:t>
      </w:r>
      <w:r w:rsidR="009D7F6A">
        <w:t xml:space="preserve"> OCEAN</w:t>
      </w:r>
    </w:p>
    <w:p w:rsidR="009D7F6A" w:rsidRDefault="009D7F6A" w:rsidP="0097422A">
      <w:pPr>
        <w:pStyle w:val="Tiret"/>
        <w:numPr>
          <w:ilvl w:val="1"/>
          <w:numId w:val="13"/>
        </w:numPr>
        <w:ind w:left="709" w:hanging="283"/>
      </w:pPr>
      <w:r>
        <w:t>Modifier l’orientation en « diagonale coin inférieur gauche… »</w:t>
      </w:r>
    </w:p>
    <w:p w:rsidR="009D7F6A" w:rsidRDefault="009D7F6A" w:rsidP="0097422A">
      <w:pPr>
        <w:pStyle w:val="Tiret"/>
        <w:numPr>
          <w:ilvl w:val="1"/>
          <w:numId w:val="13"/>
        </w:numPr>
        <w:ind w:left="709" w:right="-284" w:hanging="283"/>
      </w:pPr>
      <w:r>
        <w:t xml:space="preserve">Modifier les points de dégradés </w:t>
      </w:r>
      <w:r w:rsidR="0097422A">
        <w:t>et</w:t>
      </w:r>
      <w:r>
        <w:t xml:space="preserve"> </w:t>
      </w:r>
      <w:r w:rsidR="0097422A">
        <w:t xml:space="preserve">pour </w:t>
      </w:r>
      <w:r>
        <w:t>avoir le maximum de luminosité dans l’angle inférieur gauche</w:t>
      </w:r>
    </w:p>
    <w:p w:rsidR="009203BE" w:rsidRPr="00492000" w:rsidRDefault="009203BE" w:rsidP="00492000">
      <w:pPr>
        <w:pStyle w:val="Tiret"/>
        <w:numPr>
          <w:ilvl w:val="0"/>
          <w:numId w:val="13"/>
        </w:numPr>
        <w:ind w:left="284" w:hanging="284"/>
        <w:rPr>
          <w:b/>
        </w:rPr>
      </w:pPr>
      <w:r w:rsidRPr="00492000">
        <w:rPr>
          <w:b/>
        </w:rPr>
        <w:t xml:space="preserve">Modifier </w:t>
      </w:r>
      <w:r w:rsidRPr="00492000">
        <w:rPr>
          <w:b/>
        </w:rPr>
        <w:t>les</w:t>
      </w:r>
      <w:r w:rsidRPr="00492000">
        <w:rPr>
          <w:b/>
        </w:rPr>
        <w:t xml:space="preserve"> couleur</w:t>
      </w:r>
      <w:r w:rsidRPr="00492000">
        <w:rPr>
          <w:b/>
        </w:rPr>
        <w:t>s</w:t>
      </w:r>
      <w:r w:rsidRPr="00492000">
        <w:rPr>
          <w:b/>
        </w:rPr>
        <w:t xml:space="preserve"> de l’arrière plan </w:t>
      </w:r>
      <w:r w:rsidR="00A317CB">
        <w:rPr>
          <w:b/>
        </w:rPr>
        <w:t xml:space="preserve"> </w:t>
      </w:r>
      <w:r w:rsidR="00A317CB">
        <w:t>et appliquer le ‘</w:t>
      </w:r>
      <w:r w:rsidR="00A317CB" w:rsidRPr="00A317CB">
        <w:rPr>
          <w:i/>
        </w:rPr>
        <w:t>partout’</w:t>
      </w:r>
    </w:p>
    <w:p w:rsidR="008D1D9D" w:rsidRDefault="008D1D9D" w:rsidP="009203BE">
      <w:pPr>
        <w:pStyle w:val="Tiret"/>
        <w:numPr>
          <w:ilvl w:val="0"/>
          <w:numId w:val="0"/>
        </w:numPr>
        <w:ind w:left="4260" w:firstLine="696"/>
      </w:pPr>
    </w:p>
    <w:p w:rsidR="00876343" w:rsidRDefault="00876343" w:rsidP="00492000">
      <w:pPr>
        <w:pStyle w:val="Tiret"/>
        <w:numPr>
          <w:ilvl w:val="0"/>
          <w:numId w:val="13"/>
        </w:numPr>
        <w:ind w:left="284" w:hanging="284"/>
      </w:pPr>
      <w:r w:rsidRPr="00492000">
        <w:rPr>
          <w:b/>
        </w:rPr>
        <w:t>Modifier les Polices de ce thème</w:t>
      </w:r>
      <w:r>
        <w:t> : titre en ALGERIAN, corps du texte en Lucida console</w:t>
      </w:r>
    </w:p>
    <w:p w:rsidR="00876343" w:rsidRDefault="00876343" w:rsidP="00244EBA">
      <w:pPr>
        <w:pStyle w:val="Tiret"/>
        <w:numPr>
          <w:ilvl w:val="0"/>
          <w:numId w:val="0"/>
        </w:numPr>
        <w:ind w:left="720" w:hanging="360"/>
      </w:pPr>
      <w:r>
        <w:t xml:space="preserve">Enregistrer sous le nom de </w:t>
      </w:r>
      <w:proofErr w:type="spellStart"/>
      <w:r>
        <w:t>Trempolino</w:t>
      </w:r>
      <w:proofErr w:type="spellEnd"/>
    </w:p>
    <w:p w:rsidR="00A317CB" w:rsidRDefault="009203BE" w:rsidP="00244EBA">
      <w:pPr>
        <w:pStyle w:val="Tiret"/>
        <w:numPr>
          <w:ilvl w:val="0"/>
          <w:numId w:val="0"/>
        </w:numPr>
        <w:ind w:left="720" w:hanging="360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66B8F358" wp14:editId="605C6809">
            <wp:simplePos x="0" y="0"/>
            <wp:positionH relativeFrom="column">
              <wp:posOffset>2961005</wp:posOffset>
            </wp:positionH>
            <wp:positionV relativeFrom="paragraph">
              <wp:posOffset>72390</wp:posOffset>
            </wp:positionV>
            <wp:extent cx="3610610" cy="3419475"/>
            <wp:effectExtent l="0" t="0" r="8890" b="9525"/>
            <wp:wrapTight wrapText="bothSides">
              <wp:wrapPolygon edited="0">
                <wp:start x="0" y="0"/>
                <wp:lineTo x="0" y="21540"/>
                <wp:lineTo x="21539" y="21540"/>
                <wp:lineTo x="21539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76F027D" wp14:editId="48BF1C99">
            <wp:simplePos x="0" y="0"/>
            <wp:positionH relativeFrom="column">
              <wp:posOffset>34925</wp:posOffset>
            </wp:positionH>
            <wp:positionV relativeFrom="paragraph">
              <wp:posOffset>3600450</wp:posOffset>
            </wp:positionV>
            <wp:extent cx="3826510" cy="1569085"/>
            <wp:effectExtent l="0" t="0" r="2540" b="0"/>
            <wp:wrapTight wrapText="bothSides">
              <wp:wrapPolygon edited="0">
                <wp:start x="0" y="0"/>
                <wp:lineTo x="0" y="21242"/>
                <wp:lineTo x="21507" y="21242"/>
                <wp:lineTo x="21507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46CC92F6" wp14:editId="312EC794">
            <wp:simplePos x="0" y="0"/>
            <wp:positionH relativeFrom="column">
              <wp:posOffset>-635</wp:posOffset>
            </wp:positionH>
            <wp:positionV relativeFrom="paragraph">
              <wp:posOffset>140970</wp:posOffset>
            </wp:positionV>
            <wp:extent cx="2782570" cy="2537460"/>
            <wp:effectExtent l="0" t="0" r="0" b="0"/>
            <wp:wrapTight wrapText="bothSides">
              <wp:wrapPolygon edited="0">
                <wp:start x="0" y="0"/>
                <wp:lineTo x="0" y="21405"/>
                <wp:lineTo x="21442" y="21405"/>
                <wp:lineTo x="21442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Pr="00A317CB" w:rsidRDefault="00A317CB" w:rsidP="00A317CB"/>
    <w:p w:rsidR="00A317CB" w:rsidRDefault="00A317CB" w:rsidP="00A317CB">
      <w:bookmarkStart w:id="0" w:name="_GoBack"/>
      <w:bookmarkEnd w:id="0"/>
    </w:p>
    <w:p w:rsidR="00876343" w:rsidRPr="00A317CB" w:rsidRDefault="00A317CB" w:rsidP="00A317CB">
      <w:pPr>
        <w:pStyle w:val="Paragraphedeliste"/>
        <w:numPr>
          <w:ilvl w:val="0"/>
          <w:numId w:val="13"/>
        </w:numPr>
      </w:pPr>
      <w:r>
        <w:t>Créer une nouvelle présentation et associer lui le nouveau thème TREMPOLINO créé</w:t>
      </w:r>
    </w:p>
    <w:sectPr w:rsidR="00876343" w:rsidRPr="00A317CB" w:rsidSect="0097422A">
      <w:footerReference w:type="default" r:id="rId11"/>
      <w:pgSz w:w="11906" w:h="16838"/>
      <w:pgMar w:top="709" w:right="424" w:bottom="1977" w:left="709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CF1" w:rsidRDefault="00B65CF1">
      <w:r>
        <w:separator/>
      </w:r>
    </w:p>
  </w:endnote>
  <w:endnote w:type="continuationSeparator" w:id="0">
    <w:p w:rsidR="00B65CF1" w:rsidRDefault="00B65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608"/>
      <w:gridCol w:w="4680"/>
    </w:tblGrid>
    <w:tr w:rsidR="00E458F4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E458F4" w:rsidRDefault="00F4090C" w:rsidP="00DC2369">
          <w:pPr>
            <w:pStyle w:val="En-tte"/>
          </w:pPr>
          <w:r>
            <w:rPr>
              <w:noProof/>
              <w:lang w:val="en-US" w:eastAsia="en-US"/>
            </w:rPr>
            <w:drawing>
              <wp:inline distT="0" distB="0" distL="0" distR="0" wp14:anchorId="41449EC6" wp14:editId="008BEBB3">
                <wp:extent cx="731520" cy="609600"/>
                <wp:effectExtent l="0" t="0" r="0" b="0"/>
                <wp:docPr id="1" name="Image 1" descr="logo M2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E458F4" w:rsidRPr="00A36E93" w:rsidRDefault="00E458F4" w:rsidP="00A55EDD">
          <w:pPr>
            <w:pStyle w:val="En-tte"/>
            <w:jc w:val="right"/>
          </w:pPr>
          <w:r>
            <w:t>Inter Entreprise Individualisé</w:t>
          </w:r>
        </w:p>
      </w:tc>
    </w:tr>
  </w:tbl>
  <w:p w:rsidR="00E458F4" w:rsidRDefault="00E458F4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CF1" w:rsidRDefault="00B65CF1">
      <w:r>
        <w:separator/>
      </w:r>
    </w:p>
  </w:footnote>
  <w:footnote w:type="continuationSeparator" w:id="0">
    <w:p w:rsidR="00B65CF1" w:rsidRDefault="00B65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6BC0D9C"/>
    <w:multiLevelType w:val="hybridMultilevel"/>
    <w:tmpl w:val="82A2FB2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3505D4"/>
    <w:multiLevelType w:val="hybridMultilevel"/>
    <w:tmpl w:val="7B722EAE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B70640"/>
    <w:multiLevelType w:val="multilevel"/>
    <w:tmpl w:val="D5747D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32C03514"/>
    <w:multiLevelType w:val="hybridMultilevel"/>
    <w:tmpl w:val="045A6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64A316E0"/>
    <w:multiLevelType w:val="hybridMultilevel"/>
    <w:tmpl w:val="808CF79E"/>
    <w:lvl w:ilvl="0" w:tplc="272C2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</w:rPr>
    </w:lvl>
    <w:lvl w:ilvl="1" w:tplc="12F48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E5268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5C687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Black" w:hAnsi="Arial Black" w:hint="default"/>
      </w:rPr>
    </w:lvl>
    <w:lvl w:ilvl="4" w:tplc="D0365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Black" w:hAnsi="Arial Black" w:hint="default"/>
      </w:rPr>
    </w:lvl>
    <w:lvl w:ilvl="5" w:tplc="9572E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Black" w:hAnsi="Arial Black" w:hint="default"/>
      </w:rPr>
    </w:lvl>
    <w:lvl w:ilvl="6" w:tplc="BE4C0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Black" w:hAnsi="Arial Black" w:hint="default"/>
      </w:rPr>
    </w:lvl>
    <w:lvl w:ilvl="7" w:tplc="2DF46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Black" w:hAnsi="Arial Black" w:hint="default"/>
      </w:rPr>
    </w:lvl>
    <w:lvl w:ilvl="8" w:tplc="85EE8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Black" w:hAnsi="Arial Black" w:hint="default"/>
      </w:rPr>
    </w:lvl>
  </w:abstractNum>
  <w:abstractNum w:abstractNumId="11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9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11"/>
  </w:num>
  <w:num w:numId="10">
    <w:abstractNumId w:val="10"/>
  </w:num>
  <w:num w:numId="11">
    <w:abstractNumId w:val="4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898"/>
    <w:rsid w:val="00001782"/>
    <w:rsid w:val="0001024F"/>
    <w:rsid w:val="00010974"/>
    <w:rsid w:val="00040C46"/>
    <w:rsid w:val="000424FD"/>
    <w:rsid w:val="00053D72"/>
    <w:rsid w:val="00065B10"/>
    <w:rsid w:val="00066CCF"/>
    <w:rsid w:val="0006784A"/>
    <w:rsid w:val="00070185"/>
    <w:rsid w:val="000732CC"/>
    <w:rsid w:val="0007710A"/>
    <w:rsid w:val="00083B00"/>
    <w:rsid w:val="0008759A"/>
    <w:rsid w:val="00090A59"/>
    <w:rsid w:val="000946C0"/>
    <w:rsid w:val="000A25F6"/>
    <w:rsid w:val="00110118"/>
    <w:rsid w:val="00136054"/>
    <w:rsid w:val="00145D0D"/>
    <w:rsid w:val="00193B7E"/>
    <w:rsid w:val="00196D67"/>
    <w:rsid w:val="00197CEF"/>
    <w:rsid w:val="001C282C"/>
    <w:rsid w:val="001D0D67"/>
    <w:rsid w:val="001D79C2"/>
    <w:rsid w:val="001F5C1C"/>
    <w:rsid w:val="001F7E98"/>
    <w:rsid w:val="0021467C"/>
    <w:rsid w:val="00224068"/>
    <w:rsid w:val="00244EBA"/>
    <w:rsid w:val="002636AA"/>
    <w:rsid w:val="00264519"/>
    <w:rsid w:val="00270229"/>
    <w:rsid w:val="002929F1"/>
    <w:rsid w:val="002A4393"/>
    <w:rsid w:val="002A5308"/>
    <w:rsid w:val="002A723D"/>
    <w:rsid w:val="002D393C"/>
    <w:rsid w:val="002F1898"/>
    <w:rsid w:val="002F7479"/>
    <w:rsid w:val="003206D4"/>
    <w:rsid w:val="003650CD"/>
    <w:rsid w:val="003750D0"/>
    <w:rsid w:val="00375F48"/>
    <w:rsid w:val="0038125C"/>
    <w:rsid w:val="00382CBD"/>
    <w:rsid w:val="00387A47"/>
    <w:rsid w:val="003A00E7"/>
    <w:rsid w:val="003A2713"/>
    <w:rsid w:val="003A5CF4"/>
    <w:rsid w:val="003B3596"/>
    <w:rsid w:val="003D5956"/>
    <w:rsid w:val="003E2656"/>
    <w:rsid w:val="003E2AFE"/>
    <w:rsid w:val="003F0187"/>
    <w:rsid w:val="003F39BD"/>
    <w:rsid w:val="004219B7"/>
    <w:rsid w:val="00430DEB"/>
    <w:rsid w:val="004564FA"/>
    <w:rsid w:val="004567B7"/>
    <w:rsid w:val="00485D72"/>
    <w:rsid w:val="00492000"/>
    <w:rsid w:val="00495D2F"/>
    <w:rsid w:val="004A4FA6"/>
    <w:rsid w:val="004B5B41"/>
    <w:rsid w:val="004B7F9E"/>
    <w:rsid w:val="004E1B3E"/>
    <w:rsid w:val="004E33F7"/>
    <w:rsid w:val="004E7BEA"/>
    <w:rsid w:val="004F1F24"/>
    <w:rsid w:val="00553D1F"/>
    <w:rsid w:val="00585D65"/>
    <w:rsid w:val="005875D9"/>
    <w:rsid w:val="005A28F4"/>
    <w:rsid w:val="005B0985"/>
    <w:rsid w:val="005B7ACE"/>
    <w:rsid w:val="005C17DA"/>
    <w:rsid w:val="005E1119"/>
    <w:rsid w:val="005F30BD"/>
    <w:rsid w:val="006130C2"/>
    <w:rsid w:val="00624257"/>
    <w:rsid w:val="00647810"/>
    <w:rsid w:val="006517FB"/>
    <w:rsid w:val="00655760"/>
    <w:rsid w:val="00655A3E"/>
    <w:rsid w:val="00656F1D"/>
    <w:rsid w:val="00672C86"/>
    <w:rsid w:val="00675906"/>
    <w:rsid w:val="0067702D"/>
    <w:rsid w:val="0068475B"/>
    <w:rsid w:val="006B6F67"/>
    <w:rsid w:val="006C2458"/>
    <w:rsid w:val="006E0676"/>
    <w:rsid w:val="006F632B"/>
    <w:rsid w:val="007306D0"/>
    <w:rsid w:val="0073729D"/>
    <w:rsid w:val="00745006"/>
    <w:rsid w:val="007473BC"/>
    <w:rsid w:val="00776163"/>
    <w:rsid w:val="00783292"/>
    <w:rsid w:val="00791EEF"/>
    <w:rsid w:val="00794E6E"/>
    <w:rsid w:val="00794E74"/>
    <w:rsid w:val="007C16F5"/>
    <w:rsid w:val="007C3A2B"/>
    <w:rsid w:val="007E77C3"/>
    <w:rsid w:val="00804346"/>
    <w:rsid w:val="00804AFE"/>
    <w:rsid w:val="0084148F"/>
    <w:rsid w:val="0085037F"/>
    <w:rsid w:val="008529C3"/>
    <w:rsid w:val="00856724"/>
    <w:rsid w:val="00864579"/>
    <w:rsid w:val="00876343"/>
    <w:rsid w:val="00881D8C"/>
    <w:rsid w:val="00886C56"/>
    <w:rsid w:val="00893B8F"/>
    <w:rsid w:val="008A2A3D"/>
    <w:rsid w:val="008B5473"/>
    <w:rsid w:val="008C09C1"/>
    <w:rsid w:val="008C3DB6"/>
    <w:rsid w:val="008D1D9D"/>
    <w:rsid w:val="008D33D4"/>
    <w:rsid w:val="008D4340"/>
    <w:rsid w:val="008E1442"/>
    <w:rsid w:val="008F16D1"/>
    <w:rsid w:val="008F1918"/>
    <w:rsid w:val="008F5AE7"/>
    <w:rsid w:val="009203BE"/>
    <w:rsid w:val="009506C6"/>
    <w:rsid w:val="009716AA"/>
    <w:rsid w:val="0097422A"/>
    <w:rsid w:val="00982C23"/>
    <w:rsid w:val="00991AB5"/>
    <w:rsid w:val="009D2E1E"/>
    <w:rsid w:val="009D7F6A"/>
    <w:rsid w:val="009E118C"/>
    <w:rsid w:val="009E22FE"/>
    <w:rsid w:val="009E558F"/>
    <w:rsid w:val="009F4471"/>
    <w:rsid w:val="009F65E7"/>
    <w:rsid w:val="009F6B6A"/>
    <w:rsid w:val="00A02BB6"/>
    <w:rsid w:val="00A03590"/>
    <w:rsid w:val="00A122FA"/>
    <w:rsid w:val="00A13DCB"/>
    <w:rsid w:val="00A22949"/>
    <w:rsid w:val="00A317CB"/>
    <w:rsid w:val="00A31844"/>
    <w:rsid w:val="00A36E93"/>
    <w:rsid w:val="00A37651"/>
    <w:rsid w:val="00A55DEC"/>
    <w:rsid w:val="00A55EDD"/>
    <w:rsid w:val="00A74DE7"/>
    <w:rsid w:val="00A8199C"/>
    <w:rsid w:val="00A91A70"/>
    <w:rsid w:val="00A92AA6"/>
    <w:rsid w:val="00AB2FA3"/>
    <w:rsid w:val="00AB6E7C"/>
    <w:rsid w:val="00AC21EB"/>
    <w:rsid w:val="00AD66A9"/>
    <w:rsid w:val="00AE5B2A"/>
    <w:rsid w:val="00B02521"/>
    <w:rsid w:val="00B037B6"/>
    <w:rsid w:val="00B65CF1"/>
    <w:rsid w:val="00B90D73"/>
    <w:rsid w:val="00BC6357"/>
    <w:rsid w:val="00BE121C"/>
    <w:rsid w:val="00C06CA7"/>
    <w:rsid w:val="00C10FAA"/>
    <w:rsid w:val="00C12CCB"/>
    <w:rsid w:val="00C14DC5"/>
    <w:rsid w:val="00C47038"/>
    <w:rsid w:val="00C51307"/>
    <w:rsid w:val="00C5169A"/>
    <w:rsid w:val="00C5172B"/>
    <w:rsid w:val="00C51BB0"/>
    <w:rsid w:val="00C56A4C"/>
    <w:rsid w:val="00C60414"/>
    <w:rsid w:val="00C74726"/>
    <w:rsid w:val="00C836CD"/>
    <w:rsid w:val="00C843B0"/>
    <w:rsid w:val="00C9481C"/>
    <w:rsid w:val="00CA47FF"/>
    <w:rsid w:val="00CB7F55"/>
    <w:rsid w:val="00CC7AF3"/>
    <w:rsid w:val="00CD11D2"/>
    <w:rsid w:val="00CE1D10"/>
    <w:rsid w:val="00CE30C9"/>
    <w:rsid w:val="00CF13A1"/>
    <w:rsid w:val="00CF6447"/>
    <w:rsid w:val="00D017AE"/>
    <w:rsid w:val="00D05B20"/>
    <w:rsid w:val="00D22DA8"/>
    <w:rsid w:val="00D26479"/>
    <w:rsid w:val="00D30456"/>
    <w:rsid w:val="00D440A7"/>
    <w:rsid w:val="00D879EA"/>
    <w:rsid w:val="00D963C9"/>
    <w:rsid w:val="00DA4D75"/>
    <w:rsid w:val="00DA7997"/>
    <w:rsid w:val="00DB3045"/>
    <w:rsid w:val="00DC2369"/>
    <w:rsid w:val="00DD0728"/>
    <w:rsid w:val="00DD27C7"/>
    <w:rsid w:val="00DF09CD"/>
    <w:rsid w:val="00E2028F"/>
    <w:rsid w:val="00E223AB"/>
    <w:rsid w:val="00E458F4"/>
    <w:rsid w:val="00E814C8"/>
    <w:rsid w:val="00EB1B10"/>
    <w:rsid w:val="00EB3835"/>
    <w:rsid w:val="00ED6851"/>
    <w:rsid w:val="00EF2BE2"/>
    <w:rsid w:val="00F116F9"/>
    <w:rsid w:val="00F15BBE"/>
    <w:rsid w:val="00F36D77"/>
    <w:rsid w:val="00F4090C"/>
    <w:rsid w:val="00F42EB7"/>
    <w:rsid w:val="00F45D3E"/>
    <w:rsid w:val="00F57D71"/>
    <w:rsid w:val="00F72E9C"/>
    <w:rsid w:val="00F86E14"/>
    <w:rsid w:val="00FA568A"/>
    <w:rsid w:val="00FC4D2C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307"/>
    <w:rPr>
      <w:rFonts w:ascii="Verdana" w:hAnsi="Verdana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C51307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51307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C5130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C51307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C51307"/>
  </w:style>
  <w:style w:type="table" w:default="1" w:styleId="TableauNormal">
    <w:name w:val="Normal Table"/>
    <w:semiHidden/>
    <w:rsid w:val="00C5130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C51307"/>
  </w:style>
  <w:style w:type="paragraph" w:styleId="En-tte">
    <w:name w:val="header"/>
    <w:basedOn w:val="Normal"/>
    <w:rsid w:val="00C51307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C5130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C51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C51307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C51307"/>
    <w:pPr>
      <w:numPr>
        <w:ilvl w:val="1"/>
        <w:numId w:val="9"/>
      </w:numPr>
    </w:pPr>
  </w:style>
  <w:style w:type="character" w:customStyle="1" w:styleId="Titre1Car">
    <w:name w:val="Titre 1 Car"/>
    <w:basedOn w:val="Policepardfaut"/>
    <w:link w:val="Titre1"/>
    <w:rsid w:val="00DC2369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basedOn w:val="Policepardfaut"/>
    <w:link w:val="Titre2"/>
    <w:rsid w:val="00C51307"/>
    <w:rPr>
      <w:rFonts w:ascii="Verdana" w:hAnsi="Verdana" w:cs="Arial"/>
      <w:b/>
      <w:bCs/>
      <w:sz w:val="24"/>
      <w:szCs w:val="24"/>
      <w:lang w:val="fr-FR" w:eastAsia="fr-FR" w:bidi="ar-SA"/>
    </w:rPr>
  </w:style>
  <w:style w:type="paragraph" w:styleId="NormalWeb">
    <w:name w:val="Normal (Web)"/>
    <w:basedOn w:val="Normal"/>
    <w:rsid w:val="0013605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A3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307"/>
    <w:rPr>
      <w:rFonts w:ascii="Verdana" w:hAnsi="Verdana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C51307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51307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C5130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C51307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C51307"/>
  </w:style>
  <w:style w:type="table" w:default="1" w:styleId="TableauNormal">
    <w:name w:val="Normal Table"/>
    <w:semiHidden/>
    <w:rsid w:val="00C5130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C51307"/>
  </w:style>
  <w:style w:type="paragraph" w:styleId="En-tte">
    <w:name w:val="header"/>
    <w:basedOn w:val="Normal"/>
    <w:rsid w:val="00C51307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C5130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C51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C51307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C51307"/>
    <w:pPr>
      <w:numPr>
        <w:ilvl w:val="1"/>
        <w:numId w:val="9"/>
      </w:numPr>
    </w:pPr>
  </w:style>
  <w:style w:type="character" w:customStyle="1" w:styleId="Titre1Car">
    <w:name w:val="Titre 1 Car"/>
    <w:basedOn w:val="Policepardfaut"/>
    <w:link w:val="Titre1"/>
    <w:rsid w:val="00DC2369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basedOn w:val="Policepardfaut"/>
    <w:link w:val="Titre2"/>
    <w:rsid w:val="00C51307"/>
    <w:rPr>
      <w:rFonts w:ascii="Verdana" w:hAnsi="Verdana" w:cs="Arial"/>
      <w:b/>
      <w:bCs/>
      <w:sz w:val="24"/>
      <w:szCs w:val="24"/>
      <w:lang w:val="fr-FR" w:eastAsia="fr-FR" w:bidi="ar-SA"/>
    </w:rPr>
  </w:style>
  <w:style w:type="paragraph" w:styleId="NormalWeb">
    <w:name w:val="Normal (Web)"/>
    <w:basedOn w:val="Normal"/>
    <w:rsid w:val="0013605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A3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word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152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WORD – Les bases</vt:lpstr>
    </vt:vector>
  </TitlesOfParts>
  <Company>adhara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– Les bases</dc:title>
  <dc:creator>Rafi</dc:creator>
  <cp:lastModifiedBy>Nicole</cp:lastModifiedBy>
  <cp:revision>8</cp:revision>
  <cp:lastPrinted>2005-09-29T10:30:00Z</cp:lastPrinted>
  <dcterms:created xsi:type="dcterms:W3CDTF">2012-10-22T09:00:00Z</dcterms:created>
  <dcterms:modified xsi:type="dcterms:W3CDTF">2012-10-22T11:31:00Z</dcterms:modified>
</cp:coreProperties>
</file>