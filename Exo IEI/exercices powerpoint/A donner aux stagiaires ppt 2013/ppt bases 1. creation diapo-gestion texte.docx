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69" w:rsidRDefault="006E7A9A" w:rsidP="00DC2369">
      <w:pPr>
        <w:pStyle w:val="Titre2"/>
        <w:tabs>
          <w:tab w:val="right" w:pos="9000"/>
        </w:tabs>
      </w:pPr>
      <w:r>
        <w:rPr>
          <w:rStyle w:val="Titre1Car"/>
        </w:rPr>
        <w:t>POWERPOINT</w:t>
      </w:r>
      <w:r w:rsidR="004C3801">
        <w:rPr>
          <w:rStyle w:val="Titre1Car"/>
        </w:rPr>
        <w:t xml:space="preserve"> </w:t>
      </w:r>
      <w:r w:rsidR="00314F6B">
        <w:rPr>
          <w:rStyle w:val="Titre1Car"/>
        </w:rPr>
        <w:t>2013</w:t>
      </w:r>
      <w:bookmarkStart w:id="0" w:name="_GoBack"/>
      <w:bookmarkEnd w:id="0"/>
      <w:r w:rsidR="008C09C1">
        <w:rPr>
          <w:rStyle w:val="Titre1Car"/>
        </w:rPr>
        <w:t>– Les base</w:t>
      </w:r>
      <w:r w:rsidR="004C3801">
        <w:rPr>
          <w:rStyle w:val="Titre1Car"/>
        </w:rPr>
        <w:t>s</w:t>
      </w:r>
      <w:r w:rsidR="00DC2369">
        <w:tab/>
      </w:r>
      <w:r w:rsidR="00DC2369" w:rsidRPr="005B429B">
        <w:t xml:space="preserve">Exercice </w:t>
      </w:r>
      <w:r w:rsidR="008C09C1">
        <w:t>PO</w:t>
      </w:r>
      <w:r w:rsidR="00DC2369">
        <w:t>-1</w:t>
      </w:r>
    </w:p>
    <w:p w:rsidR="003D5956" w:rsidRDefault="008C09C1" w:rsidP="00A03590">
      <w:pPr>
        <w:pStyle w:val="Titre2"/>
      </w:pPr>
      <w:r>
        <w:t>Création d’une présentation</w:t>
      </w:r>
      <w:r w:rsidR="000732CC">
        <w:t xml:space="preserve"> – </w:t>
      </w:r>
      <w:r w:rsidR="00886C56">
        <w:t xml:space="preserve">Gestion du texte - </w:t>
      </w:r>
      <w:r w:rsidR="000732CC">
        <w:t>Gestion des diapositives</w:t>
      </w:r>
    </w:p>
    <w:p w:rsidR="00375F48" w:rsidRDefault="00375F48" w:rsidP="00066CCF">
      <w:pPr>
        <w:pBdr>
          <w:bottom w:val="single" w:sz="4" w:space="1" w:color="auto"/>
        </w:pBdr>
      </w:pPr>
    </w:p>
    <w:p w:rsidR="0085037F" w:rsidRPr="00A92AA6" w:rsidRDefault="0085037F" w:rsidP="00A92AA6">
      <w:pPr>
        <w:pStyle w:val="Titre3"/>
      </w:pPr>
      <w:r w:rsidRPr="00A92AA6">
        <w:t>ENONCE DE L’EXERCICE</w:t>
      </w:r>
    </w:p>
    <w:p w:rsidR="008D33D4" w:rsidRDefault="004567B7" w:rsidP="000732CC">
      <w:pPr>
        <w:pStyle w:val="Tiret"/>
      </w:pPr>
      <w:r>
        <w:t xml:space="preserve">Créer une présentation </w:t>
      </w:r>
      <w:r w:rsidR="003B0E54">
        <w:t>(</w:t>
      </w:r>
      <w:r w:rsidR="00540AD6">
        <w:t xml:space="preserve">la </w:t>
      </w:r>
      <w:r w:rsidR="003B0E54">
        <w:t>1</w:t>
      </w:r>
      <w:r w:rsidR="003B0E54" w:rsidRPr="003B0E54">
        <w:rPr>
          <w:vertAlign w:val="superscript"/>
        </w:rPr>
        <w:t>ère</w:t>
      </w:r>
      <w:r w:rsidR="003B0E54">
        <w:t xml:space="preserve"> diapo</w:t>
      </w:r>
      <w:r w:rsidR="00540AD6">
        <w:t xml:space="preserve"> est une</w:t>
      </w:r>
      <w:r>
        <w:t xml:space="preserve"> </w:t>
      </w:r>
      <w:r w:rsidR="009A3E00">
        <w:t>« </w:t>
      </w:r>
      <w:r w:rsidR="00CF13A1">
        <w:t>Diapositive de Titre</w:t>
      </w:r>
      <w:r w:rsidR="009A3E00">
        <w:t> »</w:t>
      </w:r>
      <w:r w:rsidR="00540AD6">
        <w:t>)</w:t>
      </w:r>
    </w:p>
    <w:p w:rsidR="00CF13A1" w:rsidRDefault="00CF13A1" w:rsidP="000732CC">
      <w:pPr>
        <w:pStyle w:val="Tiret"/>
      </w:pPr>
      <w:r>
        <w:t xml:space="preserve">Appliquer </w:t>
      </w:r>
      <w:r w:rsidR="00EB28DE">
        <w:t>le</w:t>
      </w:r>
      <w:r w:rsidR="00D22DA8">
        <w:t xml:space="preserve"> </w:t>
      </w:r>
      <w:r w:rsidR="00BA61B9">
        <w:t>thème</w:t>
      </w:r>
      <w:r>
        <w:t xml:space="preserve"> </w:t>
      </w:r>
      <w:r w:rsidR="004444ED">
        <w:t>« </w:t>
      </w:r>
      <w:r w:rsidR="00E12FAE">
        <w:t>BRIN</w:t>
      </w:r>
      <w:r w:rsidR="004444ED">
        <w:t xml:space="preserve"> » </w:t>
      </w:r>
      <w:r w:rsidR="00E12FAE">
        <w:t>en variante de couleur « bleu »</w:t>
      </w:r>
    </w:p>
    <w:p w:rsidR="00D30456" w:rsidRDefault="00C5169A" w:rsidP="000732CC">
      <w:pPr>
        <w:pStyle w:val="Tiret"/>
      </w:pPr>
      <w:r>
        <w:t>Dans le cadre du</w:t>
      </w:r>
      <w:r w:rsidR="00D30456">
        <w:t xml:space="preserve"> titre, taper : </w:t>
      </w:r>
      <w:r w:rsidR="00D30456" w:rsidRPr="00745006">
        <w:rPr>
          <w:b/>
        </w:rPr>
        <w:t>LE BRESIL</w:t>
      </w:r>
    </w:p>
    <w:p w:rsidR="00D30456" w:rsidRPr="00783292" w:rsidRDefault="00D30456" w:rsidP="000732CC">
      <w:pPr>
        <w:pStyle w:val="Tiret"/>
      </w:pPr>
      <w:r>
        <w:t>Dans le cadre d</w:t>
      </w:r>
      <w:r w:rsidR="006F632B">
        <w:t>u</w:t>
      </w:r>
      <w:r>
        <w:t xml:space="preserve"> sous-titre, taper</w:t>
      </w:r>
      <w:r w:rsidR="00745006">
        <w:t> :</w:t>
      </w:r>
      <w:r>
        <w:t xml:space="preserve"> </w:t>
      </w:r>
      <w:r w:rsidRPr="00745006">
        <w:rPr>
          <w:b/>
        </w:rPr>
        <w:t>Saison 20</w:t>
      </w:r>
      <w:r w:rsidR="00E12FAE">
        <w:rPr>
          <w:b/>
        </w:rPr>
        <w:t>15</w:t>
      </w:r>
    </w:p>
    <w:p w:rsidR="00D30456" w:rsidRDefault="00D30456" w:rsidP="000732CC">
      <w:pPr>
        <w:pStyle w:val="Tiret"/>
      </w:pPr>
      <w:r>
        <w:t xml:space="preserve">Créer une 2è diapositive </w:t>
      </w:r>
      <w:r w:rsidR="00C56F05">
        <w:t xml:space="preserve">avec une </w:t>
      </w:r>
      <w:r>
        <w:t>mise en page « </w:t>
      </w:r>
      <w:r w:rsidR="00BA61B9">
        <w:t>Titre et contenu</w:t>
      </w:r>
      <w:r>
        <w:t> »</w:t>
      </w:r>
      <w:r w:rsidR="00B66BB6">
        <w:t xml:space="preserve"> </w:t>
      </w:r>
    </w:p>
    <w:p w:rsidR="00D30456" w:rsidRDefault="00D30456" w:rsidP="000732CC">
      <w:pPr>
        <w:pStyle w:val="Tiret"/>
      </w:pPr>
      <w:r>
        <w:t xml:space="preserve">Taper le titre : </w:t>
      </w:r>
      <w:r w:rsidR="00745006" w:rsidRPr="00745006">
        <w:rPr>
          <w:b/>
        </w:rPr>
        <w:t>VOS VACANCES</w:t>
      </w:r>
    </w:p>
    <w:p w:rsidR="00745006" w:rsidRDefault="00387A47" w:rsidP="00745006">
      <w:pPr>
        <w:pStyle w:val="Tiret"/>
      </w:pPr>
      <w:r>
        <w:t>Taper</w:t>
      </w:r>
      <w:r w:rsidR="00745006">
        <w:t xml:space="preserve"> le texte sur 3 lignes : </w:t>
      </w:r>
    </w:p>
    <w:p w:rsidR="00745006" w:rsidRPr="00745006" w:rsidRDefault="003A2713" w:rsidP="00982C23">
      <w:pPr>
        <w:ind w:left="2124" w:firstLine="708"/>
        <w:rPr>
          <w:b/>
        </w:rPr>
      </w:pPr>
      <w:r>
        <w:rPr>
          <w:b/>
        </w:rPr>
        <w:t>Vous rêvez de partir</w:t>
      </w:r>
      <w:r w:rsidR="00745006" w:rsidRPr="00745006">
        <w:rPr>
          <w:b/>
        </w:rPr>
        <w:t xml:space="preserve"> au BRESIL ?</w:t>
      </w:r>
    </w:p>
    <w:p w:rsidR="00745006" w:rsidRPr="00745006" w:rsidRDefault="00745006" w:rsidP="00982C23">
      <w:pPr>
        <w:ind w:left="2124" w:firstLine="708"/>
        <w:rPr>
          <w:b/>
        </w:rPr>
      </w:pPr>
      <w:r w:rsidRPr="00745006">
        <w:rPr>
          <w:b/>
        </w:rPr>
        <w:t>Ce n’est plus un rêve !</w:t>
      </w:r>
    </w:p>
    <w:p w:rsidR="00745006" w:rsidRDefault="00745006" w:rsidP="00982C23">
      <w:pPr>
        <w:ind w:left="2124" w:firstLine="708"/>
        <w:rPr>
          <w:b/>
        </w:rPr>
      </w:pPr>
      <w:r w:rsidRPr="00745006">
        <w:rPr>
          <w:b/>
        </w:rPr>
        <w:t>Voici ce que nous vous proposons…</w:t>
      </w:r>
    </w:p>
    <w:p w:rsidR="001F5C1C" w:rsidRDefault="001F5C1C" w:rsidP="008E1442">
      <w:pPr>
        <w:pStyle w:val="Tiret"/>
      </w:pPr>
      <w:r>
        <w:t>Mettre un interligne double sur ce texte</w:t>
      </w:r>
    </w:p>
    <w:p w:rsidR="008E1442" w:rsidRDefault="008E1442" w:rsidP="008E1442">
      <w:pPr>
        <w:pStyle w:val="Tiret"/>
      </w:pPr>
      <w:r>
        <w:t xml:space="preserve">Créer une 3è diapositive </w:t>
      </w:r>
      <w:r w:rsidR="00C56F05">
        <w:t xml:space="preserve">avec une </w:t>
      </w:r>
      <w:r>
        <w:t>mise en page « </w:t>
      </w:r>
      <w:r w:rsidR="00BA61B9">
        <w:t>Titre et contenu</w:t>
      </w:r>
      <w:r>
        <w:t> »</w:t>
      </w:r>
      <w:r w:rsidR="00C56F05">
        <w:t xml:space="preserve"> </w:t>
      </w:r>
    </w:p>
    <w:p w:rsidR="003A2713" w:rsidRDefault="003A2713" w:rsidP="008E1442">
      <w:pPr>
        <w:pStyle w:val="Tiret"/>
      </w:pPr>
      <w:r>
        <w:t xml:space="preserve">Taper le titre : </w:t>
      </w:r>
      <w:r>
        <w:rPr>
          <w:b/>
        </w:rPr>
        <w:t>LE CADRE DE VIE</w:t>
      </w:r>
    </w:p>
    <w:p w:rsidR="003A2713" w:rsidRDefault="003A2713" w:rsidP="008E1442">
      <w:pPr>
        <w:pStyle w:val="Tiret"/>
      </w:pPr>
      <w:r>
        <w:t>Taper le texte </w:t>
      </w:r>
      <w:r w:rsidR="00C56F05">
        <w:t>en respectant les niveaux :</w:t>
      </w:r>
    </w:p>
    <w:p w:rsidR="003A2713" w:rsidRDefault="003A2713" w:rsidP="00982C23">
      <w:pPr>
        <w:ind w:left="2124" w:firstLine="708"/>
        <w:rPr>
          <w:b/>
        </w:rPr>
      </w:pPr>
      <w:r>
        <w:rPr>
          <w:b/>
        </w:rPr>
        <w:t>Deux endroits de rêves :</w:t>
      </w:r>
    </w:p>
    <w:p w:rsidR="003A2713" w:rsidRDefault="003A2713" w:rsidP="003A2713">
      <w:pPr>
        <w:ind w:left="2124"/>
        <w:rPr>
          <w:b/>
        </w:rPr>
      </w:pPr>
      <w:r>
        <w:rPr>
          <w:b/>
        </w:rPr>
        <w:tab/>
      </w:r>
      <w:r w:rsidR="00982C23">
        <w:rPr>
          <w:b/>
        </w:rPr>
        <w:tab/>
      </w:r>
      <w:r>
        <w:rPr>
          <w:b/>
        </w:rPr>
        <w:t>Résidence de Rio</w:t>
      </w:r>
    </w:p>
    <w:p w:rsidR="003A2713" w:rsidRDefault="003A2713" w:rsidP="003A2713">
      <w:pPr>
        <w:ind w:left="2124"/>
        <w:rPr>
          <w:b/>
        </w:rPr>
      </w:pPr>
      <w:r>
        <w:rPr>
          <w:b/>
        </w:rPr>
        <w:tab/>
      </w:r>
      <w:r w:rsidR="00982C23">
        <w:rPr>
          <w:b/>
        </w:rPr>
        <w:tab/>
      </w:r>
      <w:r>
        <w:rPr>
          <w:b/>
        </w:rPr>
        <w:t>Résidence de Janeiro</w:t>
      </w:r>
    </w:p>
    <w:p w:rsidR="003A2713" w:rsidRDefault="004E1B3E" w:rsidP="004E1B3E">
      <w:pPr>
        <w:pStyle w:val="Tiret"/>
      </w:pPr>
      <w:r>
        <w:t xml:space="preserve">Créer une 4è diapositive </w:t>
      </w:r>
      <w:r w:rsidR="00C56F05">
        <w:t xml:space="preserve">avec une </w:t>
      </w:r>
      <w:r>
        <w:t>mise en page « </w:t>
      </w:r>
      <w:r w:rsidR="00BA61B9">
        <w:t>Titre et contenu </w:t>
      </w:r>
      <w:r>
        <w:t>»</w:t>
      </w:r>
    </w:p>
    <w:p w:rsidR="004E1B3E" w:rsidRDefault="004E1B3E" w:rsidP="004E1B3E">
      <w:pPr>
        <w:pStyle w:val="Tiret"/>
      </w:pPr>
      <w:r>
        <w:t xml:space="preserve">Taper le titre : </w:t>
      </w:r>
      <w:r>
        <w:rPr>
          <w:b/>
        </w:rPr>
        <w:t>RESIDENCE DE RIO</w:t>
      </w:r>
    </w:p>
    <w:p w:rsidR="004E1B3E" w:rsidRDefault="00D017AE" w:rsidP="004E1B3E">
      <w:pPr>
        <w:pStyle w:val="Tiret"/>
      </w:pPr>
      <w:r>
        <w:t>Taper le texte (</w:t>
      </w:r>
      <w:r w:rsidR="00AB6E7C">
        <w:t xml:space="preserve">aligner les chiffres entre parenthèses avec une </w:t>
      </w:r>
      <w:r>
        <w:t xml:space="preserve">tabulation) </w:t>
      </w:r>
      <w:r w:rsidR="004E1B3E">
        <w:t>:</w:t>
      </w:r>
    </w:p>
    <w:p w:rsidR="004E1B3E" w:rsidRDefault="004E1B3E" w:rsidP="00982C23">
      <w:pPr>
        <w:ind w:left="2124" w:firstLine="708"/>
        <w:rPr>
          <w:b/>
        </w:rPr>
      </w:pPr>
      <w:r>
        <w:rPr>
          <w:b/>
        </w:rPr>
        <w:t>2/4 personnes :</w:t>
      </w:r>
    </w:p>
    <w:p w:rsidR="004E1B3E" w:rsidRDefault="00D017AE" w:rsidP="00D017AE">
      <w:pPr>
        <w:tabs>
          <w:tab w:val="left" w:pos="3600"/>
          <w:tab w:val="right" w:pos="6120"/>
        </w:tabs>
        <w:ind w:left="2124"/>
        <w:rPr>
          <w:b/>
        </w:rPr>
      </w:pPr>
      <w:r>
        <w:rPr>
          <w:b/>
        </w:rPr>
        <w:tab/>
      </w:r>
      <w:r w:rsidR="004E1B3E">
        <w:rPr>
          <w:b/>
        </w:rPr>
        <w:t>2 lits simples</w:t>
      </w:r>
      <w:r>
        <w:rPr>
          <w:b/>
        </w:rPr>
        <w:tab/>
        <w:t>(90)</w:t>
      </w:r>
    </w:p>
    <w:p w:rsidR="004E1B3E" w:rsidRDefault="004E1B3E" w:rsidP="00982C23">
      <w:pPr>
        <w:ind w:left="2124" w:firstLine="708"/>
        <w:rPr>
          <w:b/>
        </w:rPr>
      </w:pPr>
      <w:r>
        <w:rPr>
          <w:b/>
        </w:rPr>
        <w:t>4/6 personnes :</w:t>
      </w:r>
    </w:p>
    <w:p w:rsidR="004E1B3E" w:rsidRDefault="004E1B3E" w:rsidP="00D017AE">
      <w:pPr>
        <w:tabs>
          <w:tab w:val="left" w:pos="3600"/>
          <w:tab w:val="right" w:pos="6120"/>
        </w:tabs>
        <w:ind w:left="2124"/>
        <w:rPr>
          <w:b/>
        </w:rPr>
      </w:pPr>
      <w:r>
        <w:rPr>
          <w:b/>
        </w:rPr>
        <w:tab/>
        <w:t>1 grand lit</w:t>
      </w:r>
      <w:r w:rsidR="00D017AE">
        <w:rPr>
          <w:b/>
        </w:rPr>
        <w:tab/>
        <w:t>(140)</w:t>
      </w:r>
    </w:p>
    <w:p w:rsidR="004E1B3E" w:rsidRDefault="004E1B3E" w:rsidP="00D017AE">
      <w:pPr>
        <w:tabs>
          <w:tab w:val="left" w:pos="3600"/>
          <w:tab w:val="right" w:pos="6120"/>
        </w:tabs>
        <w:ind w:left="2124"/>
        <w:rPr>
          <w:b/>
        </w:rPr>
      </w:pPr>
      <w:r>
        <w:rPr>
          <w:b/>
        </w:rPr>
        <w:tab/>
        <w:t>2 lits simples</w:t>
      </w:r>
      <w:r w:rsidR="00D017AE">
        <w:rPr>
          <w:b/>
        </w:rPr>
        <w:tab/>
        <w:t>(90)</w:t>
      </w:r>
    </w:p>
    <w:p w:rsidR="00090A59" w:rsidRDefault="00090A59" w:rsidP="00090A59">
      <w:pPr>
        <w:pStyle w:val="Tiret"/>
      </w:pPr>
      <w:r>
        <w:t>Afficher votre présentation en mode « Trieuse »</w:t>
      </w:r>
    </w:p>
    <w:p w:rsidR="00090A59" w:rsidRDefault="00090A59" w:rsidP="00090A59">
      <w:pPr>
        <w:pStyle w:val="Tiret"/>
      </w:pPr>
      <w:r>
        <w:t xml:space="preserve">Copier </w:t>
      </w:r>
      <w:r w:rsidR="00FA568A">
        <w:t>la 4è diapositive et placer cette copie à la fin</w:t>
      </w:r>
      <w:r w:rsidR="00C836CD">
        <w:t xml:space="preserve"> (ce sera la 5è diapositive)</w:t>
      </w:r>
    </w:p>
    <w:p w:rsidR="00090A59" w:rsidRDefault="00090A59" w:rsidP="00090A59">
      <w:pPr>
        <w:pStyle w:val="Tiret"/>
      </w:pPr>
      <w:r>
        <w:t xml:space="preserve">Modifier le titre de la diapositive copiée : </w:t>
      </w:r>
      <w:r>
        <w:rPr>
          <w:b/>
        </w:rPr>
        <w:t>RESIDENCE DE JANEIRO</w:t>
      </w:r>
    </w:p>
    <w:p w:rsidR="00090A59" w:rsidRDefault="00090A59" w:rsidP="00090A59">
      <w:pPr>
        <w:pStyle w:val="Tiret"/>
      </w:pPr>
      <w:r>
        <w:t>Modifier le texte :</w:t>
      </w:r>
    </w:p>
    <w:p w:rsidR="00791EEF" w:rsidRDefault="00791EEF" w:rsidP="00791EEF">
      <w:pPr>
        <w:ind w:left="2124" w:firstLine="708"/>
        <w:rPr>
          <w:b/>
        </w:rPr>
      </w:pPr>
      <w:r>
        <w:rPr>
          <w:b/>
        </w:rPr>
        <w:t>2/4 personnes :</w:t>
      </w:r>
    </w:p>
    <w:p w:rsidR="00791EEF" w:rsidRDefault="00791EEF" w:rsidP="00D017AE">
      <w:pPr>
        <w:tabs>
          <w:tab w:val="left" w:pos="3600"/>
          <w:tab w:val="right" w:pos="6120"/>
        </w:tabs>
        <w:ind w:left="2124"/>
        <w:rPr>
          <w:b/>
        </w:rPr>
      </w:pPr>
      <w:r>
        <w:rPr>
          <w:b/>
        </w:rPr>
        <w:tab/>
        <w:t>2 lits simples</w:t>
      </w:r>
      <w:r w:rsidR="00D017AE">
        <w:rPr>
          <w:b/>
        </w:rPr>
        <w:tab/>
        <w:t>(90)</w:t>
      </w:r>
    </w:p>
    <w:p w:rsidR="00791EEF" w:rsidRDefault="00791EEF" w:rsidP="00791EEF">
      <w:pPr>
        <w:ind w:left="2124" w:firstLine="708"/>
        <w:rPr>
          <w:b/>
        </w:rPr>
      </w:pPr>
      <w:r>
        <w:rPr>
          <w:b/>
        </w:rPr>
        <w:t>4/6 personnes :</w:t>
      </w:r>
    </w:p>
    <w:p w:rsidR="00791EEF" w:rsidRDefault="00791EEF" w:rsidP="00D017AE">
      <w:pPr>
        <w:tabs>
          <w:tab w:val="left" w:pos="3600"/>
          <w:tab w:val="right" w:pos="6120"/>
        </w:tabs>
        <w:ind w:left="2124"/>
        <w:rPr>
          <w:b/>
        </w:rPr>
      </w:pPr>
      <w:r>
        <w:rPr>
          <w:b/>
        </w:rPr>
        <w:tab/>
      </w:r>
      <w:r w:rsidR="00D017AE">
        <w:rPr>
          <w:b/>
        </w:rPr>
        <w:t>2 lits superposés</w:t>
      </w:r>
      <w:r w:rsidR="00D017AE">
        <w:rPr>
          <w:b/>
        </w:rPr>
        <w:tab/>
        <w:t>(90)</w:t>
      </w:r>
    </w:p>
    <w:p w:rsidR="00791EEF" w:rsidRDefault="00791EEF" w:rsidP="00D017AE">
      <w:pPr>
        <w:tabs>
          <w:tab w:val="left" w:pos="3600"/>
          <w:tab w:val="right" w:pos="6120"/>
        </w:tabs>
        <w:ind w:left="2124"/>
        <w:rPr>
          <w:b/>
        </w:rPr>
      </w:pPr>
      <w:r>
        <w:rPr>
          <w:b/>
        </w:rPr>
        <w:tab/>
        <w:t>2 lits simples</w:t>
      </w:r>
      <w:r w:rsidR="00D017AE">
        <w:rPr>
          <w:b/>
        </w:rPr>
        <w:tab/>
        <w:t>(90)</w:t>
      </w:r>
    </w:p>
    <w:p w:rsidR="0073729D" w:rsidRDefault="0073729D" w:rsidP="0073729D">
      <w:pPr>
        <w:pStyle w:val="Tiret"/>
      </w:pPr>
      <w:r>
        <w:t>Créer une 6è diapositive</w:t>
      </w:r>
      <w:r w:rsidR="00975AE8">
        <w:t xml:space="preserve"> avec une mise en page « Titre et contenu »</w:t>
      </w:r>
    </w:p>
    <w:p w:rsidR="004E1B3E" w:rsidRDefault="0073729D" w:rsidP="00FA568A">
      <w:pPr>
        <w:pStyle w:val="Tiret"/>
      </w:pPr>
      <w:r>
        <w:t xml:space="preserve">Taper le titre : </w:t>
      </w:r>
      <w:r w:rsidR="009970ED">
        <w:rPr>
          <w:b/>
        </w:rPr>
        <w:t>ACTIVITÉ</w:t>
      </w:r>
      <w:r>
        <w:rPr>
          <w:b/>
        </w:rPr>
        <w:t>S</w:t>
      </w:r>
    </w:p>
    <w:p w:rsidR="0073729D" w:rsidRDefault="0073729D" w:rsidP="00FA568A">
      <w:pPr>
        <w:pStyle w:val="Tiret"/>
      </w:pPr>
      <w:r>
        <w:t>Taper le texte :</w:t>
      </w:r>
    </w:p>
    <w:p w:rsidR="0073729D" w:rsidRDefault="0073729D" w:rsidP="0073729D">
      <w:pPr>
        <w:ind w:left="2832"/>
        <w:rPr>
          <w:b/>
        </w:rPr>
      </w:pPr>
      <w:r>
        <w:rPr>
          <w:b/>
        </w:rPr>
        <w:t>Profitez également de nos activités de détente pour les uns, et de sports pour les autres</w:t>
      </w:r>
    </w:p>
    <w:p w:rsidR="006130C2" w:rsidRDefault="006130C2" w:rsidP="00010974">
      <w:pPr>
        <w:pStyle w:val="Tiret"/>
      </w:pPr>
      <w:r>
        <w:t xml:space="preserve">Mettre un interligne double </w:t>
      </w:r>
      <w:r w:rsidR="009970ED">
        <w:t>et cent</w:t>
      </w:r>
      <w:r w:rsidR="00B66BB6">
        <w:t>r</w:t>
      </w:r>
      <w:r w:rsidR="009970ED">
        <w:t xml:space="preserve">er </w:t>
      </w:r>
      <w:r>
        <w:t>ce texte</w:t>
      </w:r>
      <w:r w:rsidR="009761DB">
        <w:t>, en gras et taille 28</w:t>
      </w:r>
      <w:r w:rsidR="009970ED">
        <w:t xml:space="preserve"> </w:t>
      </w:r>
    </w:p>
    <w:p w:rsidR="003807D7" w:rsidRPr="0073729D" w:rsidRDefault="000F4732" w:rsidP="000F4732">
      <w:pPr>
        <w:pStyle w:val="Tiret"/>
        <w:ind w:right="-288"/>
      </w:pPr>
      <w:r>
        <w:t xml:space="preserve">Enregistrer votre présentation dans le dossier d’exercices </w:t>
      </w:r>
      <w:r w:rsidR="001C5DCD">
        <w:t xml:space="preserve">sous le nom </w:t>
      </w:r>
      <w:r>
        <w:t>« LE BRESIL »)</w:t>
      </w:r>
    </w:p>
    <w:sectPr w:rsidR="003807D7" w:rsidRPr="0073729D" w:rsidSect="004865C9">
      <w:footerReference w:type="default" r:id="rId7"/>
      <w:pgSz w:w="11906" w:h="16838" w:code="9"/>
      <w:pgMar w:top="1440" w:right="1418" w:bottom="1928" w:left="1418" w:header="709" w:footer="437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95A" w:rsidRDefault="00E0395A">
      <w:r>
        <w:separator/>
      </w:r>
    </w:p>
  </w:endnote>
  <w:endnote w:type="continuationSeparator" w:id="0">
    <w:p w:rsidR="00E0395A" w:rsidRDefault="00E03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89"/>
      <w:gridCol w:w="4581"/>
    </w:tblGrid>
    <w:tr w:rsidR="00FB0B9C" w:rsidTr="00207503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FB0B9C" w:rsidRDefault="009761DB" w:rsidP="00DC2369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735965" cy="605790"/>
                <wp:effectExtent l="0" t="0" r="0" b="0"/>
                <wp:docPr id="1" name="Image 1" descr="logo M2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596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FB0B9C" w:rsidRPr="00A36E93" w:rsidRDefault="00FB0B9C" w:rsidP="00207503">
          <w:pPr>
            <w:pStyle w:val="En-tte"/>
            <w:jc w:val="right"/>
          </w:pPr>
          <w:r>
            <w:t>Inter Entreprise Individualisé</w:t>
          </w:r>
        </w:p>
      </w:tc>
    </w:tr>
  </w:tbl>
  <w:p w:rsidR="00FB0B9C" w:rsidRDefault="00FB0B9C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95A" w:rsidRDefault="00E0395A">
      <w:r>
        <w:separator/>
      </w:r>
    </w:p>
  </w:footnote>
  <w:footnote w:type="continuationSeparator" w:id="0">
    <w:p w:rsidR="00E0395A" w:rsidRDefault="00E03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1024F"/>
    <w:rsid w:val="00010974"/>
    <w:rsid w:val="00027B82"/>
    <w:rsid w:val="00053D72"/>
    <w:rsid w:val="00065B10"/>
    <w:rsid w:val="00066CCF"/>
    <w:rsid w:val="0006784A"/>
    <w:rsid w:val="000732CC"/>
    <w:rsid w:val="00090581"/>
    <w:rsid w:val="00090A59"/>
    <w:rsid w:val="000C1B95"/>
    <w:rsid w:val="000F4732"/>
    <w:rsid w:val="00137CEB"/>
    <w:rsid w:val="00145D0D"/>
    <w:rsid w:val="00196D67"/>
    <w:rsid w:val="001C5DCD"/>
    <w:rsid w:val="001D0D67"/>
    <w:rsid w:val="001F5C1C"/>
    <w:rsid w:val="001F7E98"/>
    <w:rsid w:val="00207503"/>
    <w:rsid w:val="0021467C"/>
    <w:rsid w:val="0027049A"/>
    <w:rsid w:val="002F1898"/>
    <w:rsid w:val="002F2D96"/>
    <w:rsid w:val="002F7479"/>
    <w:rsid w:val="00302754"/>
    <w:rsid w:val="00314F6B"/>
    <w:rsid w:val="003206D4"/>
    <w:rsid w:val="00375F48"/>
    <w:rsid w:val="003807D7"/>
    <w:rsid w:val="00387A47"/>
    <w:rsid w:val="003A2713"/>
    <w:rsid w:val="003A5CF4"/>
    <w:rsid w:val="003B0E54"/>
    <w:rsid w:val="003B3596"/>
    <w:rsid w:val="003D5956"/>
    <w:rsid w:val="003E2AFE"/>
    <w:rsid w:val="003F39BD"/>
    <w:rsid w:val="004219B7"/>
    <w:rsid w:val="0042490B"/>
    <w:rsid w:val="004444ED"/>
    <w:rsid w:val="004567B7"/>
    <w:rsid w:val="004865C9"/>
    <w:rsid w:val="004A4FA6"/>
    <w:rsid w:val="004B5B41"/>
    <w:rsid w:val="004B7854"/>
    <w:rsid w:val="004C3801"/>
    <w:rsid w:val="004E04AC"/>
    <w:rsid w:val="004E1B3E"/>
    <w:rsid w:val="004F1F24"/>
    <w:rsid w:val="004F745B"/>
    <w:rsid w:val="005241FE"/>
    <w:rsid w:val="00540AD6"/>
    <w:rsid w:val="00585D65"/>
    <w:rsid w:val="005875D9"/>
    <w:rsid w:val="005B0985"/>
    <w:rsid w:val="005B3F67"/>
    <w:rsid w:val="005B7ACE"/>
    <w:rsid w:val="005C17DA"/>
    <w:rsid w:val="006130C2"/>
    <w:rsid w:val="006540EC"/>
    <w:rsid w:val="00655760"/>
    <w:rsid w:val="00672C86"/>
    <w:rsid w:val="006D3352"/>
    <w:rsid w:val="006E0676"/>
    <w:rsid w:val="006E7A9A"/>
    <w:rsid w:val="006F632B"/>
    <w:rsid w:val="0073729D"/>
    <w:rsid w:val="00745006"/>
    <w:rsid w:val="00776163"/>
    <w:rsid w:val="00783292"/>
    <w:rsid w:val="00791EEF"/>
    <w:rsid w:val="00794E6E"/>
    <w:rsid w:val="007C16F5"/>
    <w:rsid w:val="00804346"/>
    <w:rsid w:val="0085037F"/>
    <w:rsid w:val="008529C3"/>
    <w:rsid w:val="00856724"/>
    <w:rsid w:val="00881D8C"/>
    <w:rsid w:val="00886C56"/>
    <w:rsid w:val="00893B8F"/>
    <w:rsid w:val="008A2A3D"/>
    <w:rsid w:val="008C09C1"/>
    <w:rsid w:val="008D33D4"/>
    <w:rsid w:val="008E1442"/>
    <w:rsid w:val="008E7E6A"/>
    <w:rsid w:val="008F1918"/>
    <w:rsid w:val="008F5AE7"/>
    <w:rsid w:val="00902179"/>
    <w:rsid w:val="00946C69"/>
    <w:rsid w:val="00975AE8"/>
    <w:rsid w:val="009761DB"/>
    <w:rsid w:val="00982C23"/>
    <w:rsid w:val="009970ED"/>
    <w:rsid w:val="009A3E00"/>
    <w:rsid w:val="009D2E1E"/>
    <w:rsid w:val="009E22FE"/>
    <w:rsid w:val="009E558F"/>
    <w:rsid w:val="009F6B6A"/>
    <w:rsid w:val="00A02BB6"/>
    <w:rsid w:val="00A03590"/>
    <w:rsid w:val="00A22949"/>
    <w:rsid w:val="00A31844"/>
    <w:rsid w:val="00A36E93"/>
    <w:rsid w:val="00A37651"/>
    <w:rsid w:val="00A74DE7"/>
    <w:rsid w:val="00A92AA6"/>
    <w:rsid w:val="00AB2FA3"/>
    <w:rsid w:val="00AB6E7C"/>
    <w:rsid w:val="00AD66A9"/>
    <w:rsid w:val="00AE5B2A"/>
    <w:rsid w:val="00B02521"/>
    <w:rsid w:val="00B037B6"/>
    <w:rsid w:val="00B66BB6"/>
    <w:rsid w:val="00B90D73"/>
    <w:rsid w:val="00B95E53"/>
    <w:rsid w:val="00BA61B9"/>
    <w:rsid w:val="00C27CA5"/>
    <w:rsid w:val="00C51307"/>
    <w:rsid w:val="00C5169A"/>
    <w:rsid w:val="00C56F05"/>
    <w:rsid w:val="00C836CD"/>
    <w:rsid w:val="00C91B53"/>
    <w:rsid w:val="00CA47FF"/>
    <w:rsid w:val="00CC7AF3"/>
    <w:rsid w:val="00CE30C9"/>
    <w:rsid w:val="00CF13A1"/>
    <w:rsid w:val="00D017AE"/>
    <w:rsid w:val="00D22DA8"/>
    <w:rsid w:val="00D26479"/>
    <w:rsid w:val="00D30456"/>
    <w:rsid w:val="00D440A7"/>
    <w:rsid w:val="00D963C9"/>
    <w:rsid w:val="00DA4D75"/>
    <w:rsid w:val="00DC2369"/>
    <w:rsid w:val="00E0395A"/>
    <w:rsid w:val="00E12FAE"/>
    <w:rsid w:val="00E814C8"/>
    <w:rsid w:val="00EB28DE"/>
    <w:rsid w:val="00EB3835"/>
    <w:rsid w:val="00ED6851"/>
    <w:rsid w:val="00EF2BE2"/>
    <w:rsid w:val="00F116F9"/>
    <w:rsid w:val="00F15BBE"/>
    <w:rsid w:val="00F36D77"/>
    <w:rsid w:val="00F45D3E"/>
    <w:rsid w:val="00FA568A"/>
    <w:rsid w:val="00FB0B9C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4B5353-8520-40D8-84BF-59E16A16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307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C51307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51307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C51307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C51307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C51307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C5130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C51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C51307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C51307"/>
    <w:pPr>
      <w:numPr>
        <w:ilvl w:val="1"/>
        <w:numId w:val="9"/>
      </w:numPr>
    </w:pPr>
  </w:style>
  <w:style w:type="character" w:customStyle="1" w:styleId="Titre1Car">
    <w:name w:val="Titre 1 Car"/>
    <w:link w:val="Titre1"/>
    <w:rsid w:val="00DC2369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C51307"/>
    <w:rPr>
      <w:rFonts w:ascii="Verdana" w:hAnsi="Verdana" w:cs="Arial"/>
      <w:b/>
      <w:bCs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word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WORD – Les bases</vt:lpstr>
    </vt:vector>
  </TitlesOfParts>
  <Company>adhara</Company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– Les bases</dc:title>
  <dc:subject/>
  <dc:creator>Rafi</dc:creator>
  <cp:keywords/>
  <dc:description/>
  <cp:lastModifiedBy>Master</cp:lastModifiedBy>
  <cp:revision>3</cp:revision>
  <cp:lastPrinted>2011-01-10T07:17:00Z</cp:lastPrinted>
  <dcterms:created xsi:type="dcterms:W3CDTF">2016-07-28T12:55:00Z</dcterms:created>
  <dcterms:modified xsi:type="dcterms:W3CDTF">2016-07-28T14:08:00Z</dcterms:modified>
</cp:coreProperties>
</file>