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 xml:space="preserve">POWERPOINT – </w:t>
      </w:r>
      <w:r w:rsidR="009E118C">
        <w:rPr>
          <w:rStyle w:val="Titre1Car"/>
        </w:rPr>
        <w:t>Approfondir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9E118C">
        <w:t>1</w:t>
      </w:r>
      <w:r w:rsidR="002636AA">
        <w:t>1</w:t>
      </w:r>
    </w:p>
    <w:p w:rsidR="003D5956" w:rsidRDefault="002636AA" w:rsidP="00A03590">
      <w:pPr>
        <w:pStyle w:val="Titre2"/>
      </w:pPr>
      <w:r>
        <w:t>Les modèles avancés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2636AA" w:rsidRDefault="0085037F" w:rsidP="002636AA">
      <w:pPr>
        <w:pStyle w:val="Titre3"/>
      </w:pPr>
      <w:r w:rsidRPr="00A92AA6">
        <w:t>ENONCE DE L’EXERCICE</w:t>
      </w:r>
      <w:bookmarkStart w:id="0" w:name="_GoBack"/>
      <w:bookmarkEnd w:id="0"/>
    </w:p>
    <w:p w:rsidR="002636AA" w:rsidRDefault="002636AA" w:rsidP="002636AA">
      <w:pPr>
        <w:pStyle w:val="Tiret"/>
      </w:pPr>
      <w:r>
        <w:t>Créer un modèle comme suit </w:t>
      </w:r>
      <w:r w:rsidR="00382CBD">
        <w:t>:</w:t>
      </w:r>
    </w:p>
    <w:p w:rsidR="002636AA" w:rsidRDefault="008D4340" w:rsidP="002636AA">
      <w:pPr>
        <w:pStyle w:val="Puce"/>
      </w:pPr>
      <w:r>
        <w:t>arrière-plan : dégradé prédéfini « </w:t>
      </w:r>
      <w:r w:rsidR="00D823EA">
        <w:t>dégradé moyen accentuation 4</w:t>
      </w:r>
      <w:r>
        <w:t xml:space="preserve"> », </w:t>
      </w:r>
      <w:r w:rsidR="00D823EA">
        <w:t xml:space="preserve">type rectangulaire, orientation du coin supérieur droit </w:t>
      </w:r>
      <w:r>
        <w:t>(appliqué à toutes les diapositives)</w:t>
      </w:r>
    </w:p>
    <w:p w:rsidR="00D823EA" w:rsidRDefault="00D823EA" w:rsidP="002636AA">
      <w:pPr>
        <w:pStyle w:val="Puce"/>
      </w:pPr>
      <w:r>
        <w:t>A propos du thème :</w:t>
      </w:r>
    </w:p>
    <w:p w:rsidR="00D823EA" w:rsidRDefault="00D823EA" w:rsidP="00D823EA">
      <w:pPr>
        <w:pStyle w:val="Puce"/>
        <w:numPr>
          <w:ilvl w:val="2"/>
          <w:numId w:val="9"/>
        </w:numPr>
      </w:pPr>
      <w:r>
        <w:t>Changer le jeu de couleur en style « Orange rouge »</w:t>
      </w:r>
    </w:p>
    <w:p w:rsidR="00D823EA" w:rsidRDefault="00D823EA" w:rsidP="00D823EA">
      <w:pPr>
        <w:pStyle w:val="Puce"/>
        <w:numPr>
          <w:ilvl w:val="2"/>
          <w:numId w:val="9"/>
        </w:numPr>
      </w:pPr>
      <w:r>
        <w:t>Changer le jeu de police en syle « Gil sans MT »</w:t>
      </w:r>
    </w:p>
    <w:p w:rsidR="00D823EA" w:rsidRDefault="00D823EA" w:rsidP="002636AA">
      <w:pPr>
        <w:pStyle w:val="Puce"/>
      </w:pPr>
      <w:r>
        <w:t>Dans le masque :</w:t>
      </w:r>
    </w:p>
    <w:p w:rsidR="008D4340" w:rsidRDefault="008D4340" w:rsidP="00D823EA">
      <w:pPr>
        <w:pStyle w:val="Puce"/>
        <w:numPr>
          <w:ilvl w:val="2"/>
          <w:numId w:val="9"/>
        </w:numPr>
      </w:pPr>
      <w:r>
        <w:t xml:space="preserve">titre des diapositives : </w:t>
      </w:r>
      <w:r w:rsidR="00D823EA">
        <w:t>Trebuchet</w:t>
      </w:r>
      <w:r>
        <w:t xml:space="preserve">, taille 40, blanc, </w:t>
      </w:r>
      <w:r w:rsidR="00D823EA">
        <w:t xml:space="preserve">ombré, </w:t>
      </w:r>
      <w:r>
        <w:t>centré</w:t>
      </w:r>
    </w:p>
    <w:p w:rsidR="008D4340" w:rsidRDefault="008D4340" w:rsidP="00D823EA">
      <w:pPr>
        <w:pStyle w:val="Puce"/>
        <w:numPr>
          <w:ilvl w:val="2"/>
          <w:numId w:val="9"/>
        </w:numPr>
      </w:pPr>
      <w:r>
        <w:t>texte des diapositives :</w:t>
      </w:r>
      <w:r w:rsidR="00D823EA">
        <w:t xml:space="preserve"> changer la couleur en Marron accentuation 4</w:t>
      </w:r>
      <w:r>
        <w:t xml:space="preserve"> (ne pas modifier les </w:t>
      </w:r>
      <w:r w:rsidR="00D823EA">
        <w:t>polices, ni tailles</w:t>
      </w:r>
      <w:r>
        <w:t>)</w:t>
      </w:r>
    </w:p>
    <w:p w:rsidR="0068475B" w:rsidRDefault="0068475B" w:rsidP="00D823EA">
      <w:pPr>
        <w:pStyle w:val="Puce"/>
        <w:numPr>
          <w:ilvl w:val="2"/>
          <w:numId w:val="9"/>
        </w:numPr>
      </w:pPr>
      <w:r>
        <w:t>puce de 1</w:t>
      </w:r>
      <w:r w:rsidRPr="0068475B">
        <w:rPr>
          <w:vertAlign w:val="superscript"/>
        </w:rPr>
        <w:t>er</w:t>
      </w:r>
      <w:r>
        <w:t xml:space="preserve"> niveau : </w:t>
      </w:r>
      <w:r w:rsidR="002A723D">
        <w:t>image au choix</w:t>
      </w:r>
    </w:p>
    <w:p w:rsidR="0068475B" w:rsidRDefault="0068475B" w:rsidP="00D823EA">
      <w:pPr>
        <w:pStyle w:val="Puce"/>
        <w:numPr>
          <w:ilvl w:val="2"/>
          <w:numId w:val="9"/>
        </w:numPr>
      </w:pPr>
      <w:r>
        <w:t xml:space="preserve">puce de 2è niveau : </w:t>
      </w:r>
      <w:r w:rsidR="002A723D">
        <w:t>image au choix</w:t>
      </w:r>
    </w:p>
    <w:p w:rsidR="00D823EA" w:rsidRDefault="002A723D" w:rsidP="002636AA">
      <w:pPr>
        <w:pStyle w:val="Puce"/>
      </w:pPr>
      <w:r>
        <w:t xml:space="preserve">image sur toutes les diapositives : </w:t>
      </w:r>
    </w:p>
    <w:p w:rsidR="00D823EA" w:rsidRDefault="00D823EA" w:rsidP="00D823EA">
      <w:pPr>
        <w:pStyle w:val="Puce"/>
        <w:numPr>
          <w:ilvl w:val="2"/>
          <w:numId w:val="9"/>
        </w:numPr>
      </w:pPr>
      <w:r>
        <w:t>Choisir d’insérer une image en ligne (recherche sur bing)</w:t>
      </w:r>
    </w:p>
    <w:p w:rsidR="002A723D" w:rsidRDefault="00D823EA" w:rsidP="00D823EA">
      <w:pPr>
        <w:pStyle w:val="Puce"/>
        <w:numPr>
          <w:ilvl w:val="2"/>
          <w:numId w:val="9"/>
        </w:numPr>
      </w:pPr>
      <w:r>
        <w:t xml:space="preserve">Choisir un </w:t>
      </w:r>
      <w:r w:rsidR="002A723D">
        <w:t xml:space="preserve">« lapin » </w:t>
      </w:r>
      <w:r>
        <w:t>et préciser type « clipart »</w:t>
      </w:r>
    </w:p>
    <w:p w:rsidR="008F48EE" w:rsidRDefault="008F48EE" w:rsidP="00D823EA">
      <w:pPr>
        <w:pStyle w:val="Puce"/>
        <w:numPr>
          <w:ilvl w:val="2"/>
          <w:numId w:val="9"/>
        </w:numPr>
      </w:pPr>
      <w:r>
        <w:t>Mettre cette image en haut à gauche de chaque diapositive</w:t>
      </w:r>
    </w:p>
    <w:p w:rsidR="008F48EE" w:rsidRDefault="008F48EE" w:rsidP="008F48EE">
      <w:pPr>
        <w:pStyle w:val="Puce"/>
        <w:numPr>
          <w:ilvl w:val="2"/>
          <w:numId w:val="9"/>
        </w:numPr>
      </w:pPr>
      <w:r>
        <w:t>Mettre un effet de réflexion « demi-réflexion, décalage 8 points »</w:t>
      </w:r>
    </w:p>
    <w:p w:rsidR="008F48EE" w:rsidRDefault="008F48EE" w:rsidP="008F48EE">
      <w:pPr>
        <w:pStyle w:val="Puce"/>
      </w:pPr>
      <w:r>
        <w:t xml:space="preserve">Sur la diapositive de titre : </w:t>
      </w:r>
    </w:p>
    <w:p w:rsidR="008F48EE" w:rsidRDefault="008F48EE" w:rsidP="008F48EE">
      <w:pPr>
        <w:pStyle w:val="Puce"/>
        <w:numPr>
          <w:ilvl w:val="2"/>
          <w:numId w:val="9"/>
        </w:numPr>
      </w:pPr>
      <w:r>
        <w:t>mettre cette image de lapin au dessus du titre et centrée dans la diapositive</w:t>
      </w:r>
    </w:p>
    <w:p w:rsidR="008F48EE" w:rsidRDefault="00AE4F75" w:rsidP="00AE4F75">
      <w:pPr>
        <w:pStyle w:val="Puce"/>
        <w:numPr>
          <w:ilvl w:val="2"/>
          <w:numId w:val="9"/>
        </w:numPr>
      </w:pPr>
      <w:r>
        <w:t>Mettre le titre en remplissage Orange, Accentuation 1, plus claire à 60%</w:t>
      </w:r>
    </w:p>
    <w:p w:rsidR="00AE4F75" w:rsidRDefault="00AE4F75" w:rsidP="00AE4F75">
      <w:pPr>
        <w:pStyle w:val="Puce"/>
      </w:pPr>
      <w:r>
        <w:t>Enregistrer le thème actif sous le nom de « LAPIN »</w:t>
      </w:r>
    </w:p>
    <w:p w:rsidR="00AE4F75" w:rsidRDefault="00AE4F75" w:rsidP="00AE4F75">
      <w:pPr>
        <w:pStyle w:val="Puce"/>
      </w:pPr>
      <w:r>
        <w:t>Enregistrer le fichier en tant que modèle .potx sous le nom de « LAPIN »</w:t>
      </w:r>
    </w:p>
    <w:p w:rsidR="002A723D" w:rsidRPr="002636AA" w:rsidRDefault="002A723D" w:rsidP="00CB7F55"/>
    <w:sectPr w:rsidR="002A723D" w:rsidRPr="002636AA" w:rsidSect="00A03590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5C" w:rsidRDefault="0038125C">
      <w:r>
        <w:separator/>
      </w:r>
    </w:p>
  </w:endnote>
  <w:endnote w:type="continuationSeparator" w:id="0">
    <w:p w:rsidR="0038125C" w:rsidRDefault="0038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E458F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458F4" w:rsidRDefault="00760A23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458F4" w:rsidRPr="00A36E93" w:rsidRDefault="00E458F4" w:rsidP="00A55EDD">
          <w:pPr>
            <w:pStyle w:val="En-tte"/>
            <w:jc w:val="right"/>
          </w:pPr>
          <w:r>
            <w:t>Inter Entreprise Individualisé</w:t>
          </w:r>
        </w:p>
      </w:tc>
    </w:tr>
  </w:tbl>
  <w:p w:rsidR="00E458F4" w:rsidRDefault="00E458F4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5C" w:rsidRDefault="0038125C">
      <w:r>
        <w:separator/>
      </w:r>
    </w:p>
  </w:footnote>
  <w:footnote w:type="continuationSeparator" w:id="0">
    <w:p w:rsidR="0038125C" w:rsidRDefault="00381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BC0D9C"/>
    <w:multiLevelType w:val="hybridMultilevel"/>
    <w:tmpl w:val="82A2FB2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70640"/>
    <w:multiLevelType w:val="multilevel"/>
    <w:tmpl w:val="D5747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0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8759A"/>
    <w:rsid w:val="00090A59"/>
    <w:rsid w:val="000946C0"/>
    <w:rsid w:val="000A25F6"/>
    <w:rsid w:val="00110118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636AA"/>
    <w:rsid w:val="00264519"/>
    <w:rsid w:val="00270229"/>
    <w:rsid w:val="002929F1"/>
    <w:rsid w:val="002A4393"/>
    <w:rsid w:val="002A723D"/>
    <w:rsid w:val="002F1898"/>
    <w:rsid w:val="002F7479"/>
    <w:rsid w:val="003206D4"/>
    <w:rsid w:val="003650CD"/>
    <w:rsid w:val="003750D0"/>
    <w:rsid w:val="00375F48"/>
    <w:rsid w:val="0038125C"/>
    <w:rsid w:val="00382CBD"/>
    <w:rsid w:val="00387A47"/>
    <w:rsid w:val="003A00E7"/>
    <w:rsid w:val="003A2713"/>
    <w:rsid w:val="003A5CF4"/>
    <w:rsid w:val="003B3596"/>
    <w:rsid w:val="003D5956"/>
    <w:rsid w:val="003E2656"/>
    <w:rsid w:val="003E2AFE"/>
    <w:rsid w:val="003F0187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8475B"/>
    <w:rsid w:val="006B6F67"/>
    <w:rsid w:val="006C2458"/>
    <w:rsid w:val="006E0676"/>
    <w:rsid w:val="006F632B"/>
    <w:rsid w:val="007306D0"/>
    <w:rsid w:val="0073729D"/>
    <w:rsid w:val="00745006"/>
    <w:rsid w:val="007473BC"/>
    <w:rsid w:val="00760A23"/>
    <w:rsid w:val="00776163"/>
    <w:rsid w:val="00783292"/>
    <w:rsid w:val="00791EEF"/>
    <w:rsid w:val="00794E6E"/>
    <w:rsid w:val="007C16F5"/>
    <w:rsid w:val="007C3A2B"/>
    <w:rsid w:val="007E77C3"/>
    <w:rsid w:val="00804346"/>
    <w:rsid w:val="00804AFE"/>
    <w:rsid w:val="0084148F"/>
    <w:rsid w:val="0085037F"/>
    <w:rsid w:val="008529C3"/>
    <w:rsid w:val="00856724"/>
    <w:rsid w:val="00864579"/>
    <w:rsid w:val="00881D8C"/>
    <w:rsid w:val="00886C56"/>
    <w:rsid w:val="00893B8F"/>
    <w:rsid w:val="008A2A3D"/>
    <w:rsid w:val="008B5473"/>
    <w:rsid w:val="008C09C1"/>
    <w:rsid w:val="008D33D4"/>
    <w:rsid w:val="008D4340"/>
    <w:rsid w:val="008E1442"/>
    <w:rsid w:val="008F16D1"/>
    <w:rsid w:val="008F1918"/>
    <w:rsid w:val="008F48EE"/>
    <w:rsid w:val="008F5AE7"/>
    <w:rsid w:val="009506C6"/>
    <w:rsid w:val="009716AA"/>
    <w:rsid w:val="00982C23"/>
    <w:rsid w:val="00991AB5"/>
    <w:rsid w:val="009D2E1E"/>
    <w:rsid w:val="009E118C"/>
    <w:rsid w:val="009E22FE"/>
    <w:rsid w:val="009E558F"/>
    <w:rsid w:val="009F4471"/>
    <w:rsid w:val="009F65E7"/>
    <w:rsid w:val="009F6B6A"/>
    <w:rsid w:val="00A02BB6"/>
    <w:rsid w:val="00A03590"/>
    <w:rsid w:val="00A122FA"/>
    <w:rsid w:val="00A13DCB"/>
    <w:rsid w:val="00A22949"/>
    <w:rsid w:val="00A31844"/>
    <w:rsid w:val="00A36E93"/>
    <w:rsid w:val="00A37651"/>
    <w:rsid w:val="00A55DEC"/>
    <w:rsid w:val="00A55EDD"/>
    <w:rsid w:val="00A74DE7"/>
    <w:rsid w:val="00A91A70"/>
    <w:rsid w:val="00A92AA6"/>
    <w:rsid w:val="00AB2FA3"/>
    <w:rsid w:val="00AB6E7C"/>
    <w:rsid w:val="00AC21EB"/>
    <w:rsid w:val="00AD66A9"/>
    <w:rsid w:val="00AE4F75"/>
    <w:rsid w:val="00AE5B2A"/>
    <w:rsid w:val="00B02521"/>
    <w:rsid w:val="00B037B6"/>
    <w:rsid w:val="00B90D73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56A4C"/>
    <w:rsid w:val="00C60414"/>
    <w:rsid w:val="00C74726"/>
    <w:rsid w:val="00C836CD"/>
    <w:rsid w:val="00C843B0"/>
    <w:rsid w:val="00C9481C"/>
    <w:rsid w:val="00CA47FF"/>
    <w:rsid w:val="00CB7F55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23EA"/>
    <w:rsid w:val="00D879EA"/>
    <w:rsid w:val="00D963C9"/>
    <w:rsid w:val="00DA4D75"/>
    <w:rsid w:val="00DA7997"/>
    <w:rsid w:val="00DB3045"/>
    <w:rsid w:val="00DC2369"/>
    <w:rsid w:val="00DD0728"/>
    <w:rsid w:val="00DF09CD"/>
    <w:rsid w:val="00E2028F"/>
    <w:rsid w:val="00E223AB"/>
    <w:rsid w:val="00E458F4"/>
    <w:rsid w:val="00E814C8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57D71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E39AB50-56A3-4837-8D60-477FE655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241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2016-08-02T14:50:00Z</dcterms:created>
  <dcterms:modified xsi:type="dcterms:W3CDTF">2016-08-02T14:50:00Z</dcterms:modified>
</cp:coreProperties>
</file>