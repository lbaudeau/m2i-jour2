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C09C1" w:rsidP="00DC2369">
      <w:pPr>
        <w:pStyle w:val="Titre2"/>
        <w:tabs>
          <w:tab w:val="right" w:pos="9000"/>
        </w:tabs>
      </w:pPr>
      <w:r>
        <w:rPr>
          <w:rStyle w:val="Titre1Car"/>
        </w:rPr>
        <w:t>POWERPOINT– Les bases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0029D3">
        <w:t> </w:t>
      </w:r>
      <w:r w:rsidR="00EF41E4">
        <w:t>3</w:t>
      </w:r>
    </w:p>
    <w:p w:rsidR="003D5956" w:rsidRDefault="00AC21EB" w:rsidP="00A03590">
      <w:pPr>
        <w:pStyle w:val="Titre2"/>
      </w:pPr>
      <w:r>
        <w:t>Gestion des objets</w:t>
      </w:r>
      <w:r w:rsidR="00F42EB7">
        <w:t xml:space="preserve"> (dessin</w:t>
      </w:r>
      <w:r w:rsidR="004B7F9E">
        <w:t>)</w:t>
      </w:r>
    </w:p>
    <w:p w:rsidR="00375F48" w:rsidRDefault="00375F48" w:rsidP="00066CCF">
      <w:pPr>
        <w:pBdr>
          <w:bottom w:val="single" w:sz="4" w:space="1" w:color="auto"/>
        </w:pBdr>
      </w:pPr>
    </w:p>
    <w:p w:rsidR="007C3A2B" w:rsidRDefault="007C3A2B" w:rsidP="00A92AA6">
      <w:pPr>
        <w:pStyle w:val="Titre3"/>
      </w:pPr>
    </w:p>
    <w:p w:rsidR="007C3A2B" w:rsidRDefault="007C3A2B" w:rsidP="00A92AA6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A91A70" w:rsidRDefault="001C282C" w:rsidP="00E70ACA">
      <w:pPr>
        <w:pStyle w:val="Tiret"/>
        <w:tabs>
          <w:tab w:val="left" w:pos="8640"/>
        </w:tabs>
      </w:pPr>
      <w:r>
        <w:t>Après la dernière diapositive, c</w:t>
      </w:r>
      <w:r w:rsidR="009F4471">
        <w:t xml:space="preserve">réer une </w:t>
      </w:r>
      <w:r w:rsidR="009F4471" w:rsidRPr="00E70ACA">
        <w:t>9è</w:t>
      </w:r>
      <w:r w:rsidR="009F4471">
        <w:t xml:space="preserve"> diapositive </w:t>
      </w:r>
      <w:r w:rsidR="00FA5A0A">
        <w:t xml:space="preserve">avec </w:t>
      </w:r>
      <w:bookmarkStart w:id="0" w:name="_GoBack"/>
      <w:bookmarkEnd w:id="0"/>
      <w:r w:rsidR="00FA5A0A">
        <w:t xml:space="preserve">la </w:t>
      </w:r>
      <w:r w:rsidR="009F4471">
        <w:t>mise en page </w:t>
      </w:r>
      <w:r w:rsidR="00FA5A0A">
        <w:t>« Titre seul »</w:t>
      </w:r>
    </w:p>
    <w:p w:rsidR="00EB1B10" w:rsidRDefault="00EB1B10" w:rsidP="00C5172B">
      <w:pPr>
        <w:pStyle w:val="Tiret"/>
      </w:pPr>
      <w:r>
        <w:t xml:space="preserve">Taper le titre : </w:t>
      </w:r>
      <w:r w:rsidR="0021239F" w:rsidRPr="0021239F">
        <w:rPr>
          <w:b/>
        </w:rPr>
        <w:t>INSCRIPTION</w:t>
      </w:r>
    </w:p>
    <w:p w:rsidR="00C5172B" w:rsidRDefault="00C5172B" w:rsidP="00C5172B">
      <w:pPr>
        <w:pStyle w:val="Tiret"/>
      </w:pPr>
      <w:r>
        <w:t>Insérer une forme automatique de type « </w:t>
      </w:r>
      <w:r w:rsidR="0021239F">
        <w:t>Papier Corné</w:t>
      </w:r>
      <w:r>
        <w:t> » (catégorie « </w:t>
      </w:r>
      <w:r w:rsidR="0021239F">
        <w:t>Forme de base</w:t>
      </w:r>
      <w:r>
        <w:t> »)</w:t>
      </w:r>
    </w:p>
    <w:p w:rsidR="00127B45" w:rsidRDefault="0067702D" w:rsidP="00C5172B">
      <w:pPr>
        <w:pStyle w:val="Tiret"/>
      </w:pPr>
      <w:r>
        <w:t>Dans la forme automatique, taper</w:t>
      </w:r>
      <w:r w:rsidR="00127B45">
        <w:t> :</w:t>
      </w:r>
    </w:p>
    <w:p w:rsidR="0067702D" w:rsidRDefault="0021239F" w:rsidP="00127B45">
      <w:pPr>
        <w:pStyle w:val="Tiret"/>
        <w:numPr>
          <w:ilvl w:val="0"/>
          <w:numId w:val="0"/>
        </w:numPr>
        <w:ind w:left="1416" w:firstLine="708"/>
      </w:pPr>
      <w:r>
        <w:rPr>
          <w:b/>
        </w:rPr>
        <w:t>Inscription aux différentes activités</w:t>
      </w:r>
    </w:p>
    <w:p w:rsidR="0021239F" w:rsidRDefault="0021239F" w:rsidP="0021239F">
      <w:pPr>
        <w:pStyle w:val="Tiret"/>
      </w:pPr>
      <w:r>
        <w:t>Insérer une forme automatique de type « Flèche à entaille » (catégorie « Flèches Pleines »)</w:t>
      </w:r>
    </w:p>
    <w:p w:rsidR="0021239F" w:rsidRDefault="0021239F" w:rsidP="0021239F">
      <w:pPr>
        <w:pStyle w:val="Tiret"/>
      </w:pPr>
      <w:r>
        <w:t>Dans la forme automatique, taper :</w:t>
      </w:r>
    </w:p>
    <w:p w:rsidR="0021239F" w:rsidRDefault="0021239F" w:rsidP="0021239F">
      <w:pPr>
        <w:pStyle w:val="Tiret"/>
        <w:numPr>
          <w:ilvl w:val="0"/>
          <w:numId w:val="0"/>
        </w:numPr>
        <w:ind w:left="1416" w:firstLine="708"/>
      </w:pPr>
      <w:r>
        <w:rPr>
          <w:b/>
        </w:rPr>
        <w:t>Traitements</w:t>
      </w:r>
    </w:p>
    <w:p w:rsidR="0021239F" w:rsidRDefault="0021239F" w:rsidP="0021239F">
      <w:pPr>
        <w:pStyle w:val="Tiret"/>
      </w:pPr>
      <w:r>
        <w:t xml:space="preserve">Insérer une forme automatique de type « Organigramme </w:t>
      </w:r>
      <w:proofErr w:type="spellStart"/>
      <w:r>
        <w:t>Multidocument</w:t>
      </w:r>
      <w:proofErr w:type="spellEnd"/>
      <w:r>
        <w:t>» (catégorie « Organigramme »)</w:t>
      </w:r>
    </w:p>
    <w:p w:rsidR="0021239F" w:rsidRDefault="0021239F" w:rsidP="0021239F">
      <w:pPr>
        <w:pStyle w:val="Tiret"/>
      </w:pPr>
      <w:r>
        <w:t>Dans la forme automatique, taper :</w:t>
      </w:r>
    </w:p>
    <w:p w:rsidR="0021239F" w:rsidRDefault="0021239F" w:rsidP="0021239F">
      <w:pPr>
        <w:pStyle w:val="Tiret"/>
        <w:numPr>
          <w:ilvl w:val="0"/>
          <w:numId w:val="0"/>
        </w:numPr>
        <w:ind w:left="1416" w:firstLine="708"/>
      </w:pPr>
      <w:r>
        <w:rPr>
          <w:b/>
        </w:rPr>
        <w:t>Proposition des dates</w:t>
      </w:r>
    </w:p>
    <w:p w:rsidR="000946C0" w:rsidRDefault="0021239F" w:rsidP="000946C0">
      <w:pPr>
        <w:pStyle w:val="Tiret"/>
      </w:pPr>
      <w:r>
        <w:t>Appliquer sur les différentes formes des styles de formes de votre choix</w:t>
      </w:r>
    </w:p>
    <w:p w:rsidR="000946C0" w:rsidRDefault="009F65E7" w:rsidP="000946C0">
      <w:pPr>
        <w:pStyle w:val="Tiret"/>
      </w:pPr>
      <w:r>
        <w:t>Disposer les formes comme sur le dessin ci-dessous</w:t>
      </w:r>
    </w:p>
    <w:p w:rsidR="00A55DEC" w:rsidRDefault="00A55DEC" w:rsidP="000946C0">
      <w:pPr>
        <w:pStyle w:val="Tiret"/>
      </w:pPr>
      <w:r>
        <w:t>Les grouper</w:t>
      </w:r>
    </w:p>
    <w:p w:rsidR="006B6F67" w:rsidRDefault="006B6F67" w:rsidP="00485D72"/>
    <w:p w:rsidR="006B6F67" w:rsidRDefault="00E054D1" w:rsidP="0021239F">
      <w:pPr>
        <w:jc w:val="center"/>
      </w:pPr>
      <w:r w:rsidRPr="00106761">
        <w:rPr>
          <w:noProof/>
        </w:rPr>
        <w:drawing>
          <wp:inline distT="0" distB="0" distL="0" distR="0">
            <wp:extent cx="3218180" cy="241046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67" w:rsidRDefault="006B6F67" w:rsidP="00485D72"/>
    <w:p w:rsidR="006B6F67" w:rsidRDefault="006B6F67" w:rsidP="00485D72"/>
    <w:p w:rsidR="006B6F67" w:rsidRDefault="00C74726" w:rsidP="006B6F67">
      <w:pPr>
        <w:pStyle w:val="Tiret"/>
      </w:pPr>
      <w:r>
        <w:t>Enregistrer la présentation et fermer</w:t>
      </w:r>
    </w:p>
    <w:sectPr w:rsidR="006B6F67" w:rsidSect="00A03590">
      <w:footerReference w:type="default" r:id="rId8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107" w:rsidRDefault="00780107">
      <w:r>
        <w:separator/>
      </w:r>
    </w:p>
  </w:endnote>
  <w:endnote w:type="continuationSeparator" w:id="0">
    <w:p w:rsidR="00780107" w:rsidRDefault="0078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127B45" w:rsidTr="007456DC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127B45" w:rsidRDefault="00E054D1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2" name="Image 2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127B45" w:rsidRPr="00A36E93" w:rsidRDefault="00127B45" w:rsidP="007456DC">
          <w:pPr>
            <w:pStyle w:val="En-tte"/>
            <w:jc w:val="right"/>
          </w:pPr>
          <w:r>
            <w:t>Inter Entreprise Individualisé</w:t>
          </w:r>
        </w:p>
      </w:tc>
    </w:tr>
  </w:tbl>
  <w:p w:rsidR="00127B45" w:rsidRDefault="00127B45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107" w:rsidRDefault="00780107">
      <w:r>
        <w:separator/>
      </w:r>
    </w:p>
  </w:footnote>
  <w:footnote w:type="continuationSeparator" w:id="0">
    <w:p w:rsidR="00780107" w:rsidRDefault="0078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029D3"/>
    <w:rsid w:val="0001024F"/>
    <w:rsid w:val="00010974"/>
    <w:rsid w:val="00040C46"/>
    <w:rsid w:val="000424FD"/>
    <w:rsid w:val="00053D72"/>
    <w:rsid w:val="00065B10"/>
    <w:rsid w:val="00066CCF"/>
    <w:rsid w:val="0006784A"/>
    <w:rsid w:val="000732CC"/>
    <w:rsid w:val="0007710A"/>
    <w:rsid w:val="00083B00"/>
    <w:rsid w:val="00090A59"/>
    <w:rsid w:val="000946C0"/>
    <w:rsid w:val="000E3F53"/>
    <w:rsid w:val="00127B45"/>
    <w:rsid w:val="00145D0D"/>
    <w:rsid w:val="00196D67"/>
    <w:rsid w:val="001C282C"/>
    <w:rsid w:val="001D0D67"/>
    <w:rsid w:val="001D79C2"/>
    <w:rsid w:val="001F5C1C"/>
    <w:rsid w:val="001F7E98"/>
    <w:rsid w:val="0021239F"/>
    <w:rsid w:val="0021467C"/>
    <w:rsid w:val="00224068"/>
    <w:rsid w:val="00295E90"/>
    <w:rsid w:val="002F1898"/>
    <w:rsid w:val="002F7479"/>
    <w:rsid w:val="003206D4"/>
    <w:rsid w:val="003650CD"/>
    <w:rsid w:val="003750D0"/>
    <w:rsid w:val="00375F48"/>
    <w:rsid w:val="00387A47"/>
    <w:rsid w:val="003A2713"/>
    <w:rsid w:val="003A5CF4"/>
    <w:rsid w:val="003B3596"/>
    <w:rsid w:val="003D5956"/>
    <w:rsid w:val="003E2656"/>
    <w:rsid w:val="003E2AFE"/>
    <w:rsid w:val="003F39BD"/>
    <w:rsid w:val="004219B7"/>
    <w:rsid w:val="00445EF5"/>
    <w:rsid w:val="004567B7"/>
    <w:rsid w:val="00460D6A"/>
    <w:rsid w:val="00485D72"/>
    <w:rsid w:val="00495D2F"/>
    <w:rsid w:val="004A4FA6"/>
    <w:rsid w:val="004B5B41"/>
    <w:rsid w:val="004B7F9E"/>
    <w:rsid w:val="004E1B3E"/>
    <w:rsid w:val="004E7BEA"/>
    <w:rsid w:val="004F1F24"/>
    <w:rsid w:val="00553D1F"/>
    <w:rsid w:val="00567BF1"/>
    <w:rsid w:val="00585D65"/>
    <w:rsid w:val="005875D9"/>
    <w:rsid w:val="005B0985"/>
    <w:rsid w:val="005B7ACE"/>
    <w:rsid w:val="005C17DA"/>
    <w:rsid w:val="005C2F2F"/>
    <w:rsid w:val="005E38A3"/>
    <w:rsid w:val="006130C2"/>
    <w:rsid w:val="0062106F"/>
    <w:rsid w:val="00655760"/>
    <w:rsid w:val="00655A3E"/>
    <w:rsid w:val="00672C86"/>
    <w:rsid w:val="00675906"/>
    <w:rsid w:val="0067702D"/>
    <w:rsid w:val="006B6F67"/>
    <w:rsid w:val="006C2458"/>
    <w:rsid w:val="006E0676"/>
    <w:rsid w:val="006F632B"/>
    <w:rsid w:val="0073729D"/>
    <w:rsid w:val="00745006"/>
    <w:rsid w:val="007456DC"/>
    <w:rsid w:val="007473BC"/>
    <w:rsid w:val="00776163"/>
    <w:rsid w:val="00780107"/>
    <w:rsid w:val="00783292"/>
    <w:rsid w:val="0078684F"/>
    <w:rsid w:val="00791EEF"/>
    <w:rsid w:val="00794E6E"/>
    <w:rsid w:val="007C16F5"/>
    <w:rsid w:val="007C3A2B"/>
    <w:rsid w:val="00804346"/>
    <w:rsid w:val="0082478F"/>
    <w:rsid w:val="0085037F"/>
    <w:rsid w:val="008529C3"/>
    <w:rsid w:val="00856724"/>
    <w:rsid w:val="00881D8C"/>
    <w:rsid w:val="00886C56"/>
    <w:rsid w:val="00893B8F"/>
    <w:rsid w:val="008A2A3D"/>
    <w:rsid w:val="008B5473"/>
    <w:rsid w:val="008C09C1"/>
    <w:rsid w:val="008D33D4"/>
    <w:rsid w:val="008E1442"/>
    <w:rsid w:val="008F1918"/>
    <w:rsid w:val="008F5AE7"/>
    <w:rsid w:val="009506C6"/>
    <w:rsid w:val="00982C23"/>
    <w:rsid w:val="009B6B54"/>
    <w:rsid w:val="009D2E1E"/>
    <w:rsid w:val="009E22FE"/>
    <w:rsid w:val="009E558F"/>
    <w:rsid w:val="009F4471"/>
    <w:rsid w:val="009F65E7"/>
    <w:rsid w:val="009F6B6A"/>
    <w:rsid w:val="00A02BB6"/>
    <w:rsid w:val="00A03590"/>
    <w:rsid w:val="00A22949"/>
    <w:rsid w:val="00A31844"/>
    <w:rsid w:val="00A36E93"/>
    <w:rsid w:val="00A37651"/>
    <w:rsid w:val="00A44934"/>
    <w:rsid w:val="00A55DEC"/>
    <w:rsid w:val="00A74DE7"/>
    <w:rsid w:val="00A91A70"/>
    <w:rsid w:val="00A92AA6"/>
    <w:rsid w:val="00AB2FA3"/>
    <w:rsid w:val="00AB6E7C"/>
    <w:rsid w:val="00AC21EB"/>
    <w:rsid w:val="00AD66A9"/>
    <w:rsid w:val="00AE5B2A"/>
    <w:rsid w:val="00B02521"/>
    <w:rsid w:val="00B037B6"/>
    <w:rsid w:val="00B90D73"/>
    <w:rsid w:val="00BC6357"/>
    <w:rsid w:val="00C14DC5"/>
    <w:rsid w:val="00C47038"/>
    <w:rsid w:val="00C51307"/>
    <w:rsid w:val="00C5169A"/>
    <w:rsid w:val="00C5172B"/>
    <w:rsid w:val="00C51BB0"/>
    <w:rsid w:val="00C74726"/>
    <w:rsid w:val="00C836CD"/>
    <w:rsid w:val="00C9481C"/>
    <w:rsid w:val="00CA47FF"/>
    <w:rsid w:val="00CC7AF3"/>
    <w:rsid w:val="00CE30C9"/>
    <w:rsid w:val="00CF13A1"/>
    <w:rsid w:val="00D017AE"/>
    <w:rsid w:val="00D05B20"/>
    <w:rsid w:val="00D22DA8"/>
    <w:rsid w:val="00D26479"/>
    <w:rsid w:val="00D26C9D"/>
    <w:rsid w:val="00D30456"/>
    <w:rsid w:val="00D440A7"/>
    <w:rsid w:val="00D879EA"/>
    <w:rsid w:val="00D963C9"/>
    <w:rsid w:val="00DA4D75"/>
    <w:rsid w:val="00DA7543"/>
    <w:rsid w:val="00DC2369"/>
    <w:rsid w:val="00DF09CD"/>
    <w:rsid w:val="00E054D1"/>
    <w:rsid w:val="00E2028F"/>
    <w:rsid w:val="00E70ACA"/>
    <w:rsid w:val="00E76057"/>
    <w:rsid w:val="00E814C8"/>
    <w:rsid w:val="00EB1B10"/>
    <w:rsid w:val="00EB3835"/>
    <w:rsid w:val="00ED6851"/>
    <w:rsid w:val="00EF2BE2"/>
    <w:rsid w:val="00EF41E4"/>
    <w:rsid w:val="00F116F9"/>
    <w:rsid w:val="00F15BBE"/>
    <w:rsid w:val="00F36D77"/>
    <w:rsid w:val="00F42EB7"/>
    <w:rsid w:val="00F45D3E"/>
    <w:rsid w:val="00F72E9C"/>
    <w:rsid w:val="00F86E14"/>
    <w:rsid w:val="00FA568A"/>
    <w:rsid w:val="00FA5A0A"/>
    <w:rsid w:val="00FC4D2C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D170D2C-C8F4-4DDB-8CDC-C6CB67FE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153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Rafi</dc:creator>
  <cp:keywords/>
  <dc:description/>
  <cp:lastModifiedBy>Master</cp:lastModifiedBy>
  <cp:revision>2</cp:revision>
  <cp:lastPrinted>2004-10-18T12:07:00Z</cp:lastPrinted>
  <dcterms:created xsi:type="dcterms:W3CDTF">2016-07-28T13:18:00Z</dcterms:created>
  <dcterms:modified xsi:type="dcterms:W3CDTF">2016-07-28T13:18:00Z</dcterms:modified>
</cp:coreProperties>
</file>