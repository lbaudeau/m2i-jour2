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1F2C66" w:rsidP="00DC2369">
      <w:pPr>
        <w:pStyle w:val="Titre2"/>
        <w:tabs>
          <w:tab w:val="right" w:pos="9000"/>
        </w:tabs>
      </w:pPr>
      <w:r>
        <w:rPr>
          <w:rStyle w:val="Titre1Car"/>
        </w:rPr>
        <w:t>POWERPOINT</w:t>
      </w:r>
      <w:r w:rsidR="005F363B">
        <w:rPr>
          <w:rStyle w:val="Titre1Car"/>
        </w:rPr>
        <w:t xml:space="preserve"> </w:t>
      </w:r>
      <w:r w:rsidR="008C09C1">
        <w:rPr>
          <w:rStyle w:val="Titre1Car"/>
        </w:rPr>
        <w:t>– Les bases</w:t>
      </w:r>
      <w:r w:rsidR="00DC2369">
        <w:tab/>
      </w:r>
      <w:r w:rsidR="00DC2369" w:rsidRPr="005B429B">
        <w:t xml:space="preserve">Exercice </w:t>
      </w:r>
      <w:r w:rsidR="008C09C1">
        <w:t>PO</w:t>
      </w:r>
      <w:r w:rsidR="00AC21EB">
        <w:t>-2</w:t>
      </w:r>
    </w:p>
    <w:p w:rsidR="003D5956" w:rsidRDefault="00AC21EB" w:rsidP="00A03590">
      <w:pPr>
        <w:pStyle w:val="Titre2"/>
      </w:pPr>
      <w:r>
        <w:t>Gestion des objets</w:t>
      </w:r>
      <w:r w:rsidR="004B7F9E">
        <w:t xml:space="preserve"> (images)</w:t>
      </w:r>
    </w:p>
    <w:p w:rsidR="00375F48" w:rsidRDefault="00375F48" w:rsidP="00066CCF">
      <w:pPr>
        <w:pBdr>
          <w:bottom w:val="single" w:sz="4" w:space="1" w:color="auto"/>
        </w:pBdr>
      </w:pPr>
    </w:p>
    <w:p w:rsidR="007C3A2B" w:rsidRDefault="007C3A2B" w:rsidP="00A92AA6">
      <w:pPr>
        <w:pStyle w:val="Titre3"/>
      </w:pPr>
    </w:p>
    <w:p w:rsidR="007C3A2B" w:rsidRDefault="007C3A2B" w:rsidP="00A92AA6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F86E14" w:rsidRDefault="00F86E14" w:rsidP="00AC21EB">
      <w:pPr>
        <w:pStyle w:val="Tiret"/>
      </w:pPr>
      <w:r>
        <w:t>Après la dernière diapositive, créer une 7è</w:t>
      </w:r>
      <w:r w:rsidR="005F363B">
        <w:t>me</w:t>
      </w:r>
      <w:r>
        <w:t xml:space="preserve"> diapositive </w:t>
      </w:r>
      <w:r w:rsidR="001469EF">
        <w:t xml:space="preserve">avec </w:t>
      </w:r>
      <w:r w:rsidR="002443DD">
        <w:t>une</w:t>
      </w:r>
      <w:r w:rsidR="001469EF">
        <w:t xml:space="preserve"> </w:t>
      </w:r>
      <w:r>
        <w:t xml:space="preserve">mise en </w:t>
      </w:r>
      <w:r w:rsidR="001469EF">
        <w:t>page : « </w:t>
      </w:r>
      <w:r w:rsidR="001F2C66">
        <w:t>Deux contenu</w:t>
      </w:r>
      <w:r w:rsidR="002443DD">
        <w:t>s</w:t>
      </w:r>
      <w:r w:rsidR="001469EF">
        <w:t> »</w:t>
      </w:r>
      <w:r w:rsidR="00CD33BF">
        <w:t xml:space="preserve"> </w:t>
      </w:r>
    </w:p>
    <w:p w:rsidR="006C2458" w:rsidRDefault="006C2458" w:rsidP="00AC21EB">
      <w:pPr>
        <w:pStyle w:val="Tiret"/>
      </w:pPr>
      <w:r>
        <w:t xml:space="preserve">Taper le titre : </w:t>
      </w:r>
      <w:r>
        <w:rPr>
          <w:b/>
        </w:rPr>
        <w:t>ACTIVITES DE DETENTE</w:t>
      </w:r>
    </w:p>
    <w:p w:rsidR="00DF09CD" w:rsidRDefault="00DF09CD" w:rsidP="00AC21EB">
      <w:pPr>
        <w:pStyle w:val="Tiret"/>
      </w:pPr>
      <w:r>
        <w:t>Dans le cadre de gauche, taper :</w:t>
      </w:r>
    </w:p>
    <w:p w:rsidR="00DF09CD" w:rsidRPr="00DF09CD" w:rsidRDefault="00001782" w:rsidP="00DF09CD">
      <w:pPr>
        <w:ind w:left="2124" w:firstLine="708"/>
        <w:rPr>
          <w:b/>
        </w:rPr>
      </w:pPr>
      <w:r>
        <w:rPr>
          <w:b/>
        </w:rPr>
        <w:t>Danse</w:t>
      </w:r>
    </w:p>
    <w:p w:rsidR="00001782" w:rsidRDefault="00001782" w:rsidP="00DF09CD">
      <w:pPr>
        <w:ind w:left="2124" w:firstLine="708"/>
        <w:rPr>
          <w:b/>
        </w:rPr>
      </w:pPr>
      <w:r>
        <w:rPr>
          <w:b/>
        </w:rPr>
        <w:t>Musique</w:t>
      </w:r>
    </w:p>
    <w:p w:rsidR="00675906" w:rsidRPr="00DF09CD" w:rsidRDefault="00675906" w:rsidP="00DF09CD">
      <w:pPr>
        <w:ind w:left="2124" w:firstLine="708"/>
        <w:rPr>
          <w:b/>
        </w:rPr>
      </w:pPr>
      <w:r>
        <w:rPr>
          <w:b/>
        </w:rPr>
        <w:t>Astrologie</w:t>
      </w:r>
    </w:p>
    <w:p w:rsidR="00224068" w:rsidRDefault="00224068" w:rsidP="00AC21EB">
      <w:pPr>
        <w:pStyle w:val="Tiret"/>
      </w:pPr>
      <w:r>
        <w:t xml:space="preserve">Mettre un interligne </w:t>
      </w:r>
      <w:r w:rsidR="00857F69">
        <w:t>3</w:t>
      </w:r>
      <w:r>
        <w:t xml:space="preserve"> sur l’ensemble du texte</w:t>
      </w:r>
    </w:p>
    <w:p w:rsidR="00DF09CD" w:rsidRDefault="00DF09CD" w:rsidP="00AC21EB">
      <w:pPr>
        <w:pStyle w:val="Tiret"/>
      </w:pPr>
      <w:r>
        <w:t>Supprimer le cadre de droite</w:t>
      </w:r>
    </w:p>
    <w:p w:rsidR="00DF09CD" w:rsidRDefault="00EA00DF" w:rsidP="00AC21EB">
      <w:pPr>
        <w:pStyle w:val="Tiret"/>
      </w:pPr>
      <w:r>
        <w:t>Insérer les 3</w:t>
      </w:r>
      <w:r w:rsidR="00655A3E">
        <w:t xml:space="preserve"> images suivantes : danse</w:t>
      </w:r>
      <w:r w:rsidR="00AD716A">
        <w:t> </w:t>
      </w:r>
      <w:r w:rsidR="00D05B20">
        <w:t>–</w:t>
      </w:r>
      <w:r w:rsidR="00655A3E">
        <w:t xml:space="preserve"> musique</w:t>
      </w:r>
      <w:r w:rsidR="00D05B20">
        <w:t xml:space="preserve"> -</w:t>
      </w:r>
      <w:r w:rsidR="00655A3E">
        <w:t xml:space="preserve"> astrologie (les images sont dans le dossier Images du dossier d’exercices)</w:t>
      </w:r>
    </w:p>
    <w:p w:rsidR="00FF4C65" w:rsidRDefault="00FF4C65" w:rsidP="00AC21EB">
      <w:pPr>
        <w:pStyle w:val="Tiret"/>
      </w:pPr>
      <w:r>
        <w:t xml:space="preserve">Redimensionner les images </w:t>
      </w:r>
      <w:r w:rsidR="001F2C66">
        <w:t>en 3 cm sur 3 cm</w:t>
      </w:r>
    </w:p>
    <w:p w:rsidR="00224068" w:rsidRDefault="00DA0487" w:rsidP="00AC21EB">
      <w:pPr>
        <w:pStyle w:val="Tiret"/>
      </w:pPr>
      <w:r>
        <w:t xml:space="preserve">Les répartir </w:t>
      </w:r>
      <w:r w:rsidR="00B64535">
        <w:t xml:space="preserve">et les aligner </w:t>
      </w:r>
      <w:r w:rsidR="00224068">
        <w:t>dans l’espace, à droite du cadre de texte</w:t>
      </w:r>
    </w:p>
    <w:p w:rsidR="00A91A70" w:rsidRDefault="00A91A70" w:rsidP="00A91A70">
      <w:pPr>
        <w:pStyle w:val="Tiret"/>
      </w:pPr>
      <w:r>
        <w:t>Afficher votre présentation en mode « Trieuse »</w:t>
      </w:r>
    </w:p>
    <w:p w:rsidR="00A91A70" w:rsidRDefault="00A91A70" w:rsidP="00A91A70">
      <w:pPr>
        <w:pStyle w:val="Tiret"/>
      </w:pPr>
      <w:r>
        <w:t xml:space="preserve">Copier cette diapositive et la placer à la </w:t>
      </w:r>
      <w:r w:rsidR="0080710B">
        <w:t>suite</w:t>
      </w:r>
      <w:r>
        <w:t xml:space="preserve"> (ce sera la 8è diapositive)</w:t>
      </w:r>
    </w:p>
    <w:p w:rsidR="00A91A70" w:rsidRDefault="00A91A70" w:rsidP="00A91A70">
      <w:pPr>
        <w:pStyle w:val="Tiret"/>
      </w:pPr>
      <w:r>
        <w:t xml:space="preserve">Modifier le titre de la diapositive copiée : </w:t>
      </w:r>
      <w:r>
        <w:rPr>
          <w:b/>
        </w:rPr>
        <w:t>ACTIVITES DE SPORTS</w:t>
      </w:r>
    </w:p>
    <w:p w:rsidR="00A91A70" w:rsidRDefault="00A91A70" w:rsidP="00A91A70">
      <w:pPr>
        <w:pStyle w:val="Tiret"/>
      </w:pPr>
      <w:r>
        <w:t>Modifier le texte :</w:t>
      </w:r>
    </w:p>
    <w:p w:rsidR="00A91A70" w:rsidRDefault="004E7BEA" w:rsidP="00A91A70">
      <w:pPr>
        <w:ind w:left="2124" w:firstLine="708"/>
        <w:rPr>
          <w:b/>
        </w:rPr>
      </w:pPr>
      <w:r>
        <w:rPr>
          <w:b/>
        </w:rPr>
        <w:t>Tennis</w:t>
      </w:r>
    </w:p>
    <w:p w:rsidR="0007710A" w:rsidRDefault="0007710A" w:rsidP="00A91A70">
      <w:pPr>
        <w:ind w:left="2124" w:firstLine="708"/>
        <w:rPr>
          <w:b/>
        </w:rPr>
      </w:pPr>
      <w:r>
        <w:rPr>
          <w:b/>
        </w:rPr>
        <w:t>Fléchettes</w:t>
      </w:r>
    </w:p>
    <w:p w:rsidR="004E7BEA" w:rsidRPr="00DF09CD" w:rsidRDefault="0007710A" w:rsidP="00A91A70">
      <w:pPr>
        <w:ind w:left="2124" w:firstLine="708"/>
        <w:rPr>
          <w:b/>
        </w:rPr>
      </w:pPr>
      <w:r>
        <w:rPr>
          <w:b/>
        </w:rPr>
        <w:t>Plongée</w:t>
      </w:r>
    </w:p>
    <w:p w:rsidR="00D05B20" w:rsidRDefault="00B64535" w:rsidP="00D05B20">
      <w:pPr>
        <w:pStyle w:val="Tiret"/>
      </w:pPr>
      <w:r w:rsidRPr="009E4871">
        <w:rPr>
          <w:b/>
          <w:u w:val="single"/>
        </w:rPr>
        <w:t>Remplacer</w:t>
      </w:r>
      <w:r>
        <w:t xml:space="preserve"> </w:t>
      </w:r>
      <w:r w:rsidR="00D05B20">
        <w:t>les 3 images </w:t>
      </w:r>
      <w:r>
        <w:t xml:space="preserve">par les </w:t>
      </w:r>
      <w:r w:rsidR="00D05B20">
        <w:t>suivantes : tennis</w:t>
      </w:r>
      <w:r w:rsidR="00A13247">
        <w:t> </w:t>
      </w:r>
      <w:r w:rsidR="00D05B20">
        <w:t>– fléchettes</w:t>
      </w:r>
      <w:r w:rsidR="00A13247">
        <w:t> </w:t>
      </w:r>
      <w:r w:rsidR="00D05B20">
        <w:t>- plongée (les images sont dans le dossier Images du dossier d’exercices)</w:t>
      </w:r>
    </w:p>
    <w:p w:rsidR="00643B3B" w:rsidRDefault="00643B3B" w:rsidP="00D05B20">
      <w:pPr>
        <w:pStyle w:val="Tiret"/>
      </w:pPr>
      <w:r>
        <w:t>Enregistrer la présentation et fermer</w:t>
      </w:r>
      <w:bookmarkStart w:id="0" w:name="_GoBack"/>
      <w:bookmarkEnd w:id="0"/>
    </w:p>
    <w:sectPr w:rsidR="00643B3B" w:rsidSect="003324FA">
      <w:footerReference w:type="default" r:id="rId7"/>
      <w:pgSz w:w="11906" w:h="16838"/>
      <w:pgMar w:top="1440" w:right="1418" w:bottom="1928" w:left="1418" w:header="709" w:footer="437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863" w:rsidRDefault="00FC4863">
      <w:r>
        <w:separator/>
      </w:r>
    </w:p>
  </w:endnote>
  <w:endnote w:type="continuationSeparator" w:id="0">
    <w:p w:rsidR="00FC4863" w:rsidRDefault="00FC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1"/>
    </w:tblGrid>
    <w:tr w:rsidR="00B64535" w:rsidTr="003D163D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B64535" w:rsidRDefault="009E4871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B64535" w:rsidRPr="00A36E93" w:rsidRDefault="00B64535" w:rsidP="003D163D">
          <w:pPr>
            <w:pStyle w:val="En-tte"/>
            <w:jc w:val="right"/>
          </w:pPr>
          <w:r>
            <w:t>Inter Entreprise Individualisé</w:t>
          </w:r>
        </w:p>
      </w:tc>
    </w:tr>
  </w:tbl>
  <w:p w:rsidR="00B64535" w:rsidRDefault="00B64535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863" w:rsidRDefault="00FC4863">
      <w:r>
        <w:separator/>
      </w:r>
    </w:p>
  </w:footnote>
  <w:footnote w:type="continuationSeparator" w:id="0">
    <w:p w:rsidR="00FC4863" w:rsidRDefault="00FC4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36E"/>
    <w:rsid w:val="00001782"/>
    <w:rsid w:val="0001024F"/>
    <w:rsid w:val="00010974"/>
    <w:rsid w:val="00024092"/>
    <w:rsid w:val="00040C46"/>
    <w:rsid w:val="00053D72"/>
    <w:rsid w:val="00065B10"/>
    <w:rsid w:val="00066CCF"/>
    <w:rsid w:val="0006784A"/>
    <w:rsid w:val="000732CC"/>
    <w:rsid w:val="0007710A"/>
    <w:rsid w:val="00083B00"/>
    <w:rsid w:val="00090A59"/>
    <w:rsid w:val="000946C0"/>
    <w:rsid w:val="00145D0D"/>
    <w:rsid w:val="001469EF"/>
    <w:rsid w:val="00196D67"/>
    <w:rsid w:val="001D0D67"/>
    <w:rsid w:val="001D79C2"/>
    <w:rsid w:val="001F2C66"/>
    <w:rsid w:val="001F5C1C"/>
    <w:rsid w:val="001F7E98"/>
    <w:rsid w:val="0021467C"/>
    <w:rsid w:val="00224068"/>
    <w:rsid w:val="002443DD"/>
    <w:rsid w:val="002F1898"/>
    <w:rsid w:val="002F6FE6"/>
    <w:rsid w:val="002F7479"/>
    <w:rsid w:val="003206D4"/>
    <w:rsid w:val="003324FA"/>
    <w:rsid w:val="003650CD"/>
    <w:rsid w:val="00375F48"/>
    <w:rsid w:val="00387A47"/>
    <w:rsid w:val="003A2713"/>
    <w:rsid w:val="003A5CF4"/>
    <w:rsid w:val="003B3596"/>
    <w:rsid w:val="003D163D"/>
    <w:rsid w:val="003D5956"/>
    <w:rsid w:val="003E2656"/>
    <w:rsid w:val="003E2AFE"/>
    <w:rsid w:val="003F39BD"/>
    <w:rsid w:val="004219B7"/>
    <w:rsid w:val="004567B7"/>
    <w:rsid w:val="00485D72"/>
    <w:rsid w:val="00495D2F"/>
    <w:rsid w:val="004A4FA6"/>
    <w:rsid w:val="004B5B41"/>
    <w:rsid w:val="004B7F9E"/>
    <w:rsid w:val="004E1B3E"/>
    <w:rsid w:val="004E7BEA"/>
    <w:rsid w:val="004F1F24"/>
    <w:rsid w:val="00585D65"/>
    <w:rsid w:val="005875D9"/>
    <w:rsid w:val="005B097D"/>
    <w:rsid w:val="005B0985"/>
    <w:rsid w:val="005B7ACE"/>
    <w:rsid w:val="005C17DA"/>
    <w:rsid w:val="005F363B"/>
    <w:rsid w:val="006130C2"/>
    <w:rsid w:val="00643B3B"/>
    <w:rsid w:val="00655760"/>
    <w:rsid w:val="00655A3E"/>
    <w:rsid w:val="00672C86"/>
    <w:rsid w:val="00675906"/>
    <w:rsid w:val="0067702D"/>
    <w:rsid w:val="006C2458"/>
    <w:rsid w:val="006E0676"/>
    <w:rsid w:val="006F632B"/>
    <w:rsid w:val="0073027A"/>
    <w:rsid w:val="0073729D"/>
    <w:rsid w:val="00745006"/>
    <w:rsid w:val="007473BC"/>
    <w:rsid w:val="00776163"/>
    <w:rsid w:val="00783292"/>
    <w:rsid w:val="00791EEF"/>
    <w:rsid w:val="00794E6E"/>
    <w:rsid w:val="007C16F5"/>
    <w:rsid w:val="007C3A2B"/>
    <w:rsid w:val="00804346"/>
    <w:rsid w:val="0080710B"/>
    <w:rsid w:val="0085037F"/>
    <w:rsid w:val="008529C3"/>
    <w:rsid w:val="00856724"/>
    <w:rsid w:val="00857F69"/>
    <w:rsid w:val="00881D8C"/>
    <w:rsid w:val="00886C56"/>
    <w:rsid w:val="00893B8F"/>
    <w:rsid w:val="008A2A3D"/>
    <w:rsid w:val="008C09C1"/>
    <w:rsid w:val="008D33D4"/>
    <w:rsid w:val="008E1442"/>
    <w:rsid w:val="008F1918"/>
    <w:rsid w:val="008F5AE7"/>
    <w:rsid w:val="00982C23"/>
    <w:rsid w:val="009D2E1E"/>
    <w:rsid w:val="009E22FE"/>
    <w:rsid w:val="009E4871"/>
    <w:rsid w:val="009E558F"/>
    <w:rsid w:val="009F4471"/>
    <w:rsid w:val="009F65E7"/>
    <w:rsid w:val="009F6B6A"/>
    <w:rsid w:val="00A02A34"/>
    <w:rsid w:val="00A02BB6"/>
    <w:rsid w:val="00A03590"/>
    <w:rsid w:val="00A13247"/>
    <w:rsid w:val="00A22949"/>
    <w:rsid w:val="00A31844"/>
    <w:rsid w:val="00A36E93"/>
    <w:rsid w:val="00A372A9"/>
    <w:rsid w:val="00A37651"/>
    <w:rsid w:val="00A74DE7"/>
    <w:rsid w:val="00A75530"/>
    <w:rsid w:val="00A91A70"/>
    <w:rsid w:val="00A92AA6"/>
    <w:rsid w:val="00AB2FA3"/>
    <w:rsid w:val="00AB6E7C"/>
    <w:rsid w:val="00AC21EB"/>
    <w:rsid w:val="00AD66A9"/>
    <w:rsid w:val="00AD716A"/>
    <w:rsid w:val="00AE5B2A"/>
    <w:rsid w:val="00B02521"/>
    <w:rsid w:val="00B037B6"/>
    <w:rsid w:val="00B64535"/>
    <w:rsid w:val="00B90D73"/>
    <w:rsid w:val="00BA6D7B"/>
    <w:rsid w:val="00C14DC5"/>
    <w:rsid w:val="00C51307"/>
    <w:rsid w:val="00C5169A"/>
    <w:rsid w:val="00C5172B"/>
    <w:rsid w:val="00C51BB0"/>
    <w:rsid w:val="00C836CD"/>
    <w:rsid w:val="00CA47FF"/>
    <w:rsid w:val="00CC7AF3"/>
    <w:rsid w:val="00CD33BF"/>
    <w:rsid w:val="00CE30C9"/>
    <w:rsid w:val="00CF13A1"/>
    <w:rsid w:val="00D017AE"/>
    <w:rsid w:val="00D05B20"/>
    <w:rsid w:val="00D22DA8"/>
    <w:rsid w:val="00D26479"/>
    <w:rsid w:val="00D30456"/>
    <w:rsid w:val="00D440A7"/>
    <w:rsid w:val="00D963C9"/>
    <w:rsid w:val="00DA0487"/>
    <w:rsid w:val="00DA4D75"/>
    <w:rsid w:val="00DC2369"/>
    <w:rsid w:val="00DE3863"/>
    <w:rsid w:val="00DF09CD"/>
    <w:rsid w:val="00E814C8"/>
    <w:rsid w:val="00EA00DF"/>
    <w:rsid w:val="00EB1B10"/>
    <w:rsid w:val="00EB3835"/>
    <w:rsid w:val="00ED6851"/>
    <w:rsid w:val="00EF2BE2"/>
    <w:rsid w:val="00F116F9"/>
    <w:rsid w:val="00F15BBE"/>
    <w:rsid w:val="00F36D77"/>
    <w:rsid w:val="00F45D3E"/>
    <w:rsid w:val="00F72E9C"/>
    <w:rsid w:val="00F86E14"/>
    <w:rsid w:val="00FA568A"/>
    <w:rsid w:val="00FB1E1C"/>
    <w:rsid w:val="00FC4863"/>
    <w:rsid w:val="00FC4D2C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BFB0174-BB62-4F1D-A48F-B2C8D7DB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191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Rafi</dc:creator>
  <cp:keywords/>
  <dc:description/>
  <cp:lastModifiedBy>Master</cp:lastModifiedBy>
  <cp:revision>2</cp:revision>
  <cp:lastPrinted>2006-03-07T08:45:00Z</cp:lastPrinted>
  <dcterms:created xsi:type="dcterms:W3CDTF">2016-07-28T13:08:00Z</dcterms:created>
  <dcterms:modified xsi:type="dcterms:W3CDTF">2016-07-28T13:08:00Z</dcterms:modified>
</cp:coreProperties>
</file>