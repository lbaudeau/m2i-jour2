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A8" w:rsidRDefault="00F034A8" w:rsidP="00F034A8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Approfondir les bases</w:t>
      </w:r>
      <w:r>
        <w:tab/>
      </w:r>
      <w:r w:rsidRPr="005B429B">
        <w:t xml:space="preserve">Exercice </w:t>
      </w:r>
      <w:r>
        <w:t>WO-8</w:t>
      </w:r>
      <w:r w:rsidR="00981CED">
        <w:t xml:space="preserve"> Bis</w:t>
      </w:r>
    </w:p>
    <w:p w:rsidR="003D5956" w:rsidRDefault="002E0C40" w:rsidP="00F034A8">
      <w:pPr>
        <w:pStyle w:val="Titre2"/>
      </w:pPr>
      <w:r>
        <w:t>Les outils de correction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226DC6" w:rsidRDefault="0070653A" w:rsidP="0070653A">
      <w:pPr>
        <w:pStyle w:val="Titre3"/>
      </w:pPr>
      <w:r>
        <w:t>ENONCE DE L’EXERCICE</w:t>
      </w:r>
    </w:p>
    <w:p w:rsidR="004650B2" w:rsidRDefault="007A26A3" w:rsidP="007A26A3">
      <w:pPr>
        <w:pStyle w:val="Tiret"/>
      </w:pPr>
      <w:r>
        <w:t xml:space="preserve">Ouvrir le document </w:t>
      </w:r>
      <w:r w:rsidR="00E71486">
        <w:t>« </w:t>
      </w:r>
      <w:r w:rsidR="00981CED">
        <w:t>Darwin</w:t>
      </w:r>
      <w:r w:rsidR="00551AC7">
        <w:t> </w:t>
      </w:r>
      <w:r w:rsidR="00E71486">
        <w:t>»</w:t>
      </w:r>
    </w:p>
    <w:p w:rsidR="00981CED" w:rsidRDefault="00981CED" w:rsidP="00981CED">
      <w:pPr>
        <w:pStyle w:val="Tiret"/>
      </w:pPr>
      <w:r>
        <w:t>Corriger à l’aide de l’outil Orthographe, les différentes fautes du document.</w:t>
      </w:r>
    </w:p>
    <w:p w:rsidR="00981CED" w:rsidRDefault="00981CED" w:rsidP="00981CED">
      <w:pPr>
        <w:pStyle w:val="Tiret"/>
      </w:pPr>
      <w:r>
        <w:t xml:space="preserve">Ajouter dans les Corrections Automatiques le mot </w:t>
      </w:r>
      <w:proofErr w:type="spellStart"/>
      <w:r>
        <w:t>darwin</w:t>
      </w:r>
      <w:proofErr w:type="spellEnd"/>
      <w:r>
        <w:t xml:space="preserve"> en minuscule</w:t>
      </w:r>
    </w:p>
    <w:p w:rsidR="00551AC7" w:rsidRDefault="00551AC7" w:rsidP="00CF7183">
      <w:pPr>
        <w:pStyle w:val="Tiret"/>
      </w:pPr>
      <w:r>
        <w:t>Enregistrer le document et fermer</w:t>
      </w:r>
      <w:bookmarkStart w:id="0" w:name="_GoBack"/>
      <w:bookmarkEnd w:id="0"/>
    </w:p>
    <w:p w:rsidR="00964AC5" w:rsidRDefault="00964AC5" w:rsidP="00964AC5"/>
    <w:p w:rsidR="00576605" w:rsidRDefault="00576605" w:rsidP="00576605"/>
    <w:p w:rsidR="004C1932" w:rsidRPr="0044285D" w:rsidRDefault="004C1932" w:rsidP="004C1932"/>
    <w:sectPr w:rsidR="004C1932" w:rsidRPr="0044285D" w:rsidSect="0077499E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AFB" w:rsidRDefault="006C6AFB">
      <w:r>
        <w:separator/>
      </w:r>
    </w:p>
  </w:endnote>
  <w:endnote w:type="continuationSeparator" w:id="0">
    <w:p w:rsidR="006C6AFB" w:rsidRDefault="006C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964AC5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964AC5" w:rsidRDefault="00A91ADB" w:rsidP="00736B50">
          <w:pPr>
            <w:pStyle w:val="Tiret"/>
            <w:numPr>
              <w:ilvl w:val="0"/>
              <w:numId w:val="0"/>
            </w:numPr>
            <w:tabs>
              <w:tab w:val="left" w:pos="708"/>
            </w:tabs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964AC5" w:rsidRPr="00A36E93" w:rsidRDefault="00964AC5" w:rsidP="00736B50">
          <w:pPr>
            <w:pStyle w:val="En-tte"/>
            <w:jc w:val="right"/>
          </w:pPr>
          <w:r>
            <w:t>Inter Entreprise Individualisé</w:t>
          </w:r>
        </w:p>
      </w:tc>
    </w:tr>
  </w:tbl>
  <w:p w:rsidR="00964AC5" w:rsidRDefault="00964AC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AFB" w:rsidRDefault="006C6AFB">
      <w:r>
        <w:separator/>
      </w:r>
    </w:p>
  </w:footnote>
  <w:footnote w:type="continuationSeparator" w:id="0">
    <w:p w:rsidR="006C6AFB" w:rsidRDefault="006C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4B7"/>
    <w:rsid w:val="00065B10"/>
    <w:rsid w:val="0006784A"/>
    <w:rsid w:val="000F54C6"/>
    <w:rsid w:val="00105B5F"/>
    <w:rsid w:val="00154BC4"/>
    <w:rsid w:val="001B7B72"/>
    <w:rsid w:val="001F4A46"/>
    <w:rsid w:val="001F7E98"/>
    <w:rsid w:val="00226DC6"/>
    <w:rsid w:val="00274B64"/>
    <w:rsid w:val="002A1B49"/>
    <w:rsid w:val="002E0C40"/>
    <w:rsid w:val="002F1898"/>
    <w:rsid w:val="002F66AB"/>
    <w:rsid w:val="002F7479"/>
    <w:rsid w:val="003121BB"/>
    <w:rsid w:val="003206D4"/>
    <w:rsid w:val="003670F7"/>
    <w:rsid w:val="003836C0"/>
    <w:rsid w:val="003A5CF4"/>
    <w:rsid w:val="003D5956"/>
    <w:rsid w:val="00401054"/>
    <w:rsid w:val="0044285D"/>
    <w:rsid w:val="004650B2"/>
    <w:rsid w:val="0047254D"/>
    <w:rsid w:val="004C1932"/>
    <w:rsid w:val="004C1EF6"/>
    <w:rsid w:val="004F1F24"/>
    <w:rsid w:val="00551AC7"/>
    <w:rsid w:val="00576605"/>
    <w:rsid w:val="00585D65"/>
    <w:rsid w:val="005B429B"/>
    <w:rsid w:val="005B6DE4"/>
    <w:rsid w:val="005C17DA"/>
    <w:rsid w:val="0061235E"/>
    <w:rsid w:val="00637BEE"/>
    <w:rsid w:val="00672C86"/>
    <w:rsid w:val="0067723D"/>
    <w:rsid w:val="006C6AFB"/>
    <w:rsid w:val="006E1C8F"/>
    <w:rsid w:val="00700154"/>
    <w:rsid w:val="0070653A"/>
    <w:rsid w:val="00725E77"/>
    <w:rsid w:val="00727B87"/>
    <w:rsid w:val="00736B50"/>
    <w:rsid w:val="00765BED"/>
    <w:rsid w:val="00771E13"/>
    <w:rsid w:val="0077499E"/>
    <w:rsid w:val="00776163"/>
    <w:rsid w:val="007A03D6"/>
    <w:rsid w:val="007A1589"/>
    <w:rsid w:val="007A26A3"/>
    <w:rsid w:val="00804346"/>
    <w:rsid w:val="00810EB5"/>
    <w:rsid w:val="0085037F"/>
    <w:rsid w:val="0087017D"/>
    <w:rsid w:val="00873AC6"/>
    <w:rsid w:val="00881D8C"/>
    <w:rsid w:val="00893B8F"/>
    <w:rsid w:val="008A008A"/>
    <w:rsid w:val="008B59E6"/>
    <w:rsid w:val="008E3CA4"/>
    <w:rsid w:val="00914B11"/>
    <w:rsid w:val="00964839"/>
    <w:rsid w:val="00964AC5"/>
    <w:rsid w:val="00981CED"/>
    <w:rsid w:val="009E2935"/>
    <w:rsid w:val="009F6B6A"/>
    <w:rsid w:val="00A04F77"/>
    <w:rsid w:val="00A22949"/>
    <w:rsid w:val="00A27AF1"/>
    <w:rsid w:val="00A36E93"/>
    <w:rsid w:val="00A37651"/>
    <w:rsid w:val="00A7392D"/>
    <w:rsid w:val="00A91ADB"/>
    <w:rsid w:val="00AC519E"/>
    <w:rsid w:val="00AE5B2A"/>
    <w:rsid w:val="00AF7A05"/>
    <w:rsid w:val="00B3714A"/>
    <w:rsid w:val="00B76A7D"/>
    <w:rsid w:val="00B76B0B"/>
    <w:rsid w:val="00B90A8D"/>
    <w:rsid w:val="00B92EC5"/>
    <w:rsid w:val="00B96947"/>
    <w:rsid w:val="00C4370B"/>
    <w:rsid w:val="00C63B3A"/>
    <w:rsid w:val="00CD7B0C"/>
    <w:rsid w:val="00CE30C9"/>
    <w:rsid w:val="00CF7183"/>
    <w:rsid w:val="00D43A21"/>
    <w:rsid w:val="00D440A7"/>
    <w:rsid w:val="00DA4D75"/>
    <w:rsid w:val="00DA751E"/>
    <w:rsid w:val="00DD46A6"/>
    <w:rsid w:val="00E035A2"/>
    <w:rsid w:val="00E5127C"/>
    <w:rsid w:val="00E71486"/>
    <w:rsid w:val="00E82F7F"/>
    <w:rsid w:val="00ED6BAA"/>
    <w:rsid w:val="00EF2BE2"/>
    <w:rsid w:val="00F034A8"/>
    <w:rsid w:val="00F15BBE"/>
    <w:rsid w:val="00F45D3E"/>
    <w:rsid w:val="00F9659F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49BD502-C56B-42D3-B0F5-03F623A5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C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51AC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51AC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51AC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51AC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551AC7"/>
  </w:style>
  <w:style w:type="table" w:default="1" w:styleId="TableauNormal">
    <w:name w:val="Normal Table"/>
    <w:semiHidden/>
    <w:rsid w:val="00551AC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551AC7"/>
  </w:style>
  <w:style w:type="paragraph" w:styleId="En-tte">
    <w:name w:val="header"/>
    <w:basedOn w:val="Normal"/>
    <w:rsid w:val="00551AC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51AC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51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51AC7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551AC7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F034A8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551AC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50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2013-07-29T10:08:00Z</cp:lastPrinted>
  <dcterms:created xsi:type="dcterms:W3CDTF">2016-07-28T09:30:00Z</dcterms:created>
  <dcterms:modified xsi:type="dcterms:W3CDTF">2016-07-28T09:30:00Z</dcterms:modified>
</cp:coreProperties>
</file>