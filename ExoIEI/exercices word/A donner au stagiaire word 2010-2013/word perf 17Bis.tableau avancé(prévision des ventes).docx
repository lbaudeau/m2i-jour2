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369" w:rsidRDefault="00DC2369" w:rsidP="00DC2369">
      <w:pPr>
        <w:pStyle w:val="Titre2"/>
        <w:tabs>
          <w:tab w:val="right" w:pos="9000"/>
        </w:tabs>
      </w:pPr>
      <w:r w:rsidRPr="00DC2369">
        <w:rPr>
          <w:rStyle w:val="Titre1Car"/>
        </w:rPr>
        <w:t xml:space="preserve">WORD – </w:t>
      </w:r>
      <w:r w:rsidR="002A33AC">
        <w:rPr>
          <w:rStyle w:val="Titre1Car"/>
        </w:rPr>
        <w:t>Perfectionnement</w:t>
      </w:r>
      <w:r>
        <w:tab/>
      </w:r>
      <w:r w:rsidRPr="005B429B">
        <w:t xml:space="preserve">Exercice </w:t>
      </w:r>
      <w:r>
        <w:t>WO-</w:t>
      </w:r>
      <w:r w:rsidR="00AC48FD">
        <w:t>17Bis</w:t>
      </w:r>
    </w:p>
    <w:p w:rsidR="003D5956" w:rsidRDefault="00974EA5" w:rsidP="00A03590">
      <w:pPr>
        <w:pStyle w:val="Titre2"/>
      </w:pPr>
      <w:r>
        <w:t>Les Tableaux &amp; les Graphiques</w:t>
      </w:r>
    </w:p>
    <w:p w:rsidR="00375F48" w:rsidRDefault="00375F48" w:rsidP="00066CCF">
      <w:pPr>
        <w:pBdr>
          <w:bottom w:val="single" w:sz="4" w:space="1" w:color="auto"/>
        </w:pBdr>
      </w:pPr>
    </w:p>
    <w:p w:rsidR="00974EA5" w:rsidRDefault="0085037F" w:rsidP="00A92AA6">
      <w:pPr>
        <w:pStyle w:val="Titre3"/>
      </w:pPr>
      <w:r w:rsidRPr="00A92AA6">
        <w:t>ENONCE DE L’EXERCICE</w:t>
      </w:r>
    </w:p>
    <w:p w:rsidR="00974EA5" w:rsidRDefault="00974EA5" w:rsidP="00974EA5">
      <w:pPr>
        <w:pStyle w:val="Paragraphedeliste"/>
        <w:numPr>
          <w:ilvl w:val="0"/>
          <w:numId w:val="16"/>
        </w:numPr>
      </w:pPr>
      <w:r>
        <w:t>Créer un nouveau document</w:t>
      </w:r>
    </w:p>
    <w:p w:rsidR="00974EA5" w:rsidRDefault="00974EA5" w:rsidP="00974EA5">
      <w:pPr>
        <w:pStyle w:val="Paragraphedeliste"/>
        <w:numPr>
          <w:ilvl w:val="0"/>
          <w:numId w:val="16"/>
        </w:numPr>
      </w:pPr>
      <w:r>
        <w:t xml:space="preserve">Taper le texte ci-dessous et enregistrer </w:t>
      </w:r>
      <w:r w:rsidRPr="00A31219">
        <w:rPr>
          <w:b/>
        </w:rPr>
        <w:t>Prévisions des ventes</w:t>
      </w:r>
    </w:p>
    <w:p w:rsidR="00974EA5" w:rsidRDefault="00974EA5" w:rsidP="00974EA5">
      <w:pPr>
        <w:pStyle w:val="Paragraphedeliste"/>
        <w:numPr>
          <w:ilvl w:val="0"/>
          <w:numId w:val="16"/>
        </w:numPr>
      </w:pPr>
      <w:r>
        <w:t>Taper le tableau ci-dessous</w:t>
      </w:r>
    </w:p>
    <w:p w:rsidR="00974EA5" w:rsidRDefault="00974EA5" w:rsidP="00974EA5">
      <w:pPr>
        <w:pStyle w:val="Paragraphedeliste"/>
        <w:numPr>
          <w:ilvl w:val="0"/>
          <w:numId w:val="16"/>
        </w:numPr>
      </w:pPr>
      <w:r>
        <w:t>Créer un graphique dans la note de service</w:t>
      </w:r>
    </w:p>
    <w:p w:rsidR="00974EA5" w:rsidRDefault="00974EA5" w:rsidP="00974EA5"/>
    <w:p w:rsidR="00974EA5" w:rsidRDefault="00974EA5" w:rsidP="00974EA5"/>
    <w:p w:rsidR="00974EA5" w:rsidRDefault="00974EA5" w:rsidP="00974EA5">
      <w:pPr>
        <w:pBdr>
          <w:top w:val="single" w:sz="6" w:space="6" w:color="auto" w:shadow="1"/>
          <w:left w:val="single" w:sz="6" w:space="1" w:color="auto" w:shadow="1"/>
          <w:bottom w:val="single" w:sz="6" w:space="9" w:color="auto" w:shadow="1"/>
          <w:right w:val="single" w:sz="6" w:space="1" w:color="auto" w:shadow="1"/>
        </w:pBdr>
        <w:shd w:val="pct12" w:color="auto" w:fill="FFFFFF"/>
        <w:ind w:left="1134" w:right="1134"/>
        <w:jc w:val="center"/>
        <w:rPr>
          <w:b/>
          <w:i/>
          <w:sz w:val="32"/>
        </w:rPr>
      </w:pPr>
      <w:r>
        <w:rPr>
          <w:b/>
          <w:i/>
          <w:sz w:val="32"/>
        </w:rPr>
        <w:t>NOTE DE SERVICE</w:t>
      </w:r>
    </w:p>
    <w:p w:rsidR="00974EA5" w:rsidRDefault="00974EA5" w:rsidP="00974EA5"/>
    <w:p w:rsidR="00974EA5" w:rsidRDefault="00974EA5" w:rsidP="00974EA5">
      <w:pPr>
        <w:pStyle w:val="Titre4"/>
      </w:pPr>
      <w:r>
        <w:t>A l'attention des Directeurs d'agences</w:t>
      </w:r>
    </w:p>
    <w:p w:rsidR="00974EA5" w:rsidRDefault="00974EA5" w:rsidP="00974EA5"/>
    <w:p w:rsidR="00974EA5" w:rsidRDefault="00974EA5" w:rsidP="00974EA5">
      <w:pPr>
        <w:tabs>
          <w:tab w:val="left" w:pos="1276"/>
        </w:tabs>
      </w:pPr>
      <w:r>
        <w:rPr>
          <w:b/>
          <w:u w:val="single"/>
        </w:rPr>
        <w:t>Objet</w:t>
      </w:r>
      <w:r>
        <w:t xml:space="preserve"> :</w:t>
      </w:r>
      <w:r>
        <w:tab/>
      </w:r>
      <w:r>
        <w:rPr>
          <w:b/>
        </w:rPr>
        <w:t xml:space="preserve">PREVISIONS DES VENTES - </w:t>
      </w:r>
      <w:r>
        <w:rPr>
          <w:b/>
        </w:rPr>
        <w:tab/>
        <w:t>ANNEE 201</w:t>
      </w:r>
      <w:r w:rsidR="00024C64">
        <w:rPr>
          <w:b/>
        </w:rPr>
        <w:t>3</w:t>
      </w:r>
    </w:p>
    <w:p w:rsidR="00974EA5" w:rsidRDefault="00974EA5" w:rsidP="00974EA5">
      <w:pPr>
        <w:ind w:firstLine="567"/>
      </w:pPr>
    </w:p>
    <w:p w:rsidR="00974EA5" w:rsidRDefault="00974EA5" w:rsidP="00974EA5">
      <w:pPr>
        <w:ind w:firstLine="567"/>
      </w:pPr>
    </w:p>
    <w:p w:rsidR="00974EA5" w:rsidRDefault="00974EA5" w:rsidP="00974EA5">
      <w:pPr>
        <w:ind w:firstLine="567"/>
      </w:pPr>
      <w:r>
        <w:t>Lors de la dernière réunion du Comité de Direction, nous avions décidé de multiplier par 1,5 la production du premier trimestre.</w:t>
      </w:r>
    </w:p>
    <w:p w:rsidR="00974EA5" w:rsidRDefault="00974EA5" w:rsidP="00974EA5">
      <w:pPr>
        <w:ind w:firstLine="567"/>
      </w:pPr>
    </w:p>
    <w:p w:rsidR="00974EA5" w:rsidRDefault="00974EA5" w:rsidP="00974EA5">
      <w:pPr>
        <w:ind w:firstLine="567"/>
      </w:pPr>
      <w:r>
        <w:t>L'objectif est atteint, aussi nous espérons continuer notre progression toute l'année.</w:t>
      </w:r>
    </w:p>
    <w:p w:rsidR="00974EA5" w:rsidRDefault="00974EA5" w:rsidP="00974EA5">
      <w:pPr>
        <w:ind w:firstLine="567"/>
      </w:pPr>
      <w:bookmarkStart w:id="0" w:name="_GoBack"/>
      <w:bookmarkEnd w:id="0"/>
    </w:p>
    <w:p w:rsidR="00974EA5" w:rsidRDefault="00974EA5" w:rsidP="00974EA5">
      <w:pPr>
        <w:ind w:firstLine="567"/>
      </w:pPr>
      <w:r>
        <w:t xml:space="preserve">Voici </w:t>
      </w:r>
      <w:r w:rsidR="00024C64">
        <w:t>nos prévisions pour l'année 2013</w:t>
      </w:r>
      <w:r>
        <w:t xml:space="preserve"> :</w:t>
      </w:r>
    </w:p>
    <w:p w:rsidR="00974EA5" w:rsidRDefault="00974EA5" w:rsidP="00974EA5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955"/>
        <w:gridCol w:w="1701"/>
        <w:gridCol w:w="1701"/>
        <w:gridCol w:w="1701"/>
        <w:gridCol w:w="1701"/>
      </w:tblGrid>
      <w:tr w:rsidR="00974EA5" w:rsidTr="005441D9">
        <w:trPr>
          <w:jc w:val="center"/>
        </w:trPr>
        <w:tc>
          <w:tcPr>
            <w:tcW w:w="1955" w:type="dxa"/>
            <w:tcBorders>
              <w:top w:val="nil"/>
              <w:left w:val="nil"/>
            </w:tcBorders>
          </w:tcPr>
          <w:p w:rsidR="00974EA5" w:rsidRDefault="00974EA5" w:rsidP="005441D9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single" w:sz="6" w:space="0" w:color="auto"/>
            </w:tcBorders>
          </w:tcPr>
          <w:p w:rsidR="00974EA5" w:rsidRDefault="00974EA5" w:rsidP="005441D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1er trim</w:t>
            </w:r>
          </w:p>
        </w:tc>
        <w:tc>
          <w:tcPr>
            <w:tcW w:w="1701" w:type="dxa"/>
            <w:tcBorders>
              <w:top w:val="single" w:sz="6" w:space="0" w:color="auto"/>
            </w:tcBorders>
          </w:tcPr>
          <w:p w:rsidR="00974EA5" w:rsidRDefault="00974EA5" w:rsidP="005441D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2è trim</w:t>
            </w:r>
          </w:p>
        </w:tc>
        <w:tc>
          <w:tcPr>
            <w:tcW w:w="1701" w:type="dxa"/>
            <w:tcBorders>
              <w:top w:val="single" w:sz="6" w:space="0" w:color="auto"/>
            </w:tcBorders>
          </w:tcPr>
          <w:p w:rsidR="00974EA5" w:rsidRDefault="00974EA5" w:rsidP="005441D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3è trim</w:t>
            </w:r>
          </w:p>
        </w:tc>
        <w:tc>
          <w:tcPr>
            <w:tcW w:w="1701" w:type="dxa"/>
            <w:tcBorders>
              <w:top w:val="single" w:sz="6" w:space="0" w:color="auto"/>
            </w:tcBorders>
          </w:tcPr>
          <w:p w:rsidR="00974EA5" w:rsidRDefault="00974EA5" w:rsidP="005441D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4è trim</w:t>
            </w:r>
          </w:p>
        </w:tc>
      </w:tr>
      <w:tr w:rsidR="00974EA5" w:rsidTr="005441D9">
        <w:trPr>
          <w:jc w:val="center"/>
        </w:trPr>
        <w:tc>
          <w:tcPr>
            <w:tcW w:w="1955" w:type="dxa"/>
          </w:tcPr>
          <w:p w:rsidR="00974EA5" w:rsidRDefault="00974EA5" w:rsidP="005441D9">
            <w:pPr>
              <w:spacing w:before="120" w:after="120"/>
              <w:rPr>
                <w:b/>
              </w:rPr>
            </w:pPr>
            <w:r>
              <w:rPr>
                <w:b/>
              </w:rPr>
              <w:t>Production</w:t>
            </w:r>
          </w:p>
        </w:tc>
        <w:tc>
          <w:tcPr>
            <w:tcW w:w="1701" w:type="dxa"/>
          </w:tcPr>
          <w:p w:rsidR="00974EA5" w:rsidRDefault="00974EA5" w:rsidP="00576E87">
            <w:pPr>
              <w:tabs>
                <w:tab w:val="decimal" w:pos="1079"/>
              </w:tabs>
              <w:spacing w:before="120" w:after="120"/>
            </w:pPr>
            <w:r>
              <w:t>150000</w:t>
            </w:r>
          </w:p>
        </w:tc>
        <w:tc>
          <w:tcPr>
            <w:tcW w:w="1701" w:type="dxa"/>
          </w:tcPr>
          <w:p w:rsidR="00974EA5" w:rsidRDefault="00974EA5" w:rsidP="00576E87">
            <w:pPr>
              <w:tabs>
                <w:tab w:val="decimal" w:pos="1079"/>
              </w:tabs>
              <w:spacing w:before="120" w:after="120"/>
            </w:pPr>
            <w:r>
              <w:t>250000</w:t>
            </w:r>
          </w:p>
        </w:tc>
        <w:tc>
          <w:tcPr>
            <w:tcW w:w="1701" w:type="dxa"/>
          </w:tcPr>
          <w:p w:rsidR="00974EA5" w:rsidRDefault="00974EA5" w:rsidP="00576E87">
            <w:pPr>
              <w:tabs>
                <w:tab w:val="decimal" w:pos="1079"/>
              </w:tabs>
              <w:spacing w:before="120" w:after="120"/>
            </w:pPr>
            <w:r>
              <w:t>300000</w:t>
            </w:r>
          </w:p>
        </w:tc>
        <w:tc>
          <w:tcPr>
            <w:tcW w:w="1701" w:type="dxa"/>
          </w:tcPr>
          <w:p w:rsidR="00974EA5" w:rsidRDefault="00974EA5" w:rsidP="00576E87">
            <w:pPr>
              <w:tabs>
                <w:tab w:val="decimal" w:pos="1079"/>
              </w:tabs>
              <w:spacing w:before="120" w:after="120"/>
            </w:pPr>
            <w:r>
              <w:t>350000</w:t>
            </w:r>
          </w:p>
        </w:tc>
      </w:tr>
      <w:tr w:rsidR="00974EA5" w:rsidTr="005441D9">
        <w:trPr>
          <w:jc w:val="center"/>
        </w:trPr>
        <w:tc>
          <w:tcPr>
            <w:tcW w:w="1955" w:type="dxa"/>
          </w:tcPr>
          <w:p w:rsidR="00974EA5" w:rsidRDefault="00974EA5" w:rsidP="005441D9">
            <w:pPr>
              <w:spacing w:before="120" w:after="120"/>
              <w:rPr>
                <w:b/>
              </w:rPr>
            </w:pPr>
            <w:r>
              <w:rPr>
                <w:b/>
              </w:rPr>
              <w:t>Ventes</w:t>
            </w:r>
          </w:p>
        </w:tc>
        <w:tc>
          <w:tcPr>
            <w:tcW w:w="1701" w:type="dxa"/>
          </w:tcPr>
          <w:p w:rsidR="00974EA5" w:rsidRDefault="00974EA5" w:rsidP="00576E87">
            <w:pPr>
              <w:tabs>
                <w:tab w:val="decimal" w:pos="1079"/>
              </w:tabs>
              <w:spacing w:before="120" w:after="120"/>
            </w:pPr>
            <w:r>
              <w:t>90000</w:t>
            </w:r>
          </w:p>
        </w:tc>
        <w:tc>
          <w:tcPr>
            <w:tcW w:w="1701" w:type="dxa"/>
          </w:tcPr>
          <w:p w:rsidR="00974EA5" w:rsidRDefault="00974EA5" w:rsidP="00576E87">
            <w:pPr>
              <w:tabs>
                <w:tab w:val="decimal" w:pos="1079"/>
              </w:tabs>
              <w:spacing w:before="120" w:after="120"/>
            </w:pPr>
            <w:r>
              <w:t>125000</w:t>
            </w:r>
          </w:p>
        </w:tc>
        <w:tc>
          <w:tcPr>
            <w:tcW w:w="1701" w:type="dxa"/>
          </w:tcPr>
          <w:p w:rsidR="00974EA5" w:rsidRDefault="00974EA5" w:rsidP="00576E87">
            <w:pPr>
              <w:tabs>
                <w:tab w:val="decimal" w:pos="1079"/>
              </w:tabs>
              <w:spacing w:before="120" w:after="120"/>
            </w:pPr>
            <w:r>
              <w:t>290000</w:t>
            </w:r>
          </w:p>
        </w:tc>
        <w:tc>
          <w:tcPr>
            <w:tcW w:w="1701" w:type="dxa"/>
          </w:tcPr>
          <w:p w:rsidR="00974EA5" w:rsidRDefault="00974EA5" w:rsidP="00576E87">
            <w:pPr>
              <w:tabs>
                <w:tab w:val="decimal" w:pos="1079"/>
              </w:tabs>
              <w:spacing w:before="120" w:after="120"/>
            </w:pPr>
            <w:r>
              <w:t>320000</w:t>
            </w:r>
          </w:p>
        </w:tc>
      </w:tr>
    </w:tbl>
    <w:p w:rsidR="00974EA5" w:rsidRDefault="00974EA5" w:rsidP="00974EA5"/>
    <w:p w:rsidR="0085037F" w:rsidRPr="00974EA5" w:rsidRDefault="00024C64" w:rsidP="00974EA5">
      <w:r w:rsidRPr="004C464B">
        <w:rPr>
          <w:noProof/>
        </w:rPr>
        <w:drawing>
          <wp:inline distT="0" distB="0" distL="0" distR="0">
            <wp:extent cx="5913755" cy="2434590"/>
            <wp:effectExtent l="0" t="0" r="10795" b="3810"/>
            <wp:docPr id="1" name="Obje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85037F" w:rsidRPr="00974EA5" w:rsidSect="00974EA5">
      <w:footerReference w:type="default" r:id="rId9"/>
      <w:pgSz w:w="11906" w:h="16838"/>
      <w:pgMar w:top="993" w:right="1417" w:bottom="1560" w:left="1417" w:header="708" w:footer="435" w:gutter="0"/>
      <w:pgBorders>
        <w:top w:val="pushPinNote1" w:sz="10" w:space="1" w:color="auto"/>
        <w:left w:val="pushPinNote1" w:sz="10" w:space="24" w:color="auto"/>
        <w:bottom w:val="pushPinNote1" w:sz="10" w:space="1" w:color="auto"/>
        <w:right w:val="pushPinNote1" w:sz="1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1D9" w:rsidRDefault="005441D9">
      <w:r>
        <w:separator/>
      </w:r>
    </w:p>
  </w:endnote>
  <w:endnote w:type="continuationSeparator" w:id="0">
    <w:p w:rsidR="005441D9" w:rsidRDefault="00544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clear" w:color="auto" w:fill="E0E0E0"/>
      <w:tblLook w:val="01E0" w:firstRow="1" w:lastRow="1" w:firstColumn="1" w:lastColumn="1" w:noHBand="0" w:noVBand="0"/>
    </w:tblPr>
    <w:tblGrid>
      <w:gridCol w:w="4490"/>
      <w:gridCol w:w="4582"/>
    </w:tblGrid>
    <w:tr w:rsidR="00DC2369" w:rsidTr="006F31A0">
      <w:trPr>
        <w:trHeight w:val="533"/>
      </w:trPr>
      <w:tc>
        <w:tcPr>
          <w:tcW w:w="4608" w:type="dxa"/>
          <w:shd w:val="clear" w:color="auto" w:fill="E0E0E0"/>
          <w:vAlign w:val="center"/>
        </w:tcPr>
        <w:p w:rsidR="00DC2369" w:rsidRDefault="00024C64" w:rsidP="00DC2369">
          <w:pPr>
            <w:pStyle w:val="En-tte"/>
          </w:pPr>
          <w:r w:rsidRPr="004C464B">
            <w:rPr>
              <w:noProof/>
            </w:rPr>
            <w:drawing>
              <wp:inline distT="0" distB="0" distL="0" distR="0">
                <wp:extent cx="700405" cy="581660"/>
                <wp:effectExtent l="0" t="0" r="0" b="0"/>
                <wp:docPr id="2" name="Image 1" descr="logo M2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logo M2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0405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E0E0E0"/>
          <w:vAlign w:val="center"/>
        </w:tcPr>
        <w:p w:rsidR="00DC2369" w:rsidRPr="00A36E93" w:rsidRDefault="00DC2369" w:rsidP="006F31A0">
          <w:pPr>
            <w:pStyle w:val="En-tte"/>
            <w:jc w:val="right"/>
          </w:pPr>
          <w:r>
            <w:t>Inter Entreprise Individualisé</w:t>
          </w:r>
        </w:p>
      </w:tc>
    </w:tr>
  </w:tbl>
  <w:p w:rsidR="003B3596" w:rsidRDefault="003B3596" w:rsidP="00881D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1D9" w:rsidRDefault="005441D9">
      <w:r>
        <w:separator/>
      </w:r>
    </w:p>
  </w:footnote>
  <w:footnote w:type="continuationSeparator" w:id="0">
    <w:p w:rsidR="005441D9" w:rsidRDefault="005441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9DD0456"/>
    <w:multiLevelType w:val="multilevel"/>
    <w:tmpl w:val="B9C0B4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3505D4"/>
    <w:multiLevelType w:val="hybridMultilevel"/>
    <w:tmpl w:val="B9C0B4C4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794CE1"/>
    <w:multiLevelType w:val="hybridMultilevel"/>
    <w:tmpl w:val="6F92A0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BB3DCA"/>
    <w:multiLevelType w:val="hybridMultilevel"/>
    <w:tmpl w:val="F28EE2EC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>
    <w:nsid w:val="49D42151"/>
    <w:multiLevelType w:val="hybridMultilevel"/>
    <w:tmpl w:val="06F4084A"/>
    <w:lvl w:ilvl="0" w:tplc="DFF43CEE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DA0B29"/>
    <w:multiLevelType w:val="hybridMultilevel"/>
    <w:tmpl w:val="D0B8CB3C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5496FBB"/>
    <w:multiLevelType w:val="hybridMultilevel"/>
    <w:tmpl w:val="40CE6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38748F"/>
    <w:multiLevelType w:val="hybridMultilevel"/>
    <w:tmpl w:val="E60CE898"/>
    <w:lvl w:ilvl="0" w:tplc="7EA612D6">
      <w:start w:val="8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14"/>
  </w:num>
  <w:num w:numId="4">
    <w:abstractNumId w:val="8"/>
  </w:num>
  <w:num w:numId="5">
    <w:abstractNumId w:val="0"/>
  </w:num>
  <w:num w:numId="6">
    <w:abstractNumId w:val="5"/>
  </w:num>
  <w:num w:numId="7">
    <w:abstractNumId w:val="2"/>
  </w:num>
  <w:num w:numId="8">
    <w:abstractNumId w:val="1"/>
  </w:num>
  <w:num w:numId="9">
    <w:abstractNumId w:val="13"/>
  </w:num>
  <w:num w:numId="10">
    <w:abstractNumId w:val="9"/>
  </w:num>
  <w:num w:numId="11">
    <w:abstractNumId w:val="3"/>
  </w:num>
  <w:num w:numId="12">
    <w:abstractNumId w:val="10"/>
  </w:num>
  <w:num w:numId="13">
    <w:abstractNumId w:val="4"/>
  </w:num>
  <w:num w:numId="14">
    <w:abstractNumId w:val="2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1024F"/>
    <w:rsid w:val="00021750"/>
    <w:rsid w:val="00024C64"/>
    <w:rsid w:val="00053D72"/>
    <w:rsid w:val="00065B10"/>
    <w:rsid w:val="00066CCF"/>
    <w:rsid w:val="0006784A"/>
    <w:rsid w:val="000969A4"/>
    <w:rsid w:val="000D41AB"/>
    <w:rsid w:val="000F7FFC"/>
    <w:rsid w:val="00145D0D"/>
    <w:rsid w:val="00170FD1"/>
    <w:rsid w:val="00196D67"/>
    <w:rsid w:val="001D0D67"/>
    <w:rsid w:val="001F7E98"/>
    <w:rsid w:val="002019EE"/>
    <w:rsid w:val="0021467C"/>
    <w:rsid w:val="00234463"/>
    <w:rsid w:val="002A33AC"/>
    <w:rsid w:val="002F1898"/>
    <w:rsid w:val="002F7479"/>
    <w:rsid w:val="003206D4"/>
    <w:rsid w:val="00375F48"/>
    <w:rsid w:val="003761E5"/>
    <w:rsid w:val="00393D01"/>
    <w:rsid w:val="00395FF7"/>
    <w:rsid w:val="00397276"/>
    <w:rsid w:val="003A5CF4"/>
    <w:rsid w:val="003B3596"/>
    <w:rsid w:val="003D5956"/>
    <w:rsid w:val="003E2AFE"/>
    <w:rsid w:val="00413CEF"/>
    <w:rsid w:val="004219B7"/>
    <w:rsid w:val="00444698"/>
    <w:rsid w:val="004922E6"/>
    <w:rsid w:val="004A4FA6"/>
    <w:rsid w:val="004B5B41"/>
    <w:rsid w:val="004F1F24"/>
    <w:rsid w:val="005441D9"/>
    <w:rsid w:val="00576E87"/>
    <w:rsid w:val="00585D65"/>
    <w:rsid w:val="005B7ACE"/>
    <w:rsid w:val="005C17DA"/>
    <w:rsid w:val="00617AE4"/>
    <w:rsid w:val="00655760"/>
    <w:rsid w:val="00672C86"/>
    <w:rsid w:val="00691D30"/>
    <w:rsid w:val="006F31A0"/>
    <w:rsid w:val="00776163"/>
    <w:rsid w:val="00794E6E"/>
    <w:rsid w:val="007C16F5"/>
    <w:rsid w:val="007D4007"/>
    <w:rsid w:val="0080338D"/>
    <w:rsid w:val="00804346"/>
    <w:rsid w:val="0085037F"/>
    <w:rsid w:val="008529C3"/>
    <w:rsid w:val="00856724"/>
    <w:rsid w:val="008611DF"/>
    <w:rsid w:val="00881D8C"/>
    <w:rsid w:val="00893B8F"/>
    <w:rsid w:val="008A2A3D"/>
    <w:rsid w:val="008B3645"/>
    <w:rsid w:val="008D33D4"/>
    <w:rsid w:val="008F1918"/>
    <w:rsid w:val="008F262A"/>
    <w:rsid w:val="008F5AE7"/>
    <w:rsid w:val="009546F6"/>
    <w:rsid w:val="00974EA5"/>
    <w:rsid w:val="009D2E1E"/>
    <w:rsid w:val="009E22FE"/>
    <w:rsid w:val="009E558F"/>
    <w:rsid w:val="009F6B6A"/>
    <w:rsid w:val="00A03590"/>
    <w:rsid w:val="00A22949"/>
    <w:rsid w:val="00A31219"/>
    <w:rsid w:val="00A36E93"/>
    <w:rsid w:val="00A37651"/>
    <w:rsid w:val="00A74DE7"/>
    <w:rsid w:val="00A92AA6"/>
    <w:rsid w:val="00AB2FA3"/>
    <w:rsid w:val="00AC48FD"/>
    <w:rsid w:val="00AD66A9"/>
    <w:rsid w:val="00AE5B2A"/>
    <w:rsid w:val="00AE7202"/>
    <w:rsid w:val="00B02521"/>
    <w:rsid w:val="00B037B6"/>
    <w:rsid w:val="00B17FB3"/>
    <w:rsid w:val="00B75F61"/>
    <w:rsid w:val="00B90D73"/>
    <w:rsid w:val="00BF4231"/>
    <w:rsid w:val="00C51307"/>
    <w:rsid w:val="00C55771"/>
    <w:rsid w:val="00CA47FF"/>
    <w:rsid w:val="00CC7AF3"/>
    <w:rsid w:val="00CD0044"/>
    <w:rsid w:val="00CD7CA2"/>
    <w:rsid w:val="00CE30C9"/>
    <w:rsid w:val="00CE33F2"/>
    <w:rsid w:val="00D03409"/>
    <w:rsid w:val="00D16BF3"/>
    <w:rsid w:val="00D26479"/>
    <w:rsid w:val="00D26ABB"/>
    <w:rsid w:val="00D403CA"/>
    <w:rsid w:val="00D440A7"/>
    <w:rsid w:val="00D462A8"/>
    <w:rsid w:val="00D54EB1"/>
    <w:rsid w:val="00D60B7A"/>
    <w:rsid w:val="00D963C9"/>
    <w:rsid w:val="00DA4D75"/>
    <w:rsid w:val="00DB6E26"/>
    <w:rsid w:val="00DC2369"/>
    <w:rsid w:val="00E5292F"/>
    <w:rsid w:val="00E80332"/>
    <w:rsid w:val="00E814C8"/>
    <w:rsid w:val="00EB3835"/>
    <w:rsid w:val="00ED6851"/>
    <w:rsid w:val="00EF2BE2"/>
    <w:rsid w:val="00F05BE4"/>
    <w:rsid w:val="00F116F9"/>
    <w:rsid w:val="00F15BBE"/>
    <w:rsid w:val="00F36D77"/>
    <w:rsid w:val="00F45D3E"/>
    <w:rsid w:val="00FC4D2C"/>
    <w:rsid w:val="00FD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D8D65CED-A66E-4938-A287-B363A4C9A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307"/>
    <w:rPr>
      <w:rFonts w:ascii="Verdana" w:hAnsi="Verdana"/>
      <w:szCs w:val="24"/>
    </w:rPr>
  </w:style>
  <w:style w:type="paragraph" w:styleId="Titre1">
    <w:name w:val="heading 1"/>
    <w:basedOn w:val="Normal"/>
    <w:next w:val="Normal"/>
    <w:link w:val="Titre1Car"/>
    <w:qFormat/>
    <w:rsid w:val="00C51307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C51307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C51307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C51307"/>
    <w:pPr>
      <w:keepNext/>
      <w:spacing w:before="240" w:after="60"/>
      <w:outlineLvl w:val="3"/>
    </w:pPr>
    <w:rPr>
      <w:b/>
      <w:bCs/>
      <w:sz w:val="24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26ABB"/>
    <w:pPr>
      <w:keepNext/>
      <w:keepLines/>
      <w:spacing w:before="200" w:line="276" w:lineRule="auto"/>
      <w:outlineLvl w:val="4"/>
    </w:pPr>
    <w:rPr>
      <w:rFonts w:ascii="Cambria" w:hAnsi="Cambria"/>
      <w:color w:val="243F60"/>
      <w:sz w:val="22"/>
      <w:szCs w:val="22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C51307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C51307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C513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C51307"/>
    <w:pPr>
      <w:numPr>
        <w:numId w:val="7"/>
      </w:numPr>
    </w:pPr>
  </w:style>
  <w:style w:type="paragraph" w:styleId="Textedebulles">
    <w:name w:val="Balloon Text"/>
    <w:basedOn w:val="Normal"/>
    <w:semiHidden/>
    <w:rsid w:val="008529C3"/>
    <w:rPr>
      <w:rFonts w:ascii="Tahoma" w:hAnsi="Tahoma" w:cs="Tahoma"/>
      <w:sz w:val="16"/>
      <w:szCs w:val="16"/>
    </w:rPr>
  </w:style>
  <w:style w:type="paragraph" w:customStyle="1" w:styleId="Puce">
    <w:name w:val="Puce"/>
    <w:basedOn w:val="Normal"/>
    <w:rsid w:val="00C51307"/>
    <w:pPr>
      <w:numPr>
        <w:ilvl w:val="1"/>
        <w:numId w:val="9"/>
      </w:numPr>
    </w:pPr>
  </w:style>
  <w:style w:type="character" w:customStyle="1" w:styleId="Titre1Car">
    <w:name w:val="Titre 1 Car"/>
    <w:link w:val="Titre1"/>
    <w:rsid w:val="00DC2369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character" w:customStyle="1" w:styleId="Titre2Car">
    <w:name w:val="Titre 2 Car"/>
    <w:link w:val="Titre2"/>
    <w:rsid w:val="00C51307"/>
    <w:rPr>
      <w:rFonts w:ascii="Verdana" w:hAnsi="Verdana" w:cs="Arial"/>
      <w:b/>
      <w:bCs/>
      <w:sz w:val="24"/>
      <w:szCs w:val="24"/>
      <w:lang w:val="fr-FR" w:eastAsia="fr-FR" w:bidi="ar-SA"/>
    </w:rPr>
  </w:style>
  <w:style w:type="paragraph" w:styleId="Paragraphedeliste">
    <w:name w:val="List Paragraph"/>
    <w:basedOn w:val="Normal"/>
    <w:uiPriority w:val="34"/>
    <w:qFormat/>
    <w:rsid w:val="00395FF7"/>
    <w:pPr>
      <w:ind w:left="720"/>
      <w:contextualSpacing/>
    </w:pPr>
  </w:style>
  <w:style w:type="character" w:customStyle="1" w:styleId="Titre5Car">
    <w:name w:val="Titre 5 Car"/>
    <w:link w:val="Titre5"/>
    <w:uiPriority w:val="9"/>
    <w:rsid w:val="00D26ABB"/>
    <w:rPr>
      <w:rFonts w:ascii="Cambria" w:eastAsia="Times New Roman" w:hAnsi="Cambria" w:cs="Times New Roman"/>
      <w:color w:val="243F60"/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8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63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07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1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3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fi.LYONPORT1\Bureau\exercices%20MEDIAPLUS\word\modele%20exercice.dot" TargetMode="Externa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Feuille_de_calcul_Microsoft_Excel1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fr-FR"/>
              <a:t>PREVISIONS 2013</a:t>
            </a:r>
          </a:p>
        </c:rich>
      </c:tx>
      <c:layout>
        <c:manualLayout>
          <c:xMode val="edge"/>
          <c:yMode val="edge"/>
          <c:x val="0.40282294221419046"/>
          <c:y val="1.9178176498429501E-2"/>
        </c:manualLayout>
      </c:layout>
      <c:overlay val="0"/>
    </c:title>
    <c:autoTitleDeleted val="0"/>
    <c:view3D>
      <c:rotX val="15"/>
      <c:hPercent val="36"/>
      <c:rotY val="20"/>
      <c:depthPercent val="20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8.360477741585251E-2"/>
          <c:y val="0.21369863013698648"/>
          <c:w val="0.74484256243213953"/>
          <c:h val="0.65753424657534265"/>
        </c:manualLayout>
      </c:layout>
      <c:bar3DChart>
        <c:barDir val="col"/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PRODUCTION</c:v>
                </c:pt>
              </c:strCache>
            </c:strRef>
          </c:tx>
          <c:invertIfNegative val="0"/>
          <c:cat>
            <c:strRef>
              <c:f>Sheet1!$B$1:$E$1</c:f>
              <c:strCache>
                <c:ptCount val="4"/>
                <c:pt idx="0">
                  <c:v>1er trim</c:v>
                </c:pt>
                <c:pt idx="1">
                  <c:v>2è trim</c:v>
                </c:pt>
                <c:pt idx="2">
                  <c:v>3è trim</c:v>
                </c:pt>
                <c:pt idx="3">
                  <c:v>4è trim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150000</c:v>
                </c:pt>
                <c:pt idx="1">
                  <c:v>250000</c:v>
                </c:pt>
                <c:pt idx="2">
                  <c:v>300000</c:v>
                </c:pt>
                <c:pt idx="3">
                  <c:v>350000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VENTES</c:v>
                </c:pt>
              </c:strCache>
            </c:strRef>
          </c:tx>
          <c:invertIfNegative val="0"/>
          <c:cat>
            <c:strRef>
              <c:f>Sheet1!$B$1:$E$1</c:f>
              <c:strCache>
                <c:ptCount val="4"/>
                <c:pt idx="0">
                  <c:v>1er trim</c:v>
                </c:pt>
                <c:pt idx="1">
                  <c:v>2è trim</c:v>
                </c:pt>
                <c:pt idx="2">
                  <c:v>3è trim</c:v>
                </c:pt>
                <c:pt idx="3">
                  <c:v>4è trim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90000</c:v>
                </c:pt>
                <c:pt idx="1">
                  <c:v>125000</c:v>
                </c:pt>
                <c:pt idx="2">
                  <c:v>290000</c:v>
                </c:pt>
                <c:pt idx="3">
                  <c:v>320000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cylinder"/>
        <c:axId val="204719904"/>
        <c:axId val="204722704"/>
        <c:axId val="138337584"/>
      </c:bar3DChart>
      <c:catAx>
        <c:axId val="2047199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gradFill flip="none" rotWithShape="1">
            <a:gsLst>
              <a:gs pos="0">
                <a:srgbClr val="FBEAC7"/>
              </a:gs>
              <a:gs pos="17999">
                <a:srgbClr val="FEE7F2"/>
              </a:gs>
              <a:gs pos="36000">
                <a:srgbClr val="FAC77D"/>
              </a:gs>
              <a:gs pos="61000">
                <a:srgbClr val="FBA97D"/>
              </a:gs>
              <a:gs pos="82001">
                <a:srgbClr val="FBD49C"/>
              </a:gs>
              <a:gs pos="100000">
                <a:srgbClr val="FEE7F2"/>
              </a:gs>
            </a:gsLst>
            <a:lin ang="18900000" scaled="1"/>
            <a:tileRect/>
          </a:gradFill>
          <a:effectLst>
            <a:outerShdw blurRad="50800" dist="50800" dir="5400000" algn="ctr" rotWithShape="0">
              <a:schemeClr val="accent2"/>
            </a:outerShdw>
          </a:effectLst>
        </c:spPr>
        <c:txPr>
          <a:bodyPr rot="0" vert="horz"/>
          <a:lstStyle/>
          <a:p>
            <a:pPr>
              <a:defRPr b="1"/>
            </a:pPr>
            <a:endParaRPr lang="fr-FR"/>
          </a:p>
        </c:txPr>
        <c:crossAx val="204722704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204722704"/>
        <c:scaling>
          <c:orientation val="minMax"/>
        </c:scaling>
        <c:delete val="0"/>
        <c:axPos val="l"/>
        <c:majorGridlines/>
        <c:numFmt formatCode="###,0\.00\ \€" sourceLinked="0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fr-FR"/>
          </a:p>
        </c:txPr>
        <c:crossAx val="204719904"/>
        <c:crosses val="autoZero"/>
        <c:crossBetween val="between"/>
      </c:valAx>
      <c:serAx>
        <c:axId val="1383375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2">
            <a:solidFill>
              <a:srgbClr val="808080"/>
            </a:solidFill>
            <a:prstDash val="solid"/>
          </a:ln>
        </c:spPr>
        <c:txPr>
          <a:bodyPr rot="0" vert="horz"/>
          <a:lstStyle/>
          <a:p>
            <a:pPr>
              <a:defRPr sz="999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fr-FR"/>
          </a:p>
        </c:txPr>
        <c:crossAx val="204722704"/>
        <c:crosses val="autoZero"/>
        <c:tickLblSkip val="1"/>
        <c:tickMarkSkip val="1"/>
      </c:serAx>
      <c:spPr>
        <a:noFill/>
        <a:ln w="25374">
          <a:noFill/>
        </a:ln>
      </c:spPr>
    </c:plotArea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CF238-2509-4AFB-99FD-B0B985E9D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0</TotalTime>
  <Pages>1</Pages>
  <Words>110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adhara</Company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cp:lastModifiedBy>Master</cp:lastModifiedBy>
  <cp:revision>2</cp:revision>
  <cp:lastPrinted>2005-09-29T10:30:00Z</cp:lastPrinted>
  <dcterms:created xsi:type="dcterms:W3CDTF">2016-07-28T09:58:00Z</dcterms:created>
  <dcterms:modified xsi:type="dcterms:W3CDTF">2016-07-28T09:58:00Z</dcterms:modified>
</cp:coreProperties>
</file>