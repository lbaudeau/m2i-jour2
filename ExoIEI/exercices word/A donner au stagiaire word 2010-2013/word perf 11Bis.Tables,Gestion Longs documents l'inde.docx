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502FC" w:rsidP="00DC2369">
      <w:pPr>
        <w:pStyle w:val="Titre2"/>
        <w:tabs>
          <w:tab w:val="right" w:pos="9000"/>
        </w:tabs>
      </w:pPr>
      <w:r>
        <w:rPr>
          <w:rStyle w:val="Titre1Car"/>
        </w:rPr>
        <w:t>WORD</w:t>
      </w:r>
      <w:r w:rsidR="0090291A">
        <w:rPr>
          <w:rStyle w:val="Titre1Car"/>
        </w:rPr>
        <w:t xml:space="preserve"> </w:t>
      </w:r>
      <w:r w:rsidR="00DC2369" w:rsidRPr="00DC2369">
        <w:rPr>
          <w:rStyle w:val="Titre1Car"/>
        </w:rPr>
        <w:t xml:space="preserve">– </w:t>
      </w:r>
      <w:r w:rsidR="002A33AC">
        <w:rPr>
          <w:rStyle w:val="Titre1Car"/>
        </w:rPr>
        <w:t>Perfectionnement</w:t>
      </w:r>
      <w:r w:rsidR="00DC2369">
        <w:tab/>
      </w:r>
      <w:r>
        <w:t xml:space="preserve">Synthèse </w:t>
      </w:r>
    </w:p>
    <w:p w:rsidR="00552B35" w:rsidRDefault="00413CEF" w:rsidP="00A03590">
      <w:pPr>
        <w:pStyle w:val="Titre2"/>
      </w:pPr>
      <w:r>
        <w:t>Gestion des Longs Documents :</w:t>
      </w:r>
    </w:p>
    <w:p w:rsidR="003D5956" w:rsidRDefault="00413CEF" w:rsidP="00A03590">
      <w:pPr>
        <w:pStyle w:val="Titre2"/>
      </w:pPr>
      <w:r>
        <w:t>Plan</w:t>
      </w:r>
      <w:r w:rsidR="008F262A">
        <w:t xml:space="preserve">, </w:t>
      </w:r>
      <w:r w:rsidR="00552B35">
        <w:t>Styles</w:t>
      </w:r>
      <w:r w:rsidR="008F262A">
        <w:t xml:space="preserve">, </w:t>
      </w:r>
      <w:r w:rsidR="00552B35">
        <w:t xml:space="preserve">Entête et Pied de Page, Sections, </w:t>
      </w:r>
      <w:r w:rsidR="008F262A">
        <w:t>Images, Table des Matières et Table des Illustrations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Pr="00A92AA6" w:rsidRDefault="00DF2E72" w:rsidP="00A92AA6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480695</wp:posOffset>
                </wp:positionV>
                <wp:extent cx="3118485" cy="623570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5" cy="623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F96" w:rsidRPr="00FD2F96" w:rsidRDefault="00444698" w:rsidP="00FD2F9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</w:t>
                            </w:r>
                            <w:r w:rsidR="00FD2F96" w:rsidRPr="00FD2F96">
                              <w:rPr>
                                <w:sz w:val="16"/>
                              </w:rPr>
                              <w:t xml:space="preserve"> - HISTOIRE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Pré- et </w:t>
                            </w:r>
                            <w:proofErr w:type="spellStart"/>
                            <w:r w:rsidRPr="00FD2F96">
                              <w:rPr>
                                <w:sz w:val="16"/>
                              </w:rPr>
                              <w:t>proto-histoire</w:t>
                            </w:r>
                            <w:proofErr w:type="spellEnd"/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L'Ère des réformes 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La conquête musulmane 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La conquête européenne 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1508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1857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Vers l'indépendance 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Construction de la nation.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Une partition douloureuse 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Après 1947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De 1975 à 1977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1990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1999</w:t>
                            </w:r>
                          </w:p>
                          <w:p w:rsidR="00FD2F96" w:rsidRPr="00FD2F96" w:rsidRDefault="00444698" w:rsidP="00FD2F9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II</w:t>
                            </w:r>
                            <w:r w:rsidR="00FD2F96" w:rsidRPr="00FD2F96">
                              <w:rPr>
                                <w:sz w:val="16"/>
                              </w:rPr>
                              <w:t xml:space="preserve"> - GÉOGRAPHIE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Environnement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Histoire de la législation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Politique environnementale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Organisation de la protection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Faune et flore</w:t>
                            </w:r>
                          </w:p>
                          <w:p w:rsidR="00FD2F96" w:rsidRPr="00FD2F96" w:rsidRDefault="00444698" w:rsidP="00FD2F9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III</w:t>
                            </w:r>
                            <w:r w:rsidR="00FD2F96" w:rsidRPr="00FD2F96">
                              <w:rPr>
                                <w:sz w:val="16"/>
                              </w:rPr>
                              <w:t xml:space="preserve"> - Culture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Musique et danse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Littératures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Cinéma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Religions et institutions spirituelles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Nombreuses religions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L'</w:t>
                            </w:r>
                            <w:hyperlink r:id="rId7" w:tooltip="Hindouisme" w:history="1">
                              <w:r w:rsidRPr="00FD2F96">
                                <w:rPr>
                                  <w:sz w:val="16"/>
                                </w:rPr>
                                <w:t>hindouisme</w:t>
                              </w:r>
                            </w:hyperlink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L'</w:t>
                            </w:r>
                            <w:hyperlink r:id="rId8" w:tooltip="Islam" w:history="1">
                              <w:r w:rsidRPr="00FD2F96">
                                <w:rPr>
                                  <w:sz w:val="16"/>
                                </w:rPr>
                                <w:t>islam</w:t>
                              </w:r>
                            </w:hyperlink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Les </w:t>
                            </w:r>
                            <w:hyperlink r:id="rId9" w:tooltip="Chrétiens" w:history="1">
                              <w:r w:rsidRPr="00FD2F96">
                                <w:rPr>
                                  <w:sz w:val="16"/>
                                </w:rPr>
                                <w:t>chrétiens</w:t>
                              </w:r>
                            </w:hyperlink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Le </w:t>
                            </w:r>
                            <w:hyperlink r:id="rId10" w:tooltip="Sikhisme" w:history="1">
                              <w:r w:rsidRPr="00FD2F96">
                                <w:rPr>
                                  <w:sz w:val="16"/>
                                </w:rPr>
                                <w:t>sikhisme</w:t>
                              </w:r>
                            </w:hyperlink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L'hindouisme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Le </w:t>
                            </w:r>
                            <w:hyperlink r:id="rId11" w:tooltip="Bouddhisme" w:history="1">
                              <w:r w:rsidRPr="00FD2F96">
                                <w:rPr>
                                  <w:sz w:val="16"/>
                                </w:rPr>
                                <w:t>bouddhisme</w:t>
                              </w:r>
                            </w:hyperlink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Le </w:t>
                            </w:r>
                            <w:hyperlink r:id="rId12" w:tooltip="Jaïnisme" w:history="1">
                              <w:r w:rsidRPr="00FD2F96">
                                <w:rPr>
                                  <w:sz w:val="16"/>
                                </w:rPr>
                                <w:t>jaïnisme</w:t>
                              </w:r>
                            </w:hyperlink>
                          </w:p>
                          <w:p w:rsidR="00FD2F96" w:rsidRPr="00FD2F96" w:rsidRDefault="00C47A23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hyperlink r:id="rId13" w:tooltip="Pârsî" w:history="1">
                              <w:proofErr w:type="spellStart"/>
                              <w:r w:rsidR="00FD2F96" w:rsidRPr="00FD2F96">
                                <w:rPr>
                                  <w:sz w:val="16"/>
                                </w:rPr>
                                <w:t>Pârsî</w:t>
                              </w:r>
                              <w:proofErr w:type="spellEnd"/>
                            </w:hyperlink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Les écoles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1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Les tensions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en 1947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En octobre 2001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En 2002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En octobre 2005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Le </w:t>
                            </w:r>
                            <w:hyperlink r:id="rId14" w:tooltip="25 août" w:history="1">
                              <w:r w:rsidRPr="00FD2F96">
                                <w:rPr>
                                  <w:sz w:val="16"/>
                                </w:rPr>
                                <w:t>25 août</w:t>
                              </w:r>
                            </w:hyperlink>
                            <w:r w:rsidRPr="00FD2F96">
                              <w:rPr>
                                <w:sz w:val="16"/>
                              </w:rPr>
                              <w:t xml:space="preserve"> 2007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2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2008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3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 xml:space="preserve">Le </w:t>
                            </w:r>
                            <w:hyperlink r:id="rId15" w:tooltip="13 mai" w:history="1">
                              <w:r w:rsidRPr="00FD2F96">
                                <w:rPr>
                                  <w:sz w:val="16"/>
                                </w:rPr>
                                <w:t>13</w:t>
                              </w:r>
                            </w:hyperlink>
                            <w:r w:rsidRPr="00FD2F96">
                              <w:rPr>
                                <w:sz w:val="16"/>
                              </w:rPr>
                              <w:t> </w:t>
                            </w:r>
                            <w:hyperlink r:id="rId16" w:tooltip="Mai 2008" w:history="1">
                              <w:r w:rsidRPr="00FD2F96">
                                <w:rPr>
                                  <w:sz w:val="16"/>
                                </w:rPr>
                                <w:t>mai</w:t>
                              </w:r>
                            </w:hyperlink>
                            <w:r w:rsidRPr="00FD2F96">
                              <w:rPr>
                                <w:sz w:val="16"/>
                              </w:rPr>
                              <w:t> </w:t>
                            </w:r>
                            <w:hyperlink r:id="rId17" w:tooltip="2008" w:history="1">
                              <w:r w:rsidRPr="00FD2F96">
                                <w:rPr>
                                  <w:sz w:val="16"/>
                                </w:rPr>
                                <w:t>2008</w:t>
                              </w:r>
                            </w:hyperlink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3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Les 25 et 26 juillet 2008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3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août 2008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Alimentation</w:t>
                            </w:r>
                          </w:p>
                          <w:p w:rsidR="00FD2F96" w:rsidRPr="00FD2F96" w:rsidRDefault="00FD2F96" w:rsidP="00FD2F96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FD2F96">
                              <w:rPr>
                                <w:sz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4pt;margin-top:37.85pt;width:245.55pt;height:49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">
                <v:textbox>
                  <w:txbxContent>
                    <w:p w:rsidR="00FD2F96" w:rsidRPr="00FD2F96" w:rsidRDefault="00444698" w:rsidP="00FD2F9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</w:t>
                      </w:r>
                      <w:r w:rsidR="00FD2F96" w:rsidRPr="00FD2F96">
                        <w:rPr>
                          <w:sz w:val="16"/>
                        </w:rPr>
                        <w:t xml:space="preserve"> - HISTOIRE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Pré- et </w:t>
                      </w:r>
                      <w:proofErr w:type="spellStart"/>
                      <w:r w:rsidRPr="00FD2F96">
                        <w:rPr>
                          <w:sz w:val="16"/>
                        </w:rPr>
                        <w:t>proto-histoire</w:t>
                      </w:r>
                      <w:proofErr w:type="spellEnd"/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L'Ère des réformes 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La conquête musulmane 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La conquête européenne 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1508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1857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Vers l'indépendance 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Construction de la nation.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Une partition douloureuse 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Après 1947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De 1975 à 1977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1990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1999</w:t>
                      </w:r>
                    </w:p>
                    <w:p w:rsidR="00FD2F96" w:rsidRPr="00FD2F96" w:rsidRDefault="00444698" w:rsidP="00FD2F9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II</w:t>
                      </w:r>
                      <w:r w:rsidR="00FD2F96" w:rsidRPr="00FD2F96">
                        <w:rPr>
                          <w:sz w:val="16"/>
                        </w:rPr>
                        <w:t xml:space="preserve"> - GÉOGRAPHIE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Environnement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Histoire de la législation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2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Politique environnementale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2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Organisation de la protection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Faune et flore</w:t>
                      </w:r>
                    </w:p>
                    <w:p w:rsidR="00FD2F96" w:rsidRPr="00FD2F96" w:rsidRDefault="00444698" w:rsidP="00FD2F9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III</w:t>
                      </w:r>
                      <w:r w:rsidR="00FD2F96" w:rsidRPr="00FD2F96">
                        <w:rPr>
                          <w:sz w:val="16"/>
                        </w:rPr>
                        <w:t xml:space="preserve"> - Culture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Musique et danse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Littératures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Cinéma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Religions et institutions spirituelles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Nombreuses religions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L'</w:t>
                      </w:r>
                      <w:hyperlink r:id="rId18" w:tooltip="Hindouisme" w:history="1">
                        <w:r w:rsidRPr="00FD2F96">
                          <w:rPr>
                            <w:sz w:val="16"/>
                          </w:rPr>
                          <w:t>hindouisme</w:t>
                        </w:r>
                      </w:hyperlink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L'</w:t>
                      </w:r>
                      <w:hyperlink r:id="rId19" w:tooltip="Islam" w:history="1">
                        <w:r w:rsidRPr="00FD2F96">
                          <w:rPr>
                            <w:sz w:val="16"/>
                          </w:rPr>
                          <w:t>islam</w:t>
                        </w:r>
                      </w:hyperlink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Les </w:t>
                      </w:r>
                      <w:hyperlink r:id="rId20" w:tooltip="Chrétiens" w:history="1">
                        <w:r w:rsidRPr="00FD2F96">
                          <w:rPr>
                            <w:sz w:val="16"/>
                          </w:rPr>
                          <w:t>chrétiens</w:t>
                        </w:r>
                      </w:hyperlink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Le </w:t>
                      </w:r>
                      <w:hyperlink r:id="rId21" w:tooltip="Sikhisme" w:history="1">
                        <w:r w:rsidRPr="00FD2F96">
                          <w:rPr>
                            <w:sz w:val="16"/>
                          </w:rPr>
                          <w:t>sikhisme</w:t>
                        </w:r>
                      </w:hyperlink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L'hindouisme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Le </w:t>
                      </w:r>
                      <w:hyperlink r:id="rId22" w:tooltip="Bouddhisme" w:history="1">
                        <w:r w:rsidRPr="00FD2F96">
                          <w:rPr>
                            <w:sz w:val="16"/>
                          </w:rPr>
                          <w:t>bouddhisme</w:t>
                        </w:r>
                      </w:hyperlink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Le </w:t>
                      </w:r>
                      <w:hyperlink r:id="rId23" w:tooltip="Jaïnisme" w:history="1">
                        <w:r w:rsidRPr="00FD2F96">
                          <w:rPr>
                            <w:sz w:val="16"/>
                          </w:rPr>
                          <w:t>jaïnisme</w:t>
                        </w:r>
                      </w:hyperlink>
                    </w:p>
                    <w:p w:rsidR="00FD2F96" w:rsidRPr="00FD2F96" w:rsidRDefault="00C47A23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hyperlink r:id="rId24" w:tooltip="Pârsî" w:history="1">
                        <w:proofErr w:type="spellStart"/>
                        <w:r w:rsidR="00FD2F96" w:rsidRPr="00FD2F96">
                          <w:rPr>
                            <w:sz w:val="16"/>
                          </w:rPr>
                          <w:t>Pârsî</w:t>
                        </w:r>
                        <w:proofErr w:type="spellEnd"/>
                      </w:hyperlink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Les écoles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1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Les tensions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en 1947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En octobre 2001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En 2002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En octobre 2005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Le </w:t>
                      </w:r>
                      <w:hyperlink r:id="rId25" w:tooltip="25 août" w:history="1">
                        <w:r w:rsidRPr="00FD2F96">
                          <w:rPr>
                            <w:sz w:val="16"/>
                          </w:rPr>
                          <w:t>25 août</w:t>
                        </w:r>
                      </w:hyperlink>
                      <w:r w:rsidRPr="00FD2F96">
                        <w:rPr>
                          <w:sz w:val="16"/>
                        </w:rPr>
                        <w:t xml:space="preserve"> 2007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2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2008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3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 xml:space="preserve">Le </w:t>
                      </w:r>
                      <w:hyperlink r:id="rId26" w:tooltip="13 mai" w:history="1">
                        <w:r w:rsidRPr="00FD2F96">
                          <w:rPr>
                            <w:sz w:val="16"/>
                          </w:rPr>
                          <w:t>13</w:t>
                        </w:r>
                      </w:hyperlink>
                      <w:r w:rsidRPr="00FD2F96">
                        <w:rPr>
                          <w:sz w:val="16"/>
                        </w:rPr>
                        <w:t> </w:t>
                      </w:r>
                      <w:hyperlink r:id="rId27" w:tooltip="Mai 2008" w:history="1">
                        <w:r w:rsidRPr="00FD2F96">
                          <w:rPr>
                            <w:sz w:val="16"/>
                          </w:rPr>
                          <w:t>mai</w:t>
                        </w:r>
                      </w:hyperlink>
                      <w:r w:rsidRPr="00FD2F96">
                        <w:rPr>
                          <w:sz w:val="16"/>
                        </w:rPr>
                        <w:t> </w:t>
                      </w:r>
                      <w:hyperlink r:id="rId28" w:tooltip="2008" w:history="1">
                        <w:r w:rsidRPr="00FD2F96">
                          <w:rPr>
                            <w:sz w:val="16"/>
                          </w:rPr>
                          <w:t>2008</w:t>
                        </w:r>
                      </w:hyperlink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3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Les 25 et 26 juillet 2008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3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août 2008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Alimentation</w:t>
                      </w:r>
                    </w:p>
                    <w:p w:rsidR="00FD2F96" w:rsidRPr="00FD2F96" w:rsidRDefault="00FD2F96" w:rsidP="00FD2F96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6"/>
                        </w:rPr>
                      </w:pPr>
                      <w:r w:rsidRPr="00FD2F96">
                        <w:rPr>
                          <w:sz w:val="16"/>
                        </w:rPr>
                        <w:t>Sport</w:t>
                      </w:r>
                    </w:p>
                  </w:txbxContent>
                </v:textbox>
              </v:shape>
            </w:pict>
          </mc:Fallback>
        </mc:AlternateContent>
      </w:r>
      <w:r w:rsidR="0085037F" w:rsidRPr="00A92AA6">
        <w:t>ENONCE DE L’EXERCICE</w:t>
      </w:r>
    </w:p>
    <w:p w:rsidR="00CE33F2" w:rsidRDefault="00413CEF" w:rsidP="00FD2F96">
      <w:pPr>
        <w:pStyle w:val="Tiret"/>
        <w:tabs>
          <w:tab w:val="clear" w:pos="720"/>
        </w:tabs>
        <w:ind w:left="4536"/>
      </w:pPr>
      <w:r>
        <w:t>Ouvrir le fichier "</w:t>
      </w:r>
      <w:r w:rsidRPr="00174B30">
        <w:rPr>
          <w:b/>
        </w:rPr>
        <w:t>L'INDE.doc</w:t>
      </w:r>
      <w:r w:rsidR="00DF2E72">
        <w:rPr>
          <w:b/>
        </w:rPr>
        <w:t>x</w:t>
      </w:r>
      <w:r>
        <w:t>"</w:t>
      </w:r>
    </w:p>
    <w:p w:rsidR="00413CEF" w:rsidRDefault="00413CEF" w:rsidP="00FD2F96">
      <w:pPr>
        <w:pStyle w:val="Tiret"/>
        <w:tabs>
          <w:tab w:val="clear" w:pos="720"/>
        </w:tabs>
        <w:ind w:left="4536"/>
      </w:pPr>
      <w:r>
        <w:t>Créer le PLAN du document tel que demandé</w:t>
      </w:r>
    </w:p>
    <w:p w:rsidR="00413CEF" w:rsidRDefault="00413CEF" w:rsidP="00234463">
      <w:pPr>
        <w:pStyle w:val="Tiret"/>
        <w:tabs>
          <w:tab w:val="clear" w:pos="720"/>
        </w:tabs>
        <w:ind w:left="4536" w:right="-993"/>
      </w:pPr>
      <w:r>
        <w:t>Modifier les STYLES et mettre à jour automatiquement</w:t>
      </w:r>
    </w:p>
    <w:p w:rsidR="00444698" w:rsidRDefault="00444698" w:rsidP="00234463">
      <w:pPr>
        <w:pStyle w:val="Tiret"/>
        <w:numPr>
          <w:ilvl w:val="1"/>
          <w:numId w:val="7"/>
        </w:numPr>
        <w:ind w:left="4962"/>
      </w:pPr>
      <w:r>
        <w:t xml:space="preserve">texte : style </w:t>
      </w:r>
      <w:proofErr w:type="spellStart"/>
      <w:r>
        <w:t>arial</w:t>
      </w:r>
      <w:proofErr w:type="spellEnd"/>
      <w:r>
        <w:t>, taille 12 justifié, espace après : 12pt</w:t>
      </w:r>
    </w:p>
    <w:p w:rsidR="00413CEF" w:rsidRDefault="00413CEF" w:rsidP="00234463">
      <w:pPr>
        <w:pStyle w:val="Tiret"/>
        <w:numPr>
          <w:ilvl w:val="1"/>
          <w:numId w:val="7"/>
        </w:numPr>
        <w:ind w:left="4962"/>
      </w:pPr>
      <w:r>
        <w:t>TITRE 1 :</w:t>
      </w:r>
    </w:p>
    <w:p w:rsidR="00413CEF" w:rsidRDefault="00413CEF" w:rsidP="00234463">
      <w:pPr>
        <w:pStyle w:val="Tiret"/>
        <w:numPr>
          <w:ilvl w:val="2"/>
          <w:numId w:val="7"/>
        </w:numPr>
        <w:ind w:left="5529" w:right="-709"/>
      </w:pPr>
      <w:r>
        <w:t>police ARIAL, taille 20, couleur Bleu Foncé, Gras</w:t>
      </w:r>
      <w:bookmarkStart w:id="0" w:name="_GoBack"/>
      <w:bookmarkEnd w:id="0"/>
    </w:p>
    <w:p w:rsidR="00413CEF" w:rsidRDefault="00413CEF" w:rsidP="00234463">
      <w:pPr>
        <w:pStyle w:val="Tiret"/>
        <w:numPr>
          <w:ilvl w:val="2"/>
          <w:numId w:val="7"/>
        </w:numPr>
        <w:ind w:left="5529" w:right="-709"/>
      </w:pPr>
      <w:r>
        <w:t>paragraphe : centré, espace avant 24pt, après 24pt, saut de page avant</w:t>
      </w:r>
    </w:p>
    <w:p w:rsidR="00413CEF" w:rsidRDefault="00413CEF" w:rsidP="00234463">
      <w:pPr>
        <w:pStyle w:val="Tiret"/>
        <w:numPr>
          <w:ilvl w:val="2"/>
          <w:numId w:val="7"/>
        </w:numPr>
        <w:ind w:left="5529" w:right="-709"/>
      </w:pPr>
      <w:r>
        <w:t>bordure : encadré ombré, double trait couleur bleu foncé, distance de la bordure du texte : 30pt haut et bas</w:t>
      </w:r>
    </w:p>
    <w:p w:rsidR="00413CEF" w:rsidRDefault="00413CEF" w:rsidP="00234463">
      <w:pPr>
        <w:pStyle w:val="Tiret"/>
        <w:numPr>
          <w:ilvl w:val="2"/>
          <w:numId w:val="7"/>
        </w:numPr>
        <w:ind w:left="5529" w:right="-709"/>
      </w:pPr>
      <w:r>
        <w:t>motif : couleur bleu ciel</w:t>
      </w:r>
    </w:p>
    <w:p w:rsidR="00444698" w:rsidRPr="00444698" w:rsidRDefault="00444698" w:rsidP="00234463">
      <w:pPr>
        <w:pStyle w:val="Tiret"/>
        <w:numPr>
          <w:ilvl w:val="2"/>
          <w:numId w:val="7"/>
        </w:numPr>
        <w:ind w:left="5529" w:right="-709"/>
        <w:rPr>
          <w:lang w:val="en-US"/>
        </w:rPr>
      </w:pPr>
      <w:proofErr w:type="spellStart"/>
      <w:r w:rsidRPr="00444698">
        <w:rPr>
          <w:lang w:val="en-US"/>
        </w:rPr>
        <w:t>numérotation</w:t>
      </w:r>
      <w:proofErr w:type="spellEnd"/>
      <w:r w:rsidRPr="00444698">
        <w:rPr>
          <w:lang w:val="en-US"/>
        </w:rPr>
        <w:t xml:space="preserve"> : style I, II, III</w:t>
      </w:r>
    </w:p>
    <w:p w:rsidR="00413CEF" w:rsidRDefault="00413CEF" w:rsidP="00234463">
      <w:pPr>
        <w:pStyle w:val="Tiret"/>
        <w:numPr>
          <w:ilvl w:val="1"/>
          <w:numId w:val="7"/>
        </w:numPr>
        <w:ind w:left="4962"/>
      </w:pPr>
      <w:r>
        <w:t>TITRE 2</w:t>
      </w:r>
      <w:r w:rsidR="00444698">
        <w:t xml:space="preserve"> :</w:t>
      </w:r>
    </w:p>
    <w:p w:rsidR="00444698" w:rsidRDefault="00444698" w:rsidP="00444698">
      <w:pPr>
        <w:pStyle w:val="Tiret"/>
        <w:numPr>
          <w:ilvl w:val="2"/>
          <w:numId w:val="7"/>
        </w:numPr>
        <w:ind w:left="5529" w:right="-709"/>
      </w:pPr>
      <w:r>
        <w:t>Police ARIAL, taille 16, couleur Bleu, Italique</w:t>
      </w:r>
    </w:p>
    <w:p w:rsidR="00444698" w:rsidRDefault="00444698" w:rsidP="00444698">
      <w:pPr>
        <w:pStyle w:val="Tiret"/>
        <w:numPr>
          <w:ilvl w:val="2"/>
          <w:numId w:val="7"/>
        </w:numPr>
        <w:ind w:left="5529" w:right="-709"/>
      </w:pPr>
      <w:r>
        <w:t>Paragraphe : espace après 18pt, paragraphes solidaires</w:t>
      </w:r>
    </w:p>
    <w:p w:rsidR="00444698" w:rsidRDefault="00444698" w:rsidP="00444698">
      <w:pPr>
        <w:pStyle w:val="Tiret"/>
        <w:numPr>
          <w:ilvl w:val="2"/>
          <w:numId w:val="7"/>
        </w:numPr>
        <w:ind w:left="5529" w:right="-709"/>
      </w:pPr>
      <w:r>
        <w:t>Numérotation : style 1,2, 3</w:t>
      </w:r>
    </w:p>
    <w:p w:rsidR="00444698" w:rsidRDefault="00444698" w:rsidP="00444698">
      <w:pPr>
        <w:pStyle w:val="Tiret"/>
        <w:numPr>
          <w:ilvl w:val="1"/>
          <w:numId w:val="7"/>
        </w:numPr>
        <w:ind w:left="4962"/>
      </w:pPr>
      <w:r>
        <w:t>TITRE 3 :</w:t>
      </w:r>
    </w:p>
    <w:p w:rsidR="00444698" w:rsidRDefault="00444698" w:rsidP="00444698">
      <w:pPr>
        <w:pStyle w:val="Tiret"/>
        <w:numPr>
          <w:ilvl w:val="2"/>
          <w:numId w:val="7"/>
        </w:numPr>
        <w:ind w:left="5529" w:right="-709"/>
      </w:pPr>
      <w:r>
        <w:t>Police ARIAL, taille 14, couleur Bleu</w:t>
      </w:r>
    </w:p>
    <w:p w:rsidR="00444698" w:rsidRDefault="00444698" w:rsidP="00444698">
      <w:pPr>
        <w:pStyle w:val="Tiret"/>
        <w:numPr>
          <w:ilvl w:val="2"/>
          <w:numId w:val="7"/>
        </w:numPr>
        <w:ind w:left="5529" w:right="-709"/>
      </w:pPr>
      <w:r>
        <w:t>Numérotation : style a, b, c</w:t>
      </w:r>
    </w:p>
    <w:p w:rsidR="00444698" w:rsidRDefault="00444698" w:rsidP="00444698">
      <w:pPr>
        <w:pStyle w:val="Tiret"/>
        <w:numPr>
          <w:ilvl w:val="1"/>
          <w:numId w:val="7"/>
        </w:numPr>
        <w:ind w:left="4962"/>
      </w:pPr>
      <w:r>
        <w:t>TITRE 4 :</w:t>
      </w:r>
    </w:p>
    <w:p w:rsidR="00444698" w:rsidRDefault="00444698" w:rsidP="00444698">
      <w:pPr>
        <w:pStyle w:val="Tiret"/>
        <w:numPr>
          <w:ilvl w:val="2"/>
          <w:numId w:val="7"/>
        </w:numPr>
        <w:ind w:left="5529" w:right="-709"/>
      </w:pPr>
      <w:r>
        <w:t>Police ARIAL, taille 12, couleur Bleu, numérotation : i, ii, iii, iv</w:t>
      </w:r>
    </w:p>
    <w:p w:rsidR="00444698" w:rsidRDefault="00444698" w:rsidP="00444698">
      <w:pPr>
        <w:pStyle w:val="Tiret"/>
        <w:numPr>
          <w:ilvl w:val="1"/>
          <w:numId w:val="7"/>
        </w:numPr>
        <w:ind w:left="4962"/>
      </w:pPr>
      <w:r>
        <w:t>TITRE 5 :</w:t>
      </w:r>
    </w:p>
    <w:p w:rsidR="00444698" w:rsidRDefault="00444698" w:rsidP="00444698">
      <w:pPr>
        <w:pStyle w:val="Tiret"/>
        <w:numPr>
          <w:ilvl w:val="2"/>
          <w:numId w:val="7"/>
        </w:numPr>
        <w:ind w:left="5529" w:right="-709"/>
      </w:pPr>
      <w:r>
        <w:t xml:space="preserve">Police ARIAL, taille 12, couleur Bleu, </w:t>
      </w:r>
      <w:r w:rsidR="00DB6E26">
        <w:t>numérotation : style 1</w:t>
      </w:r>
      <w:r w:rsidR="00E26A92">
        <w:t>)</w:t>
      </w:r>
      <w:r w:rsidR="00DB6E26">
        <w:t xml:space="preserve"> 2</w:t>
      </w:r>
      <w:r w:rsidR="00E26A92">
        <w:t>)</w:t>
      </w:r>
    </w:p>
    <w:p w:rsidR="00444698" w:rsidRDefault="00444698" w:rsidP="00444698">
      <w:pPr>
        <w:pStyle w:val="Tiret"/>
        <w:numPr>
          <w:ilvl w:val="1"/>
          <w:numId w:val="7"/>
        </w:numPr>
        <w:ind w:right="-709"/>
      </w:pPr>
    </w:p>
    <w:p w:rsidR="00D03409" w:rsidRDefault="00DB6E26" w:rsidP="00D03409">
      <w:pPr>
        <w:pStyle w:val="Tiret"/>
        <w:tabs>
          <w:tab w:val="clear" w:pos="720"/>
        </w:tabs>
        <w:ind w:left="4536" w:right="-993"/>
      </w:pPr>
      <w:r>
        <w:t>Modifier les ENTETES et PIED DE PAGE # p</w:t>
      </w:r>
      <w:r w:rsidR="00D03409">
        <w:t>our les pages paires et impaires</w:t>
      </w:r>
    </w:p>
    <w:p w:rsidR="00D03409" w:rsidRDefault="00D03409" w:rsidP="00D03409">
      <w:pPr>
        <w:pStyle w:val="Tiret"/>
        <w:numPr>
          <w:ilvl w:val="1"/>
          <w:numId w:val="7"/>
        </w:numPr>
        <w:ind w:left="4962"/>
      </w:pPr>
      <w:r>
        <w:t>Entête page paire : au centre l'ASIE</w:t>
      </w:r>
    </w:p>
    <w:p w:rsidR="00D03409" w:rsidRDefault="00D03409" w:rsidP="00D03409">
      <w:pPr>
        <w:pStyle w:val="Tiret"/>
        <w:numPr>
          <w:ilvl w:val="1"/>
          <w:numId w:val="7"/>
        </w:numPr>
        <w:ind w:left="4962"/>
      </w:pPr>
      <w:r>
        <w:t>Entête page impaire : au centre l'INDE</w:t>
      </w:r>
    </w:p>
    <w:p w:rsidR="00D03409" w:rsidRDefault="00D03409" w:rsidP="00D03409">
      <w:pPr>
        <w:pStyle w:val="Tiret"/>
        <w:numPr>
          <w:ilvl w:val="1"/>
          <w:numId w:val="7"/>
        </w:numPr>
        <w:ind w:left="4962"/>
      </w:pPr>
      <w:r>
        <w:t>Pied de page paire : n° à gauche</w:t>
      </w:r>
    </w:p>
    <w:p w:rsidR="00D03409" w:rsidRDefault="00D03409" w:rsidP="00D03409">
      <w:pPr>
        <w:pStyle w:val="Tiret"/>
        <w:numPr>
          <w:ilvl w:val="1"/>
          <w:numId w:val="7"/>
        </w:numPr>
        <w:ind w:left="4962"/>
      </w:pPr>
      <w:r>
        <w:t>Pied de page impaire : n° à droite</w:t>
      </w:r>
    </w:p>
    <w:p w:rsidR="00D03409" w:rsidRDefault="00D03409" w:rsidP="00D03409">
      <w:pPr>
        <w:pStyle w:val="Tiret"/>
        <w:tabs>
          <w:tab w:val="clear" w:pos="720"/>
        </w:tabs>
        <w:ind w:left="4536" w:right="-993"/>
      </w:pPr>
      <w:r>
        <w:t>Insérer les IMAGES dans le document (</w:t>
      </w:r>
      <w:proofErr w:type="spellStart"/>
      <w:r>
        <w:t>cf</w:t>
      </w:r>
      <w:proofErr w:type="spellEnd"/>
      <w:r>
        <w:t xml:space="preserve"> les textes masqués en rouge)</w:t>
      </w:r>
      <w:r w:rsidR="00B75F61">
        <w:t xml:space="preserve"> ET y mettre les LEGENDES</w:t>
      </w:r>
    </w:p>
    <w:p w:rsidR="00D03409" w:rsidRDefault="00D03409" w:rsidP="00D03409">
      <w:pPr>
        <w:pStyle w:val="Tiret"/>
        <w:tabs>
          <w:tab w:val="clear" w:pos="720"/>
        </w:tabs>
        <w:ind w:left="4536" w:right="-993"/>
      </w:pPr>
      <w:r>
        <w:t>Insérer les RENVOI PAGE (</w:t>
      </w:r>
      <w:proofErr w:type="spellStart"/>
      <w:r>
        <w:t>cf</w:t>
      </w:r>
      <w:proofErr w:type="spellEnd"/>
      <w:r>
        <w:t xml:space="preserve"> texte masqué en rouge)</w:t>
      </w:r>
    </w:p>
    <w:p w:rsidR="00D03409" w:rsidRDefault="00D03409" w:rsidP="00D03409">
      <w:pPr>
        <w:pStyle w:val="Tiret"/>
        <w:tabs>
          <w:tab w:val="clear" w:pos="720"/>
        </w:tabs>
        <w:ind w:left="4536" w:right="-993"/>
      </w:pPr>
      <w:r>
        <w:t>Insérer la TABLE DES MATIERES</w:t>
      </w:r>
      <w:r w:rsidR="00CD0044">
        <w:t xml:space="preserve"> à la fin du doc</w:t>
      </w:r>
    </w:p>
    <w:p w:rsidR="00D03409" w:rsidRDefault="00D03409" w:rsidP="00D03409">
      <w:pPr>
        <w:pStyle w:val="Tiret"/>
        <w:tabs>
          <w:tab w:val="clear" w:pos="720"/>
        </w:tabs>
        <w:ind w:left="4536" w:right="-993"/>
      </w:pPr>
      <w:r>
        <w:t>Insérer la TABLE DES ILLUSTRATIONS</w:t>
      </w:r>
      <w:r w:rsidR="00CD0044">
        <w:t xml:space="preserve"> à la fin du doc</w:t>
      </w:r>
    </w:p>
    <w:p w:rsidR="00395FF7" w:rsidRDefault="00395FF7" w:rsidP="00B037B6"/>
    <w:sectPr w:rsidR="00395FF7" w:rsidSect="00552B35">
      <w:footerReference w:type="default" r:id="rId29"/>
      <w:pgSz w:w="11906" w:h="16838"/>
      <w:pgMar w:top="851" w:right="1417" w:bottom="1977" w:left="1417" w:header="708" w:footer="435" w:gutter="0"/>
      <w:pgBorders>
        <w:top w:val="pushPinNote1" w:sz="10" w:space="1" w:color="auto"/>
        <w:bottom w:val="pushPinNote1" w:sz="10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F84" w:rsidRDefault="00306F84">
      <w:r>
        <w:separator/>
      </w:r>
    </w:p>
  </w:endnote>
  <w:endnote w:type="continuationSeparator" w:id="0">
    <w:p w:rsidR="00306F84" w:rsidRDefault="0030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DF2E72" w:rsidP="00DC2369">
          <w:pPr>
            <w:pStyle w:val="En-tte"/>
          </w:pPr>
          <w:r w:rsidRPr="00C209DE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F84" w:rsidRDefault="00306F84">
      <w:r>
        <w:separator/>
      </w:r>
    </w:p>
  </w:footnote>
  <w:footnote w:type="continuationSeparator" w:id="0">
    <w:p w:rsidR="00306F84" w:rsidRDefault="00306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94CE1"/>
    <w:multiLevelType w:val="hybridMultilevel"/>
    <w:tmpl w:val="6F92A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B3DCA"/>
    <w:multiLevelType w:val="hybridMultilevel"/>
    <w:tmpl w:val="56C8ABE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11">
      <w:start w:val="1"/>
      <w:numFmt w:val="decimal"/>
      <w:lvlText w:val="%4)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0B29"/>
    <w:multiLevelType w:val="hybridMultilevel"/>
    <w:tmpl w:val="D0B8CB3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53D72"/>
    <w:rsid w:val="00065B10"/>
    <w:rsid w:val="00066CCF"/>
    <w:rsid w:val="0006784A"/>
    <w:rsid w:val="000969A4"/>
    <w:rsid w:val="000A1C96"/>
    <w:rsid w:val="000F7FFC"/>
    <w:rsid w:val="00145D0D"/>
    <w:rsid w:val="00170FD1"/>
    <w:rsid w:val="00174B30"/>
    <w:rsid w:val="00196D67"/>
    <w:rsid w:val="001D0D67"/>
    <w:rsid w:val="001F7E98"/>
    <w:rsid w:val="002019EE"/>
    <w:rsid w:val="0021467C"/>
    <w:rsid w:val="00234463"/>
    <w:rsid w:val="00273943"/>
    <w:rsid w:val="002A33AC"/>
    <w:rsid w:val="002F1898"/>
    <w:rsid w:val="002F7479"/>
    <w:rsid w:val="00306F84"/>
    <w:rsid w:val="003206D4"/>
    <w:rsid w:val="003308EA"/>
    <w:rsid w:val="00375F48"/>
    <w:rsid w:val="00395FF7"/>
    <w:rsid w:val="00397276"/>
    <w:rsid w:val="003A5CF4"/>
    <w:rsid w:val="003B3596"/>
    <w:rsid w:val="003D5956"/>
    <w:rsid w:val="003E2AFE"/>
    <w:rsid w:val="00413CEF"/>
    <w:rsid w:val="004219B7"/>
    <w:rsid w:val="00444698"/>
    <w:rsid w:val="004922E6"/>
    <w:rsid w:val="004A4FA6"/>
    <w:rsid w:val="004B5B41"/>
    <w:rsid w:val="004F1F24"/>
    <w:rsid w:val="00552B35"/>
    <w:rsid w:val="00562729"/>
    <w:rsid w:val="00574C85"/>
    <w:rsid w:val="00585D65"/>
    <w:rsid w:val="005B7ACE"/>
    <w:rsid w:val="005C17DA"/>
    <w:rsid w:val="00655760"/>
    <w:rsid w:val="00672C86"/>
    <w:rsid w:val="00691D30"/>
    <w:rsid w:val="006F31A0"/>
    <w:rsid w:val="00776163"/>
    <w:rsid w:val="00794E6E"/>
    <w:rsid w:val="007C16F5"/>
    <w:rsid w:val="0080338D"/>
    <w:rsid w:val="00804346"/>
    <w:rsid w:val="008502FC"/>
    <w:rsid w:val="0085037F"/>
    <w:rsid w:val="008529C3"/>
    <w:rsid w:val="00856724"/>
    <w:rsid w:val="00881D8C"/>
    <w:rsid w:val="00893B8F"/>
    <w:rsid w:val="008A2A3D"/>
    <w:rsid w:val="008B3645"/>
    <w:rsid w:val="008D33D4"/>
    <w:rsid w:val="008F1918"/>
    <w:rsid w:val="008F262A"/>
    <w:rsid w:val="008F5AE7"/>
    <w:rsid w:val="0090291A"/>
    <w:rsid w:val="009D2E1E"/>
    <w:rsid w:val="009E22FE"/>
    <w:rsid w:val="009E558F"/>
    <w:rsid w:val="009F6B6A"/>
    <w:rsid w:val="00A03590"/>
    <w:rsid w:val="00A22949"/>
    <w:rsid w:val="00A36E93"/>
    <w:rsid w:val="00A37651"/>
    <w:rsid w:val="00A74DE7"/>
    <w:rsid w:val="00A92AA6"/>
    <w:rsid w:val="00AB2FA3"/>
    <w:rsid w:val="00AD66A9"/>
    <w:rsid w:val="00AE5B2A"/>
    <w:rsid w:val="00AE7202"/>
    <w:rsid w:val="00B02521"/>
    <w:rsid w:val="00B037B6"/>
    <w:rsid w:val="00B17FB3"/>
    <w:rsid w:val="00B21016"/>
    <w:rsid w:val="00B75F61"/>
    <w:rsid w:val="00B90D73"/>
    <w:rsid w:val="00BF4231"/>
    <w:rsid w:val="00C47A23"/>
    <w:rsid w:val="00C51307"/>
    <w:rsid w:val="00CA47FF"/>
    <w:rsid w:val="00CC7AF3"/>
    <w:rsid w:val="00CD0044"/>
    <w:rsid w:val="00CD7CA2"/>
    <w:rsid w:val="00CE30C9"/>
    <w:rsid w:val="00CE33F2"/>
    <w:rsid w:val="00D03409"/>
    <w:rsid w:val="00D26479"/>
    <w:rsid w:val="00D26ABB"/>
    <w:rsid w:val="00D403CA"/>
    <w:rsid w:val="00D440A7"/>
    <w:rsid w:val="00D462A8"/>
    <w:rsid w:val="00D54EB1"/>
    <w:rsid w:val="00D60B7A"/>
    <w:rsid w:val="00D635E1"/>
    <w:rsid w:val="00D963C9"/>
    <w:rsid w:val="00DA4D75"/>
    <w:rsid w:val="00DB6E26"/>
    <w:rsid w:val="00DC2369"/>
    <w:rsid w:val="00DF2E72"/>
    <w:rsid w:val="00E26A92"/>
    <w:rsid w:val="00E80332"/>
    <w:rsid w:val="00E814C8"/>
    <w:rsid w:val="00EB3835"/>
    <w:rsid w:val="00ED6851"/>
    <w:rsid w:val="00EF2BE2"/>
    <w:rsid w:val="00F05BE4"/>
    <w:rsid w:val="00F116F9"/>
    <w:rsid w:val="00F15BBE"/>
    <w:rsid w:val="00F36D77"/>
    <w:rsid w:val="00F45D3E"/>
    <w:rsid w:val="00FC4D2C"/>
    <w:rsid w:val="00F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A3839BC-F119-4F90-A6A8-564AE29D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6ABB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  <w:style w:type="character" w:customStyle="1" w:styleId="Titre5Car">
    <w:name w:val="Titre 5 Car"/>
    <w:link w:val="Titre5"/>
    <w:uiPriority w:val="9"/>
    <w:rsid w:val="00D26ABB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Islam" TargetMode="External"/><Relationship Id="rId13" Type="http://schemas.openxmlformats.org/officeDocument/2006/relationships/hyperlink" Target="http://fr.wikipedia.org/wiki/P%C3%A2rs%C3%AE" TargetMode="External"/><Relationship Id="rId18" Type="http://schemas.openxmlformats.org/officeDocument/2006/relationships/hyperlink" Target="http://fr.wikipedia.org/wiki/Hindouisme" TargetMode="External"/><Relationship Id="rId26" Type="http://schemas.openxmlformats.org/officeDocument/2006/relationships/hyperlink" Target="http://fr.wikipedia.org/wiki/13_ma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r.wikipedia.org/wiki/Sikhisme" TargetMode="External"/><Relationship Id="rId7" Type="http://schemas.openxmlformats.org/officeDocument/2006/relationships/hyperlink" Target="http://fr.wikipedia.org/wiki/Hindouisme" TargetMode="External"/><Relationship Id="rId12" Type="http://schemas.openxmlformats.org/officeDocument/2006/relationships/hyperlink" Target="http://fr.wikipedia.org/wiki/Ja%C3%AFnisme" TargetMode="External"/><Relationship Id="rId17" Type="http://schemas.openxmlformats.org/officeDocument/2006/relationships/hyperlink" Target="http://fr.wikipedia.org/wiki/2008" TargetMode="External"/><Relationship Id="rId25" Type="http://schemas.openxmlformats.org/officeDocument/2006/relationships/hyperlink" Target="http://fr.wikipedia.org/wiki/25_ao%C3%BBt" TargetMode="External"/><Relationship Id="rId2" Type="http://schemas.openxmlformats.org/officeDocument/2006/relationships/styles" Target="styles.xml"/><Relationship Id="rId16" Type="http://schemas.openxmlformats.org/officeDocument/2006/relationships/hyperlink" Target="http://fr.wikipedia.org/wiki/Mai_2008" TargetMode="External"/><Relationship Id="rId20" Type="http://schemas.openxmlformats.org/officeDocument/2006/relationships/hyperlink" Target="http://fr.wikipedia.org/wiki/Chr%C3%A9tiens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.wikipedia.org/wiki/Bouddhisme" TargetMode="External"/><Relationship Id="rId24" Type="http://schemas.openxmlformats.org/officeDocument/2006/relationships/hyperlink" Target="http://fr.wikipedia.org/wiki/P%C3%A2rs%C3%A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r.wikipedia.org/wiki/13_mai" TargetMode="External"/><Relationship Id="rId23" Type="http://schemas.openxmlformats.org/officeDocument/2006/relationships/hyperlink" Target="http://fr.wikipedia.org/wiki/Ja%C3%AFnisme" TargetMode="External"/><Relationship Id="rId28" Type="http://schemas.openxmlformats.org/officeDocument/2006/relationships/hyperlink" Target="http://fr.wikipedia.org/wiki/2008" TargetMode="External"/><Relationship Id="rId10" Type="http://schemas.openxmlformats.org/officeDocument/2006/relationships/hyperlink" Target="http://fr.wikipedia.org/wiki/Sikhisme" TargetMode="External"/><Relationship Id="rId19" Type="http://schemas.openxmlformats.org/officeDocument/2006/relationships/hyperlink" Target="http://fr.wikipedia.org/wiki/Isla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Chr%C3%A9tiens" TargetMode="External"/><Relationship Id="rId14" Type="http://schemas.openxmlformats.org/officeDocument/2006/relationships/hyperlink" Target="http://fr.wikipedia.org/wiki/25_ao%C3%BBt" TargetMode="External"/><Relationship Id="rId22" Type="http://schemas.openxmlformats.org/officeDocument/2006/relationships/hyperlink" Target="http://fr.wikipedia.org/wiki/Bouddhisme" TargetMode="External"/><Relationship Id="rId27" Type="http://schemas.openxmlformats.org/officeDocument/2006/relationships/hyperlink" Target="http://fr.wikipedia.org/wiki/Mai_2008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299</Words>
  <Characters>1210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1506</CharactersWithSpaces>
  <SharedDoc>false</SharedDoc>
  <HLinks>
    <vt:vector size="66" baseType="variant">
      <vt:variant>
        <vt:i4>1966105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http://fr.wikipedia.org/wiki/2008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http://fr.wikipedia.org/wiki/Mai_2008</vt:lpwstr>
      </vt:variant>
      <vt:variant>
        <vt:lpwstr/>
      </vt:variant>
      <vt:variant>
        <vt:i4>1245303</vt:i4>
      </vt:variant>
      <vt:variant>
        <vt:i4>24</vt:i4>
      </vt:variant>
      <vt:variant>
        <vt:i4>0</vt:i4>
      </vt:variant>
      <vt:variant>
        <vt:i4>5</vt:i4>
      </vt:variant>
      <vt:variant>
        <vt:lpwstr>http://fr.wikipedia.org/wiki/13_mai</vt:lpwstr>
      </vt:variant>
      <vt:variant>
        <vt:lpwstr/>
      </vt:variant>
      <vt:variant>
        <vt:i4>3801097</vt:i4>
      </vt:variant>
      <vt:variant>
        <vt:i4>21</vt:i4>
      </vt:variant>
      <vt:variant>
        <vt:i4>0</vt:i4>
      </vt:variant>
      <vt:variant>
        <vt:i4>5</vt:i4>
      </vt:variant>
      <vt:variant>
        <vt:lpwstr>http://fr.wikipedia.org/wiki/25_ao%C3%BBt</vt:lpwstr>
      </vt:variant>
      <vt:variant>
        <vt:lpwstr/>
      </vt:variant>
      <vt:variant>
        <vt:i4>4718683</vt:i4>
      </vt:variant>
      <vt:variant>
        <vt:i4>18</vt:i4>
      </vt:variant>
      <vt:variant>
        <vt:i4>0</vt:i4>
      </vt:variant>
      <vt:variant>
        <vt:i4>5</vt:i4>
      </vt:variant>
      <vt:variant>
        <vt:lpwstr>http://fr.wikipedia.org/wiki/P%C3%A2rs%C3%AE</vt:lpwstr>
      </vt:variant>
      <vt:variant>
        <vt:lpwstr/>
      </vt:variant>
      <vt:variant>
        <vt:i4>7929964</vt:i4>
      </vt:variant>
      <vt:variant>
        <vt:i4>15</vt:i4>
      </vt:variant>
      <vt:variant>
        <vt:i4>0</vt:i4>
      </vt:variant>
      <vt:variant>
        <vt:i4>5</vt:i4>
      </vt:variant>
      <vt:variant>
        <vt:lpwstr>http://fr.wikipedia.org/wiki/Ja%C3%AFnisme</vt:lpwstr>
      </vt:variant>
      <vt:variant>
        <vt:lpwstr/>
      </vt:variant>
      <vt:variant>
        <vt:i4>7012409</vt:i4>
      </vt:variant>
      <vt:variant>
        <vt:i4>12</vt:i4>
      </vt:variant>
      <vt:variant>
        <vt:i4>0</vt:i4>
      </vt:variant>
      <vt:variant>
        <vt:i4>5</vt:i4>
      </vt:variant>
      <vt:variant>
        <vt:lpwstr>http://fr.wikipedia.org/wiki/Bouddhisme</vt:lpwstr>
      </vt:variant>
      <vt:variant>
        <vt:lpwstr/>
      </vt:variant>
      <vt:variant>
        <vt:i4>91</vt:i4>
      </vt:variant>
      <vt:variant>
        <vt:i4>9</vt:i4>
      </vt:variant>
      <vt:variant>
        <vt:i4>0</vt:i4>
      </vt:variant>
      <vt:variant>
        <vt:i4>5</vt:i4>
      </vt:variant>
      <vt:variant>
        <vt:lpwstr>http://fr.wikipedia.org/wiki/Sikhisme</vt:lpwstr>
      </vt:variant>
      <vt:variant>
        <vt:lpwstr/>
      </vt:variant>
      <vt:variant>
        <vt:i4>7667751</vt:i4>
      </vt:variant>
      <vt:variant>
        <vt:i4>6</vt:i4>
      </vt:variant>
      <vt:variant>
        <vt:i4>0</vt:i4>
      </vt:variant>
      <vt:variant>
        <vt:i4>5</vt:i4>
      </vt:variant>
      <vt:variant>
        <vt:lpwstr>http://fr.wikipedia.org/wiki/Chr%C3%A9tiens</vt:lpwstr>
      </vt:variant>
      <vt:variant>
        <vt:lpwstr/>
      </vt:variant>
      <vt:variant>
        <vt:i4>7602235</vt:i4>
      </vt:variant>
      <vt:variant>
        <vt:i4>3</vt:i4>
      </vt:variant>
      <vt:variant>
        <vt:i4>0</vt:i4>
      </vt:variant>
      <vt:variant>
        <vt:i4>5</vt:i4>
      </vt:variant>
      <vt:variant>
        <vt:lpwstr>http://fr.wikipedia.org/wiki/Islam</vt:lpwstr>
      </vt:variant>
      <vt:variant>
        <vt:lpwstr/>
      </vt:variant>
      <vt:variant>
        <vt:i4>7405602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http://fr.wikipedia.org/wiki/Hindouisme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2005-09-29T10:30:00Z</cp:lastPrinted>
  <dcterms:created xsi:type="dcterms:W3CDTF">2016-07-28T09:38:00Z</dcterms:created>
  <dcterms:modified xsi:type="dcterms:W3CDTF">2016-07-28T09:38:00Z</dcterms:modified>
</cp:coreProperties>
</file>