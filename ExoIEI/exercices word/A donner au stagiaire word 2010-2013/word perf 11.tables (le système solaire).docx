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2F" w:rsidRDefault="002A172F" w:rsidP="002A172F">
      <w:pPr>
        <w:pStyle w:val="Titre2"/>
        <w:tabs>
          <w:tab w:val="right" w:pos="9000"/>
        </w:tabs>
      </w:pPr>
      <w:bookmarkStart w:id="0" w:name="_GoBack"/>
      <w:bookmarkEnd w:id="0"/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WO-11</w:t>
      </w:r>
    </w:p>
    <w:p w:rsidR="003D5956" w:rsidRDefault="00122C4E" w:rsidP="002A172F">
      <w:pPr>
        <w:pStyle w:val="Titre2"/>
      </w:pPr>
      <w:r>
        <w:t>Les tables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E44442" w:rsidRDefault="0070653A" w:rsidP="00045B14">
      <w:pPr>
        <w:pStyle w:val="Titre3"/>
      </w:pPr>
      <w:r>
        <w:t>ENONCE DE L’EXERCICE</w:t>
      </w:r>
    </w:p>
    <w:p w:rsidR="001E7E44" w:rsidRDefault="001E7E44" w:rsidP="00F277FB">
      <w:pPr>
        <w:pStyle w:val="Tiret"/>
      </w:pPr>
      <w:r>
        <w:t>Ouvrir le document « </w:t>
      </w:r>
      <w:r w:rsidR="00250DB6">
        <w:t>LE SYSTEME SOLAIRE </w:t>
      </w:r>
      <w:r>
        <w:t>»</w:t>
      </w:r>
    </w:p>
    <w:p w:rsidR="004C4196" w:rsidRDefault="004C4196" w:rsidP="00F277FB">
      <w:pPr>
        <w:pStyle w:val="Tiret"/>
      </w:pPr>
      <w:r>
        <w:t>Insérer une page de garde de votre choix</w:t>
      </w:r>
    </w:p>
    <w:p w:rsidR="00442C06" w:rsidRDefault="004E0A05" w:rsidP="00F277FB">
      <w:pPr>
        <w:pStyle w:val="Tiret"/>
      </w:pPr>
      <w:r>
        <w:t xml:space="preserve">Insérer un saut de page </w:t>
      </w:r>
      <w:r w:rsidR="004C4196">
        <w:t>après cette page de garde</w:t>
      </w:r>
    </w:p>
    <w:p w:rsidR="00512015" w:rsidRDefault="00512015" w:rsidP="00F277FB">
      <w:pPr>
        <w:pStyle w:val="Tiret"/>
      </w:pPr>
      <w:r>
        <w:t>Sur cette nouvelle page, taper le titre « </w:t>
      </w:r>
      <w:r w:rsidR="00603AB8">
        <w:t>SOMMAIRE</w:t>
      </w:r>
      <w:r>
        <w:t> »</w:t>
      </w:r>
      <w:r w:rsidR="00FA27BD">
        <w:t xml:space="preserve"> et lui affecter le style Titr</w:t>
      </w:r>
      <w:r w:rsidR="00603AB8">
        <w:t>e</w:t>
      </w:r>
    </w:p>
    <w:p w:rsidR="007C07A9" w:rsidRDefault="007C07A9" w:rsidP="00902797">
      <w:pPr>
        <w:pStyle w:val="Tiret"/>
        <w:jc w:val="both"/>
      </w:pPr>
      <w:r w:rsidRPr="00902797">
        <w:rPr>
          <w:b/>
        </w:rPr>
        <w:t>Insérer une table des matières</w:t>
      </w:r>
      <w:r w:rsidR="00600E22">
        <w:t xml:space="preserve"> (format Classique avec des caractères de suite</w:t>
      </w:r>
      <w:r w:rsidR="00250DB6">
        <w:t>)</w:t>
      </w:r>
      <w:r w:rsidR="00603AB8">
        <w:t xml:space="preserve"> en affichant les 3 niveaux</w:t>
      </w:r>
    </w:p>
    <w:p w:rsidR="00603AB8" w:rsidRDefault="00603AB8" w:rsidP="00600E22">
      <w:pPr>
        <w:pStyle w:val="Tiret"/>
      </w:pPr>
      <w:r w:rsidRPr="00902797">
        <w:rPr>
          <w:b/>
        </w:rPr>
        <w:t>Personnaliser la mise en forme</w:t>
      </w:r>
      <w:r>
        <w:t xml:space="preserve"> de </w:t>
      </w:r>
      <w:smartTag w:uri="urn:schemas-microsoft-com:office:smarttags" w:element="PersonName">
        <w:smartTagPr>
          <w:attr w:name="ProductID" w:val="la Table"/>
        </w:smartTagPr>
        <w:r>
          <w:t>la Table</w:t>
        </w:r>
      </w:smartTag>
      <w:r>
        <w:t xml:space="preserve"> des matières en modifiant les styles TM1, TM2 et TM3</w:t>
      </w:r>
      <w:r w:rsidR="00434D02">
        <w:t xml:space="preserve"> suivant les paramètres de mise en forme suivant :</w:t>
      </w:r>
    </w:p>
    <w:p w:rsidR="00434D02" w:rsidRDefault="00434D02" w:rsidP="00434D02">
      <w:pPr>
        <w:pStyle w:val="Tiret"/>
        <w:numPr>
          <w:ilvl w:val="1"/>
          <w:numId w:val="7"/>
        </w:numPr>
      </w:pPr>
      <w:r>
        <w:t>TM1 : Police</w:t>
      </w:r>
      <w:r w:rsidR="000D762B">
        <w:t xml:space="preserve"> Calibri à 13</w:t>
      </w:r>
      <w:r>
        <w:t xml:space="preserve"> points avec un espacement de paragraphe avant à 6 points</w:t>
      </w:r>
    </w:p>
    <w:p w:rsidR="000D762B" w:rsidRDefault="000D762B" w:rsidP="00434D02">
      <w:pPr>
        <w:pStyle w:val="Tiret"/>
        <w:numPr>
          <w:ilvl w:val="1"/>
          <w:numId w:val="7"/>
        </w:numPr>
      </w:pPr>
      <w:r>
        <w:t>TM2 : Calibri à 12 points sans espacement de paragraphes et avec un retrait suspendu de 1cm</w:t>
      </w:r>
    </w:p>
    <w:p w:rsidR="000D762B" w:rsidRDefault="000D762B" w:rsidP="000D762B">
      <w:pPr>
        <w:pStyle w:val="Tiret"/>
        <w:numPr>
          <w:ilvl w:val="1"/>
          <w:numId w:val="7"/>
        </w:numPr>
      </w:pPr>
      <w:r>
        <w:t>TM3 : Calibri à 11 points sans espacement de paragraphes et avec un retrait suspendu de 1,5cm</w:t>
      </w:r>
    </w:p>
    <w:p w:rsidR="000D762B" w:rsidRDefault="000D762B" w:rsidP="000D762B">
      <w:pPr>
        <w:pStyle w:val="Tiret"/>
      </w:pPr>
      <w:r>
        <w:t>A la fin du document, insérer un saut de page</w:t>
      </w:r>
    </w:p>
    <w:p w:rsidR="00512015" w:rsidRDefault="00512015" w:rsidP="00600E22">
      <w:pPr>
        <w:pStyle w:val="Tiret"/>
      </w:pPr>
      <w:r>
        <w:t>Sur cette nouvelle page, taper le titre « INDEX »</w:t>
      </w:r>
      <w:r w:rsidR="00FA27BD">
        <w:t xml:space="preserve"> </w:t>
      </w:r>
      <w:r w:rsidR="000D762B">
        <w:t>et lui affecter le style Titre</w:t>
      </w:r>
    </w:p>
    <w:p w:rsidR="00902797" w:rsidRDefault="00902797" w:rsidP="00FA27BD">
      <w:pPr>
        <w:pStyle w:val="Tiret"/>
      </w:pPr>
      <w:r w:rsidRPr="00902797">
        <w:rPr>
          <w:b/>
        </w:rPr>
        <w:t>Créer une TABLE D’INDEX</w:t>
      </w:r>
      <w:r>
        <w:t> :</w:t>
      </w:r>
    </w:p>
    <w:p w:rsidR="0068639A" w:rsidRDefault="00902797" w:rsidP="00902797">
      <w:pPr>
        <w:pStyle w:val="Tiret"/>
        <w:numPr>
          <w:ilvl w:val="1"/>
          <w:numId w:val="7"/>
        </w:numPr>
      </w:pPr>
      <w:r>
        <w:t>Marquer une entrée pour chaque nom de planète</w:t>
      </w:r>
    </w:p>
    <w:p w:rsidR="007A688A" w:rsidRDefault="007A688A" w:rsidP="00902797">
      <w:pPr>
        <w:pStyle w:val="Tiret"/>
        <w:numPr>
          <w:ilvl w:val="1"/>
          <w:numId w:val="7"/>
        </w:numPr>
      </w:pPr>
      <w:r>
        <w:t xml:space="preserve">Créer </w:t>
      </w:r>
      <w:r w:rsidR="0068639A">
        <w:t>ensuite la table d’Index</w:t>
      </w:r>
      <w:r>
        <w:t xml:space="preserve"> </w:t>
      </w:r>
      <w:r w:rsidR="0068639A">
        <w:t xml:space="preserve">correspondante </w:t>
      </w:r>
      <w:r w:rsidR="00FA27BD">
        <w:t xml:space="preserve">(format </w:t>
      </w:r>
      <w:r w:rsidR="0068639A">
        <w:t>Moderne avec alignement des Numéros de page à droite et Points de suite</w:t>
      </w:r>
      <w:r w:rsidR="00FA27BD">
        <w:t>)</w:t>
      </w:r>
    </w:p>
    <w:p w:rsidR="00574B90" w:rsidRDefault="00574B90" w:rsidP="00902797">
      <w:pPr>
        <w:pStyle w:val="Tiret"/>
        <w:numPr>
          <w:ilvl w:val="1"/>
          <w:numId w:val="7"/>
        </w:numPr>
      </w:pPr>
      <w:r>
        <w:t xml:space="preserve">Créer </w:t>
      </w:r>
      <w:r w:rsidRPr="00902797">
        <w:rPr>
          <w:b/>
        </w:rPr>
        <w:t>une autre table d’Index</w:t>
      </w:r>
      <w:r>
        <w:t xml:space="preserve"> (changer le format) avec un </w:t>
      </w:r>
      <w:r w:rsidRPr="00902797">
        <w:rPr>
          <w:b/>
        </w:rPr>
        <w:t>MARQUAGE AUTOMATIQUE</w:t>
      </w:r>
      <w:r>
        <w:t xml:space="preserve"> (utiliser le fichier Liste Planètes pour index auto.docx)</w:t>
      </w:r>
    </w:p>
    <w:p w:rsidR="00FA27BD" w:rsidRDefault="00FA27BD" w:rsidP="00FA27BD">
      <w:pPr>
        <w:pStyle w:val="Tiret"/>
      </w:pPr>
      <w:r>
        <w:t>Enregistrer le document et fermer</w:t>
      </w:r>
    </w:p>
    <w:p w:rsidR="00854AF2" w:rsidRDefault="00854AF2" w:rsidP="00854AF2"/>
    <w:sectPr w:rsidR="00854AF2" w:rsidSect="00E81AC8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74" w:rsidRDefault="001E2574">
      <w:r>
        <w:separator/>
      </w:r>
    </w:p>
  </w:endnote>
  <w:endnote w:type="continuationSeparator" w:id="0">
    <w:p w:rsidR="001E2574" w:rsidRDefault="001E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0D762B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A135E7" w:rsidRDefault="00353B4E" w:rsidP="00A135E7">
          <w:pPr>
            <w:pStyle w:val="En-tte"/>
          </w:pPr>
          <w:r w:rsidRPr="00163C59">
            <w:rPr>
              <w:noProof/>
            </w:rPr>
            <w:drawing>
              <wp:inline distT="0" distB="0" distL="0" distR="0">
                <wp:extent cx="641350" cy="534670"/>
                <wp:effectExtent l="0" t="0" r="0" b="0"/>
                <wp:docPr id="1" name="Image 3" descr="\\lyonformsrv\Stagiaire\_FORMATION 2010\Logos M2i\Logo m2i 200%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\\lyonformsrv\Stagiaire\_FORMATION 2010\Logos M2i\Logo m2i 200%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35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D762B" w:rsidRDefault="000D762B" w:rsidP="0006784A">
          <w:pPr>
            <w:pStyle w:val="En-tte"/>
          </w:pPr>
        </w:p>
      </w:tc>
      <w:tc>
        <w:tcPr>
          <w:tcW w:w="4680" w:type="dxa"/>
          <w:shd w:val="clear" w:color="auto" w:fill="E0E0E0"/>
          <w:vAlign w:val="center"/>
        </w:tcPr>
        <w:p w:rsidR="000D762B" w:rsidRPr="00A36E93" w:rsidRDefault="000D762B" w:rsidP="00BD5AD2">
          <w:pPr>
            <w:pStyle w:val="En-tte"/>
            <w:jc w:val="right"/>
          </w:pPr>
          <w:r>
            <w:t>Inter Entreprise Individualisé</w:t>
          </w:r>
        </w:p>
      </w:tc>
    </w:tr>
  </w:tbl>
  <w:p w:rsidR="000D762B" w:rsidRDefault="000D762B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74" w:rsidRDefault="001E2574">
      <w:r>
        <w:separator/>
      </w:r>
    </w:p>
  </w:footnote>
  <w:footnote w:type="continuationSeparator" w:id="0">
    <w:p w:rsidR="001E2574" w:rsidRDefault="001E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45B14"/>
    <w:rsid w:val="000517C5"/>
    <w:rsid w:val="000654B7"/>
    <w:rsid w:val="00065B10"/>
    <w:rsid w:val="0006784A"/>
    <w:rsid w:val="000976C9"/>
    <w:rsid w:val="000D762B"/>
    <w:rsid w:val="000F54C6"/>
    <w:rsid w:val="00105B5F"/>
    <w:rsid w:val="00122C4E"/>
    <w:rsid w:val="00154BC4"/>
    <w:rsid w:val="001618C6"/>
    <w:rsid w:val="001742EB"/>
    <w:rsid w:val="001B7B72"/>
    <w:rsid w:val="001E2574"/>
    <w:rsid w:val="001E7E44"/>
    <w:rsid w:val="001F4A46"/>
    <w:rsid w:val="001F7E98"/>
    <w:rsid w:val="00226DC6"/>
    <w:rsid w:val="00250DB6"/>
    <w:rsid w:val="00266145"/>
    <w:rsid w:val="00274B64"/>
    <w:rsid w:val="00277709"/>
    <w:rsid w:val="002A172F"/>
    <w:rsid w:val="002A1B49"/>
    <w:rsid w:val="002E0C40"/>
    <w:rsid w:val="002F1898"/>
    <w:rsid w:val="002F7479"/>
    <w:rsid w:val="003121BB"/>
    <w:rsid w:val="003149A9"/>
    <w:rsid w:val="00316D7C"/>
    <w:rsid w:val="003206D4"/>
    <w:rsid w:val="00353B4E"/>
    <w:rsid w:val="003670F7"/>
    <w:rsid w:val="00382910"/>
    <w:rsid w:val="003836C0"/>
    <w:rsid w:val="003A29D3"/>
    <w:rsid w:val="003A5CF4"/>
    <w:rsid w:val="003D5956"/>
    <w:rsid w:val="00401054"/>
    <w:rsid w:val="0041020B"/>
    <w:rsid w:val="00434D02"/>
    <w:rsid w:val="0044285D"/>
    <w:rsid w:val="00442C06"/>
    <w:rsid w:val="00461AFB"/>
    <w:rsid w:val="004650B2"/>
    <w:rsid w:val="0047254D"/>
    <w:rsid w:val="004A1698"/>
    <w:rsid w:val="004C1932"/>
    <w:rsid w:val="004C1EF6"/>
    <w:rsid w:val="004C4196"/>
    <w:rsid w:val="004E0A05"/>
    <w:rsid w:val="004F1F24"/>
    <w:rsid w:val="00512015"/>
    <w:rsid w:val="00574B90"/>
    <w:rsid w:val="00585D65"/>
    <w:rsid w:val="005A7C12"/>
    <w:rsid w:val="005B429B"/>
    <w:rsid w:val="005B6DE4"/>
    <w:rsid w:val="005C17DA"/>
    <w:rsid w:val="005C46D4"/>
    <w:rsid w:val="00600E22"/>
    <w:rsid w:val="00603AB8"/>
    <w:rsid w:val="00610030"/>
    <w:rsid w:val="006333A1"/>
    <w:rsid w:val="00637BEE"/>
    <w:rsid w:val="00672C86"/>
    <w:rsid w:val="0068639A"/>
    <w:rsid w:val="006E1C8F"/>
    <w:rsid w:val="006E6655"/>
    <w:rsid w:val="00700154"/>
    <w:rsid w:val="0070653A"/>
    <w:rsid w:val="00725E77"/>
    <w:rsid w:val="007532F0"/>
    <w:rsid w:val="00765BED"/>
    <w:rsid w:val="00771E13"/>
    <w:rsid w:val="00776163"/>
    <w:rsid w:val="007A1589"/>
    <w:rsid w:val="007A26A3"/>
    <w:rsid w:val="007A688A"/>
    <w:rsid w:val="007C07A9"/>
    <w:rsid w:val="00804346"/>
    <w:rsid w:val="00810EB5"/>
    <w:rsid w:val="0085037F"/>
    <w:rsid w:val="00854AF2"/>
    <w:rsid w:val="0087017D"/>
    <w:rsid w:val="00873AC6"/>
    <w:rsid w:val="00881D8C"/>
    <w:rsid w:val="008829CF"/>
    <w:rsid w:val="00893B8F"/>
    <w:rsid w:val="008A008A"/>
    <w:rsid w:val="008B59E6"/>
    <w:rsid w:val="008E3CA4"/>
    <w:rsid w:val="00902797"/>
    <w:rsid w:val="00914B11"/>
    <w:rsid w:val="00964839"/>
    <w:rsid w:val="009D7E01"/>
    <w:rsid w:val="009E2935"/>
    <w:rsid w:val="009F212E"/>
    <w:rsid w:val="009F6B6A"/>
    <w:rsid w:val="00A11C57"/>
    <w:rsid w:val="00A135E7"/>
    <w:rsid w:val="00A22949"/>
    <w:rsid w:val="00A27AF1"/>
    <w:rsid w:val="00A36E93"/>
    <w:rsid w:val="00A37651"/>
    <w:rsid w:val="00A7392D"/>
    <w:rsid w:val="00AC519E"/>
    <w:rsid w:val="00AD315E"/>
    <w:rsid w:val="00AE5B2A"/>
    <w:rsid w:val="00AF7A05"/>
    <w:rsid w:val="00B02494"/>
    <w:rsid w:val="00B31CFF"/>
    <w:rsid w:val="00B3714A"/>
    <w:rsid w:val="00B611BF"/>
    <w:rsid w:val="00B76A7D"/>
    <w:rsid w:val="00B76B0B"/>
    <w:rsid w:val="00B90A8D"/>
    <w:rsid w:val="00B92EC5"/>
    <w:rsid w:val="00B96947"/>
    <w:rsid w:val="00BD5AD2"/>
    <w:rsid w:val="00C4370B"/>
    <w:rsid w:val="00C63B3A"/>
    <w:rsid w:val="00CA71E2"/>
    <w:rsid w:val="00CD7B0C"/>
    <w:rsid w:val="00CE30C9"/>
    <w:rsid w:val="00CF4013"/>
    <w:rsid w:val="00CF7183"/>
    <w:rsid w:val="00D146DB"/>
    <w:rsid w:val="00D43A21"/>
    <w:rsid w:val="00D440A7"/>
    <w:rsid w:val="00DA4D75"/>
    <w:rsid w:val="00DA751E"/>
    <w:rsid w:val="00DD46A6"/>
    <w:rsid w:val="00E035A2"/>
    <w:rsid w:val="00E44442"/>
    <w:rsid w:val="00E5127C"/>
    <w:rsid w:val="00E71486"/>
    <w:rsid w:val="00E75B3A"/>
    <w:rsid w:val="00E81AC8"/>
    <w:rsid w:val="00E82F7F"/>
    <w:rsid w:val="00ED6BAA"/>
    <w:rsid w:val="00EF2BE2"/>
    <w:rsid w:val="00F15BBE"/>
    <w:rsid w:val="00F277FB"/>
    <w:rsid w:val="00F45D3E"/>
    <w:rsid w:val="00F9659F"/>
    <w:rsid w:val="00FA27BD"/>
    <w:rsid w:val="00FC0885"/>
    <w:rsid w:val="00FC4171"/>
    <w:rsid w:val="00FC4D2C"/>
    <w:rsid w:val="00FD3742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7069860-5E3A-4A41-9FE4-4234F6F7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DB6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250DB6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250DB6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250DB6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250DB6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50DB6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250DB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50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250DB6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250DB6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2A172F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250DB6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246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2005-09-29T15:33:00Z</cp:lastPrinted>
  <dcterms:created xsi:type="dcterms:W3CDTF">2016-07-28T09:38:00Z</dcterms:created>
  <dcterms:modified xsi:type="dcterms:W3CDTF">2016-07-28T09:38:00Z</dcterms:modified>
</cp:coreProperties>
</file>