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6D" w:rsidRDefault="00DE166D" w:rsidP="00DE166D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WO-14</w:t>
      </w:r>
    </w:p>
    <w:p w:rsidR="003D5956" w:rsidRDefault="00E37C22" w:rsidP="00DE166D">
      <w:pPr>
        <w:pStyle w:val="Titre2"/>
      </w:pPr>
      <w:r>
        <w:t>Le mailing (</w:t>
      </w:r>
      <w:r w:rsidR="005E4C5C">
        <w:t>lettres</w:t>
      </w:r>
      <w:r>
        <w:t>)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2C37D6" w:rsidRDefault="002C37D6" w:rsidP="002C37D6"/>
    <w:p w:rsidR="002C37D6" w:rsidRPr="002C37D6" w:rsidRDefault="002C37D6" w:rsidP="002C37D6"/>
    <w:p w:rsidR="00E44442" w:rsidRDefault="0070653A" w:rsidP="00045B14">
      <w:pPr>
        <w:pStyle w:val="Titre3"/>
      </w:pPr>
      <w:r>
        <w:t>ENONCE DE L’EXERCICE</w:t>
      </w:r>
    </w:p>
    <w:p w:rsidR="008C0408" w:rsidRDefault="0034382E" w:rsidP="008C0408">
      <w:pPr>
        <w:pStyle w:val="Tiret"/>
      </w:pPr>
      <w:r>
        <w:t xml:space="preserve">Préparer un mailing pour adresser le courrier ci-dessous </w:t>
      </w:r>
      <w:r w:rsidR="00705B92">
        <w:t>aux</w:t>
      </w:r>
      <w:r>
        <w:t xml:space="preserve"> clients</w:t>
      </w:r>
      <w:r w:rsidR="002C37D6">
        <w:t> :</w:t>
      </w:r>
    </w:p>
    <w:p w:rsidR="00FB387D" w:rsidRDefault="00FB387D" w:rsidP="00FB387D"/>
    <w:p w:rsidR="00FB387D" w:rsidRDefault="002C37D6" w:rsidP="00FB387D">
      <w:proofErr w:type="gramStart"/>
      <w:r w:rsidRPr="002C37D6">
        <w:rPr>
          <w:u w:val="single"/>
        </w:rPr>
        <w:t>soit</w:t>
      </w:r>
      <w:proofErr w:type="gramEnd"/>
      <w:r w:rsidRPr="002C37D6">
        <w:rPr>
          <w:u w:val="single"/>
        </w:rPr>
        <w:t xml:space="preserve"> </w:t>
      </w:r>
      <w:r w:rsidR="00FB387D" w:rsidRPr="00FB387D">
        <w:rPr>
          <w:u w:val="single"/>
        </w:rPr>
        <w:t xml:space="preserve">en utilisant </w:t>
      </w:r>
      <w:r w:rsidR="00FB387D">
        <w:rPr>
          <w:u w:val="single"/>
        </w:rPr>
        <w:t>un fichier de données existant</w:t>
      </w:r>
    </w:p>
    <w:p w:rsidR="0034382E" w:rsidRDefault="00FB387D" w:rsidP="008C0408">
      <w:pPr>
        <w:pStyle w:val="Tiret"/>
      </w:pPr>
      <w:r>
        <w:t>L</w:t>
      </w:r>
      <w:r w:rsidR="0034382E">
        <w:t>e fichier</w:t>
      </w:r>
      <w:r w:rsidR="00FE56C6">
        <w:t xml:space="preserve"> des clients est dans le dossier d’exercices sous le nom « LISTE CLIENTS POUR MAILING »</w:t>
      </w:r>
    </w:p>
    <w:p w:rsidR="002C37D6" w:rsidRDefault="002C37D6" w:rsidP="002C37D6"/>
    <w:p w:rsidR="00FB387D" w:rsidRPr="002C37D6" w:rsidRDefault="002C37D6" w:rsidP="00FB387D">
      <w:pPr>
        <w:rPr>
          <w:u w:val="single"/>
        </w:rPr>
      </w:pPr>
      <w:proofErr w:type="gramStart"/>
      <w:r w:rsidRPr="002C37D6">
        <w:rPr>
          <w:u w:val="single"/>
        </w:rPr>
        <w:t>soit</w:t>
      </w:r>
      <w:proofErr w:type="gramEnd"/>
      <w:r w:rsidRPr="002C37D6">
        <w:rPr>
          <w:u w:val="single"/>
        </w:rPr>
        <w:t xml:space="preserve"> </w:t>
      </w:r>
      <w:r w:rsidR="00FB387D" w:rsidRPr="002C37D6">
        <w:rPr>
          <w:u w:val="single"/>
        </w:rPr>
        <w:t>en créant un nouveau fichier de données</w:t>
      </w:r>
    </w:p>
    <w:p w:rsidR="00FB387D" w:rsidRDefault="00FB387D" w:rsidP="00FB387D">
      <w:pPr>
        <w:pStyle w:val="Tiret"/>
      </w:pPr>
      <w:r>
        <w:t xml:space="preserve">Saisir les données du tableau </w:t>
      </w:r>
      <w:r w:rsidR="002C37D6">
        <w:t>en page 2</w:t>
      </w:r>
      <w:r w:rsidR="00073F9C">
        <w:t xml:space="preserve"> (enregistrer le fichier de données dans le dossier d’exercices)</w:t>
      </w:r>
    </w:p>
    <w:p w:rsidR="00FB387D" w:rsidRDefault="00FB387D" w:rsidP="00FB387D"/>
    <w:p w:rsidR="00EC0A8C" w:rsidRDefault="00923F2B" w:rsidP="00EC0A8C">
      <w:pPr>
        <w:pStyle w:val="Tiret"/>
      </w:pPr>
      <w:r>
        <w:t>Insérer les champs de fusion à l’emplacement des zones grisées</w:t>
      </w:r>
      <w:bookmarkStart w:id="0" w:name="_GoBack"/>
      <w:bookmarkEnd w:id="0"/>
    </w:p>
    <w:p w:rsidR="00EC0A8C" w:rsidRDefault="00EC0A8C" w:rsidP="00EC0A8C">
      <w:pPr>
        <w:pStyle w:val="Tiret"/>
      </w:pPr>
      <w:r>
        <w:t>Effectuer un mailing pour adresse</w:t>
      </w:r>
      <w:r w:rsidR="00705B92">
        <w:t>r</w:t>
      </w:r>
      <w:r>
        <w:t xml:space="preserve"> </w:t>
      </w:r>
      <w:r w:rsidR="004D1F3C">
        <w:t xml:space="preserve">un </w:t>
      </w:r>
      <w:r>
        <w:t>courrier à :</w:t>
      </w:r>
    </w:p>
    <w:p w:rsidR="00EC0A8C" w:rsidRDefault="00EC0A8C" w:rsidP="00EC0A8C">
      <w:pPr>
        <w:pStyle w:val="Puce"/>
      </w:pPr>
      <w:r>
        <w:t>l’ensemble de tous les clients</w:t>
      </w:r>
      <w:r w:rsidR="00880A71">
        <w:t xml:space="preserve"> (enregistrer le fichier de fusion dans le dossier d’exercices)</w:t>
      </w:r>
    </w:p>
    <w:p w:rsidR="00EC0A8C" w:rsidRDefault="00EC0A8C" w:rsidP="00EC0A8C">
      <w:pPr>
        <w:pStyle w:val="Puce"/>
      </w:pPr>
      <w:r>
        <w:t>les clients habitant à Marseille</w:t>
      </w:r>
      <w:r w:rsidR="00880A71">
        <w:t xml:space="preserve"> (enregistrer le fichier de fusion dans le dossier d’exercices)</w:t>
      </w:r>
    </w:p>
    <w:p w:rsidR="00215FD6" w:rsidRDefault="00215FD6" w:rsidP="00215FD6"/>
    <w:p w:rsidR="00215FD6" w:rsidRDefault="00215FD6" w:rsidP="00215FD6"/>
    <w:p w:rsidR="00215FD6" w:rsidRDefault="00215FD6" w:rsidP="00215FD6">
      <w:r w:rsidRPr="00215FD6">
        <w:rPr>
          <w:b/>
          <w:u w:val="single"/>
        </w:rPr>
        <w:t>Texte à saisir</w:t>
      </w:r>
      <w:r>
        <w:t> :</w:t>
      </w:r>
    </w:p>
    <w:p w:rsidR="00215FD6" w:rsidRDefault="00215FD6" w:rsidP="00215FD6">
      <w:pPr>
        <w:rPr>
          <w:b/>
          <w:bCs/>
        </w:rPr>
      </w:pPr>
    </w:p>
    <w:p w:rsidR="00215FD6" w:rsidRDefault="00215FD6" w:rsidP="00EC0A8C">
      <w:pPr>
        <w:ind w:left="5580"/>
        <w:rPr>
          <w:b/>
          <w:bCs/>
        </w:rPr>
      </w:pPr>
      <w:r w:rsidRPr="00923F2B">
        <w:rPr>
          <w:b/>
          <w:bCs/>
          <w:highlight w:val="lightGray"/>
        </w:rPr>
        <w:fldChar w:fldCharType="begin"/>
      </w:r>
      <w:r w:rsidRPr="00923F2B">
        <w:rPr>
          <w:b/>
          <w:bCs/>
          <w:highlight w:val="lightGray"/>
        </w:rPr>
        <w:instrText xml:space="preserve"> MERGEFIELD CIVIL </w:instrText>
      </w:r>
      <w:r w:rsidRPr="00923F2B">
        <w:rPr>
          <w:b/>
          <w:bCs/>
          <w:highlight w:val="lightGray"/>
        </w:rPr>
        <w:fldChar w:fldCharType="separate"/>
      </w:r>
      <w:r w:rsidRPr="00923F2B">
        <w:rPr>
          <w:b/>
          <w:bCs/>
          <w:noProof/>
          <w:highlight w:val="lightGray"/>
        </w:rPr>
        <w:t>«CIVIL»</w:t>
      </w:r>
      <w:r w:rsidRPr="00923F2B">
        <w:rPr>
          <w:b/>
          <w:bCs/>
          <w:highlight w:val="lightGray"/>
        </w:rPr>
        <w:fldChar w:fldCharType="end"/>
      </w:r>
      <w:r>
        <w:rPr>
          <w:b/>
          <w:bCs/>
        </w:rPr>
        <w:t xml:space="preserve"> </w:t>
      </w:r>
      <w:r w:rsidRPr="00923F2B">
        <w:rPr>
          <w:b/>
          <w:bCs/>
          <w:highlight w:val="lightGray"/>
        </w:rPr>
        <w:fldChar w:fldCharType="begin"/>
      </w:r>
      <w:r w:rsidRPr="00923F2B">
        <w:rPr>
          <w:b/>
          <w:bCs/>
          <w:highlight w:val="lightGray"/>
        </w:rPr>
        <w:instrText xml:space="preserve"> MERGEFIELD PRENOM </w:instrText>
      </w:r>
      <w:r w:rsidRPr="00923F2B">
        <w:rPr>
          <w:b/>
          <w:bCs/>
          <w:highlight w:val="lightGray"/>
        </w:rPr>
        <w:fldChar w:fldCharType="separate"/>
      </w:r>
      <w:r w:rsidRPr="00923F2B">
        <w:rPr>
          <w:b/>
          <w:bCs/>
          <w:noProof/>
          <w:highlight w:val="lightGray"/>
        </w:rPr>
        <w:t>«PRENOM»</w:t>
      </w:r>
      <w:r w:rsidRPr="00923F2B">
        <w:rPr>
          <w:b/>
          <w:bCs/>
          <w:highlight w:val="lightGray"/>
        </w:rPr>
        <w:fldChar w:fldCharType="end"/>
      </w:r>
      <w:r>
        <w:rPr>
          <w:b/>
          <w:bCs/>
        </w:rPr>
        <w:t xml:space="preserve"> </w:t>
      </w:r>
      <w:r w:rsidRPr="00923F2B">
        <w:rPr>
          <w:b/>
          <w:bCs/>
          <w:highlight w:val="lightGray"/>
        </w:rPr>
        <w:fldChar w:fldCharType="begin"/>
      </w:r>
      <w:r w:rsidRPr="00923F2B">
        <w:rPr>
          <w:b/>
          <w:bCs/>
          <w:highlight w:val="lightGray"/>
        </w:rPr>
        <w:instrText xml:space="preserve"> MERGEFIELD NOM </w:instrText>
      </w:r>
      <w:r w:rsidRPr="00923F2B">
        <w:rPr>
          <w:b/>
          <w:bCs/>
          <w:highlight w:val="lightGray"/>
        </w:rPr>
        <w:fldChar w:fldCharType="separate"/>
      </w:r>
      <w:r w:rsidRPr="00923F2B">
        <w:rPr>
          <w:b/>
          <w:bCs/>
          <w:noProof/>
          <w:highlight w:val="lightGray"/>
        </w:rPr>
        <w:t>«NOM»</w:t>
      </w:r>
      <w:r w:rsidRPr="00923F2B">
        <w:rPr>
          <w:b/>
          <w:bCs/>
          <w:highlight w:val="lightGray"/>
        </w:rPr>
        <w:fldChar w:fldCharType="end"/>
      </w:r>
    </w:p>
    <w:p w:rsidR="00215FD6" w:rsidRDefault="00215FD6" w:rsidP="00EC0A8C">
      <w:pPr>
        <w:ind w:left="5580"/>
      </w:pP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ADRESSE1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«ADRESSE»</w:t>
      </w:r>
      <w:r w:rsidRPr="00923F2B">
        <w:rPr>
          <w:highlight w:val="lightGray"/>
        </w:rPr>
        <w:fldChar w:fldCharType="end"/>
      </w:r>
    </w:p>
    <w:p w:rsidR="00215FD6" w:rsidRDefault="00215FD6" w:rsidP="00EC0A8C">
      <w:pPr>
        <w:ind w:left="5580"/>
      </w:pP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CP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«CP»</w:t>
      </w:r>
      <w:r w:rsidRPr="00923F2B">
        <w:rPr>
          <w:highlight w:val="lightGray"/>
        </w:rPr>
        <w:fldChar w:fldCharType="end"/>
      </w:r>
      <w:r w:rsidRPr="00923F2B">
        <w:rPr>
          <w:highlight w:val="lightGray"/>
        </w:rPr>
        <w:t xml:space="preserve"> </w:t>
      </w: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VILLE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«VILLE»</w:t>
      </w:r>
      <w:r w:rsidRPr="00923F2B">
        <w:rPr>
          <w:highlight w:val="lightGray"/>
        </w:rPr>
        <w:fldChar w:fldCharType="end"/>
      </w:r>
    </w:p>
    <w:p w:rsidR="00215FD6" w:rsidRDefault="00215FD6" w:rsidP="00215FD6"/>
    <w:p w:rsidR="00215FD6" w:rsidRDefault="00215FD6" w:rsidP="00EC0A8C">
      <w:pPr>
        <w:ind w:left="5580"/>
      </w:pPr>
      <w:r>
        <w:t xml:space="preserve">Marseille, </w:t>
      </w:r>
      <w:proofErr w:type="gramStart"/>
      <w:r>
        <w:t>le</w:t>
      </w:r>
      <w:proofErr w:type="gramEnd"/>
      <w:r>
        <w:t xml:space="preserve"> (date courante)</w:t>
      </w:r>
    </w:p>
    <w:p w:rsidR="00215FD6" w:rsidRDefault="00215FD6" w:rsidP="00215FD6"/>
    <w:p w:rsidR="00215FD6" w:rsidRDefault="00215FD6" w:rsidP="00215FD6"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CIVIL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«CIVIL»</w:t>
      </w:r>
      <w:r w:rsidRPr="00923F2B">
        <w:rPr>
          <w:highlight w:val="lightGray"/>
        </w:rPr>
        <w:fldChar w:fldCharType="end"/>
      </w:r>
      <w:r>
        <w:t>,</w:t>
      </w:r>
    </w:p>
    <w:p w:rsidR="00215FD6" w:rsidRDefault="00215FD6" w:rsidP="00215FD6"/>
    <w:p w:rsidR="00215FD6" w:rsidRDefault="00215FD6" w:rsidP="00215FD6">
      <w:r>
        <w:t>Nous avons le plaisir de vous informer que notre société a changé de nom et s’appelle désormais :</w:t>
      </w:r>
    </w:p>
    <w:p w:rsidR="00215FD6" w:rsidRDefault="00215FD6" w:rsidP="00215FD6"/>
    <w:p w:rsidR="00215FD6" w:rsidRDefault="00215FD6" w:rsidP="004E06C2">
      <w:pPr>
        <w:jc w:val="center"/>
        <w:rPr>
          <w:b/>
          <w:bCs/>
        </w:rPr>
      </w:pPr>
      <w:r>
        <w:rPr>
          <w:b/>
          <w:bCs/>
        </w:rPr>
        <w:t>« CAISSE D’EPARGNE DE L’ECUREUIL »</w:t>
      </w:r>
    </w:p>
    <w:p w:rsidR="00215FD6" w:rsidRDefault="00215FD6" w:rsidP="00215FD6"/>
    <w:p w:rsidR="00215FD6" w:rsidRDefault="00215FD6" w:rsidP="00215FD6">
      <w:r>
        <w:t>Dans l'attente, veuillez agréer,</w:t>
      </w:r>
      <w:r w:rsidR="004E06C2" w:rsidRPr="004E06C2">
        <w:rPr>
          <w:highlight w:val="lightGray"/>
        </w:rPr>
        <w:t xml:space="preserve"> </w:t>
      </w:r>
      <w:r w:rsidR="004E06C2" w:rsidRPr="00923F2B">
        <w:rPr>
          <w:highlight w:val="lightGray"/>
        </w:rPr>
        <w:fldChar w:fldCharType="begin"/>
      </w:r>
      <w:r w:rsidR="004E06C2" w:rsidRPr="00923F2B">
        <w:rPr>
          <w:highlight w:val="lightGray"/>
        </w:rPr>
        <w:instrText xml:space="preserve"> MERGEFIELD CIVIL </w:instrText>
      </w:r>
      <w:r w:rsidR="004E06C2" w:rsidRPr="00923F2B">
        <w:rPr>
          <w:highlight w:val="lightGray"/>
        </w:rPr>
        <w:fldChar w:fldCharType="separate"/>
      </w:r>
      <w:r w:rsidR="004E06C2" w:rsidRPr="00923F2B">
        <w:rPr>
          <w:noProof/>
          <w:highlight w:val="lightGray"/>
        </w:rPr>
        <w:t>«CIVIL»</w:t>
      </w:r>
      <w:r w:rsidR="004E06C2" w:rsidRPr="00923F2B">
        <w:rPr>
          <w:highlight w:val="lightGray"/>
        </w:rPr>
        <w:fldChar w:fldCharType="end"/>
      </w:r>
      <w:r>
        <w:t>, l'expression de nos sentiments distingués.</w:t>
      </w:r>
    </w:p>
    <w:p w:rsidR="00215FD6" w:rsidRDefault="00215FD6" w:rsidP="00215FD6"/>
    <w:p w:rsidR="004E06C2" w:rsidRDefault="004E06C2" w:rsidP="00215FD6">
      <w:pPr>
        <w:rPr>
          <w:b/>
        </w:rPr>
      </w:pPr>
    </w:p>
    <w:p w:rsidR="00215FD6" w:rsidRDefault="00215FD6" w:rsidP="004E06C2">
      <w:pPr>
        <w:jc w:val="center"/>
        <w:rPr>
          <w:b/>
        </w:rPr>
      </w:pPr>
      <w:r>
        <w:rPr>
          <w:b/>
        </w:rPr>
        <w:t>Le Responsable de l'Agence</w:t>
      </w:r>
    </w:p>
    <w:p w:rsidR="00215FD6" w:rsidRDefault="002C37D6" w:rsidP="00215FD6">
      <w:r>
        <w:br w:type="page"/>
      </w:r>
    </w:p>
    <w:p w:rsidR="00215FD6" w:rsidRPr="00317AC9" w:rsidRDefault="00317AC9" w:rsidP="00215FD6">
      <w:pPr>
        <w:rPr>
          <w:b/>
          <w:u w:val="single"/>
        </w:rPr>
      </w:pPr>
      <w:r w:rsidRPr="00317AC9">
        <w:rPr>
          <w:b/>
          <w:u w:val="single"/>
        </w:rPr>
        <w:lastRenderedPageBreak/>
        <w:t>Tableau de données à saisir</w:t>
      </w:r>
      <w:r w:rsidRPr="00317AC9">
        <w:t> :</w:t>
      </w:r>
    </w:p>
    <w:p w:rsidR="00317AC9" w:rsidRDefault="00317AC9" w:rsidP="00215FD6"/>
    <w:tbl>
      <w:tblPr>
        <w:tblW w:w="848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1140"/>
        <w:gridCol w:w="1524"/>
        <w:gridCol w:w="2924"/>
        <w:gridCol w:w="780"/>
        <w:gridCol w:w="1048"/>
      </w:tblGrid>
      <w:tr w:rsidR="00FB387D" w:rsidRPr="00317AC9">
        <w:trPr>
          <w:trHeight w:val="31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CIVIL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PRENOM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NOM</w:t>
            </w: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ADRESSE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CP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VILLE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Guy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DONDEVELO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52, rue des Prés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06000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Nice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Paul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HOCHON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1, promenade des Anglais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06000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Nice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Alain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FERNAL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56, boulevard des Malendrins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06003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Nice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Madame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Jacques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CELERE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12, rue du Vieux Port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13000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Marseille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Serge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OIN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12, rue des Bouchers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13008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Marseille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Jean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BAILLE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30, avenue de la Canebière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13200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Marseille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Madame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Agathe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ZEBLOUSE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33, avenue Clémenceau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14000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Caen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Jacques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UMUL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80, rue Riguet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14008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Vire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Alain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PROVISTE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Village des Bergers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21000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Dijon</w:t>
            </w:r>
          </w:p>
        </w:tc>
      </w:tr>
    </w:tbl>
    <w:p w:rsidR="00215FD6" w:rsidRPr="008C0408" w:rsidRDefault="00215FD6" w:rsidP="00215FD6"/>
    <w:sectPr w:rsidR="00215FD6" w:rsidRPr="008C0408" w:rsidSect="00DE166D">
      <w:headerReference w:type="default" r:id="rId7"/>
      <w:footerReference w:type="default" r:id="rId8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8A" w:rsidRDefault="009D158A">
      <w:r>
        <w:separator/>
      </w:r>
    </w:p>
  </w:endnote>
  <w:endnote w:type="continuationSeparator" w:id="0">
    <w:p w:rsidR="009D158A" w:rsidRDefault="009D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5E4C5C" w:rsidTr="00D51A6D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5E4C5C" w:rsidRDefault="004D7E56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5E4C5C" w:rsidRPr="00A36E93" w:rsidRDefault="005E4C5C" w:rsidP="00D51A6D">
          <w:pPr>
            <w:pStyle w:val="En-tte"/>
            <w:jc w:val="right"/>
          </w:pPr>
          <w:r>
            <w:t>Inter Entreprise Individualisé</w:t>
          </w:r>
        </w:p>
      </w:tc>
    </w:tr>
  </w:tbl>
  <w:p w:rsidR="005E4C5C" w:rsidRDefault="005E4C5C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8A" w:rsidRDefault="009D158A">
      <w:r>
        <w:separator/>
      </w:r>
    </w:p>
  </w:footnote>
  <w:footnote w:type="continuationSeparator" w:id="0">
    <w:p w:rsidR="009D158A" w:rsidRDefault="009D1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C5C" w:rsidRDefault="005E4C5C" w:rsidP="004D1F3C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D7E56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4D7E56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344F8"/>
    <w:rsid w:val="00045B14"/>
    <w:rsid w:val="000517C5"/>
    <w:rsid w:val="000654B7"/>
    <w:rsid w:val="00065B10"/>
    <w:rsid w:val="0006784A"/>
    <w:rsid w:val="00073F9C"/>
    <w:rsid w:val="000976C9"/>
    <w:rsid w:val="000F54C6"/>
    <w:rsid w:val="000F653F"/>
    <w:rsid w:val="00105B5F"/>
    <w:rsid w:val="00122C4E"/>
    <w:rsid w:val="0015417B"/>
    <w:rsid w:val="00154BC4"/>
    <w:rsid w:val="0016106C"/>
    <w:rsid w:val="00181998"/>
    <w:rsid w:val="001B7B72"/>
    <w:rsid w:val="001C2053"/>
    <w:rsid w:val="001E7E44"/>
    <w:rsid w:val="001F4A46"/>
    <w:rsid w:val="001F7E98"/>
    <w:rsid w:val="00207B5A"/>
    <w:rsid w:val="00215FD6"/>
    <w:rsid w:val="00226DC6"/>
    <w:rsid w:val="00274B64"/>
    <w:rsid w:val="00277709"/>
    <w:rsid w:val="002A1B49"/>
    <w:rsid w:val="002C37D6"/>
    <w:rsid w:val="002E0C40"/>
    <w:rsid w:val="002F1898"/>
    <w:rsid w:val="002F7479"/>
    <w:rsid w:val="003121BB"/>
    <w:rsid w:val="003149A9"/>
    <w:rsid w:val="00317AC9"/>
    <w:rsid w:val="003206D4"/>
    <w:rsid w:val="0034382E"/>
    <w:rsid w:val="00351684"/>
    <w:rsid w:val="003670F7"/>
    <w:rsid w:val="00382910"/>
    <w:rsid w:val="003836C0"/>
    <w:rsid w:val="003A29D3"/>
    <w:rsid w:val="003A5CF4"/>
    <w:rsid w:val="003D5956"/>
    <w:rsid w:val="00401054"/>
    <w:rsid w:val="0044285D"/>
    <w:rsid w:val="00442C06"/>
    <w:rsid w:val="00461AFB"/>
    <w:rsid w:val="004650B2"/>
    <w:rsid w:val="0047254D"/>
    <w:rsid w:val="004A4E4B"/>
    <w:rsid w:val="004C1932"/>
    <w:rsid w:val="004C1EF6"/>
    <w:rsid w:val="004D1F3C"/>
    <w:rsid w:val="004D7E56"/>
    <w:rsid w:val="004E06C2"/>
    <w:rsid w:val="004E0A05"/>
    <w:rsid w:val="004E19C6"/>
    <w:rsid w:val="004F1F24"/>
    <w:rsid w:val="004F3D38"/>
    <w:rsid w:val="005648C8"/>
    <w:rsid w:val="00582B9D"/>
    <w:rsid w:val="00585D65"/>
    <w:rsid w:val="005A7C12"/>
    <w:rsid w:val="005B429B"/>
    <w:rsid w:val="005B6DE4"/>
    <w:rsid w:val="005C17DA"/>
    <w:rsid w:val="005C46D4"/>
    <w:rsid w:val="005E4C5C"/>
    <w:rsid w:val="00600E22"/>
    <w:rsid w:val="00610030"/>
    <w:rsid w:val="00637BEE"/>
    <w:rsid w:val="00644C52"/>
    <w:rsid w:val="00672C86"/>
    <w:rsid w:val="006814EC"/>
    <w:rsid w:val="006E1C8F"/>
    <w:rsid w:val="006E6655"/>
    <w:rsid w:val="00700154"/>
    <w:rsid w:val="00705B92"/>
    <w:rsid w:val="0070653A"/>
    <w:rsid w:val="00725E77"/>
    <w:rsid w:val="00726F3F"/>
    <w:rsid w:val="007532F0"/>
    <w:rsid w:val="00765BED"/>
    <w:rsid w:val="00771E13"/>
    <w:rsid w:val="00776163"/>
    <w:rsid w:val="0079393F"/>
    <w:rsid w:val="007A1589"/>
    <w:rsid w:val="007A26A3"/>
    <w:rsid w:val="007A688A"/>
    <w:rsid w:val="007B4B12"/>
    <w:rsid w:val="007C07A9"/>
    <w:rsid w:val="007F2FFA"/>
    <w:rsid w:val="00804346"/>
    <w:rsid w:val="00810EB5"/>
    <w:rsid w:val="0085037F"/>
    <w:rsid w:val="00854AF2"/>
    <w:rsid w:val="0087017D"/>
    <w:rsid w:val="00873AC6"/>
    <w:rsid w:val="00880A71"/>
    <w:rsid w:val="00881D8C"/>
    <w:rsid w:val="008829CF"/>
    <w:rsid w:val="00893B8F"/>
    <w:rsid w:val="008A008A"/>
    <w:rsid w:val="008B59E6"/>
    <w:rsid w:val="008C0408"/>
    <w:rsid w:val="008E3CA4"/>
    <w:rsid w:val="00901DBF"/>
    <w:rsid w:val="00914B11"/>
    <w:rsid w:val="00923F2B"/>
    <w:rsid w:val="00964839"/>
    <w:rsid w:val="009D158A"/>
    <w:rsid w:val="009D7E01"/>
    <w:rsid w:val="009E2935"/>
    <w:rsid w:val="009E5475"/>
    <w:rsid w:val="009F212E"/>
    <w:rsid w:val="009F6B14"/>
    <w:rsid w:val="009F6B6A"/>
    <w:rsid w:val="00A11C57"/>
    <w:rsid w:val="00A22949"/>
    <w:rsid w:val="00A27AF1"/>
    <w:rsid w:val="00A36E93"/>
    <w:rsid w:val="00A37651"/>
    <w:rsid w:val="00A7392D"/>
    <w:rsid w:val="00AC519E"/>
    <w:rsid w:val="00AE5B2A"/>
    <w:rsid w:val="00AF7A05"/>
    <w:rsid w:val="00B02494"/>
    <w:rsid w:val="00B23B45"/>
    <w:rsid w:val="00B31CFF"/>
    <w:rsid w:val="00B3714A"/>
    <w:rsid w:val="00B611BF"/>
    <w:rsid w:val="00B76A7D"/>
    <w:rsid w:val="00B76B0B"/>
    <w:rsid w:val="00B90A8D"/>
    <w:rsid w:val="00B92EC5"/>
    <w:rsid w:val="00B96947"/>
    <w:rsid w:val="00BD167C"/>
    <w:rsid w:val="00C4370B"/>
    <w:rsid w:val="00C63B3A"/>
    <w:rsid w:val="00CA71E2"/>
    <w:rsid w:val="00CD7B0C"/>
    <w:rsid w:val="00CE30C9"/>
    <w:rsid w:val="00CF4013"/>
    <w:rsid w:val="00CF7183"/>
    <w:rsid w:val="00D43A21"/>
    <w:rsid w:val="00D440A7"/>
    <w:rsid w:val="00D51A6D"/>
    <w:rsid w:val="00D63245"/>
    <w:rsid w:val="00DA4D75"/>
    <w:rsid w:val="00DA751E"/>
    <w:rsid w:val="00DD46A6"/>
    <w:rsid w:val="00DE166D"/>
    <w:rsid w:val="00DE4717"/>
    <w:rsid w:val="00DF608A"/>
    <w:rsid w:val="00E035A2"/>
    <w:rsid w:val="00E045FE"/>
    <w:rsid w:val="00E27D5C"/>
    <w:rsid w:val="00E37C22"/>
    <w:rsid w:val="00E44442"/>
    <w:rsid w:val="00E5127C"/>
    <w:rsid w:val="00E66A38"/>
    <w:rsid w:val="00E71486"/>
    <w:rsid w:val="00E752EC"/>
    <w:rsid w:val="00E82F7F"/>
    <w:rsid w:val="00EC0A8C"/>
    <w:rsid w:val="00ED6BAA"/>
    <w:rsid w:val="00EF2BE2"/>
    <w:rsid w:val="00EF3A0D"/>
    <w:rsid w:val="00F15BBE"/>
    <w:rsid w:val="00F277FB"/>
    <w:rsid w:val="00F45D3E"/>
    <w:rsid w:val="00F9659F"/>
    <w:rsid w:val="00FB387D"/>
    <w:rsid w:val="00FC0885"/>
    <w:rsid w:val="00FC4171"/>
    <w:rsid w:val="00FC4D2C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F29916E-DC9D-4367-BCE7-CDDF236B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F3C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4D1F3C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4D1F3C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4D1F3C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4D1F3C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4D1F3C"/>
  </w:style>
  <w:style w:type="table" w:default="1" w:styleId="TableauNormal">
    <w:name w:val="Normal Table"/>
    <w:semiHidden/>
    <w:rsid w:val="004D1F3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4D1F3C"/>
  </w:style>
  <w:style w:type="paragraph" w:styleId="En-tte">
    <w:name w:val="header"/>
    <w:basedOn w:val="Normal"/>
    <w:rsid w:val="004D1F3C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4D1F3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4D1F3C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4D1F3C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DE166D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4D1F3C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Titre">
    <w:name w:val="Title"/>
    <w:basedOn w:val="Normal"/>
    <w:qFormat/>
    <w:rsid w:val="00215FD6"/>
    <w:pPr>
      <w:pBdr>
        <w:top w:val="single" w:sz="4" w:space="12" w:color="auto" w:shadow="1"/>
        <w:left w:val="single" w:sz="4" w:space="4" w:color="auto" w:shadow="1"/>
        <w:bottom w:val="single" w:sz="4" w:space="9" w:color="auto" w:shadow="1"/>
        <w:right w:val="single" w:sz="4" w:space="4" w:color="auto" w:shadow="1"/>
      </w:pBdr>
      <w:shd w:val="pct12" w:color="auto" w:fill="FFFFFF"/>
      <w:jc w:val="center"/>
    </w:pPr>
    <w:rPr>
      <w:rFonts w:ascii="Times New Roman" w:hAnsi="Times New Roman"/>
      <w:b/>
      <w:i/>
      <w:sz w:val="32"/>
      <w:szCs w:val="20"/>
    </w:rPr>
  </w:style>
  <w:style w:type="paragraph" w:styleId="Retraitcorpsdetexte">
    <w:name w:val="Body Text Indent"/>
    <w:basedOn w:val="Normal"/>
    <w:rsid w:val="00215FD6"/>
    <w:pPr>
      <w:ind w:right="72" w:firstLine="737"/>
      <w:jc w:val="both"/>
    </w:pPr>
    <w:rPr>
      <w:rFonts w:ascii="Times New Roman" w:hAnsi="Times New Roman"/>
      <w:sz w:val="24"/>
      <w:szCs w:val="20"/>
    </w:rPr>
  </w:style>
  <w:style w:type="character" w:styleId="Numrodepage">
    <w:name w:val="page number"/>
    <w:basedOn w:val="Policepardfaut"/>
    <w:rsid w:val="004D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2</Pages>
  <Words>272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2013-07-29T14:45:00Z</cp:lastPrinted>
  <dcterms:created xsi:type="dcterms:W3CDTF">2016-07-28T09:43:00Z</dcterms:created>
  <dcterms:modified xsi:type="dcterms:W3CDTF">2016-07-28T09:43:00Z</dcterms:modified>
</cp:coreProperties>
</file>