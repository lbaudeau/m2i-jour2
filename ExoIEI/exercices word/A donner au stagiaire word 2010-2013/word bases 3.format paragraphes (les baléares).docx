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D9" w:rsidRDefault="009674D9" w:rsidP="009674D9">
      <w:pPr>
        <w:pStyle w:val="Titre2"/>
        <w:tabs>
          <w:tab w:val="right" w:pos="9000"/>
        </w:tabs>
      </w:pPr>
      <w:r w:rsidRPr="00DC2369">
        <w:rPr>
          <w:rStyle w:val="Titre1Car"/>
        </w:rPr>
        <w:t>WORD– Les bases</w:t>
      </w:r>
      <w:r>
        <w:tab/>
      </w:r>
      <w:r w:rsidRPr="005B429B">
        <w:t xml:space="preserve">Exercice </w:t>
      </w:r>
      <w:r>
        <w:t>WO-3</w:t>
      </w:r>
    </w:p>
    <w:p w:rsidR="003D5956" w:rsidRDefault="00AD66A9" w:rsidP="009674D9">
      <w:pPr>
        <w:pStyle w:val="Titre2"/>
      </w:pPr>
      <w:r>
        <w:t xml:space="preserve">La </w:t>
      </w:r>
      <w:r w:rsidR="00751505">
        <w:t xml:space="preserve">mise en forme des </w:t>
      </w:r>
      <w:r w:rsidR="00B729F4">
        <w:t>paragraphes</w:t>
      </w:r>
    </w:p>
    <w:p w:rsidR="003B67D9" w:rsidRDefault="003B67D9" w:rsidP="00B442A5">
      <w:pPr>
        <w:pBdr>
          <w:bottom w:val="single" w:sz="4" w:space="1" w:color="auto"/>
        </w:pBdr>
      </w:pPr>
    </w:p>
    <w:p w:rsidR="00EC63D6" w:rsidRDefault="00EC63D6" w:rsidP="00893B8F">
      <w:pPr>
        <w:pStyle w:val="Titre3"/>
      </w:pPr>
    </w:p>
    <w:p w:rsidR="00EC63D6" w:rsidRDefault="00EC63D6" w:rsidP="00893B8F">
      <w:pPr>
        <w:pStyle w:val="Titre3"/>
      </w:pPr>
    </w:p>
    <w:p w:rsidR="0085037F" w:rsidRPr="003359E6" w:rsidRDefault="0085037F" w:rsidP="003359E6">
      <w:pPr>
        <w:pStyle w:val="Titre3"/>
      </w:pPr>
      <w:r w:rsidRPr="003359E6">
        <w:t>ENONCE DE L’EXERCICE</w:t>
      </w:r>
    </w:p>
    <w:p w:rsidR="001F7E98" w:rsidRDefault="001424D1" w:rsidP="00D95742">
      <w:pPr>
        <w:pStyle w:val="Tiret"/>
        <w:spacing w:after="240"/>
        <w:ind w:left="714" w:hanging="357"/>
      </w:pPr>
      <w:r>
        <w:t>Ouvrir le document « </w:t>
      </w:r>
      <w:r w:rsidR="00F82A1C">
        <w:t>LES BALEARES </w:t>
      </w:r>
      <w:r>
        <w:t>»</w:t>
      </w:r>
      <w:r w:rsidR="00505AEE">
        <w:t xml:space="preserve"> </w:t>
      </w:r>
    </w:p>
    <w:p w:rsidR="00834440" w:rsidRDefault="00834440" w:rsidP="00D95742">
      <w:pPr>
        <w:pStyle w:val="Tiret"/>
        <w:spacing w:after="240"/>
        <w:ind w:left="714" w:hanging="357"/>
      </w:pPr>
      <w:r>
        <w:t>Centrer le titre</w:t>
      </w:r>
    </w:p>
    <w:p w:rsidR="00834440" w:rsidRDefault="00834440" w:rsidP="00D95742">
      <w:pPr>
        <w:pStyle w:val="Tiret"/>
        <w:spacing w:after="240"/>
        <w:ind w:left="714" w:hanging="357"/>
      </w:pPr>
      <w:r>
        <w:t xml:space="preserve">Mettre une bordure </w:t>
      </w:r>
      <w:r w:rsidR="0097568F">
        <w:t>ombrée de couleur bleue</w:t>
      </w:r>
      <w:r w:rsidR="00F50F9F">
        <w:t xml:space="preserve"> accentuation 1, épaisseur 3pt</w:t>
      </w:r>
      <w:r>
        <w:t xml:space="preserve"> </w:t>
      </w:r>
      <w:r w:rsidR="00CB0C5C">
        <w:t xml:space="preserve">et </w:t>
      </w:r>
      <w:r>
        <w:t xml:space="preserve">une trame de fond </w:t>
      </w:r>
      <w:r w:rsidR="00633CFC">
        <w:t xml:space="preserve">vert </w:t>
      </w:r>
      <w:r w:rsidR="00F50F9F">
        <w:t>olive 80%</w:t>
      </w:r>
      <w:r w:rsidR="00BE75E1">
        <w:t xml:space="preserve"> </w:t>
      </w:r>
      <w:r w:rsidR="00F50F9F">
        <w:t>clair</w:t>
      </w:r>
      <w:bookmarkStart w:id="0" w:name="_GoBack"/>
      <w:bookmarkEnd w:id="0"/>
    </w:p>
    <w:p w:rsidR="00CB0C5C" w:rsidRDefault="00F50F9F" w:rsidP="00D95742">
      <w:pPr>
        <w:pStyle w:val="Tiret"/>
        <w:spacing w:after="240"/>
        <w:ind w:left="714" w:hanging="357"/>
      </w:pPr>
      <w:r>
        <w:t xml:space="preserve">Modifier la distance de </w:t>
      </w:r>
      <w:r w:rsidR="00CB0C5C">
        <w:t xml:space="preserve"> la bordure au texte</w:t>
      </w:r>
      <w:r w:rsidR="000B0644">
        <w:t xml:space="preserve"> </w:t>
      </w:r>
      <w:r>
        <w:t>: haut 25pt et bas 25pt</w:t>
      </w:r>
    </w:p>
    <w:p w:rsidR="00294402" w:rsidRDefault="00294402" w:rsidP="00D95742">
      <w:pPr>
        <w:pStyle w:val="Tiret"/>
        <w:spacing w:after="240"/>
        <w:ind w:left="714" w:hanging="357"/>
      </w:pPr>
      <w:r>
        <w:t>Réduire la largeur du § en modifiant les RETRAITS GAUCHE &amp; DROIT : 3cm</w:t>
      </w:r>
    </w:p>
    <w:p w:rsidR="00CC7AF3" w:rsidRDefault="00CC7AF3" w:rsidP="00D95742">
      <w:pPr>
        <w:pStyle w:val="Tiret"/>
        <w:spacing w:after="240"/>
        <w:ind w:left="714" w:hanging="357"/>
      </w:pPr>
      <w:r>
        <w:t>Justifier l’ensemble du texte</w:t>
      </w:r>
    </w:p>
    <w:p w:rsidR="00294402" w:rsidRDefault="00294402" w:rsidP="00D95742">
      <w:pPr>
        <w:pStyle w:val="Tiret"/>
        <w:spacing w:after="240"/>
        <w:ind w:left="714" w:hanging="357"/>
      </w:pPr>
      <w:r>
        <w:t>Mettre un Espacement AVANT chaque § de 12pt</w:t>
      </w:r>
    </w:p>
    <w:p w:rsidR="00CC7AF3" w:rsidRPr="00834440" w:rsidRDefault="0001024F" w:rsidP="00D95742">
      <w:pPr>
        <w:pStyle w:val="Tiret"/>
        <w:spacing w:after="240"/>
        <w:ind w:left="714" w:hanging="357"/>
      </w:pPr>
      <w:r>
        <w:t xml:space="preserve">Créer une liste à puces pour « natation, tennis, planche à voile, golf » avec </w:t>
      </w:r>
      <w:r w:rsidR="00525186">
        <w:t>le</w:t>
      </w:r>
      <w:r>
        <w:t xml:space="preserve"> symbole </w:t>
      </w:r>
      <w:r w:rsidRPr="0001024F">
        <w:rPr>
          <w:sz w:val="24"/>
        </w:rPr>
        <w:sym w:font="Wingdings" w:char="F0FC"/>
      </w:r>
    </w:p>
    <w:p w:rsidR="00A60EDF" w:rsidRPr="00B037B6" w:rsidRDefault="00A60EDF" w:rsidP="00D95742">
      <w:pPr>
        <w:pStyle w:val="Tiret"/>
        <w:spacing w:after="240"/>
        <w:ind w:left="714" w:hanging="357"/>
      </w:pPr>
      <w:r>
        <w:t>Enregistrer et fermer</w:t>
      </w:r>
      <w:r w:rsidR="00D95742" w:rsidRPr="00D95742">
        <w:t xml:space="preserve"> </w:t>
      </w:r>
      <w:r w:rsidR="00D95742">
        <w:t>le document</w:t>
      </w:r>
    </w:p>
    <w:p w:rsidR="00B037B6" w:rsidRDefault="00B037B6" w:rsidP="00B037B6"/>
    <w:p w:rsidR="00B037B6" w:rsidRDefault="00B037B6" w:rsidP="00B037B6"/>
    <w:p w:rsidR="00B037B6" w:rsidRDefault="00B037B6" w:rsidP="00B037B6"/>
    <w:sectPr w:rsidR="00B037B6" w:rsidSect="00CA42E6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AC" w:rsidRDefault="009172AC">
      <w:r>
        <w:separator/>
      </w:r>
    </w:p>
  </w:endnote>
  <w:endnote w:type="continuationSeparator" w:id="0">
    <w:p w:rsidR="009172AC" w:rsidRDefault="0091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3"/>
    </w:tblGrid>
    <w:tr w:rsidR="00A60EDF" w:rsidTr="00C8118D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A60EDF" w:rsidRDefault="00BE75E1" w:rsidP="0006784A">
          <w:pPr>
            <w:pStyle w:val="En-tte"/>
          </w:pPr>
          <w:r w:rsidRPr="00EF7579">
            <w:rPr>
              <w:noProof/>
            </w:rPr>
            <w:drawing>
              <wp:inline distT="0" distB="0" distL="0" distR="0">
                <wp:extent cx="685800" cy="581025"/>
                <wp:effectExtent l="0" t="0" r="0" b="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A60EDF" w:rsidRPr="00A36E93" w:rsidRDefault="00A60EDF" w:rsidP="00C8118D">
          <w:pPr>
            <w:pStyle w:val="En-tte"/>
            <w:jc w:val="right"/>
          </w:pPr>
          <w:r>
            <w:t>Inter Entreprise Individualisé</w:t>
          </w:r>
        </w:p>
      </w:tc>
    </w:tr>
  </w:tbl>
  <w:p w:rsidR="00A60EDF" w:rsidRDefault="00A60EDF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AC" w:rsidRDefault="009172AC">
      <w:r>
        <w:separator/>
      </w:r>
    </w:p>
  </w:footnote>
  <w:footnote w:type="continuationSeparator" w:id="0">
    <w:p w:rsidR="009172AC" w:rsidRDefault="00917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0677"/>
    <w:rsid w:val="00065B10"/>
    <w:rsid w:val="0006784A"/>
    <w:rsid w:val="00081F82"/>
    <w:rsid w:val="000B0644"/>
    <w:rsid w:val="001424D1"/>
    <w:rsid w:val="00164528"/>
    <w:rsid w:val="001F313A"/>
    <w:rsid w:val="001F7E98"/>
    <w:rsid w:val="002600C6"/>
    <w:rsid w:val="00294402"/>
    <w:rsid w:val="002A1E60"/>
    <w:rsid w:val="002F1898"/>
    <w:rsid w:val="002F7479"/>
    <w:rsid w:val="003206D4"/>
    <w:rsid w:val="003359E6"/>
    <w:rsid w:val="0036128C"/>
    <w:rsid w:val="003A5CF4"/>
    <w:rsid w:val="003B67D9"/>
    <w:rsid w:val="003D050B"/>
    <w:rsid w:val="003D5956"/>
    <w:rsid w:val="00432559"/>
    <w:rsid w:val="00440377"/>
    <w:rsid w:val="004A4FA6"/>
    <w:rsid w:val="004E4BD9"/>
    <w:rsid w:val="004F1F24"/>
    <w:rsid w:val="00505AEE"/>
    <w:rsid w:val="00525186"/>
    <w:rsid w:val="00526419"/>
    <w:rsid w:val="00585D65"/>
    <w:rsid w:val="005C17DA"/>
    <w:rsid w:val="00633CFC"/>
    <w:rsid w:val="00672C86"/>
    <w:rsid w:val="006B2354"/>
    <w:rsid w:val="00751505"/>
    <w:rsid w:val="00776163"/>
    <w:rsid w:val="00804346"/>
    <w:rsid w:val="00834440"/>
    <w:rsid w:val="0085037F"/>
    <w:rsid w:val="00852A2E"/>
    <w:rsid w:val="00881D8C"/>
    <w:rsid w:val="00893B8F"/>
    <w:rsid w:val="008D33D4"/>
    <w:rsid w:val="009172AC"/>
    <w:rsid w:val="009674D9"/>
    <w:rsid w:val="0097568F"/>
    <w:rsid w:val="00996B51"/>
    <w:rsid w:val="009E558F"/>
    <w:rsid w:val="009F6B6A"/>
    <w:rsid w:val="00A22949"/>
    <w:rsid w:val="00A36E93"/>
    <w:rsid w:val="00A37651"/>
    <w:rsid w:val="00A60EDF"/>
    <w:rsid w:val="00AB4F05"/>
    <w:rsid w:val="00AD66A9"/>
    <w:rsid w:val="00AE5B2A"/>
    <w:rsid w:val="00B037B6"/>
    <w:rsid w:val="00B442A5"/>
    <w:rsid w:val="00B729F4"/>
    <w:rsid w:val="00BE75E1"/>
    <w:rsid w:val="00C45A2F"/>
    <w:rsid w:val="00C671CF"/>
    <w:rsid w:val="00C8118D"/>
    <w:rsid w:val="00CA42E6"/>
    <w:rsid w:val="00CB0C5C"/>
    <w:rsid w:val="00CC7AF3"/>
    <w:rsid w:val="00CE30C9"/>
    <w:rsid w:val="00D440A7"/>
    <w:rsid w:val="00D52F77"/>
    <w:rsid w:val="00D56E7F"/>
    <w:rsid w:val="00D95742"/>
    <w:rsid w:val="00DA4D75"/>
    <w:rsid w:val="00DF11ED"/>
    <w:rsid w:val="00E12EA0"/>
    <w:rsid w:val="00E3344A"/>
    <w:rsid w:val="00E965FB"/>
    <w:rsid w:val="00EB5223"/>
    <w:rsid w:val="00EC63D6"/>
    <w:rsid w:val="00EF2BE2"/>
    <w:rsid w:val="00F15BBE"/>
    <w:rsid w:val="00F2224A"/>
    <w:rsid w:val="00F279E4"/>
    <w:rsid w:val="00F36D77"/>
    <w:rsid w:val="00F45D3E"/>
    <w:rsid w:val="00F50F9F"/>
    <w:rsid w:val="00F82A1C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971EDA6-B518-462F-A0FC-B16B3071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A0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12EA0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12EA0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12EA0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12EA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12EA0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12EA0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12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12EA0"/>
    <w:pPr>
      <w:numPr>
        <w:numId w:val="7"/>
      </w:numPr>
    </w:pPr>
  </w:style>
  <w:style w:type="paragraph" w:styleId="Textedebulles">
    <w:name w:val="Balloon Text"/>
    <w:basedOn w:val="Normal"/>
    <w:semiHidden/>
    <w:rsid w:val="00852A2E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E12EA0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9674D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E12EA0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116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2005-09-29T11:31:00Z</cp:lastPrinted>
  <dcterms:created xsi:type="dcterms:W3CDTF">2016-07-28T08:54:00Z</dcterms:created>
  <dcterms:modified xsi:type="dcterms:W3CDTF">2016-07-28T08:54:00Z</dcterms:modified>
</cp:coreProperties>
</file>