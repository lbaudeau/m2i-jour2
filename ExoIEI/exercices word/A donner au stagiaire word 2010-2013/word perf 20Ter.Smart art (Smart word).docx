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369" w:rsidRDefault="00DC2369" w:rsidP="00DC2369">
      <w:pPr>
        <w:pStyle w:val="Titre2"/>
        <w:tabs>
          <w:tab w:val="right" w:pos="9000"/>
        </w:tabs>
      </w:pPr>
      <w:bookmarkStart w:id="0" w:name="_GoBack"/>
      <w:bookmarkEnd w:id="0"/>
      <w:r w:rsidRPr="00DC2369">
        <w:rPr>
          <w:rStyle w:val="Titre1Car"/>
        </w:rPr>
        <w:t xml:space="preserve">WORD – </w:t>
      </w:r>
      <w:r w:rsidR="002A33AC">
        <w:rPr>
          <w:rStyle w:val="Titre1Car"/>
        </w:rPr>
        <w:t>Perfectionnement</w:t>
      </w:r>
      <w:r>
        <w:tab/>
      </w:r>
      <w:r w:rsidRPr="005B429B">
        <w:t xml:space="preserve">Exercice </w:t>
      </w:r>
      <w:r>
        <w:t>WO-</w:t>
      </w:r>
      <w:r w:rsidR="00B64D7D">
        <w:t>20Ter</w:t>
      </w:r>
    </w:p>
    <w:p w:rsidR="003D5956" w:rsidRDefault="002A33AC" w:rsidP="00A03590">
      <w:pPr>
        <w:pStyle w:val="Titre2"/>
      </w:pPr>
      <w:proofErr w:type="spellStart"/>
      <w:r>
        <w:t>SmartArt</w:t>
      </w:r>
      <w:proofErr w:type="spellEnd"/>
      <w:r w:rsidR="000F7FFC">
        <w:t xml:space="preserve"> – Processus Engrenage</w:t>
      </w:r>
    </w:p>
    <w:p w:rsidR="00375F48" w:rsidRDefault="00375F48" w:rsidP="00066CCF">
      <w:pPr>
        <w:pBdr>
          <w:bottom w:val="single" w:sz="4" w:space="1" w:color="auto"/>
        </w:pBdr>
      </w:pPr>
    </w:p>
    <w:p w:rsidR="00066CCF" w:rsidRDefault="00066CCF" w:rsidP="00893B8F">
      <w:pPr>
        <w:pStyle w:val="Titre3"/>
      </w:pPr>
    </w:p>
    <w:p w:rsidR="00B90D73" w:rsidRDefault="00B90D73" w:rsidP="00893B8F">
      <w:pPr>
        <w:pStyle w:val="Titre3"/>
      </w:pPr>
    </w:p>
    <w:p w:rsidR="0085037F" w:rsidRPr="00A92AA6" w:rsidRDefault="0085037F" w:rsidP="00A92AA6">
      <w:pPr>
        <w:pStyle w:val="Titre3"/>
      </w:pPr>
      <w:r w:rsidRPr="00A92AA6">
        <w:t>ENONCE DE L’EXERCICE</w:t>
      </w:r>
    </w:p>
    <w:p w:rsidR="00B64D7D" w:rsidRDefault="00B64D7D" w:rsidP="00F47E5A">
      <w:pPr>
        <w:pStyle w:val="Tiret"/>
      </w:pPr>
      <w:r>
        <w:t>Reproduire dans un nouveau document nommé « Smart Word », le Smart Art ci-dessous</w:t>
      </w:r>
      <w:proofErr w:type="gramStart"/>
      <w:r>
        <w:t>.</w:t>
      </w:r>
      <w:r w:rsidR="00F47E5A">
        <w:t>(</w:t>
      </w:r>
      <w:proofErr w:type="gramEnd"/>
      <w:r w:rsidR="00F47E5A">
        <w:t>les images sont dans le dossier</w:t>
      </w:r>
      <w:r w:rsidR="00C00246">
        <w:t>)</w:t>
      </w:r>
    </w:p>
    <w:p w:rsidR="00F47E5A" w:rsidRDefault="00F47E5A" w:rsidP="00F47E5A">
      <w:pPr>
        <w:pStyle w:val="Tiret"/>
      </w:pPr>
    </w:p>
    <w:p w:rsidR="002A33AC" w:rsidRDefault="00EA5C73" w:rsidP="00CE33F2">
      <w:pPr>
        <w:pStyle w:val="Tiret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>
            <wp:extent cx="5490845" cy="3199765"/>
            <wp:effectExtent l="0" t="38100" r="0" b="635"/>
            <wp:docPr id="1" name="Diagramm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2A33AC" w:rsidSect="00A03590">
      <w:footerReference w:type="default" r:id="rId12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97D" w:rsidRDefault="0040797D">
      <w:r>
        <w:separator/>
      </w:r>
    </w:p>
  </w:endnote>
  <w:endnote w:type="continuationSeparator" w:id="0">
    <w:p w:rsidR="0040797D" w:rsidRDefault="00407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90"/>
      <w:gridCol w:w="4582"/>
    </w:tblGrid>
    <w:tr w:rsidR="00DC2369" w:rsidTr="006F31A0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DC2369" w:rsidRDefault="00EA5C73" w:rsidP="00DC2369">
          <w:pPr>
            <w:pStyle w:val="En-tte"/>
          </w:pPr>
          <w:r w:rsidRPr="00435139">
            <w:rPr>
              <w:noProof/>
            </w:rPr>
            <w:drawing>
              <wp:inline distT="0" distB="0" distL="0" distR="0">
                <wp:extent cx="700405" cy="581660"/>
                <wp:effectExtent l="0" t="0" r="0" b="0"/>
                <wp:docPr id="2" name="Image 1" descr="logo M2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logo M2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0405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DC2369" w:rsidRPr="00A36E93" w:rsidRDefault="00DC2369" w:rsidP="006F31A0">
          <w:pPr>
            <w:pStyle w:val="En-tte"/>
            <w:jc w:val="right"/>
          </w:pPr>
          <w:r>
            <w:t>Inter Entreprise Individualisé</w:t>
          </w:r>
        </w:p>
      </w:tc>
    </w:tr>
  </w:tbl>
  <w:p w:rsidR="003B3596" w:rsidRDefault="003B3596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97D" w:rsidRDefault="0040797D">
      <w:r>
        <w:separator/>
      </w:r>
    </w:p>
  </w:footnote>
  <w:footnote w:type="continuationSeparator" w:id="0">
    <w:p w:rsidR="0040797D" w:rsidRDefault="00407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49D42151"/>
    <w:multiLevelType w:val="hybridMultilevel"/>
    <w:tmpl w:val="06F4084A"/>
    <w:lvl w:ilvl="0" w:tplc="DFF43CEE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1024F"/>
    <w:rsid w:val="00053D72"/>
    <w:rsid w:val="00065B10"/>
    <w:rsid w:val="00066CCF"/>
    <w:rsid w:val="0006784A"/>
    <w:rsid w:val="00097C4F"/>
    <w:rsid w:val="000F7FFC"/>
    <w:rsid w:val="001302A6"/>
    <w:rsid w:val="00145D0D"/>
    <w:rsid w:val="00157BB8"/>
    <w:rsid w:val="00170FD1"/>
    <w:rsid w:val="00196D67"/>
    <w:rsid w:val="001D0D67"/>
    <w:rsid w:val="001F7E98"/>
    <w:rsid w:val="002019EE"/>
    <w:rsid w:val="0021467C"/>
    <w:rsid w:val="00252F1F"/>
    <w:rsid w:val="002A33AC"/>
    <w:rsid w:val="002F1898"/>
    <w:rsid w:val="002F7479"/>
    <w:rsid w:val="003206D4"/>
    <w:rsid w:val="00375F48"/>
    <w:rsid w:val="00395FF7"/>
    <w:rsid w:val="003A5CF4"/>
    <w:rsid w:val="003B3596"/>
    <w:rsid w:val="003D5956"/>
    <w:rsid w:val="003E2AFE"/>
    <w:rsid w:val="0040797D"/>
    <w:rsid w:val="004219B7"/>
    <w:rsid w:val="004922E6"/>
    <w:rsid w:val="004A4FA6"/>
    <w:rsid w:val="004B5B41"/>
    <w:rsid w:val="004F1F24"/>
    <w:rsid w:val="00585D65"/>
    <w:rsid w:val="005B7ACE"/>
    <w:rsid w:val="005C17DA"/>
    <w:rsid w:val="00655760"/>
    <w:rsid w:val="00672C86"/>
    <w:rsid w:val="00691D30"/>
    <w:rsid w:val="006F31A0"/>
    <w:rsid w:val="00776163"/>
    <w:rsid w:val="00794E6E"/>
    <w:rsid w:val="007C16F5"/>
    <w:rsid w:val="0080338D"/>
    <w:rsid w:val="00804346"/>
    <w:rsid w:val="0085037F"/>
    <w:rsid w:val="008529C3"/>
    <w:rsid w:val="00856724"/>
    <w:rsid w:val="00881D8C"/>
    <w:rsid w:val="00893B8F"/>
    <w:rsid w:val="008A2A3D"/>
    <w:rsid w:val="008D33D4"/>
    <w:rsid w:val="008F1918"/>
    <w:rsid w:val="008F5AE7"/>
    <w:rsid w:val="00980D26"/>
    <w:rsid w:val="009D2E1E"/>
    <w:rsid w:val="009E22FE"/>
    <w:rsid w:val="009E558F"/>
    <w:rsid w:val="009F6B6A"/>
    <w:rsid w:val="00A03590"/>
    <w:rsid w:val="00A22949"/>
    <w:rsid w:val="00A36E93"/>
    <w:rsid w:val="00A37651"/>
    <w:rsid w:val="00A74DE7"/>
    <w:rsid w:val="00A92AA6"/>
    <w:rsid w:val="00AB2FA3"/>
    <w:rsid w:val="00AD66A9"/>
    <w:rsid w:val="00AE5B2A"/>
    <w:rsid w:val="00B02521"/>
    <w:rsid w:val="00B037B6"/>
    <w:rsid w:val="00B17FB3"/>
    <w:rsid w:val="00B64D7D"/>
    <w:rsid w:val="00B90D73"/>
    <w:rsid w:val="00BF4231"/>
    <w:rsid w:val="00C00246"/>
    <w:rsid w:val="00C51307"/>
    <w:rsid w:val="00CA47FF"/>
    <w:rsid w:val="00CC7AF3"/>
    <w:rsid w:val="00CD7CA2"/>
    <w:rsid w:val="00CE30C9"/>
    <w:rsid w:val="00CE33F2"/>
    <w:rsid w:val="00D26479"/>
    <w:rsid w:val="00D403CA"/>
    <w:rsid w:val="00D440A7"/>
    <w:rsid w:val="00D462A8"/>
    <w:rsid w:val="00D60B7A"/>
    <w:rsid w:val="00D963C9"/>
    <w:rsid w:val="00DA4D75"/>
    <w:rsid w:val="00DC2369"/>
    <w:rsid w:val="00E80332"/>
    <w:rsid w:val="00E814C8"/>
    <w:rsid w:val="00EA5C73"/>
    <w:rsid w:val="00EB3835"/>
    <w:rsid w:val="00ED6851"/>
    <w:rsid w:val="00EF2BE2"/>
    <w:rsid w:val="00F116F9"/>
    <w:rsid w:val="00F15BBE"/>
    <w:rsid w:val="00F36D77"/>
    <w:rsid w:val="00F45D3E"/>
    <w:rsid w:val="00F47E5A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7BE508F-AE90-4205-B100-858945B8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307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C51307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C51307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C51307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C51307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C51307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C51307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C513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C51307"/>
    <w:pPr>
      <w:numPr>
        <w:numId w:val="7"/>
      </w:numPr>
    </w:pPr>
  </w:style>
  <w:style w:type="paragraph" w:styleId="Textedebulles">
    <w:name w:val="Balloon Text"/>
    <w:basedOn w:val="Normal"/>
    <w:semiHidden/>
    <w:rsid w:val="008529C3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C51307"/>
    <w:pPr>
      <w:numPr>
        <w:ilvl w:val="1"/>
        <w:numId w:val="9"/>
      </w:numPr>
    </w:pPr>
  </w:style>
  <w:style w:type="character" w:customStyle="1" w:styleId="Titre1Car">
    <w:name w:val="Titre 1 Car"/>
    <w:link w:val="Titre1"/>
    <w:rsid w:val="00DC2369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link w:val="Titre2"/>
    <w:rsid w:val="00C51307"/>
    <w:rPr>
      <w:rFonts w:ascii="Verdana" w:hAnsi="Verdana" w:cs="Arial"/>
      <w:b/>
      <w:bCs/>
      <w:sz w:val="24"/>
      <w:szCs w:val="24"/>
      <w:lang w:val="fr-FR" w:eastAsia="fr-FR" w:bidi="ar-SA"/>
    </w:rPr>
  </w:style>
  <w:style w:type="paragraph" w:styleId="Paragraphedeliste">
    <w:name w:val="List Paragraph"/>
    <w:basedOn w:val="Normal"/>
    <w:uiPriority w:val="34"/>
    <w:qFormat/>
    <w:rsid w:val="00395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8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63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7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3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word\modele%20exercice.dot" TargetMode="Externa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C080B4-F52E-4F35-8739-76BCC01FEE76}" type="doc">
      <dgm:prSet loTypeId="urn:microsoft.com/office/officeart/2005/8/layout/vList4#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72864CA-F45C-42B7-BB0D-AF79E4D75E20}">
      <dgm:prSet phldrT="[Texte]"/>
      <dgm:spPr/>
      <dgm:t>
        <a:bodyPr/>
        <a:lstStyle/>
        <a:p>
          <a:r>
            <a:rPr lang="fr-FR"/>
            <a:t>Word Base</a:t>
          </a:r>
        </a:p>
      </dgm:t>
    </dgm:pt>
    <dgm:pt modelId="{0D267E4D-6FEF-4680-A657-AE6EE565D070}" type="parTrans" cxnId="{954411B3-6EC2-43CE-BDA0-A21896DF315F}">
      <dgm:prSet/>
      <dgm:spPr/>
      <dgm:t>
        <a:bodyPr/>
        <a:lstStyle/>
        <a:p>
          <a:endParaRPr lang="fr-FR"/>
        </a:p>
      </dgm:t>
    </dgm:pt>
    <dgm:pt modelId="{9404613E-D455-4F00-AABE-C76B77E7380D}" type="sibTrans" cxnId="{954411B3-6EC2-43CE-BDA0-A21896DF315F}">
      <dgm:prSet/>
      <dgm:spPr/>
      <dgm:t>
        <a:bodyPr/>
        <a:lstStyle/>
        <a:p>
          <a:endParaRPr lang="fr-FR"/>
        </a:p>
      </dgm:t>
    </dgm:pt>
    <dgm:pt modelId="{1599155F-77BA-404E-873A-7073361FD5B5}">
      <dgm:prSet phldrT="[Texte]"/>
      <dgm:spPr/>
      <dgm:t>
        <a:bodyPr/>
        <a:lstStyle/>
        <a:p>
          <a:r>
            <a:rPr lang="fr-FR"/>
            <a:t>saisir le texte en continu</a:t>
          </a:r>
        </a:p>
      </dgm:t>
    </dgm:pt>
    <dgm:pt modelId="{711BC3C4-173C-4382-9BDD-1FD715ADD6C7}" type="parTrans" cxnId="{6257FB52-A791-415F-90EF-5F2E44DD9CED}">
      <dgm:prSet/>
      <dgm:spPr/>
      <dgm:t>
        <a:bodyPr/>
        <a:lstStyle/>
        <a:p>
          <a:endParaRPr lang="fr-FR"/>
        </a:p>
      </dgm:t>
    </dgm:pt>
    <dgm:pt modelId="{2F833FE6-E4EC-405A-A8E8-43A5106F74DC}" type="sibTrans" cxnId="{6257FB52-A791-415F-90EF-5F2E44DD9CED}">
      <dgm:prSet/>
      <dgm:spPr/>
      <dgm:t>
        <a:bodyPr/>
        <a:lstStyle/>
        <a:p>
          <a:endParaRPr lang="fr-FR"/>
        </a:p>
      </dgm:t>
    </dgm:pt>
    <dgm:pt modelId="{1227FFB9-EFE0-4C27-A255-FACBE537AC21}">
      <dgm:prSet phldrT="[Texte]"/>
      <dgm:spPr/>
      <dgm:t>
        <a:bodyPr/>
        <a:lstStyle/>
        <a:p>
          <a:r>
            <a:rPr lang="fr-FR"/>
            <a:t>mettre en forme le texte</a:t>
          </a:r>
        </a:p>
      </dgm:t>
    </dgm:pt>
    <dgm:pt modelId="{3A09D67E-35AA-4266-AB40-949BD872F6EA}" type="parTrans" cxnId="{4E3687BC-226E-4F2D-9AED-C2872CA081C0}">
      <dgm:prSet/>
      <dgm:spPr/>
      <dgm:t>
        <a:bodyPr/>
        <a:lstStyle/>
        <a:p>
          <a:endParaRPr lang="fr-FR"/>
        </a:p>
      </dgm:t>
    </dgm:pt>
    <dgm:pt modelId="{4A48A5BB-669B-4A67-9544-B5EB72AE7B94}" type="sibTrans" cxnId="{4E3687BC-226E-4F2D-9AED-C2872CA081C0}">
      <dgm:prSet/>
      <dgm:spPr/>
      <dgm:t>
        <a:bodyPr/>
        <a:lstStyle/>
        <a:p>
          <a:endParaRPr lang="fr-FR"/>
        </a:p>
      </dgm:t>
    </dgm:pt>
    <dgm:pt modelId="{E7B7B930-7C2D-419E-A104-276AB9C8E6A6}">
      <dgm:prSet phldrT="[Texte]"/>
      <dgm:spPr/>
      <dgm:t>
        <a:bodyPr/>
        <a:lstStyle/>
        <a:p>
          <a:r>
            <a:rPr lang="fr-FR"/>
            <a:t>Word Intermédiaire</a:t>
          </a:r>
        </a:p>
      </dgm:t>
    </dgm:pt>
    <dgm:pt modelId="{6AA295C0-5CD6-41C6-A7B7-0B3C28E2AC32}" type="parTrans" cxnId="{D757FE13-2331-4578-883F-D35805C11F97}">
      <dgm:prSet/>
      <dgm:spPr/>
      <dgm:t>
        <a:bodyPr/>
        <a:lstStyle/>
        <a:p>
          <a:endParaRPr lang="fr-FR"/>
        </a:p>
      </dgm:t>
    </dgm:pt>
    <dgm:pt modelId="{29A2704C-7005-4E16-BFBF-7952405F948A}" type="sibTrans" cxnId="{D757FE13-2331-4578-883F-D35805C11F97}">
      <dgm:prSet/>
      <dgm:spPr/>
      <dgm:t>
        <a:bodyPr/>
        <a:lstStyle/>
        <a:p>
          <a:endParaRPr lang="fr-FR"/>
        </a:p>
      </dgm:t>
    </dgm:pt>
    <dgm:pt modelId="{8B2D8909-795C-4822-AB81-73575953B4FD}">
      <dgm:prSet phldrT="[Texte]"/>
      <dgm:spPr/>
      <dgm:t>
        <a:bodyPr/>
        <a:lstStyle/>
        <a:p>
          <a:r>
            <a:rPr lang="fr-FR"/>
            <a:t>rappel des bases</a:t>
          </a:r>
        </a:p>
      </dgm:t>
    </dgm:pt>
    <dgm:pt modelId="{070A6103-5CBB-4E7E-888F-B4C2A4417FCE}" type="parTrans" cxnId="{C5F77A84-DA86-49F2-98AD-ED99CDDAC552}">
      <dgm:prSet/>
      <dgm:spPr/>
      <dgm:t>
        <a:bodyPr/>
        <a:lstStyle/>
        <a:p>
          <a:endParaRPr lang="fr-FR"/>
        </a:p>
      </dgm:t>
    </dgm:pt>
    <dgm:pt modelId="{34FA0F2A-7117-4B8C-8C94-20AC38A58928}" type="sibTrans" cxnId="{C5F77A84-DA86-49F2-98AD-ED99CDDAC552}">
      <dgm:prSet/>
      <dgm:spPr/>
      <dgm:t>
        <a:bodyPr/>
        <a:lstStyle/>
        <a:p>
          <a:endParaRPr lang="fr-FR"/>
        </a:p>
      </dgm:t>
    </dgm:pt>
    <dgm:pt modelId="{FC2AF2C8-5FB9-4DEE-9548-BEC5CD97EF4E}">
      <dgm:prSet phldrT="[Texte]"/>
      <dgm:spPr/>
      <dgm:t>
        <a:bodyPr/>
        <a:lstStyle/>
        <a:p>
          <a:r>
            <a:rPr lang="fr-FR"/>
            <a:t>consolider les acquis</a:t>
          </a:r>
        </a:p>
      </dgm:t>
    </dgm:pt>
    <dgm:pt modelId="{848F5D99-603D-47C1-B47E-0748638E209B}" type="parTrans" cxnId="{FC85E0E7-63D8-481D-8401-AEE89D9512C4}">
      <dgm:prSet/>
      <dgm:spPr/>
      <dgm:t>
        <a:bodyPr/>
        <a:lstStyle/>
        <a:p>
          <a:endParaRPr lang="fr-FR"/>
        </a:p>
      </dgm:t>
    </dgm:pt>
    <dgm:pt modelId="{9E2EAA0B-E372-43F3-A3FC-19F78EC1EEF1}" type="sibTrans" cxnId="{FC85E0E7-63D8-481D-8401-AEE89D9512C4}">
      <dgm:prSet/>
      <dgm:spPr/>
      <dgm:t>
        <a:bodyPr/>
        <a:lstStyle/>
        <a:p>
          <a:endParaRPr lang="fr-FR"/>
        </a:p>
      </dgm:t>
    </dgm:pt>
    <dgm:pt modelId="{48D632F2-2124-4806-8017-383A2291CCBA}">
      <dgm:prSet phldrT="[Texte]"/>
      <dgm:spPr/>
      <dgm:t>
        <a:bodyPr/>
        <a:lstStyle/>
        <a:p>
          <a:r>
            <a:rPr lang="fr-FR"/>
            <a:t>Word Perfectionnement</a:t>
          </a:r>
        </a:p>
      </dgm:t>
    </dgm:pt>
    <dgm:pt modelId="{1FE38FC1-8C9B-4046-A9F1-80E3FB279822}" type="parTrans" cxnId="{3689DBF8-083D-4D77-967C-AABF4BF2F8CF}">
      <dgm:prSet/>
      <dgm:spPr/>
      <dgm:t>
        <a:bodyPr/>
        <a:lstStyle/>
        <a:p>
          <a:endParaRPr lang="fr-FR"/>
        </a:p>
      </dgm:t>
    </dgm:pt>
    <dgm:pt modelId="{1B76910C-6C9B-4C35-98D8-6FE914D0F019}" type="sibTrans" cxnId="{3689DBF8-083D-4D77-967C-AABF4BF2F8CF}">
      <dgm:prSet/>
      <dgm:spPr/>
      <dgm:t>
        <a:bodyPr/>
        <a:lstStyle/>
        <a:p>
          <a:endParaRPr lang="fr-FR"/>
        </a:p>
      </dgm:t>
    </dgm:pt>
    <dgm:pt modelId="{4C8D8C8A-2A3D-41F7-888A-A70A06200BF5}">
      <dgm:prSet phldrT="[Texte]"/>
      <dgm:spPr/>
      <dgm:t>
        <a:bodyPr/>
        <a:lstStyle/>
        <a:p>
          <a:r>
            <a:rPr lang="fr-FR"/>
            <a:t>La gestion des documents longs</a:t>
          </a:r>
        </a:p>
      </dgm:t>
    </dgm:pt>
    <dgm:pt modelId="{05298BC7-8D60-40B7-8BDE-26B43C083813}" type="parTrans" cxnId="{C203601A-1CC7-492F-B9C8-E3568C37596E}">
      <dgm:prSet/>
      <dgm:spPr/>
      <dgm:t>
        <a:bodyPr/>
        <a:lstStyle/>
        <a:p>
          <a:endParaRPr lang="fr-FR"/>
        </a:p>
      </dgm:t>
    </dgm:pt>
    <dgm:pt modelId="{55482B6A-6181-451E-8B29-B1E9465C332F}" type="sibTrans" cxnId="{C203601A-1CC7-492F-B9C8-E3568C37596E}">
      <dgm:prSet/>
      <dgm:spPr/>
      <dgm:t>
        <a:bodyPr/>
        <a:lstStyle/>
        <a:p>
          <a:endParaRPr lang="fr-FR"/>
        </a:p>
      </dgm:t>
    </dgm:pt>
    <dgm:pt modelId="{B07F8E78-9FDC-406F-8515-42BCF714C562}">
      <dgm:prSet phldrT="[Texte]"/>
      <dgm:spPr/>
      <dgm:t>
        <a:bodyPr/>
        <a:lstStyle/>
        <a:p>
          <a:r>
            <a:rPr lang="fr-FR"/>
            <a:t>le publipostage</a:t>
          </a:r>
        </a:p>
      </dgm:t>
    </dgm:pt>
    <dgm:pt modelId="{B103D872-0C1A-4BDE-8A6F-7BD0167964F9}" type="parTrans" cxnId="{619AFD1A-C844-4F24-98DB-61AC652897E9}">
      <dgm:prSet/>
      <dgm:spPr/>
      <dgm:t>
        <a:bodyPr/>
        <a:lstStyle/>
        <a:p>
          <a:endParaRPr lang="fr-FR"/>
        </a:p>
      </dgm:t>
    </dgm:pt>
    <dgm:pt modelId="{27B9D07E-3C38-4C82-8BE6-FB766FCCBAEA}" type="sibTrans" cxnId="{619AFD1A-C844-4F24-98DB-61AC652897E9}">
      <dgm:prSet/>
      <dgm:spPr/>
      <dgm:t>
        <a:bodyPr/>
        <a:lstStyle/>
        <a:p>
          <a:endParaRPr lang="fr-FR"/>
        </a:p>
      </dgm:t>
    </dgm:pt>
    <dgm:pt modelId="{FB206057-4F3B-4E29-B6C0-1E845D8A18CF}">
      <dgm:prSet phldrT="[Texte]"/>
      <dgm:spPr/>
      <dgm:t>
        <a:bodyPr/>
        <a:lstStyle/>
        <a:p>
          <a:r>
            <a:rPr lang="fr-FR"/>
            <a:t>mettre en page le texte</a:t>
          </a:r>
        </a:p>
      </dgm:t>
    </dgm:pt>
    <dgm:pt modelId="{07D4F12F-5EC7-4824-BFE3-A57A31376AAB}" type="parTrans" cxnId="{D342A1E3-E3ED-41C0-AB44-675FED1FD895}">
      <dgm:prSet/>
      <dgm:spPr/>
    </dgm:pt>
    <dgm:pt modelId="{1B581A47-BAC4-49C4-9E13-551D0D3EC8D7}" type="sibTrans" cxnId="{D342A1E3-E3ED-41C0-AB44-675FED1FD895}">
      <dgm:prSet/>
      <dgm:spPr/>
    </dgm:pt>
    <dgm:pt modelId="{27665459-84B9-415E-8BDB-B14B6E7BA92D}">
      <dgm:prSet phldrT="[Texte]"/>
      <dgm:spPr/>
      <dgm:t>
        <a:bodyPr/>
        <a:lstStyle/>
        <a:p>
          <a:r>
            <a:rPr lang="fr-FR"/>
            <a:t>les tables de matieres</a:t>
          </a:r>
        </a:p>
      </dgm:t>
    </dgm:pt>
    <dgm:pt modelId="{4D51BFE9-0D75-4492-A92F-BCB61DFBB90B}" type="parTrans" cxnId="{EBE1EDD9-B3AC-4627-87E1-921DF8B5DA4E}">
      <dgm:prSet/>
      <dgm:spPr/>
    </dgm:pt>
    <dgm:pt modelId="{4D33D202-F6AD-4DAB-B399-AD470CBB7C8C}" type="sibTrans" cxnId="{EBE1EDD9-B3AC-4627-87E1-921DF8B5DA4E}">
      <dgm:prSet/>
      <dgm:spPr/>
    </dgm:pt>
    <dgm:pt modelId="{2B6C30C7-59EF-40B7-A79E-56E202B56BCC}">
      <dgm:prSet phldrT="[Texte]"/>
      <dgm:spPr/>
      <dgm:t>
        <a:bodyPr/>
        <a:lstStyle/>
        <a:p>
          <a:r>
            <a:rPr lang="fr-FR"/>
            <a:t>creer un tableau</a:t>
          </a:r>
        </a:p>
      </dgm:t>
    </dgm:pt>
    <dgm:pt modelId="{053782BC-A933-49F5-85A2-3A5B2843994E}" type="parTrans" cxnId="{CE8D17CE-A5B9-440E-96D3-9633E79EF602}">
      <dgm:prSet/>
      <dgm:spPr/>
    </dgm:pt>
    <dgm:pt modelId="{A2B4D30C-E3CF-4FFD-81BC-FB83B8DCA6DB}" type="sibTrans" cxnId="{CE8D17CE-A5B9-440E-96D3-9633E79EF602}">
      <dgm:prSet/>
      <dgm:spPr/>
    </dgm:pt>
    <dgm:pt modelId="{22D36B30-B785-4875-9BEE-1248487E7D5D}" type="pres">
      <dgm:prSet presAssocID="{1DC080B4-F52E-4F35-8739-76BCC01FEE76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9E6B1D48-AFEC-4E74-BFB2-4B4F2A7DA359}" type="pres">
      <dgm:prSet presAssocID="{A72864CA-F45C-42B7-BB0D-AF79E4D75E20}" presName="comp" presStyleCnt="0"/>
      <dgm:spPr/>
    </dgm:pt>
    <dgm:pt modelId="{2ECCDC81-E1D2-4B02-BA79-92670222AF86}" type="pres">
      <dgm:prSet presAssocID="{A72864CA-F45C-42B7-BB0D-AF79E4D75E20}" presName="box" presStyleLbl="node1" presStyleIdx="0" presStyleCnt="3"/>
      <dgm:spPr/>
      <dgm:t>
        <a:bodyPr/>
        <a:lstStyle/>
        <a:p>
          <a:endParaRPr lang="fr-FR"/>
        </a:p>
      </dgm:t>
    </dgm:pt>
    <dgm:pt modelId="{CA526657-DE47-4903-BDCE-858A21134A17}" type="pres">
      <dgm:prSet presAssocID="{A72864CA-F45C-42B7-BB0D-AF79E4D75E20}" presName="img" presStyleLbl="fgImgPlace1" presStyleIdx="0" presStyleCnt="3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</dgm:pt>
    <dgm:pt modelId="{FFC026BB-2B13-4FEC-8C1C-0A922F5B254A}" type="pres">
      <dgm:prSet presAssocID="{A72864CA-F45C-42B7-BB0D-AF79E4D75E20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AD51EE3-A8A7-44A7-8143-5CC19FC34F0A}" type="pres">
      <dgm:prSet presAssocID="{9404613E-D455-4F00-AABE-C76B77E7380D}" presName="spacer" presStyleCnt="0"/>
      <dgm:spPr/>
    </dgm:pt>
    <dgm:pt modelId="{DB3E59E9-F87E-4F7A-8BE6-128F0951887B}" type="pres">
      <dgm:prSet presAssocID="{E7B7B930-7C2D-419E-A104-276AB9C8E6A6}" presName="comp" presStyleCnt="0"/>
      <dgm:spPr/>
    </dgm:pt>
    <dgm:pt modelId="{A73F0F4D-C5BB-4809-ABF6-EB6E41AC2F36}" type="pres">
      <dgm:prSet presAssocID="{E7B7B930-7C2D-419E-A104-276AB9C8E6A6}" presName="box" presStyleLbl="node1" presStyleIdx="1" presStyleCnt="3"/>
      <dgm:spPr/>
      <dgm:t>
        <a:bodyPr/>
        <a:lstStyle/>
        <a:p>
          <a:endParaRPr lang="fr-FR"/>
        </a:p>
      </dgm:t>
    </dgm:pt>
    <dgm:pt modelId="{CEDD2C2F-5E9C-4815-A54B-FACB4101D4F9}" type="pres">
      <dgm:prSet presAssocID="{E7B7B930-7C2D-419E-A104-276AB9C8E6A6}" presName="img" presStyleLbl="fgImgPlace1" presStyleIdx="1" presStyleCnt="3"/>
      <dgm:spPr>
        <a:blipFill rotWithShape="0">
          <a:blip xmlns:r="http://schemas.openxmlformats.org/officeDocument/2006/relationships" r:embed="rId2"/>
          <a:stretch>
            <a:fillRect/>
          </a:stretch>
        </a:blipFill>
      </dgm:spPr>
    </dgm:pt>
    <dgm:pt modelId="{ABFBDF23-1517-45DF-93EB-6BE498A350C8}" type="pres">
      <dgm:prSet presAssocID="{E7B7B930-7C2D-419E-A104-276AB9C8E6A6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15D4D5D-CD04-41E0-B3E5-2F3B3F05052C}" type="pres">
      <dgm:prSet presAssocID="{29A2704C-7005-4E16-BFBF-7952405F948A}" presName="spacer" presStyleCnt="0"/>
      <dgm:spPr/>
    </dgm:pt>
    <dgm:pt modelId="{209ABE14-9699-4643-ABC8-5CD06C7F9E0A}" type="pres">
      <dgm:prSet presAssocID="{48D632F2-2124-4806-8017-383A2291CCBA}" presName="comp" presStyleCnt="0"/>
      <dgm:spPr/>
    </dgm:pt>
    <dgm:pt modelId="{AFA77A20-1D87-451E-B067-1391AAA744DF}" type="pres">
      <dgm:prSet presAssocID="{48D632F2-2124-4806-8017-383A2291CCBA}" presName="box" presStyleLbl="node1" presStyleIdx="2" presStyleCnt="3"/>
      <dgm:spPr/>
      <dgm:t>
        <a:bodyPr/>
        <a:lstStyle/>
        <a:p>
          <a:endParaRPr lang="fr-FR"/>
        </a:p>
      </dgm:t>
    </dgm:pt>
    <dgm:pt modelId="{48EC97AC-2251-4A3D-8955-970E2F5ACB81}" type="pres">
      <dgm:prSet presAssocID="{48D632F2-2124-4806-8017-383A2291CCBA}" presName="img" presStyleLbl="fgImgPlace1" presStyleIdx="2" presStyleCnt="3"/>
      <dgm:spPr>
        <a:blipFill rotWithShape="0">
          <a:blip xmlns:r="http://schemas.openxmlformats.org/officeDocument/2006/relationships" r:embed="rId3"/>
          <a:stretch>
            <a:fillRect/>
          </a:stretch>
        </a:blipFill>
      </dgm:spPr>
    </dgm:pt>
    <dgm:pt modelId="{8C9E4A40-1AE7-4790-8326-57A820A69474}" type="pres">
      <dgm:prSet presAssocID="{48D632F2-2124-4806-8017-383A2291CCBA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3689DBF8-083D-4D77-967C-AABF4BF2F8CF}" srcId="{1DC080B4-F52E-4F35-8739-76BCC01FEE76}" destId="{48D632F2-2124-4806-8017-383A2291CCBA}" srcOrd="2" destOrd="0" parTransId="{1FE38FC1-8C9B-4046-A9F1-80E3FB279822}" sibTransId="{1B76910C-6C9B-4C35-98D8-6FE914D0F019}"/>
    <dgm:cxn modelId="{8FFBBEFD-93E0-4BC9-80DA-601427E91268}" type="presOf" srcId="{FB206057-4F3B-4E29-B6C0-1E845D8A18CF}" destId="{FFC026BB-2B13-4FEC-8C1C-0A922F5B254A}" srcOrd="1" destOrd="3" presId="urn:microsoft.com/office/officeart/2005/8/layout/vList4#1"/>
    <dgm:cxn modelId="{E68D35DE-E56D-4FEC-99FF-2CC1185872E1}" type="presOf" srcId="{4C8D8C8A-2A3D-41F7-888A-A70A06200BF5}" destId="{AFA77A20-1D87-451E-B067-1391AAA744DF}" srcOrd="0" destOrd="1" presId="urn:microsoft.com/office/officeart/2005/8/layout/vList4#1"/>
    <dgm:cxn modelId="{CE8D17CE-A5B9-440E-96D3-9633E79EF602}" srcId="{E7B7B930-7C2D-419E-A104-276AB9C8E6A6}" destId="{2B6C30C7-59EF-40B7-A79E-56E202B56BCC}" srcOrd="2" destOrd="0" parTransId="{053782BC-A933-49F5-85A2-3A5B2843994E}" sibTransId="{A2B4D30C-E3CF-4FFD-81BC-FB83B8DCA6DB}"/>
    <dgm:cxn modelId="{EBE1EDD9-B3AC-4627-87E1-921DF8B5DA4E}" srcId="{48D632F2-2124-4806-8017-383A2291CCBA}" destId="{27665459-84B9-415E-8BDB-B14B6E7BA92D}" srcOrd="2" destOrd="0" parTransId="{4D51BFE9-0D75-4492-A92F-BCB61DFBB90B}" sibTransId="{4D33D202-F6AD-4DAB-B399-AD470CBB7C8C}"/>
    <dgm:cxn modelId="{95DE700D-9161-491B-B340-0470677D46D1}" type="presOf" srcId="{1227FFB9-EFE0-4C27-A255-FACBE537AC21}" destId="{FFC026BB-2B13-4FEC-8C1C-0A922F5B254A}" srcOrd="1" destOrd="2" presId="urn:microsoft.com/office/officeart/2005/8/layout/vList4#1"/>
    <dgm:cxn modelId="{C5F77A84-DA86-49F2-98AD-ED99CDDAC552}" srcId="{E7B7B930-7C2D-419E-A104-276AB9C8E6A6}" destId="{8B2D8909-795C-4822-AB81-73575953B4FD}" srcOrd="0" destOrd="0" parTransId="{070A6103-5CBB-4E7E-888F-B4C2A4417FCE}" sibTransId="{34FA0F2A-7117-4B8C-8C94-20AC38A58928}"/>
    <dgm:cxn modelId="{C203601A-1CC7-492F-B9C8-E3568C37596E}" srcId="{48D632F2-2124-4806-8017-383A2291CCBA}" destId="{4C8D8C8A-2A3D-41F7-888A-A70A06200BF5}" srcOrd="0" destOrd="0" parTransId="{05298BC7-8D60-40B7-8BDE-26B43C083813}" sibTransId="{55482B6A-6181-451E-8B29-B1E9465C332F}"/>
    <dgm:cxn modelId="{0799B798-B7EA-4F2D-8355-ADDCBDAD85D6}" type="presOf" srcId="{8B2D8909-795C-4822-AB81-73575953B4FD}" destId="{A73F0F4D-C5BB-4809-ABF6-EB6E41AC2F36}" srcOrd="0" destOrd="1" presId="urn:microsoft.com/office/officeart/2005/8/layout/vList4#1"/>
    <dgm:cxn modelId="{1BD2DC00-0886-4118-91EC-D8566E744011}" type="presOf" srcId="{E7B7B930-7C2D-419E-A104-276AB9C8E6A6}" destId="{A73F0F4D-C5BB-4809-ABF6-EB6E41AC2F36}" srcOrd="0" destOrd="0" presId="urn:microsoft.com/office/officeart/2005/8/layout/vList4#1"/>
    <dgm:cxn modelId="{E9DA5437-CE19-4EAE-BBB7-15D9ECC030C7}" type="presOf" srcId="{48D632F2-2124-4806-8017-383A2291CCBA}" destId="{8C9E4A40-1AE7-4790-8326-57A820A69474}" srcOrd="1" destOrd="0" presId="urn:microsoft.com/office/officeart/2005/8/layout/vList4#1"/>
    <dgm:cxn modelId="{5B7166A6-380C-4173-A744-1BBD8DAE9F9D}" type="presOf" srcId="{E7B7B930-7C2D-419E-A104-276AB9C8E6A6}" destId="{ABFBDF23-1517-45DF-93EB-6BE498A350C8}" srcOrd="1" destOrd="0" presId="urn:microsoft.com/office/officeart/2005/8/layout/vList4#1"/>
    <dgm:cxn modelId="{271C84A2-9FB6-4023-8FE5-B70C10664237}" type="presOf" srcId="{FC2AF2C8-5FB9-4DEE-9548-BEC5CD97EF4E}" destId="{A73F0F4D-C5BB-4809-ABF6-EB6E41AC2F36}" srcOrd="0" destOrd="2" presId="urn:microsoft.com/office/officeart/2005/8/layout/vList4#1"/>
    <dgm:cxn modelId="{2F190D01-2BB8-49B2-BC73-B7802A4B667E}" type="presOf" srcId="{B07F8E78-9FDC-406F-8515-42BCF714C562}" destId="{AFA77A20-1D87-451E-B067-1391AAA744DF}" srcOrd="0" destOrd="2" presId="urn:microsoft.com/office/officeart/2005/8/layout/vList4#1"/>
    <dgm:cxn modelId="{619AFD1A-C844-4F24-98DB-61AC652897E9}" srcId="{48D632F2-2124-4806-8017-383A2291CCBA}" destId="{B07F8E78-9FDC-406F-8515-42BCF714C562}" srcOrd="1" destOrd="0" parTransId="{B103D872-0C1A-4BDE-8A6F-7BD0167964F9}" sibTransId="{27B9D07E-3C38-4C82-8BE6-FB766FCCBAEA}"/>
    <dgm:cxn modelId="{FC85E0E7-63D8-481D-8401-AEE89D9512C4}" srcId="{E7B7B930-7C2D-419E-A104-276AB9C8E6A6}" destId="{FC2AF2C8-5FB9-4DEE-9548-BEC5CD97EF4E}" srcOrd="1" destOrd="0" parTransId="{848F5D99-603D-47C1-B47E-0748638E209B}" sibTransId="{9E2EAA0B-E372-43F3-A3FC-19F78EC1EEF1}"/>
    <dgm:cxn modelId="{4E3687BC-226E-4F2D-9AED-C2872CA081C0}" srcId="{A72864CA-F45C-42B7-BB0D-AF79E4D75E20}" destId="{1227FFB9-EFE0-4C27-A255-FACBE537AC21}" srcOrd="1" destOrd="0" parTransId="{3A09D67E-35AA-4266-AB40-949BD872F6EA}" sibTransId="{4A48A5BB-669B-4A67-9544-B5EB72AE7B94}"/>
    <dgm:cxn modelId="{954411B3-6EC2-43CE-BDA0-A21896DF315F}" srcId="{1DC080B4-F52E-4F35-8739-76BCC01FEE76}" destId="{A72864CA-F45C-42B7-BB0D-AF79E4D75E20}" srcOrd="0" destOrd="0" parTransId="{0D267E4D-6FEF-4680-A657-AE6EE565D070}" sibTransId="{9404613E-D455-4F00-AABE-C76B77E7380D}"/>
    <dgm:cxn modelId="{D757FE13-2331-4578-883F-D35805C11F97}" srcId="{1DC080B4-F52E-4F35-8739-76BCC01FEE76}" destId="{E7B7B930-7C2D-419E-A104-276AB9C8E6A6}" srcOrd="1" destOrd="0" parTransId="{6AA295C0-5CD6-41C6-A7B7-0B3C28E2AC32}" sibTransId="{29A2704C-7005-4E16-BFBF-7952405F948A}"/>
    <dgm:cxn modelId="{46896CD8-22B6-4A2A-98EE-3B190721B942}" type="presOf" srcId="{1227FFB9-EFE0-4C27-A255-FACBE537AC21}" destId="{2ECCDC81-E1D2-4B02-BA79-92670222AF86}" srcOrd="0" destOrd="2" presId="urn:microsoft.com/office/officeart/2005/8/layout/vList4#1"/>
    <dgm:cxn modelId="{1B6B6914-DA98-4346-8088-BBC3901AD2C0}" type="presOf" srcId="{1DC080B4-F52E-4F35-8739-76BCC01FEE76}" destId="{22D36B30-B785-4875-9BEE-1248487E7D5D}" srcOrd="0" destOrd="0" presId="urn:microsoft.com/office/officeart/2005/8/layout/vList4#1"/>
    <dgm:cxn modelId="{AACDC107-E258-4515-B3E3-D43735CD6BD2}" type="presOf" srcId="{1599155F-77BA-404E-873A-7073361FD5B5}" destId="{FFC026BB-2B13-4FEC-8C1C-0A922F5B254A}" srcOrd="1" destOrd="1" presId="urn:microsoft.com/office/officeart/2005/8/layout/vList4#1"/>
    <dgm:cxn modelId="{091BC15A-178F-476F-977C-5D3BFD0AAF19}" type="presOf" srcId="{48D632F2-2124-4806-8017-383A2291CCBA}" destId="{AFA77A20-1D87-451E-B067-1391AAA744DF}" srcOrd="0" destOrd="0" presId="urn:microsoft.com/office/officeart/2005/8/layout/vList4#1"/>
    <dgm:cxn modelId="{273C8AC3-4162-4CE8-8356-577E04039911}" type="presOf" srcId="{FB206057-4F3B-4E29-B6C0-1E845D8A18CF}" destId="{2ECCDC81-E1D2-4B02-BA79-92670222AF86}" srcOrd="0" destOrd="3" presId="urn:microsoft.com/office/officeart/2005/8/layout/vList4#1"/>
    <dgm:cxn modelId="{5C448F4E-5331-4E84-AEF8-A56FBFDF840B}" type="presOf" srcId="{8B2D8909-795C-4822-AB81-73575953B4FD}" destId="{ABFBDF23-1517-45DF-93EB-6BE498A350C8}" srcOrd="1" destOrd="1" presId="urn:microsoft.com/office/officeart/2005/8/layout/vList4#1"/>
    <dgm:cxn modelId="{38BC64B4-3ED3-49AF-966E-8081D0B22E53}" type="presOf" srcId="{A72864CA-F45C-42B7-BB0D-AF79E4D75E20}" destId="{FFC026BB-2B13-4FEC-8C1C-0A922F5B254A}" srcOrd="1" destOrd="0" presId="urn:microsoft.com/office/officeart/2005/8/layout/vList4#1"/>
    <dgm:cxn modelId="{69DB9E94-EDF7-431B-B02C-40E4E4DBA870}" type="presOf" srcId="{FC2AF2C8-5FB9-4DEE-9548-BEC5CD97EF4E}" destId="{ABFBDF23-1517-45DF-93EB-6BE498A350C8}" srcOrd="1" destOrd="2" presId="urn:microsoft.com/office/officeart/2005/8/layout/vList4#1"/>
    <dgm:cxn modelId="{4CE154A9-3423-4923-974A-BA51BFA1BCBD}" type="presOf" srcId="{B07F8E78-9FDC-406F-8515-42BCF714C562}" destId="{8C9E4A40-1AE7-4790-8326-57A820A69474}" srcOrd="1" destOrd="2" presId="urn:microsoft.com/office/officeart/2005/8/layout/vList4#1"/>
    <dgm:cxn modelId="{8E251DC2-2073-455F-989A-2FE449F9A960}" type="presOf" srcId="{27665459-84B9-415E-8BDB-B14B6E7BA92D}" destId="{8C9E4A40-1AE7-4790-8326-57A820A69474}" srcOrd="1" destOrd="3" presId="urn:microsoft.com/office/officeart/2005/8/layout/vList4#1"/>
    <dgm:cxn modelId="{D342A1E3-E3ED-41C0-AB44-675FED1FD895}" srcId="{A72864CA-F45C-42B7-BB0D-AF79E4D75E20}" destId="{FB206057-4F3B-4E29-B6C0-1E845D8A18CF}" srcOrd="2" destOrd="0" parTransId="{07D4F12F-5EC7-4824-BFE3-A57A31376AAB}" sibTransId="{1B581A47-BAC4-49C4-9E13-551D0D3EC8D7}"/>
    <dgm:cxn modelId="{BADD24C7-097E-4318-86AB-92E40582F62D}" type="presOf" srcId="{1599155F-77BA-404E-873A-7073361FD5B5}" destId="{2ECCDC81-E1D2-4B02-BA79-92670222AF86}" srcOrd="0" destOrd="1" presId="urn:microsoft.com/office/officeart/2005/8/layout/vList4#1"/>
    <dgm:cxn modelId="{6257FB52-A791-415F-90EF-5F2E44DD9CED}" srcId="{A72864CA-F45C-42B7-BB0D-AF79E4D75E20}" destId="{1599155F-77BA-404E-873A-7073361FD5B5}" srcOrd="0" destOrd="0" parTransId="{711BC3C4-173C-4382-9BDD-1FD715ADD6C7}" sibTransId="{2F833FE6-E4EC-405A-A8E8-43A5106F74DC}"/>
    <dgm:cxn modelId="{545B41DC-8D6D-4AF0-89E7-581EF167A3BF}" type="presOf" srcId="{2B6C30C7-59EF-40B7-A79E-56E202B56BCC}" destId="{A73F0F4D-C5BB-4809-ABF6-EB6E41AC2F36}" srcOrd="0" destOrd="3" presId="urn:microsoft.com/office/officeart/2005/8/layout/vList4#1"/>
    <dgm:cxn modelId="{1BE5F69E-9C6A-4DE2-847A-C0D87E0F7F65}" type="presOf" srcId="{2B6C30C7-59EF-40B7-A79E-56E202B56BCC}" destId="{ABFBDF23-1517-45DF-93EB-6BE498A350C8}" srcOrd="1" destOrd="3" presId="urn:microsoft.com/office/officeart/2005/8/layout/vList4#1"/>
    <dgm:cxn modelId="{44053507-1BB4-452A-8C92-F8AC277DED54}" type="presOf" srcId="{27665459-84B9-415E-8BDB-B14B6E7BA92D}" destId="{AFA77A20-1D87-451E-B067-1391AAA744DF}" srcOrd="0" destOrd="3" presId="urn:microsoft.com/office/officeart/2005/8/layout/vList4#1"/>
    <dgm:cxn modelId="{AC1381B3-8184-4A5A-A81F-0BF03E34F45D}" type="presOf" srcId="{A72864CA-F45C-42B7-BB0D-AF79E4D75E20}" destId="{2ECCDC81-E1D2-4B02-BA79-92670222AF86}" srcOrd="0" destOrd="0" presId="urn:microsoft.com/office/officeart/2005/8/layout/vList4#1"/>
    <dgm:cxn modelId="{BD44F0A8-BA31-471C-9B7D-42B972785532}" type="presOf" srcId="{4C8D8C8A-2A3D-41F7-888A-A70A06200BF5}" destId="{8C9E4A40-1AE7-4790-8326-57A820A69474}" srcOrd="1" destOrd="1" presId="urn:microsoft.com/office/officeart/2005/8/layout/vList4#1"/>
    <dgm:cxn modelId="{D0C1E42B-E197-4AAE-A1F5-3D1466D10FBC}" type="presParOf" srcId="{22D36B30-B785-4875-9BEE-1248487E7D5D}" destId="{9E6B1D48-AFEC-4E74-BFB2-4B4F2A7DA359}" srcOrd="0" destOrd="0" presId="urn:microsoft.com/office/officeart/2005/8/layout/vList4#1"/>
    <dgm:cxn modelId="{799C760B-B758-49BB-9CC5-061B0138D47E}" type="presParOf" srcId="{9E6B1D48-AFEC-4E74-BFB2-4B4F2A7DA359}" destId="{2ECCDC81-E1D2-4B02-BA79-92670222AF86}" srcOrd="0" destOrd="0" presId="urn:microsoft.com/office/officeart/2005/8/layout/vList4#1"/>
    <dgm:cxn modelId="{924903BA-32B3-48B2-9337-2471B296B9E7}" type="presParOf" srcId="{9E6B1D48-AFEC-4E74-BFB2-4B4F2A7DA359}" destId="{CA526657-DE47-4903-BDCE-858A21134A17}" srcOrd="1" destOrd="0" presId="urn:microsoft.com/office/officeart/2005/8/layout/vList4#1"/>
    <dgm:cxn modelId="{A47A6377-F972-4858-8DE5-89C48B496E1D}" type="presParOf" srcId="{9E6B1D48-AFEC-4E74-BFB2-4B4F2A7DA359}" destId="{FFC026BB-2B13-4FEC-8C1C-0A922F5B254A}" srcOrd="2" destOrd="0" presId="urn:microsoft.com/office/officeart/2005/8/layout/vList4#1"/>
    <dgm:cxn modelId="{F4536B40-6BED-4539-BCA8-BDBC950586D2}" type="presParOf" srcId="{22D36B30-B785-4875-9BEE-1248487E7D5D}" destId="{BAD51EE3-A8A7-44A7-8143-5CC19FC34F0A}" srcOrd="1" destOrd="0" presId="urn:microsoft.com/office/officeart/2005/8/layout/vList4#1"/>
    <dgm:cxn modelId="{9FA03E08-FFA4-4620-B4D4-0474D258C0B6}" type="presParOf" srcId="{22D36B30-B785-4875-9BEE-1248487E7D5D}" destId="{DB3E59E9-F87E-4F7A-8BE6-128F0951887B}" srcOrd="2" destOrd="0" presId="urn:microsoft.com/office/officeart/2005/8/layout/vList4#1"/>
    <dgm:cxn modelId="{83445BAA-6C5D-42A6-8710-BD89F634FBB6}" type="presParOf" srcId="{DB3E59E9-F87E-4F7A-8BE6-128F0951887B}" destId="{A73F0F4D-C5BB-4809-ABF6-EB6E41AC2F36}" srcOrd="0" destOrd="0" presId="urn:microsoft.com/office/officeart/2005/8/layout/vList4#1"/>
    <dgm:cxn modelId="{858353FA-3A79-4234-858D-F0DC7ABF589E}" type="presParOf" srcId="{DB3E59E9-F87E-4F7A-8BE6-128F0951887B}" destId="{CEDD2C2F-5E9C-4815-A54B-FACB4101D4F9}" srcOrd="1" destOrd="0" presId="urn:microsoft.com/office/officeart/2005/8/layout/vList4#1"/>
    <dgm:cxn modelId="{C59FCA9D-5BEB-4797-8055-DFEEE06E31D5}" type="presParOf" srcId="{DB3E59E9-F87E-4F7A-8BE6-128F0951887B}" destId="{ABFBDF23-1517-45DF-93EB-6BE498A350C8}" srcOrd="2" destOrd="0" presId="urn:microsoft.com/office/officeart/2005/8/layout/vList4#1"/>
    <dgm:cxn modelId="{94B4D33B-6917-43AD-AEA0-91D632199B6B}" type="presParOf" srcId="{22D36B30-B785-4875-9BEE-1248487E7D5D}" destId="{915D4D5D-CD04-41E0-B3E5-2F3B3F05052C}" srcOrd="3" destOrd="0" presId="urn:microsoft.com/office/officeart/2005/8/layout/vList4#1"/>
    <dgm:cxn modelId="{9F48C73D-534E-41D9-8CD7-705DBB02A0FF}" type="presParOf" srcId="{22D36B30-B785-4875-9BEE-1248487E7D5D}" destId="{209ABE14-9699-4643-ABC8-5CD06C7F9E0A}" srcOrd="4" destOrd="0" presId="urn:microsoft.com/office/officeart/2005/8/layout/vList4#1"/>
    <dgm:cxn modelId="{711CF656-E8B2-488B-81B2-0CB5EE68BCD8}" type="presParOf" srcId="{209ABE14-9699-4643-ABC8-5CD06C7F9E0A}" destId="{AFA77A20-1D87-451E-B067-1391AAA744DF}" srcOrd="0" destOrd="0" presId="urn:microsoft.com/office/officeart/2005/8/layout/vList4#1"/>
    <dgm:cxn modelId="{A4682303-CF1D-4FDF-BBAB-EBB0E0E710AA}" type="presParOf" srcId="{209ABE14-9699-4643-ABC8-5CD06C7F9E0A}" destId="{48EC97AC-2251-4A3D-8955-970E2F5ACB81}" srcOrd="1" destOrd="0" presId="urn:microsoft.com/office/officeart/2005/8/layout/vList4#1"/>
    <dgm:cxn modelId="{B79A3F05-5BA4-44B9-9B2C-FBD7F656425C}" type="presParOf" srcId="{209ABE14-9699-4643-ABC8-5CD06C7F9E0A}" destId="{8C9E4A40-1AE7-4790-8326-57A820A69474}" srcOrd="2" destOrd="0" presId="urn:microsoft.com/office/officeart/2005/8/layout/vList4#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CCDC81-E1D2-4B02-BA79-92670222AF86}">
      <dsp:nvSpPr>
        <dsp:cNvPr id="0" name=""/>
        <dsp:cNvSpPr/>
      </dsp:nvSpPr>
      <dsp:spPr>
        <a:xfrm>
          <a:off x="0" y="0"/>
          <a:ext cx="5490844" cy="9999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Word Base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saisir le texte en continu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mettre en forme le texte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mettre en page le texte</a:t>
          </a:r>
        </a:p>
      </dsp:txBody>
      <dsp:txXfrm>
        <a:off x="1198161" y="0"/>
        <a:ext cx="4292683" cy="999926"/>
      </dsp:txXfrm>
    </dsp:sp>
    <dsp:sp modelId="{CA526657-DE47-4903-BDCE-858A21134A17}">
      <dsp:nvSpPr>
        <dsp:cNvPr id="0" name=""/>
        <dsp:cNvSpPr/>
      </dsp:nvSpPr>
      <dsp:spPr>
        <a:xfrm>
          <a:off x="99992" y="99992"/>
          <a:ext cx="1098169" cy="799941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73F0F4D-C5BB-4809-ABF6-EB6E41AC2F36}">
      <dsp:nvSpPr>
        <dsp:cNvPr id="0" name=""/>
        <dsp:cNvSpPr/>
      </dsp:nvSpPr>
      <dsp:spPr>
        <a:xfrm>
          <a:off x="0" y="1099919"/>
          <a:ext cx="5490844" cy="9999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Word Intermédiaire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rappel des bases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consolider les acquis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creer un tableau</a:t>
          </a:r>
        </a:p>
      </dsp:txBody>
      <dsp:txXfrm>
        <a:off x="1198161" y="1099919"/>
        <a:ext cx="4292683" cy="999926"/>
      </dsp:txXfrm>
    </dsp:sp>
    <dsp:sp modelId="{CEDD2C2F-5E9C-4815-A54B-FACB4101D4F9}">
      <dsp:nvSpPr>
        <dsp:cNvPr id="0" name=""/>
        <dsp:cNvSpPr/>
      </dsp:nvSpPr>
      <dsp:spPr>
        <a:xfrm>
          <a:off x="99992" y="1199911"/>
          <a:ext cx="1098169" cy="799941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2"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FA77A20-1D87-451E-B067-1391AAA744DF}">
      <dsp:nvSpPr>
        <dsp:cNvPr id="0" name=""/>
        <dsp:cNvSpPr/>
      </dsp:nvSpPr>
      <dsp:spPr>
        <a:xfrm>
          <a:off x="0" y="2199838"/>
          <a:ext cx="5490844" cy="9999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Word Perfectionnement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La gestion des documents longs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le publipostage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les tables de matieres</a:t>
          </a:r>
        </a:p>
      </dsp:txBody>
      <dsp:txXfrm>
        <a:off x="1198161" y="2199838"/>
        <a:ext cx="4292683" cy="999926"/>
      </dsp:txXfrm>
    </dsp:sp>
    <dsp:sp modelId="{48EC97AC-2251-4A3D-8955-970E2F5ACB81}">
      <dsp:nvSpPr>
        <dsp:cNvPr id="0" name=""/>
        <dsp:cNvSpPr/>
      </dsp:nvSpPr>
      <dsp:spPr>
        <a:xfrm>
          <a:off x="99992" y="2299831"/>
          <a:ext cx="1098169" cy="799941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3"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#1">
  <dgm:title val=""/>
  <dgm:desc val=""/>
  <dgm:catLst>
    <dgm:cat type="list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31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adhara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cp:lastModifiedBy>Master</cp:lastModifiedBy>
  <cp:revision>2</cp:revision>
  <cp:lastPrinted>2005-09-29T10:30:00Z</cp:lastPrinted>
  <dcterms:created xsi:type="dcterms:W3CDTF">2016-07-28T11:51:00Z</dcterms:created>
  <dcterms:modified xsi:type="dcterms:W3CDTF">2016-07-28T11:51:00Z</dcterms:modified>
</cp:coreProperties>
</file>