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95" w:rsidRDefault="001A3195" w:rsidP="001A3195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</w:t>
      </w:r>
      <w:r>
        <w:tab/>
      </w:r>
      <w:r w:rsidRPr="005B429B">
        <w:t xml:space="preserve">Exercice </w:t>
      </w:r>
      <w:r>
        <w:t>WO-</w:t>
      </w:r>
      <w:r w:rsidR="006328B5">
        <w:t>9</w:t>
      </w:r>
      <w:r w:rsidR="00371255">
        <w:t xml:space="preserve"> (</w:t>
      </w:r>
      <w:r w:rsidR="006328B5">
        <w:t>bis</w:t>
      </w:r>
      <w:r w:rsidR="00371255">
        <w:t>)</w:t>
      </w:r>
    </w:p>
    <w:p w:rsidR="003D5956" w:rsidRDefault="006E1C8F" w:rsidP="001A3195">
      <w:pPr>
        <w:pStyle w:val="Titre2"/>
      </w:pPr>
      <w:r>
        <w:t xml:space="preserve">Les </w:t>
      </w:r>
      <w:r w:rsidR="00C53C37">
        <w:t>tableaux :</w:t>
      </w:r>
      <w:r w:rsidR="009F2E41">
        <w:t xml:space="preserve"> Dessiner un tableau</w:t>
      </w:r>
    </w:p>
    <w:p w:rsidR="00F15BBE" w:rsidRDefault="00F15BBE" w:rsidP="001F4A46">
      <w:pPr>
        <w:pBdr>
          <w:bottom w:val="single" w:sz="4" w:space="1" w:color="auto"/>
        </w:pBdr>
      </w:pPr>
    </w:p>
    <w:p w:rsidR="00CA7687" w:rsidRDefault="00CA7687" w:rsidP="006E1C8F">
      <w:pPr>
        <w:pStyle w:val="Titre3"/>
      </w:pPr>
    </w:p>
    <w:p w:rsidR="0085037F" w:rsidRDefault="0085037F" w:rsidP="006E1C8F">
      <w:pPr>
        <w:pStyle w:val="Titre3"/>
      </w:pPr>
      <w:r w:rsidRPr="006E1C8F">
        <w:t>ENONCE DE L’EXERCICE</w:t>
      </w:r>
      <w:bookmarkStart w:id="0" w:name="_GoBack"/>
      <w:bookmarkEnd w:id="0"/>
    </w:p>
    <w:p w:rsidR="00CA7687" w:rsidRPr="00CA7687" w:rsidRDefault="00CA7687" w:rsidP="00CA7687"/>
    <w:p w:rsidR="00CA7687" w:rsidRDefault="009F2E41" w:rsidP="009F2E41">
      <w:pPr>
        <w:pStyle w:val="Tiret"/>
        <w:spacing w:line="360" w:lineRule="auto"/>
      </w:pPr>
      <w:r>
        <w:t>Créez un nouveau document</w:t>
      </w:r>
    </w:p>
    <w:p w:rsidR="009F2E41" w:rsidRDefault="009F2E41" w:rsidP="009F2E41">
      <w:pPr>
        <w:pStyle w:val="Tiret"/>
        <w:spacing w:line="360" w:lineRule="auto"/>
      </w:pPr>
      <w:r w:rsidRPr="009F2E41">
        <w:t>Reproduisez</w:t>
      </w:r>
      <w:r>
        <w:t>, en DESSINANT, le tableau ci-dessous</w:t>
      </w:r>
    </w:p>
    <w:p w:rsidR="00196867" w:rsidRDefault="00196867" w:rsidP="00196867"/>
    <w:p w:rsidR="00196867" w:rsidRDefault="00196867" w:rsidP="001968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5"/>
        <w:gridCol w:w="730"/>
        <w:gridCol w:w="604"/>
        <w:gridCol w:w="604"/>
        <w:gridCol w:w="598"/>
        <w:gridCol w:w="602"/>
        <w:gridCol w:w="2929"/>
      </w:tblGrid>
      <w:tr w:rsidR="00196867" w:rsidTr="002B6E87">
        <w:trPr>
          <w:trHeight w:val="1260"/>
        </w:trPr>
        <w:tc>
          <w:tcPr>
            <w:tcW w:w="6244" w:type="dxa"/>
            <w:gridSpan w:val="6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sz w:val="28"/>
                <w:szCs w:val="28"/>
              </w:rPr>
            </w:pPr>
            <w:r w:rsidRPr="002B6E87">
              <w:rPr>
                <w:sz w:val="28"/>
                <w:szCs w:val="28"/>
              </w:rPr>
              <w:t>Voiture SAVAVITE</w:t>
            </w:r>
          </w:p>
          <w:p w:rsidR="00196867" w:rsidRPr="002B6E87" w:rsidRDefault="00196867" w:rsidP="002B6E87">
            <w:pPr>
              <w:jc w:val="center"/>
              <w:rPr>
                <w:sz w:val="28"/>
                <w:szCs w:val="28"/>
              </w:rPr>
            </w:pPr>
            <w:r w:rsidRPr="002B6E87">
              <w:rPr>
                <w:sz w:val="28"/>
                <w:szCs w:val="28"/>
              </w:rPr>
              <w:t xml:space="preserve">5000 </w:t>
            </w:r>
            <w:r w:rsidRPr="002B6E87">
              <w:rPr>
                <w:rFonts w:ascii="Arial" w:hAnsi="Arial" w:cs="Arial"/>
                <w:sz w:val="28"/>
                <w:szCs w:val="28"/>
              </w:rPr>
              <w:t>€</w:t>
            </w:r>
          </w:p>
        </w:tc>
        <w:tc>
          <w:tcPr>
            <w:tcW w:w="3044" w:type="dxa"/>
            <w:vMerge w:val="restart"/>
            <w:shd w:val="clear" w:color="auto" w:fill="auto"/>
            <w:textDirection w:val="tbRl"/>
            <w:vAlign w:val="center"/>
          </w:tcPr>
          <w:p w:rsidR="00196867" w:rsidRPr="002B6E87" w:rsidRDefault="00196867" w:rsidP="002B6E87">
            <w:pPr>
              <w:ind w:left="113" w:right="113"/>
              <w:jc w:val="center"/>
              <w:rPr>
                <w:sz w:val="40"/>
                <w:szCs w:val="40"/>
              </w:rPr>
            </w:pPr>
            <w:r w:rsidRPr="002B6E87">
              <w:rPr>
                <w:sz w:val="40"/>
                <w:szCs w:val="40"/>
              </w:rPr>
              <w:t>A VENDRE</w:t>
            </w:r>
          </w:p>
        </w:tc>
      </w:tr>
      <w:tr w:rsidR="00196867" w:rsidTr="002B6E87">
        <w:trPr>
          <w:trHeight w:val="1122"/>
        </w:trPr>
        <w:tc>
          <w:tcPr>
            <w:tcW w:w="3056" w:type="dxa"/>
            <w:vMerge w:val="restart"/>
            <w:shd w:val="clear" w:color="auto" w:fill="auto"/>
            <w:vAlign w:val="center"/>
          </w:tcPr>
          <w:p w:rsidR="00196867" w:rsidRPr="002B6E87" w:rsidRDefault="00196867" w:rsidP="00497C20">
            <w:pPr>
              <w:rPr>
                <w:b/>
                <w:bCs/>
                <w:i/>
                <w:iCs/>
              </w:rPr>
            </w:pPr>
            <w:r w:rsidRPr="002B6E87">
              <w:rPr>
                <w:b/>
                <w:bCs/>
                <w:i/>
                <w:iCs/>
              </w:rPr>
              <w:t>Données techniques</w:t>
            </w:r>
          </w:p>
          <w:p w:rsidR="00196867" w:rsidRDefault="00196867" w:rsidP="002B6E87">
            <w:pPr>
              <w:numPr>
                <w:ilvl w:val="0"/>
                <w:numId w:val="9"/>
              </w:numPr>
            </w:pPr>
            <w:r>
              <w:t>6 CV</w:t>
            </w:r>
          </w:p>
          <w:p w:rsidR="00196867" w:rsidRDefault="00196867" w:rsidP="002B6E87">
            <w:pPr>
              <w:numPr>
                <w:ilvl w:val="0"/>
                <w:numId w:val="9"/>
              </w:numPr>
            </w:pPr>
            <w:r>
              <w:t>Direction assistée</w:t>
            </w:r>
          </w:p>
          <w:p w:rsidR="00196867" w:rsidRDefault="00196867" w:rsidP="002B6E87">
            <w:pPr>
              <w:numPr>
                <w:ilvl w:val="0"/>
                <w:numId w:val="9"/>
              </w:numPr>
            </w:pPr>
            <w:r>
              <w:t>Air bag</w:t>
            </w:r>
          </w:p>
          <w:p w:rsidR="00196867" w:rsidRDefault="00196867" w:rsidP="002B6E87">
            <w:pPr>
              <w:numPr>
                <w:ilvl w:val="0"/>
                <w:numId w:val="9"/>
              </w:numPr>
            </w:pPr>
            <w:r>
              <w:t>Gris métal</w:t>
            </w:r>
          </w:p>
        </w:tc>
        <w:tc>
          <w:tcPr>
            <w:tcW w:w="3188" w:type="dxa"/>
            <w:gridSpan w:val="5"/>
            <w:shd w:val="clear" w:color="auto" w:fill="262626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bCs/>
                <w:i/>
                <w:iCs/>
              </w:rPr>
            </w:pPr>
            <w:r w:rsidRPr="002B6E87">
              <w:rPr>
                <w:b/>
                <w:bCs/>
                <w:i/>
                <w:iCs/>
                <w:color w:val="FFFFFF"/>
                <w:sz w:val="28"/>
              </w:rPr>
              <w:t>Jour de visite</w:t>
            </w:r>
          </w:p>
        </w:tc>
        <w:tc>
          <w:tcPr>
            <w:tcW w:w="3044" w:type="dxa"/>
            <w:vMerge/>
            <w:shd w:val="clear" w:color="auto" w:fill="auto"/>
          </w:tcPr>
          <w:p w:rsidR="00196867" w:rsidRDefault="00196867" w:rsidP="00497C20"/>
        </w:tc>
      </w:tr>
      <w:tr w:rsidR="00196867" w:rsidTr="002B6E87">
        <w:trPr>
          <w:trHeight w:val="854"/>
        </w:trPr>
        <w:tc>
          <w:tcPr>
            <w:tcW w:w="3056" w:type="dxa"/>
            <w:vMerge/>
            <w:shd w:val="clear" w:color="auto" w:fill="auto"/>
          </w:tcPr>
          <w:p w:rsidR="00196867" w:rsidRDefault="00196867" w:rsidP="00497C20"/>
        </w:tc>
        <w:tc>
          <w:tcPr>
            <w:tcW w:w="747" w:type="dxa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sz w:val="28"/>
              </w:rPr>
            </w:pPr>
            <w:r w:rsidRPr="002B6E87">
              <w:rPr>
                <w:b/>
                <w:sz w:val="28"/>
              </w:rPr>
              <w:t>L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sz w:val="28"/>
              </w:rPr>
            </w:pPr>
            <w:r w:rsidRPr="002B6E87">
              <w:rPr>
                <w:b/>
                <w:sz w:val="28"/>
              </w:rPr>
              <w:t>M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sz w:val="28"/>
              </w:rPr>
            </w:pPr>
            <w:r w:rsidRPr="002B6E87">
              <w:rPr>
                <w:b/>
                <w:sz w:val="28"/>
              </w:rPr>
              <w:t>M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sz w:val="28"/>
              </w:rPr>
            </w:pPr>
            <w:r w:rsidRPr="002B6E87">
              <w:rPr>
                <w:b/>
                <w:sz w:val="28"/>
              </w:rPr>
              <w:t>J</w:t>
            </w:r>
          </w:p>
        </w:tc>
        <w:tc>
          <w:tcPr>
            <w:tcW w:w="611" w:type="dxa"/>
            <w:shd w:val="clear" w:color="auto" w:fill="auto"/>
            <w:vAlign w:val="center"/>
          </w:tcPr>
          <w:p w:rsidR="00196867" w:rsidRPr="002B6E87" w:rsidRDefault="00196867" w:rsidP="002B6E87">
            <w:pPr>
              <w:jc w:val="center"/>
              <w:rPr>
                <w:b/>
                <w:sz w:val="28"/>
              </w:rPr>
            </w:pPr>
            <w:r w:rsidRPr="002B6E87">
              <w:rPr>
                <w:b/>
                <w:sz w:val="28"/>
              </w:rPr>
              <w:t>V</w:t>
            </w:r>
          </w:p>
        </w:tc>
        <w:tc>
          <w:tcPr>
            <w:tcW w:w="3044" w:type="dxa"/>
            <w:vMerge/>
            <w:shd w:val="clear" w:color="auto" w:fill="auto"/>
          </w:tcPr>
          <w:p w:rsidR="00196867" w:rsidRDefault="00196867" w:rsidP="00497C20"/>
        </w:tc>
      </w:tr>
      <w:tr w:rsidR="00196867" w:rsidTr="002B6E87">
        <w:trPr>
          <w:trHeight w:val="1178"/>
        </w:trPr>
        <w:tc>
          <w:tcPr>
            <w:tcW w:w="6244" w:type="dxa"/>
            <w:gridSpan w:val="6"/>
            <w:shd w:val="clear" w:color="auto" w:fill="auto"/>
            <w:vAlign w:val="center"/>
          </w:tcPr>
          <w:p w:rsidR="00196867" w:rsidRDefault="00196867" w:rsidP="002B6E87">
            <w:pPr>
              <w:jc w:val="center"/>
            </w:pPr>
            <w:r w:rsidRPr="002B6E87">
              <w:sym w:font="Wingdings" w:char="F028"/>
            </w:r>
            <w:r>
              <w:t xml:space="preserve"> 01.23.45.67.89 (après 20h00)</w:t>
            </w:r>
          </w:p>
        </w:tc>
        <w:tc>
          <w:tcPr>
            <w:tcW w:w="3044" w:type="dxa"/>
            <w:vMerge/>
            <w:shd w:val="clear" w:color="auto" w:fill="auto"/>
          </w:tcPr>
          <w:p w:rsidR="00196867" w:rsidRDefault="00196867" w:rsidP="00497C20"/>
        </w:tc>
      </w:tr>
    </w:tbl>
    <w:p w:rsidR="00196867" w:rsidRDefault="00196867" w:rsidP="00196867"/>
    <w:p w:rsidR="00196867" w:rsidRDefault="00196867" w:rsidP="00196867"/>
    <w:sectPr w:rsidR="00196867" w:rsidSect="001A3195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5F" w:rsidRDefault="00D0685F">
      <w:r>
        <w:separator/>
      </w:r>
    </w:p>
  </w:endnote>
  <w:endnote w:type="continuationSeparator" w:id="0">
    <w:p w:rsidR="00D0685F" w:rsidRDefault="00D0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3"/>
    </w:tblGrid>
    <w:tr w:rsidR="00830A2A" w:rsidTr="00873B85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830A2A" w:rsidRDefault="00C53C37" w:rsidP="0006784A">
          <w:pPr>
            <w:pStyle w:val="En-tte"/>
          </w:pPr>
          <w:r w:rsidRPr="005675CD">
            <w:rPr>
              <w:noProof/>
            </w:rPr>
            <w:drawing>
              <wp:inline distT="0" distB="0" distL="0" distR="0">
                <wp:extent cx="688975" cy="570230"/>
                <wp:effectExtent l="0" t="0" r="0" b="0"/>
                <wp:docPr id="1" name="Image 3" descr="\\lyonformsrv\Stagiaire\_FORMATION 2010\Logos M2i\Logo m2i 100%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\\lyonformsrv\Stagiaire\_FORMATION 2010\Logos M2i\Logo m2i 100%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830A2A" w:rsidRPr="00A36E93" w:rsidRDefault="00830A2A" w:rsidP="00873B85">
          <w:pPr>
            <w:pStyle w:val="En-tte"/>
            <w:jc w:val="right"/>
          </w:pPr>
          <w:r>
            <w:t>Inter Entreprise Individualisé</w:t>
          </w:r>
        </w:p>
      </w:tc>
    </w:tr>
  </w:tbl>
  <w:p w:rsidR="00830A2A" w:rsidRDefault="00830A2A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5F" w:rsidRDefault="00D0685F">
      <w:r>
        <w:separator/>
      </w:r>
    </w:p>
  </w:footnote>
  <w:footnote w:type="continuationSeparator" w:id="0">
    <w:p w:rsidR="00D0685F" w:rsidRDefault="00D0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311418F6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B10"/>
    <w:rsid w:val="0006784A"/>
    <w:rsid w:val="00070D2A"/>
    <w:rsid w:val="00154BC4"/>
    <w:rsid w:val="00196867"/>
    <w:rsid w:val="001A3195"/>
    <w:rsid w:val="001B7B72"/>
    <w:rsid w:val="001F4A46"/>
    <w:rsid w:val="001F7E98"/>
    <w:rsid w:val="00226DC6"/>
    <w:rsid w:val="00274B64"/>
    <w:rsid w:val="002751A2"/>
    <w:rsid w:val="002B6E87"/>
    <w:rsid w:val="002F1898"/>
    <w:rsid w:val="002F7479"/>
    <w:rsid w:val="0030782C"/>
    <w:rsid w:val="003121BB"/>
    <w:rsid w:val="003206D4"/>
    <w:rsid w:val="003670F7"/>
    <w:rsid w:val="00371255"/>
    <w:rsid w:val="003836C0"/>
    <w:rsid w:val="003A5CF4"/>
    <w:rsid w:val="003C6378"/>
    <w:rsid w:val="003D5956"/>
    <w:rsid w:val="003F584E"/>
    <w:rsid w:val="0044622D"/>
    <w:rsid w:val="0047254D"/>
    <w:rsid w:val="00497C20"/>
    <w:rsid w:val="004F1F24"/>
    <w:rsid w:val="00512BCC"/>
    <w:rsid w:val="00585D65"/>
    <w:rsid w:val="00597B6B"/>
    <w:rsid w:val="005B429B"/>
    <w:rsid w:val="005B6DE4"/>
    <w:rsid w:val="005C17DA"/>
    <w:rsid w:val="0060172A"/>
    <w:rsid w:val="006328B5"/>
    <w:rsid w:val="00672C86"/>
    <w:rsid w:val="006E1C8F"/>
    <w:rsid w:val="00700154"/>
    <w:rsid w:val="00725E77"/>
    <w:rsid w:val="00776163"/>
    <w:rsid w:val="00786B2D"/>
    <w:rsid w:val="007A1589"/>
    <w:rsid w:val="00804346"/>
    <w:rsid w:val="00830A2A"/>
    <w:rsid w:val="0085037F"/>
    <w:rsid w:val="0087017D"/>
    <w:rsid w:val="00873AC6"/>
    <w:rsid w:val="00873B85"/>
    <w:rsid w:val="00881D8C"/>
    <w:rsid w:val="00893B8F"/>
    <w:rsid w:val="00914B11"/>
    <w:rsid w:val="009F2E41"/>
    <w:rsid w:val="009F6B6A"/>
    <w:rsid w:val="00A22949"/>
    <w:rsid w:val="00A27AF1"/>
    <w:rsid w:val="00A36E93"/>
    <w:rsid w:val="00A37651"/>
    <w:rsid w:val="00A7392D"/>
    <w:rsid w:val="00AC519E"/>
    <w:rsid w:val="00AE5B2A"/>
    <w:rsid w:val="00AF7A05"/>
    <w:rsid w:val="00B3714A"/>
    <w:rsid w:val="00C32303"/>
    <w:rsid w:val="00C4370B"/>
    <w:rsid w:val="00C53C37"/>
    <w:rsid w:val="00CA7687"/>
    <w:rsid w:val="00CD7B0C"/>
    <w:rsid w:val="00CE30C9"/>
    <w:rsid w:val="00D0685F"/>
    <w:rsid w:val="00D440A7"/>
    <w:rsid w:val="00D60FE7"/>
    <w:rsid w:val="00DA4D75"/>
    <w:rsid w:val="00DD46A6"/>
    <w:rsid w:val="00E035A2"/>
    <w:rsid w:val="00E5127C"/>
    <w:rsid w:val="00E62CE0"/>
    <w:rsid w:val="00E82F7F"/>
    <w:rsid w:val="00EF2BE2"/>
    <w:rsid w:val="00F15BBE"/>
    <w:rsid w:val="00F45D3E"/>
    <w:rsid w:val="00FC4D2C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B6BD448-3645-4DBC-8789-C0F7677E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2C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30782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30782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0782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0782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0782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0782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0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0782C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30782C"/>
    <w:pPr>
      <w:numPr>
        <w:ilvl w:val="1"/>
        <w:numId w:val="8"/>
      </w:numPr>
    </w:pPr>
  </w:style>
  <w:style w:type="character" w:customStyle="1" w:styleId="Titre1Car">
    <w:name w:val="Titre 1 Car"/>
    <w:link w:val="Titre1"/>
    <w:rsid w:val="001A3195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30782C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466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FE6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57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2010-11-02T14:09:00Z</cp:lastPrinted>
  <dcterms:created xsi:type="dcterms:W3CDTF">2016-07-28T09:32:00Z</dcterms:created>
  <dcterms:modified xsi:type="dcterms:W3CDTF">2016-07-28T09:32:00Z</dcterms:modified>
</cp:coreProperties>
</file>