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6D" w:rsidRDefault="00DE166D" w:rsidP="00DE166D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>
        <w:rPr>
          <w:rStyle w:val="Titre1Car"/>
        </w:rPr>
        <w:t>Le perfectionnement</w:t>
      </w:r>
      <w:r>
        <w:tab/>
      </w:r>
      <w:r w:rsidRPr="005B429B">
        <w:t xml:space="preserve">Exercice </w:t>
      </w:r>
      <w:r>
        <w:t>WO-1</w:t>
      </w:r>
      <w:r w:rsidR="00301085">
        <w:t>6</w:t>
      </w:r>
    </w:p>
    <w:p w:rsidR="003D5956" w:rsidRDefault="00301085" w:rsidP="00DE166D">
      <w:pPr>
        <w:pStyle w:val="Titre2"/>
      </w:pPr>
      <w:r>
        <w:t>La mise en page avancée</w:t>
      </w:r>
      <w:r w:rsidR="00173D99">
        <w:t xml:space="preserve"> (sections</w:t>
      </w:r>
      <w:r w:rsidR="009B3DC1">
        <w:t xml:space="preserve"> –</w:t>
      </w:r>
      <w:r w:rsidR="003A3470">
        <w:t xml:space="preserve"> images</w:t>
      </w:r>
      <w:r w:rsidR="009B3DC1">
        <w:t xml:space="preserve"> - </w:t>
      </w:r>
      <w:proofErr w:type="spellStart"/>
      <w:r w:rsidR="009B3DC1">
        <w:t>WordArt</w:t>
      </w:r>
      <w:proofErr w:type="spellEnd"/>
      <w:r w:rsidR="00173D99">
        <w:t>)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E44442" w:rsidRDefault="0070653A" w:rsidP="00045B14">
      <w:pPr>
        <w:pStyle w:val="Titre3"/>
      </w:pPr>
      <w:r>
        <w:t>ENONCE DE L’EXERCICE</w:t>
      </w:r>
    </w:p>
    <w:p w:rsidR="008C0408" w:rsidRDefault="00173D99" w:rsidP="008C0408">
      <w:pPr>
        <w:pStyle w:val="Tiret"/>
      </w:pPr>
      <w:r>
        <w:t>Ouvrir le fichier « LES PERSONNAGES DE TINTIN »</w:t>
      </w:r>
    </w:p>
    <w:p w:rsidR="00173D99" w:rsidRDefault="00173D99" w:rsidP="008C0408">
      <w:pPr>
        <w:pStyle w:val="Tiret"/>
      </w:pPr>
      <w:r>
        <w:t>Insérer une page à la fin du document</w:t>
      </w:r>
    </w:p>
    <w:p w:rsidR="00173D99" w:rsidRDefault="00173D99" w:rsidP="008C0408">
      <w:pPr>
        <w:pStyle w:val="Tiret"/>
      </w:pPr>
      <w:r>
        <w:t xml:space="preserve">Disposer </w:t>
      </w:r>
      <w:r w:rsidRPr="00173D99">
        <w:rPr>
          <w:u w:val="single"/>
        </w:rPr>
        <w:t>cette page uniquement</w:t>
      </w:r>
      <w:r>
        <w:t xml:space="preserve"> en paysage</w:t>
      </w:r>
    </w:p>
    <w:p w:rsidR="00173D99" w:rsidRDefault="00173D99" w:rsidP="008C0408">
      <w:pPr>
        <w:pStyle w:val="Tiret"/>
      </w:pPr>
      <w:r>
        <w:t>Sur cette page :</w:t>
      </w:r>
    </w:p>
    <w:p w:rsidR="00173D99" w:rsidRDefault="00173D99" w:rsidP="00173D99">
      <w:pPr>
        <w:pStyle w:val="Puce"/>
      </w:pPr>
      <w:r>
        <w:t xml:space="preserve">insérer l’image « Château de </w:t>
      </w:r>
      <w:proofErr w:type="spellStart"/>
      <w:r>
        <w:t>Moulinsart</w:t>
      </w:r>
      <w:proofErr w:type="spellEnd"/>
      <w:r>
        <w:t> »</w:t>
      </w:r>
    </w:p>
    <w:p w:rsidR="00173D99" w:rsidRDefault="00173D99" w:rsidP="00173D99">
      <w:pPr>
        <w:pStyle w:val="Puce"/>
      </w:pPr>
      <w:r>
        <w:t>supprimer la numérotation ainsi que l’en-tête</w:t>
      </w:r>
    </w:p>
    <w:p w:rsidR="001A68CD" w:rsidRDefault="008355A0" w:rsidP="008355A0">
      <w:pPr>
        <w:pStyle w:val="Puce"/>
      </w:pPr>
      <w:r>
        <w:t xml:space="preserve">créer un objet </w:t>
      </w:r>
      <w:proofErr w:type="spellStart"/>
      <w:r>
        <w:t>WordArt</w:t>
      </w:r>
      <w:proofErr w:type="spellEnd"/>
      <w:r>
        <w:t xml:space="preserve"> avec le texte « Le château de </w:t>
      </w:r>
      <w:proofErr w:type="spellStart"/>
      <w:r>
        <w:t>Moulinsart</w:t>
      </w:r>
      <w:proofErr w:type="spellEnd"/>
      <w:r>
        <w:t> »</w:t>
      </w:r>
    </w:p>
    <w:p w:rsidR="001A68CD" w:rsidRDefault="001A68CD" w:rsidP="001A68CD">
      <w:pPr>
        <w:pStyle w:val="Tiret"/>
      </w:pPr>
      <w:r>
        <w:t xml:space="preserve">Mettre le texte « Les jurons du capitaine Haddock » en 3 colonnes avec une ligne séparatrice (ce texte est en </w:t>
      </w:r>
      <w:r>
        <w:rPr>
          <w:i/>
        </w:rPr>
        <w:t>italique</w:t>
      </w:r>
      <w:r>
        <w:t>)</w:t>
      </w:r>
    </w:p>
    <w:p w:rsidR="00832F17" w:rsidRDefault="00832F17" w:rsidP="001A68CD">
      <w:pPr>
        <w:pStyle w:val="Tiret"/>
      </w:pPr>
      <w:r>
        <w:t>Au début de chaque description de personnage, insérer une image le concernant (les images sont le dossier « images tintin »</w:t>
      </w:r>
      <w:r w:rsidR="007D5218">
        <w:t>) comme suit :</w:t>
      </w:r>
    </w:p>
    <w:p w:rsidR="007D5218" w:rsidRDefault="007D5218" w:rsidP="007D5218"/>
    <w:p w:rsidR="007D5218" w:rsidRDefault="00D83654" w:rsidP="008355A0">
      <w:pPr>
        <w:jc w:val="center"/>
      </w:pPr>
      <w:r w:rsidRPr="007D5218">
        <w:rPr>
          <w:noProof/>
        </w:rPr>
        <w:drawing>
          <wp:inline distT="0" distB="0" distL="0" distR="0">
            <wp:extent cx="2672080" cy="1864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06" w:rsidRPr="007D5218" w:rsidRDefault="00BB3904" w:rsidP="00BB3904">
      <w:pPr>
        <w:pStyle w:val="Tiret"/>
      </w:pPr>
      <w:r>
        <w:t>Enregistrer le document et fermer</w:t>
      </w:r>
      <w:bookmarkStart w:id="0" w:name="_GoBack"/>
      <w:bookmarkEnd w:id="0"/>
    </w:p>
    <w:sectPr w:rsidR="00263106" w:rsidRPr="007D5218" w:rsidSect="00DE166D">
      <w:footerReference w:type="default" r:id="rId8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BF8" w:rsidRDefault="002F2BF8">
      <w:r>
        <w:separator/>
      </w:r>
    </w:p>
  </w:endnote>
  <w:endnote w:type="continuationSeparator" w:id="0">
    <w:p w:rsidR="002F2BF8" w:rsidRDefault="002F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9B3DC1" w:rsidTr="002F2BF8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9B3DC1" w:rsidRDefault="00D83654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2" name="Image 2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9B3DC1" w:rsidRPr="00A36E93" w:rsidRDefault="009B3DC1" w:rsidP="002F2BF8">
          <w:pPr>
            <w:pStyle w:val="En-tte"/>
            <w:jc w:val="right"/>
          </w:pPr>
          <w:r>
            <w:t>Inter Entreprise Individualisé</w:t>
          </w:r>
        </w:p>
      </w:tc>
    </w:tr>
  </w:tbl>
  <w:p w:rsidR="009B3DC1" w:rsidRDefault="009B3DC1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BF8" w:rsidRDefault="002F2BF8">
      <w:r>
        <w:separator/>
      </w:r>
    </w:p>
  </w:footnote>
  <w:footnote w:type="continuationSeparator" w:id="0">
    <w:p w:rsidR="002F2BF8" w:rsidRDefault="002F2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256"/>
    <w:rsid w:val="000344F8"/>
    <w:rsid w:val="00045B14"/>
    <w:rsid w:val="000517C5"/>
    <w:rsid w:val="000654B7"/>
    <w:rsid w:val="00065B10"/>
    <w:rsid w:val="0006784A"/>
    <w:rsid w:val="000976C9"/>
    <w:rsid w:val="000F54C6"/>
    <w:rsid w:val="000F653F"/>
    <w:rsid w:val="00105B5F"/>
    <w:rsid w:val="00122C4E"/>
    <w:rsid w:val="00154BC4"/>
    <w:rsid w:val="0016106C"/>
    <w:rsid w:val="00173D99"/>
    <w:rsid w:val="00181998"/>
    <w:rsid w:val="001A68CD"/>
    <w:rsid w:val="001B7B72"/>
    <w:rsid w:val="001C2053"/>
    <w:rsid w:val="001E7E44"/>
    <w:rsid w:val="001F4A46"/>
    <w:rsid w:val="001F7E98"/>
    <w:rsid w:val="00207B5A"/>
    <w:rsid w:val="00226DC6"/>
    <w:rsid w:val="00263106"/>
    <w:rsid w:val="00274B64"/>
    <w:rsid w:val="00277709"/>
    <w:rsid w:val="002A1B49"/>
    <w:rsid w:val="002E0C40"/>
    <w:rsid w:val="002F1898"/>
    <w:rsid w:val="002F2BF8"/>
    <w:rsid w:val="002F7479"/>
    <w:rsid w:val="00301085"/>
    <w:rsid w:val="003121BB"/>
    <w:rsid w:val="003149A9"/>
    <w:rsid w:val="003206D4"/>
    <w:rsid w:val="00351684"/>
    <w:rsid w:val="003670F7"/>
    <w:rsid w:val="00382910"/>
    <w:rsid w:val="003836C0"/>
    <w:rsid w:val="003A29D3"/>
    <w:rsid w:val="003A3470"/>
    <w:rsid w:val="003A5CF4"/>
    <w:rsid w:val="003D5956"/>
    <w:rsid w:val="00401054"/>
    <w:rsid w:val="0044285D"/>
    <w:rsid w:val="00442C06"/>
    <w:rsid w:val="00461AFB"/>
    <w:rsid w:val="004650B2"/>
    <w:rsid w:val="0047254D"/>
    <w:rsid w:val="004A4E4B"/>
    <w:rsid w:val="004C1932"/>
    <w:rsid w:val="004C1EF6"/>
    <w:rsid w:val="004E0A05"/>
    <w:rsid w:val="004E19C6"/>
    <w:rsid w:val="004F1F24"/>
    <w:rsid w:val="005648C8"/>
    <w:rsid w:val="00582B9D"/>
    <w:rsid w:val="00585D65"/>
    <w:rsid w:val="005A7C12"/>
    <w:rsid w:val="005B429B"/>
    <w:rsid w:val="005B6DE4"/>
    <w:rsid w:val="005C17DA"/>
    <w:rsid w:val="005C46D4"/>
    <w:rsid w:val="00600E22"/>
    <w:rsid w:val="00610030"/>
    <w:rsid w:val="00637BEE"/>
    <w:rsid w:val="00644C52"/>
    <w:rsid w:val="00672C86"/>
    <w:rsid w:val="006814EC"/>
    <w:rsid w:val="006E1C8F"/>
    <w:rsid w:val="006E6655"/>
    <w:rsid w:val="00700154"/>
    <w:rsid w:val="0070653A"/>
    <w:rsid w:val="00725E77"/>
    <w:rsid w:val="00726F3F"/>
    <w:rsid w:val="007532F0"/>
    <w:rsid w:val="00765BED"/>
    <w:rsid w:val="00771E13"/>
    <w:rsid w:val="00776163"/>
    <w:rsid w:val="0079393F"/>
    <w:rsid w:val="007A1589"/>
    <w:rsid w:val="007A26A3"/>
    <w:rsid w:val="007A688A"/>
    <w:rsid w:val="007B4B12"/>
    <w:rsid w:val="007C07A9"/>
    <w:rsid w:val="007D5218"/>
    <w:rsid w:val="007F2FFA"/>
    <w:rsid w:val="00804346"/>
    <w:rsid w:val="00810EB5"/>
    <w:rsid w:val="00832F17"/>
    <w:rsid w:val="008355A0"/>
    <w:rsid w:val="0085037F"/>
    <w:rsid w:val="00854AF2"/>
    <w:rsid w:val="0087017D"/>
    <w:rsid w:val="00873AC6"/>
    <w:rsid w:val="00881D8C"/>
    <w:rsid w:val="008829CF"/>
    <w:rsid w:val="00893B8F"/>
    <w:rsid w:val="008A008A"/>
    <w:rsid w:val="008B59E6"/>
    <w:rsid w:val="008C0408"/>
    <w:rsid w:val="008E3CA4"/>
    <w:rsid w:val="00901DBF"/>
    <w:rsid w:val="00914B11"/>
    <w:rsid w:val="00964839"/>
    <w:rsid w:val="009B3DC1"/>
    <w:rsid w:val="009D7E01"/>
    <w:rsid w:val="009E2935"/>
    <w:rsid w:val="009E5475"/>
    <w:rsid w:val="009F212E"/>
    <w:rsid w:val="009F6B14"/>
    <w:rsid w:val="009F6B6A"/>
    <w:rsid w:val="00A11C57"/>
    <w:rsid w:val="00A22949"/>
    <w:rsid w:val="00A27AF1"/>
    <w:rsid w:val="00A36E93"/>
    <w:rsid w:val="00A37651"/>
    <w:rsid w:val="00A7392D"/>
    <w:rsid w:val="00AC519E"/>
    <w:rsid w:val="00AE5B2A"/>
    <w:rsid w:val="00AF7A05"/>
    <w:rsid w:val="00B02494"/>
    <w:rsid w:val="00B23B45"/>
    <w:rsid w:val="00B31CFF"/>
    <w:rsid w:val="00B3714A"/>
    <w:rsid w:val="00B611BF"/>
    <w:rsid w:val="00B76A7D"/>
    <w:rsid w:val="00B76B0B"/>
    <w:rsid w:val="00B90A8D"/>
    <w:rsid w:val="00B92EC5"/>
    <w:rsid w:val="00B96947"/>
    <w:rsid w:val="00BB3904"/>
    <w:rsid w:val="00BD167C"/>
    <w:rsid w:val="00C4370B"/>
    <w:rsid w:val="00C63B3A"/>
    <w:rsid w:val="00CA71E2"/>
    <w:rsid w:val="00CD7B0C"/>
    <w:rsid w:val="00CE30C9"/>
    <w:rsid w:val="00CF4013"/>
    <w:rsid w:val="00CF7183"/>
    <w:rsid w:val="00D43A21"/>
    <w:rsid w:val="00D440A7"/>
    <w:rsid w:val="00D63245"/>
    <w:rsid w:val="00D83654"/>
    <w:rsid w:val="00DA4D75"/>
    <w:rsid w:val="00DA751E"/>
    <w:rsid w:val="00DD46A6"/>
    <w:rsid w:val="00DE166D"/>
    <w:rsid w:val="00DE4717"/>
    <w:rsid w:val="00E035A2"/>
    <w:rsid w:val="00E27D5C"/>
    <w:rsid w:val="00E37C22"/>
    <w:rsid w:val="00E44442"/>
    <w:rsid w:val="00E5127C"/>
    <w:rsid w:val="00E66A38"/>
    <w:rsid w:val="00E71486"/>
    <w:rsid w:val="00E752EC"/>
    <w:rsid w:val="00E82F7F"/>
    <w:rsid w:val="00ED6BAA"/>
    <w:rsid w:val="00EF2BE2"/>
    <w:rsid w:val="00F15BBE"/>
    <w:rsid w:val="00F277FB"/>
    <w:rsid w:val="00F40F75"/>
    <w:rsid w:val="00F45D3E"/>
    <w:rsid w:val="00F9659F"/>
    <w:rsid w:val="00FC0885"/>
    <w:rsid w:val="00FC417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B7DCD2D-DF4B-4ECD-9AE8-5F87A85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904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BB3904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BB3904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BB3904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BB3904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BB3904"/>
  </w:style>
  <w:style w:type="table" w:default="1" w:styleId="TableauNormal">
    <w:name w:val="Normal Table"/>
    <w:semiHidden/>
    <w:rsid w:val="00BB39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BB3904"/>
  </w:style>
  <w:style w:type="paragraph" w:styleId="En-tte">
    <w:name w:val="header"/>
    <w:basedOn w:val="Normal"/>
    <w:rsid w:val="00BB3904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BB3904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BB3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BB3904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basedOn w:val="Policepardfaut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BB3904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DE166D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BB3904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131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2005-09-29T15:50:00Z</cp:lastPrinted>
  <dcterms:created xsi:type="dcterms:W3CDTF">2016-07-28T09:53:00Z</dcterms:created>
  <dcterms:modified xsi:type="dcterms:W3CDTF">2016-07-28T09:53:00Z</dcterms:modified>
</cp:coreProperties>
</file>