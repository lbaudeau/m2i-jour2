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E11AB3">
        <w:t>17Ter</w:t>
      </w:r>
    </w:p>
    <w:p w:rsidR="003D5956" w:rsidRDefault="000F31C9" w:rsidP="00A03590">
      <w:pPr>
        <w:pStyle w:val="Titre2"/>
      </w:pPr>
      <w:r>
        <w:t>Tableau</w:t>
      </w:r>
      <w:r w:rsidR="00841DC2">
        <w:t xml:space="preserve"> </w:t>
      </w:r>
      <w:r w:rsidR="00A6241F">
        <w:t>Complexe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Pr="00A92AA6" w:rsidRDefault="0085037F" w:rsidP="00A92AA6">
      <w:pPr>
        <w:pStyle w:val="Titre3"/>
      </w:pPr>
      <w:r w:rsidRPr="00A92AA6">
        <w:t>ENONCE DE L’EXERCICE</w:t>
      </w:r>
    </w:p>
    <w:p w:rsidR="00170FD1" w:rsidRDefault="001657F6" w:rsidP="004219B7">
      <w:pPr>
        <w:pStyle w:val="Tiret"/>
      </w:pPr>
      <w:r>
        <w:t xml:space="preserve">Ouvrir </w:t>
      </w:r>
      <w:r w:rsidR="002A1741">
        <w:t xml:space="preserve">le document </w:t>
      </w:r>
      <w:r w:rsidR="002A1741" w:rsidRPr="002A1741">
        <w:rPr>
          <w:b/>
        </w:rPr>
        <w:t>Ventes des accessoires automobiles.doc</w:t>
      </w:r>
      <w:r w:rsidR="00425CFE">
        <w:rPr>
          <w:b/>
        </w:rPr>
        <w:t>x</w:t>
      </w:r>
      <w:r w:rsidR="002A33AC">
        <w:t xml:space="preserve"> </w:t>
      </w:r>
    </w:p>
    <w:p w:rsidR="002A33AC" w:rsidRDefault="002A1741" w:rsidP="002A1741">
      <w:pPr>
        <w:pStyle w:val="Tiret"/>
        <w:numPr>
          <w:ilvl w:val="0"/>
          <w:numId w:val="12"/>
        </w:numPr>
      </w:pPr>
      <w:r>
        <w:t>Effectuer la mise en forme de ce tableau comme suit</w:t>
      </w:r>
    </w:p>
    <w:p w:rsidR="002A1741" w:rsidRDefault="002A1741" w:rsidP="002A1741">
      <w:pPr>
        <w:pStyle w:val="Tiret"/>
        <w:numPr>
          <w:ilvl w:val="1"/>
          <w:numId w:val="12"/>
        </w:numPr>
      </w:pPr>
      <w:r>
        <w:t>Bordures :</w:t>
      </w:r>
    </w:p>
    <w:p w:rsidR="002A1741" w:rsidRDefault="002A1741" w:rsidP="002A1741">
      <w:pPr>
        <w:pStyle w:val="Tiret"/>
        <w:numPr>
          <w:ilvl w:val="2"/>
          <w:numId w:val="12"/>
        </w:numPr>
      </w:pPr>
      <w:r>
        <w:t>Bordure extérieure : trait double, couleur bleu foncé</w:t>
      </w:r>
    </w:p>
    <w:p w:rsidR="002A1741" w:rsidRDefault="002A1741" w:rsidP="002A1741">
      <w:pPr>
        <w:pStyle w:val="Tiret"/>
        <w:numPr>
          <w:ilvl w:val="2"/>
          <w:numId w:val="12"/>
        </w:numPr>
      </w:pPr>
      <w:r>
        <w:t>Trait vertical intérieur : trait simple, couleur bleu foncé</w:t>
      </w:r>
    </w:p>
    <w:p w:rsidR="002A1741" w:rsidRDefault="002A1741" w:rsidP="002A1741">
      <w:pPr>
        <w:pStyle w:val="Tiret"/>
        <w:numPr>
          <w:ilvl w:val="2"/>
          <w:numId w:val="12"/>
        </w:numPr>
      </w:pPr>
      <w:r>
        <w:t>Trait horizontal intérieur : trait pointillé, couleur bleu foncé</w:t>
      </w:r>
    </w:p>
    <w:p w:rsidR="000752DC" w:rsidRDefault="000752DC" w:rsidP="002A1741">
      <w:pPr>
        <w:pStyle w:val="Tiret"/>
        <w:numPr>
          <w:ilvl w:val="1"/>
          <w:numId w:val="12"/>
        </w:numPr>
      </w:pPr>
      <w:r>
        <w:t>Largeur colonne</w:t>
      </w:r>
    </w:p>
    <w:p w:rsidR="000752DC" w:rsidRDefault="000752DC" w:rsidP="000752DC">
      <w:pPr>
        <w:pStyle w:val="Tiret"/>
        <w:numPr>
          <w:ilvl w:val="2"/>
          <w:numId w:val="12"/>
        </w:numPr>
      </w:pPr>
      <w:r>
        <w:t>Modifier la largeur de la 1</w:t>
      </w:r>
      <w:r w:rsidRPr="000752DC">
        <w:rPr>
          <w:vertAlign w:val="superscript"/>
        </w:rPr>
        <w:t>ère</w:t>
      </w:r>
      <w:r>
        <w:t xml:space="preserve"> colonne = 5cm</w:t>
      </w:r>
      <w:bookmarkStart w:id="0" w:name="_GoBack"/>
      <w:bookmarkEnd w:id="0"/>
    </w:p>
    <w:p w:rsidR="000752DC" w:rsidRDefault="000752DC" w:rsidP="000752DC">
      <w:pPr>
        <w:pStyle w:val="Tiret"/>
        <w:numPr>
          <w:ilvl w:val="2"/>
          <w:numId w:val="12"/>
        </w:numPr>
      </w:pPr>
      <w:r>
        <w:t>Modifier la largeur de toutes les autres colonnes : 2,5cm</w:t>
      </w:r>
    </w:p>
    <w:p w:rsidR="000752DC" w:rsidRDefault="000752DC" w:rsidP="002A1741">
      <w:pPr>
        <w:pStyle w:val="Tiret"/>
        <w:numPr>
          <w:ilvl w:val="1"/>
          <w:numId w:val="12"/>
        </w:numPr>
      </w:pPr>
      <w:r>
        <w:t>Hauteur des lignes</w:t>
      </w:r>
    </w:p>
    <w:p w:rsidR="000752DC" w:rsidRDefault="000752DC" w:rsidP="000752DC">
      <w:pPr>
        <w:pStyle w:val="Tiret"/>
        <w:numPr>
          <w:ilvl w:val="2"/>
          <w:numId w:val="12"/>
        </w:numPr>
      </w:pPr>
      <w:r>
        <w:t>La ligne TOTAL : 2,5 cm</w:t>
      </w:r>
    </w:p>
    <w:p w:rsidR="000752DC" w:rsidRDefault="000752DC" w:rsidP="000752DC">
      <w:pPr>
        <w:pStyle w:val="Tiret"/>
        <w:numPr>
          <w:ilvl w:val="2"/>
          <w:numId w:val="12"/>
        </w:numPr>
      </w:pPr>
      <w:r>
        <w:t>Toutes les autres lignes : 1cm</w:t>
      </w:r>
    </w:p>
    <w:p w:rsidR="000752DC" w:rsidRDefault="000752DC" w:rsidP="002A1741">
      <w:pPr>
        <w:pStyle w:val="Tiret"/>
        <w:numPr>
          <w:ilvl w:val="1"/>
          <w:numId w:val="12"/>
        </w:numPr>
      </w:pPr>
      <w:r>
        <w:t>Insérer une ligne au dessus du tableau</w:t>
      </w:r>
    </w:p>
    <w:p w:rsidR="000752DC" w:rsidRDefault="000752DC" w:rsidP="000752DC">
      <w:pPr>
        <w:pStyle w:val="Tiret"/>
        <w:numPr>
          <w:ilvl w:val="2"/>
          <w:numId w:val="12"/>
        </w:numPr>
      </w:pPr>
      <w:r>
        <w:t>Saisir les titres : produits, trim1, trim2, trim3, trim4, total</w:t>
      </w:r>
    </w:p>
    <w:p w:rsidR="002A1741" w:rsidRDefault="000752DC" w:rsidP="002A1741">
      <w:pPr>
        <w:pStyle w:val="Tiret"/>
        <w:numPr>
          <w:ilvl w:val="1"/>
          <w:numId w:val="12"/>
        </w:numPr>
      </w:pPr>
      <w:r>
        <w:t>Mise en forme 1</w:t>
      </w:r>
      <w:r w:rsidRPr="000752DC">
        <w:rPr>
          <w:vertAlign w:val="superscript"/>
        </w:rPr>
        <w:t>ère</w:t>
      </w:r>
      <w:r>
        <w:t xml:space="preserve"> Ligne</w:t>
      </w:r>
    </w:p>
    <w:p w:rsidR="002A1741" w:rsidRDefault="000752DC" w:rsidP="002A1741">
      <w:pPr>
        <w:pStyle w:val="Tiret"/>
        <w:numPr>
          <w:ilvl w:val="2"/>
          <w:numId w:val="12"/>
        </w:numPr>
      </w:pPr>
      <w:r>
        <w:t xml:space="preserve">Remplissage </w:t>
      </w:r>
      <w:r w:rsidR="002A1741">
        <w:t>1</w:t>
      </w:r>
      <w:r w:rsidR="002A1741" w:rsidRPr="002A1741">
        <w:rPr>
          <w:vertAlign w:val="superscript"/>
        </w:rPr>
        <w:t>ère</w:t>
      </w:r>
      <w:r w:rsidR="002A1741">
        <w:t xml:space="preserve"> ligne : motif bleu clair</w:t>
      </w:r>
      <w:r>
        <w:t>, gras, taille 12, couleur bleu</w:t>
      </w:r>
    </w:p>
    <w:p w:rsidR="000752DC" w:rsidRDefault="000752DC" w:rsidP="000752DC">
      <w:pPr>
        <w:pStyle w:val="Tiret"/>
        <w:numPr>
          <w:ilvl w:val="1"/>
          <w:numId w:val="12"/>
        </w:numPr>
      </w:pPr>
      <w:r>
        <w:t>Alignement des chiffres</w:t>
      </w:r>
    </w:p>
    <w:p w:rsidR="000752DC" w:rsidRDefault="000752DC" w:rsidP="000752DC">
      <w:pPr>
        <w:pStyle w:val="Tiret"/>
        <w:numPr>
          <w:ilvl w:val="2"/>
          <w:numId w:val="12"/>
        </w:numPr>
      </w:pPr>
      <w:r>
        <w:t xml:space="preserve">Poser une tabulation </w:t>
      </w:r>
      <w:r w:rsidR="007E439A">
        <w:t>droite</w:t>
      </w:r>
      <w:r>
        <w:t xml:space="preserve"> dans chaque cellule à </w:t>
      </w:r>
      <w:r w:rsidR="0093023A">
        <w:t>2,2</w:t>
      </w:r>
      <w:r>
        <w:t xml:space="preserve"> cm (sauf la 1</w:t>
      </w:r>
      <w:r w:rsidRPr="000752DC">
        <w:rPr>
          <w:vertAlign w:val="superscript"/>
        </w:rPr>
        <w:t>ère</w:t>
      </w:r>
      <w:r>
        <w:t xml:space="preserve"> colonne des produits</w:t>
      </w:r>
    </w:p>
    <w:p w:rsidR="000752DC" w:rsidRDefault="000752DC" w:rsidP="000752DC">
      <w:pPr>
        <w:pStyle w:val="Tiret"/>
        <w:numPr>
          <w:ilvl w:val="1"/>
          <w:numId w:val="12"/>
        </w:numPr>
      </w:pPr>
      <w:r>
        <w:t>Retrait de texte</w:t>
      </w:r>
    </w:p>
    <w:p w:rsidR="000752DC" w:rsidRDefault="000752DC" w:rsidP="000752DC">
      <w:pPr>
        <w:pStyle w:val="Tiret"/>
        <w:numPr>
          <w:ilvl w:val="2"/>
          <w:numId w:val="12"/>
        </w:numPr>
      </w:pPr>
      <w:r>
        <w:t>Placer le texte de la 1</w:t>
      </w:r>
      <w:r w:rsidRPr="000752DC">
        <w:rPr>
          <w:vertAlign w:val="superscript"/>
        </w:rPr>
        <w:t>ère</w:t>
      </w:r>
      <w:r>
        <w:t xml:space="preserve"> colonne à 0,5cm de la gauche</w:t>
      </w:r>
    </w:p>
    <w:p w:rsidR="000752DC" w:rsidRDefault="00A33FF3" w:rsidP="00A33FF3">
      <w:pPr>
        <w:pStyle w:val="Tiret"/>
        <w:numPr>
          <w:ilvl w:val="1"/>
          <w:numId w:val="12"/>
        </w:numPr>
      </w:pPr>
      <w:r>
        <w:t>Fusion de cellules</w:t>
      </w:r>
    </w:p>
    <w:p w:rsidR="00A33FF3" w:rsidRDefault="00A33FF3" w:rsidP="00A33FF3">
      <w:pPr>
        <w:pStyle w:val="Tiret"/>
        <w:numPr>
          <w:ilvl w:val="2"/>
          <w:numId w:val="12"/>
        </w:numPr>
      </w:pPr>
      <w:r>
        <w:t>Insérer une ligne SOUS LES FREINS</w:t>
      </w:r>
    </w:p>
    <w:p w:rsidR="00A33FF3" w:rsidRDefault="00A33FF3" w:rsidP="00A33FF3">
      <w:pPr>
        <w:pStyle w:val="Tiret"/>
        <w:numPr>
          <w:ilvl w:val="2"/>
          <w:numId w:val="12"/>
        </w:numPr>
      </w:pPr>
      <w:r>
        <w:t>Saisir le titre : TAPIS DE SOL</w:t>
      </w:r>
    </w:p>
    <w:p w:rsidR="00A33FF3" w:rsidRDefault="00A33FF3" w:rsidP="00A33FF3">
      <w:pPr>
        <w:pStyle w:val="Tiret"/>
        <w:numPr>
          <w:ilvl w:val="2"/>
          <w:numId w:val="12"/>
        </w:numPr>
      </w:pPr>
      <w:r>
        <w:t>Fusionner les 5 cellules de chiffres</w:t>
      </w:r>
    </w:p>
    <w:p w:rsidR="00A33FF3" w:rsidRDefault="00A33FF3" w:rsidP="00A33FF3">
      <w:pPr>
        <w:pStyle w:val="Tiret"/>
        <w:numPr>
          <w:ilvl w:val="2"/>
          <w:numId w:val="12"/>
        </w:numPr>
      </w:pPr>
      <w:r>
        <w:t>Saisir le texte, "non communiqués"</w:t>
      </w:r>
    </w:p>
    <w:p w:rsidR="00A33FF3" w:rsidRDefault="00A33FF3" w:rsidP="00A33FF3">
      <w:pPr>
        <w:pStyle w:val="Tiret"/>
        <w:numPr>
          <w:ilvl w:val="2"/>
          <w:numId w:val="12"/>
        </w:numPr>
      </w:pPr>
      <w:r>
        <w:t>C</w:t>
      </w:r>
      <w:r w:rsidR="00B130B6">
        <w:t>entrer ce texte dans la cellule</w:t>
      </w:r>
    </w:p>
    <w:p w:rsidR="00B130B6" w:rsidRDefault="00B130B6" w:rsidP="00B130B6">
      <w:pPr>
        <w:pStyle w:val="Tiret"/>
        <w:numPr>
          <w:ilvl w:val="1"/>
          <w:numId w:val="12"/>
        </w:numPr>
      </w:pPr>
      <w:r>
        <w:t>Orientation de texte</w:t>
      </w:r>
    </w:p>
    <w:p w:rsidR="00B130B6" w:rsidRDefault="00B130B6" w:rsidP="00B130B6">
      <w:pPr>
        <w:pStyle w:val="Tiret"/>
        <w:numPr>
          <w:ilvl w:val="2"/>
          <w:numId w:val="12"/>
        </w:numPr>
      </w:pPr>
      <w:r>
        <w:t>Insérer une ligne au dessus du TOTAL</w:t>
      </w:r>
    </w:p>
    <w:p w:rsidR="00B130B6" w:rsidRDefault="00B130B6" w:rsidP="00B130B6">
      <w:pPr>
        <w:pStyle w:val="Tiret"/>
        <w:numPr>
          <w:ilvl w:val="2"/>
          <w:numId w:val="12"/>
        </w:numPr>
      </w:pPr>
      <w:r>
        <w:t>Saisir PROMOS dans la 1</w:t>
      </w:r>
      <w:r w:rsidRPr="00B130B6">
        <w:rPr>
          <w:vertAlign w:val="superscript"/>
        </w:rPr>
        <w:t>ère</w:t>
      </w:r>
      <w:r>
        <w:t xml:space="preserve"> cellule</w:t>
      </w:r>
    </w:p>
    <w:p w:rsidR="00B130B6" w:rsidRDefault="00B130B6" w:rsidP="00B130B6">
      <w:pPr>
        <w:pStyle w:val="Tiret"/>
        <w:numPr>
          <w:ilvl w:val="2"/>
          <w:numId w:val="12"/>
        </w:numPr>
      </w:pPr>
      <w:r>
        <w:t>Fusionner les 4 cellules de chiffres</w:t>
      </w:r>
    </w:p>
    <w:p w:rsidR="00B130B6" w:rsidRDefault="00B130B6" w:rsidP="00B130B6">
      <w:pPr>
        <w:pStyle w:val="Tiret"/>
        <w:numPr>
          <w:ilvl w:val="2"/>
          <w:numId w:val="12"/>
        </w:numPr>
      </w:pPr>
      <w:r>
        <w:t>Fractionner cette cellule en 2 cellules</w:t>
      </w:r>
    </w:p>
    <w:p w:rsidR="00B130B6" w:rsidRDefault="00B130B6" w:rsidP="00B130B6">
      <w:pPr>
        <w:pStyle w:val="Tiret"/>
        <w:numPr>
          <w:ilvl w:val="3"/>
          <w:numId w:val="12"/>
        </w:numPr>
      </w:pPr>
      <w:r>
        <w:t>Saisir dans la 1</w:t>
      </w:r>
      <w:r w:rsidRPr="00B130B6">
        <w:rPr>
          <w:vertAlign w:val="superscript"/>
        </w:rPr>
        <w:t>ère</w:t>
      </w:r>
      <w:r>
        <w:t xml:space="preserve"> cellule les 6 mois en mettant des puces</w:t>
      </w:r>
    </w:p>
    <w:p w:rsidR="00B130B6" w:rsidRDefault="00B130B6" w:rsidP="00B130B6">
      <w:pPr>
        <w:pStyle w:val="Tiret"/>
        <w:numPr>
          <w:ilvl w:val="3"/>
          <w:numId w:val="12"/>
        </w:numPr>
      </w:pPr>
      <w:r>
        <w:t>Saisir dan la 2</w:t>
      </w:r>
      <w:r w:rsidRPr="00B130B6">
        <w:rPr>
          <w:vertAlign w:val="superscript"/>
        </w:rPr>
        <w:t>ème</w:t>
      </w:r>
      <w:r>
        <w:t xml:space="preserve"> cellule : Pneus et Freins</w:t>
      </w:r>
    </w:p>
    <w:p w:rsidR="00B130B6" w:rsidRDefault="00B130B6" w:rsidP="00B130B6">
      <w:pPr>
        <w:pStyle w:val="Tiret"/>
        <w:numPr>
          <w:ilvl w:val="3"/>
          <w:numId w:val="12"/>
        </w:numPr>
      </w:pPr>
      <w:r>
        <w:t xml:space="preserve">Modifier l'orientation du titre PROMOS Haut en Bas </w:t>
      </w:r>
    </w:p>
    <w:p w:rsidR="00B130B6" w:rsidRDefault="00B130B6" w:rsidP="00B130B6">
      <w:pPr>
        <w:pStyle w:val="Tiret"/>
        <w:numPr>
          <w:ilvl w:val="3"/>
          <w:numId w:val="12"/>
        </w:numPr>
      </w:pPr>
      <w:r>
        <w:t>Modifier l'espacement des caractères de PROMOS 3points</w:t>
      </w:r>
    </w:p>
    <w:p w:rsidR="00B130B6" w:rsidRDefault="00B130B6" w:rsidP="00B130B6">
      <w:pPr>
        <w:pStyle w:val="Tiret"/>
        <w:numPr>
          <w:ilvl w:val="0"/>
          <w:numId w:val="0"/>
        </w:numPr>
      </w:pPr>
    </w:p>
    <w:p w:rsidR="002A1741" w:rsidRDefault="002A1741" w:rsidP="00A9686A">
      <w:pPr>
        <w:pStyle w:val="Tiret"/>
        <w:numPr>
          <w:ilvl w:val="0"/>
          <w:numId w:val="0"/>
        </w:numPr>
      </w:pPr>
    </w:p>
    <w:p w:rsidR="001657F6" w:rsidRPr="00FA5B83" w:rsidRDefault="001657F6" w:rsidP="001657F6"/>
    <w:sectPr w:rsidR="001657F6" w:rsidRPr="00FA5B83" w:rsidSect="00A03590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AF6" w:rsidRDefault="00121AF6">
      <w:r>
        <w:separator/>
      </w:r>
    </w:p>
  </w:endnote>
  <w:endnote w:type="continuationSeparator" w:id="0">
    <w:p w:rsidR="00121AF6" w:rsidRDefault="0012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425CFE" w:rsidP="00DC2369">
          <w:pPr>
            <w:pStyle w:val="En-tte"/>
          </w:pPr>
          <w:r w:rsidRPr="0028609A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1" name="Image 1" descr="Description : 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AF6" w:rsidRDefault="00121AF6">
      <w:r>
        <w:separator/>
      </w:r>
    </w:p>
  </w:footnote>
  <w:footnote w:type="continuationSeparator" w:id="0">
    <w:p w:rsidR="00121AF6" w:rsidRDefault="00121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31C035C"/>
    <w:multiLevelType w:val="hybridMultilevel"/>
    <w:tmpl w:val="DA4AE1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444681"/>
    <w:multiLevelType w:val="hybridMultilevel"/>
    <w:tmpl w:val="77C07C1C"/>
    <w:lvl w:ilvl="0" w:tplc="32AC3B3A">
      <w:start w:val="3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53D72"/>
    <w:rsid w:val="00065B10"/>
    <w:rsid w:val="00066CCF"/>
    <w:rsid w:val="0006784A"/>
    <w:rsid w:val="000752DC"/>
    <w:rsid w:val="000F31C9"/>
    <w:rsid w:val="000F7FFC"/>
    <w:rsid w:val="00121AF6"/>
    <w:rsid w:val="00145D0D"/>
    <w:rsid w:val="001657F6"/>
    <w:rsid w:val="00170FD1"/>
    <w:rsid w:val="00196D67"/>
    <w:rsid w:val="001D0D67"/>
    <w:rsid w:val="001F7E98"/>
    <w:rsid w:val="002019EE"/>
    <w:rsid w:val="0021467C"/>
    <w:rsid w:val="002909C4"/>
    <w:rsid w:val="002A1741"/>
    <w:rsid w:val="002A33AC"/>
    <w:rsid w:val="002F1898"/>
    <w:rsid w:val="002F7479"/>
    <w:rsid w:val="003206D4"/>
    <w:rsid w:val="00352FF2"/>
    <w:rsid w:val="00375F48"/>
    <w:rsid w:val="00395FF7"/>
    <w:rsid w:val="003A5CF4"/>
    <w:rsid w:val="003A6602"/>
    <w:rsid w:val="003B3596"/>
    <w:rsid w:val="003D5956"/>
    <w:rsid w:val="003E2AFE"/>
    <w:rsid w:val="004219B7"/>
    <w:rsid w:val="00423B2B"/>
    <w:rsid w:val="00425CFE"/>
    <w:rsid w:val="00440E54"/>
    <w:rsid w:val="004922E6"/>
    <w:rsid w:val="004A4FA6"/>
    <w:rsid w:val="004B5B41"/>
    <w:rsid w:val="004F1F24"/>
    <w:rsid w:val="00585D65"/>
    <w:rsid w:val="005B7ACE"/>
    <w:rsid w:val="005C17DA"/>
    <w:rsid w:val="00625903"/>
    <w:rsid w:val="00655760"/>
    <w:rsid w:val="00672C86"/>
    <w:rsid w:val="00691D30"/>
    <w:rsid w:val="006F31A0"/>
    <w:rsid w:val="00776163"/>
    <w:rsid w:val="00794E6E"/>
    <w:rsid w:val="007C16F5"/>
    <w:rsid w:val="007D04E4"/>
    <w:rsid w:val="007E439A"/>
    <w:rsid w:val="0080338D"/>
    <w:rsid w:val="00804346"/>
    <w:rsid w:val="00841DC2"/>
    <w:rsid w:val="0085037F"/>
    <w:rsid w:val="00851F66"/>
    <w:rsid w:val="008529C3"/>
    <w:rsid w:val="00856724"/>
    <w:rsid w:val="00881D8C"/>
    <w:rsid w:val="00893B8F"/>
    <w:rsid w:val="008A2A3D"/>
    <w:rsid w:val="008D33D4"/>
    <w:rsid w:val="008F1918"/>
    <w:rsid w:val="008F5AE7"/>
    <w:rsid w:val="0093023A"/>
    <w:rsid w:val="009C2D42"/>
    <w:rsid w:val="009D2E1E"/>
    <w:rsid w:val="009E22FE"/>
    <w:rsid w:val="009E558F"/>
    <w:rsid w:val="009F6B6A"/>
    <w:rsid w:val="00A03590"/>
    <w:rsid w:val="00A22949"/>
    <w:rsid w:val="00A33FF3"/>
    <w:rsid w:val="00A36E93"/>
    <w:rsid w:val="00A37651"/>
    <w:rsid w:val="00A6241F"/>
    <w:rsid w:val="00A74DE7"/>
    <w:rsid w:val="00A92AA6"/>
    <w:rsid w:val="00A9686A"/>
    <w:rsid w:val="00AB2FA3"/>
    <w:rsid w:val="00AD66A9"/>
    <w:rsid w:val="00AE5B2A"/>
    <w:rsid w:val="00AE7412"/>
    <w:rsid w:val="00AF6C41"/>
    <w:rsid w:val="00AF79A2"/>
    <w:rsid w:val="00B02521"/>
    <w:rsid w:val="00B037B6"/>
    <w:rsid w:val="00B130B6"/>
    <w:rsid w:val="00B17FB3"/>
    <w:rsid w:val="00B679A9"/>
    <w:rsid w:val="00B90D73"/>
    <w:rsid w:val="00BB0F5A"/>
    <w:rsid w:val="00BF4231"/>
    <w:rsid w:val="00C10A9F"/>
    <w:rsid w:val="00C51307"/>
    <w:rsid w:val="00CA47FF"/>
    <w:rsid w:val="00CC422D"/>
    <w:rsid w:val="00CC7AF3"/>
    <w:rsid w:val="00CD7CA2"/>
    <w:rsid w:val="00CE30C9"/>
    <w:rsid w:val="00CE33F2"/>
    <w:rsid w:val="00D26479"/>
    <w:rsid w:val="00D403CA"/>
    <w:rsid w:val="00D440A7"/>
    <w:rsid w:val="00D462A8"/>
    <w:rsid w:val="00D963C9"/>
    <w:rsid w:val="00DA4D75"/>
    <w:rsid w:val="00DC2369"/>
    <w:rsid w:val="00E11AB3"/>
    <w:rsid w:val="00E80332"/>
    <w:rsid w:val="00E814C8"/>
    <w:rsid w:val="00EB3835"/>
    <w:rsid w:val="00ED6851"/>
    <w:rsid w:val="00EF2BE2"/>
    <w:rsid w:val="00F116F9"/>
    <w:rsid w:val="00F15BBE"/>
    <w:rsid w:val="00F36D77"/>
    <w:rsid w:val="00F45D3E"/>
    <w:rsid w:val="00F77851"/>
    <w:rsid w:val="00FA5B83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E59A1-BEC1-4B37-85D2-F0CC0729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  <w:style w:type="table" w:styleId="Tramemoyenne2-Accent6">
    <w:name w:val="Medium Shading 2 Accent 6"/>
    <w:basedOn w:val="TableauNormal"/>
    <w:uiPriority w:val="64"/>
    <w:rsid w:val="00352FF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6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6</cp:revision>
  <cp:lastPrinted>2005-09-29T10:30:00Z</cp:lastPrinted>
  <dcterms:created xsi:type="dcterms:W3CDTF">2016-07-28T11:13:00Z</dcterms:created>
  <dcterms:modified xsi:type="dcterms:W3CDTF">2016-07-28T11:46:00Z</dcterms:modified>
</cp:coreProperties>
</file>