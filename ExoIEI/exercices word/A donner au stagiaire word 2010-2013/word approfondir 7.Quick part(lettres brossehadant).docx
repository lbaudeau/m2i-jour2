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092" w:rsidRDefault="00CE6092" w:rsidP="00CE6092">
      <w:pPr>
        <w:pStyle w:val="Titre2"/>
        <w:tabs>
          <w:tab w:val="right" w:pos="9000"/>
        </w:tabs>
      </w:pPr>
      <w:r w:rsidRPr="00DC2369">
        <w:rPr>
          <w:rStyle w:val="Titre1Car"/>
        </w:rPr>
        <w:t xml:space="preserve">WORD– </w:t>
      </w:r>
      <w:r>
        <w:rPr>
          <w:rStyle w:val="Titre1Car"/>
        </w:rPr>
        <w:t>Approfondir les bases</w:t>
      </w:r>
      <w:r>
        <w:tab/>
      </w:r>
      <w:r w:rsidRPr="005B429B">
        <w:t xml:space="preserve">Exercice </w:t>
      </w:r>
      <w:r>
        <w:t>WO-7</w:t>
      </w:r>
    </w:p>
    <w:p w:rsidR="003D5956" w:rsidRDefault="002547E3" w:rsidP="00CE6092">
      <w:pPr>
        <w:pStyle w:val="Titre2"/>
      </w:pPr>
      <w:proofErr w:type="spellStart"/>
      <w:r>
        <w:t>QuickPart</w:t>
      </w:r>
      <w:proofErr w:type="spellEnd"/>
      <w:r>
        <w:t xml:space="preserve"> – Insertions Automatiques  &amp; Blocs de Construction</w:t>
      </w:r>
    </w:p>
    <w:p w:rsidR="00F15BBE" w:rsidRDefault="00F15BBE" w:rsidP="001F4A46">
      <w:pPr>
        <w:pBdr>
          <w:bottom w:val="single" w:sz="4" w:space="1" w:color="auto"/>
        </w:pBdr>
      </w:pPr>
    </w:p>
    <w:p w:rsidR="001F4A46" w:rsidRDefault="001F4A46" w:rsidP="00893B8F">
      <w:pPr>
        <w:pStyle w:val="Titre3"/>
      </w:pPr>
    </w:p>
    <w:p w:rsidR="001F4A46" w:rsidRDefault="001F4A46" w:rsidP="00893B8F">
      <w:pPr>
        <w:pStyle w:val="Titre3"/>
      </w:pPr>
    </w:p>
    <w:p w:rsidR="00226DC6" w:rsidRDefault="0070653A" w:rsidP="0070653A">
      <w:pPr>
        <w:pStyle w:val="Titre3"/>
      </w:pPr>
      <w:r>
        <w:t>ENONCE DE L’EXERCICE</w:t>
      </w:r>
    </w:p>
    <w:p w:rsidR="0044285D" w:rsidRDefault="0044285D" w:rsidP="009239F3">
      <w:pPr>
        <w:pStyle w:val="Tiret"/>
      </w:pPr>
      <w:r>
        <w:t xml:space="preserve">Dans un nouveau document, créer </w:t>
      </w:r>
      <w:r w:rsidR="009239F3">
        <w:t xml:space="preserve">une Insertion Automatique </w:t>
      </w:r>
      <w:r>
        <w:t xml:space="preserve"> avec le texte suivant </w:t>
      </w:r>
      <w:r w:rsidR="00B92EC5">
        <w:t xml:space="preserve">(même présentation) </w:t>
      </w:r>
      <w:bookmarkStart w:id="0" w:name="_GoBack"/>
      <w:bookmarkEnd w:id="0"/>
    </w:p>
    <w:p w:rsidR="002A1B49" w:rsidRDefault="002A1B49" w:rsidP="002A1B49">
      <w:pPr>
        <w:pStyle w:val="Tiret"/>
        <w:numPr>
          <w:ilvl w:val="0"/>
          <w:numId w:val="0"/>
        </w:numPr>
        <w:ind w:left="720"/>
      </w:pPr>
    </w:p>
    <w:p w:rsidR="0044285D" w:rsidRPr="00B92EC5" w:rsidRDefault="002A1B49" w:rsidP="00B92EC5">
      <w:pPr>
        <w:pStyle w:val="Tiret"/>
        <w:numPr>
          <w:ilvl w:val="0"/>
          <w:numId w:val="0"/>
        </w:numPr>
        <w:ind w:left="4500"/>
        <w:rPr>
          <w:b/>
          <w:bCs/>
        </w:rPr>
      </w:pPr>
      <w:r w:rsidRPr="00B92EC5">
        <w:rPr>
          <w:b/>
          <w:bCs/>
        </w:rPr>
        <w:t>Société BROSSEHADANT</w:t>
      </w:r>
    </w:p>
    <w:p w:rsidR="002A1B49" w:rsidRDefault="002A1B49" w:rsidP="00B92EC5">
      <w:pPr>
        <w:pStyle w:val="Tiret"/>
        <w:numPr>
          <w:ilvl w:val="0"/>
          <w:numId w:val="0"/>
        </w:numPr>
        <w:ind w:left="4500"/>
      </w:pPr>
      <w:r>
        <w:t>12, rue du Dentifrice</w:t>
      </w:r>
    </w:p>
    <w:p w:rsidR="002A1B49" w:rsidRDefault="002A1B49" w:rsidP="00B92EC5">
      <w:pPr>
        <w:pStyle w:val="Tiret"/>
        <w:numPr>
          <w:ilvl w:val="0"/>
          <w:numId w:val="0"/>
        </w:numPr>
        <w:ind w:left="4500"/>
      </w:pPr>
      <w:r>
        <w:t>13620  Carry-le-Rouet</w:t>
      </w:r>
    </w:p>
    <w:p w:rsidR="002A1B49" w:rsidRDefault="002A1B49" w:rsidP="00B92EC5">
      <w:pPr>
        <w:pStyle w:val="Tiret"/>
        <w:numPr>
          <w:ilvl w:val="0"/>
          <w:numId w:val="0"/>
        </w:numPr>
        <w:ind w:left="4500"/>
      </w:pPr>
    </w:p>
    <w:p w:rsidR="002A1B49" w:rsidRPr="00B92EC5" w:rsidRDefault="002A1B49" w:rsidP="00B92EC5">
      <w:pPr>
        <w:pStyle w:val="Tiret"/>
        <w:numPr>
          <w:ilvl w:val="0"/>
          <w:numId w:val="0"/>
        </w:numPr>
        <w:ind w:left="4500"/>
        <w:rPr>
          <w:b/>
          <w:bCs/>
          <w:u w:val="single"/>
        </w:rPr>
      </w:pPr>
      <w:r w:rsidRPr="00B92EC5">
        <w:rPr>
          <w:b/>
          <w:bCs/>
          <w:u w:val="single"/>
        </w:rPr>
        <w:t>A l’attention de Monsieur Jean SIVE</w:t>
      </w:r>
    </w:p>
    <w:p w:rsidR="00771E13" w:rsidRDefault="00771E13" w:rsidP="00771E13"/>
    <w:p w:rsidR="00771E13" w:rsidRDefault="00771E13" w:rsidP="00771E13"/>
    <w:p w:rsidR="009239F3" w:rsidRDefault="009239F3" w:rsidP="009239F3">
      <w:pPr>
        <w:pStyle w:val="Tiret"/>
        <w:numPr>
          <w:ilvl w:val="1"/>
          <w:numId w:val="7"/>
        </w:numPr>
      </w:pPr>
      <w:r>
        <w:t>Enregistrer l’insertion sous:</w:t>
      </w:r>
    </w:p>
    <w:p w:rsidR="009239F3" w:rsidRDefault="009239F3" w:rsidP="009239F3">
      <w:pPr>
        <w:pStyle w:val="Tiret"/>
        <w:numPr>
          <w:ilvl w:val="2"/>
          <w:numId w:val="7"/>
        </w:numPr>
      </w:pPr>
      <w:r>
        <w:t>Nom : BROSSEHADANT</w:t>
      </w:r>
    </w:p>
    <w:p w:rsidR="009239F3" w:rsidRDefault="009239F3" w:rsidP="009239F3">
      <w:pPr>
        <w:pStyle w:val="Tiret"/>
        <w:numPr>
          <w:ilvl w:val="2"/>
          <w:numId w:val="7"/>
        </w:numPr>
      </w:pPr>
      <w:r>
        <w:t>Galerie : Insertion Automatique</w:t>
      </w:r>
    </w:p>
    <w:p w:rsidR="009239F3" w:rsidRDefault="009239F3" w:rsidP="009239F3">
      <w:pPr>
        <w:pStyle w:val="Tiret"/>
        <w:numPr>
          <w:ilvl w:val="2"/>
          <w:numId w:val="7"/>
        </w:numPr>
      </w:pPr>
      <w:r>
        <w:t>Créer une Catégorie : Courrier Client</w:t>
      </w:r>
    </w:p>
    <w:p w:rsidR="009239F3" w:rsidRDefault="009239F3" w:rsidP="009239F3">
      <w:pPr>
        <w:pStyle w:val="Tiret"/>
        <w:numPr>
          <w:ilvl w:val="2"/>
          <w:numId w:val="7"/>
        </w:numPr>
      </w:pPr>
      <w:r>
        <w:t>Description : adresse de la société Brossehadant</w:t>
      </w:r>
    </w:p>
    <w:p w:rsidR="009239F3" w:rsidRDefault="009239F3" w:rsidP="009239F3">
      <w:pPr>
        <w:pStyle w:val="Tiret"/>
        <w:numPr>
          <w:ilvl w:val="2"/>
          <w:numId w:val="7"/>
        </w:numPr>
      </w:pPr>
      <w:r>
        <w:t>Enregistrer dans</w:t>
      </w:r>
      <w:r w:rsidR="006338DF">
        <w:t> :</w:t>
      </w:r>
      <w:r>
        <w:t xml:space="preserve"> </w:t>
      </w:r>
      <w:r w:rsidR="00A158FF">
        <w:t>Normal</w:t>
      </w:r>
    </w:p>
    <w:p w:rsidR="009239F3" w:rsidRDefault="009239F3" w:rsidP="009239F3">
      <w:pPr>
        <w:pStyle w:val="Tiret"/>
        <w:numPr>
          <w:ilvl w:val="2"/>
          <w:numId w:val="7"/>
        </w:numPr>
      </w:pPr>
      <w:r>
        <w:t>Option : insérer uniquement le contenu</w:t>
      </w:r>
    </w:p>
    <w:p w:rsidR="009239F3" w:rsidRDefault="009239F3" w:rsidP="009239F3">
      <w:pPr>
        <w:pStyle w:val="Tiret"/>
        <w:numPr>
          <w:ilvl w:val="0"/>
          <w:numId w:val="0"/>
        </w:numPr>
        <w:ind w:left="720"/>
      </w:pPr>
    </w:p>
    <w:p w:rsidR="009239F3" w:rsidRDefault="009239F3" w:rsidP="009239F3">
      <w:pPr>
        <w:pStyle w:val="Tiret"/>
        <w:numPr>
          <w:ilvl w:val="0"/>
          <w:numId w:val="0"/>
        </w:numPr>
        <w:ind w:left="720"/>
      </w:pPr>
    </w:p>
    <w:p w:rsidR="00964839" w:rsidRDefault="009239F3" w:rsidP="004C1EF6">
      <w:pPr>
        <w:pStyle w:val="Tiret"/>
      </w:pPr>
      <w:r>
        <w:t>Dans le même document, créer deux nouvelles Insertions automatiques avec les textes suivants:</w:t>
      </w:r>
    </w:p>
    <w:p w:rsidR="009239F3" w:rsidRDefault="00AD2C83" w:rsidP="009239F3">
      <w:pPr>
        <w:pStyle w:val="Tiret"/>
        <w:numPr>
          <w:ilvl w:val="1"/>
          <w:numId w:val="7"/>
        </w:numPr>
      </w:pPr>
      <w:r>
        <w:t>« </w:t>
      </w:r>
      <w:r w:rsidR="009239F3">
        <w:t>Nous avons bien reçu votre courrier et vous en remercions.</w:t>
      </w:r>
      <w:r>
        <w:t> » nommé INTRO</w:t>
      </w:r>
    </w:p>
    <w:p w:rsidR="009239F3" w:rsidRDefault="00AD2C83" w:rsidP="009239F3">
      <w:pPr>
        <w:pStyle w:val="Tiret"/>
        <w:numPr>
          <w:ilvl w:val="1"/>
          <w:numId w:val="7"/>
        </w:numPr>
      </w:pPr>
      <w:r>
        <w:t>« </w:t>
      </w:r>
      <w:r w:rsidR="009239F3">
        <w:t>Je vous prie de bien vouloir agréer, Messieurs, l’expression de nos sentiments les meilleurs</w:t>
      </w:r>
      <w:r>
        <w:t> » nommé POLITESSE</w:t>
      </w:r>
    </w:p>
    <w:p w:rsidR="00EB648C" w:rsidRDefault="00EB648C" w:rsidP="00EB648C">
      <w:pPr>
        <w:pStyle w:val="Tiret"/>
        <w:numPr>
          <w:ilvl w:val="0"/>
          <w:numId w:val="0"/>
        </w:numPr>
        <w:ind w:left="720" w:hanging="360"/>
      </w:pPr>
    </w:p>
    <w:p w:rsidR="008C6A9E" w:rsidRDefault="008C6A9E" w:rsidP="004C1EF6">
      <w:pPr>
        <w:pStyle w:val="Tiret"/>
      </w:pPr>
      <w:r>
        <w:t>Créer un nouveau document pour réutiliser ces insertions automatiques</w:t>
      </w:r>
    </w:p>
    <w:p w:rsidR="002A1B49" w:rsidRDefault="004C1EF6" w:rsidP="004C1EF6">
      <w:pPr>
        <w:pStyle w:val="Tiret"/>
      </w:pPr>
      <w:r>
        <w:t xml:space="preserve">Insérer </w:t>
      </w:r>
      <w:r w:rsidR="008C6A9E">
        <w:t>« BROSSEHADANT »</w:t>
      </w:r>
      <w:r>
        <w:t xml:space="preserve"> </w:t>
      </w:r>
      <w:r w:rsidR="00964839">
        <w:t>à l’emplacement de</w:t>
      </w:r>
      <w:r w:rsidR="00105B5F">
        <w:t xml:space="preserve"> </w:t>
      </w:r>
      <w:r w:rsidR="00964839">
        <w:t xml:space="preserve">l’adresse, </w:t>
      </w:r>
      <w:r>
        <w:t>en utilisant l’insertion automatique</w:t>
      </w:r>
      <w:r w:rsidR="00B90A8D">
        <w:t xml:space="preserve"> créée</w:t>
      </w:r>
    </w:p>
    <w:p w:rsidR="008C6A9E" w:rsidRDefault="008C6A9E" w:rsidP="004C1EF6">
      <w:pPr>
        <w:pStyle w:val="Tiret"/>
      </w:pPr>
      <w:r>
        <w:t>Insérer « INTRO » sous l’adresse</w:t>
      </w:r>
    </w:p>
    <w:p w:rsidR="008C6A9E" w:rsidRDefault="008C6A9E" w:rsidP="004C1EF6">
      <w:pPr>
        <w:pStyle w:val="Tiret"/>
      </w:pPr>
      <w:r>
        <w:t>Insérer « POLITESSE » à la fin</w:t>
      </w:r>
    </w:p>
    <w:p w:rsidR="00FE310B" w:rsidRDefault="00FE310B" w:rsidP="004C1EF6">
      <w:pPr>
        <w:pStyle w:val="Tiret"/>
      </w:pPr>
      <w:r>
        <w:t xml:space="preserve">Enregistrer le document </w:t>
      </w:r>
      <w:r w:rsidR="008C6A9E">
        <w:t xml:space="preserve">dans le dossier « Mes Documents » sous le nom de « QUICKPART BROSSEHADANT » </w:t>
      </w:r>
      <w:r>
        <w:t>et fermer</w:t>
      </w:r>
    </w:p>
    <w:p w:rsidR="00347A81" w:rsidRDefault="00347A81" w:rsidP="004C1EF6">
      <w:pPr>
        <w:pStyle w:val="Tiret"/>
      </w:pPr>
      <w:r>
        <w:t>Ouvrir un nouveau document</w:t>
      </w:r>
    </w:p>
    <w:p w:rsidR="00546095" w:rsidRDefault="00546095" w:rsidP="004C1EF6">
      <w:pPr>
        <w:pStyle w:val="Tiret"/>
      </w:pPr>
      <w:r>
        <w:t>Modifier l’Insertion Automatique créée : « INTRO » et remplacer « Messieurs » par « Mesdames »</w:t>
      </w:r>
    </w:p>
    <w:p w:rsidR="00546095" w:rsidRPr="0044285D" w:rsidRDefault="00546095" w:rsidP="004C1EF6">
      <w:pPr>
        <w:pStyle w:val="Tiret"/>
      </w:pPr>
      <w:r>
        <w:t>Supprimer l’insertion automatique créée : « POLITESSE »</w:t>
      </w:r>
    </w:p>
    <w:sectPr w:rsidR="00546095" w:rsidRPr="0044285D" w:rsidSect="00CE6092">
      <w:footerReference w:type="default" r:id="rId8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CE5" w:rsidRDefault="00904CE5">
      <w:r>
        <w:separator/>
      </w:r>
    </w:p>
  </w:endnote>
  <w:endnote w:type="continuationSeparator" w:id="0">
    <w:p w:rsidR="00904CE5" w:rsidRDefault="00904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shd w:val="clear" w:color="auto" w:fill="E0E0E0"/>
      <w:tblLook w:val="01E0" w:firstRow="1" w:lastRow="1" w:firstColumn="1" w:lastColumn="1" w:noHBand="0" w:noVBand="0"/>
    </w:tblPr>
    <w:tblGrid>
      <w:gridCol w:w="4485"/>
      <w:gridCol w:w="4587"/>
    </w:tblGrid>
    <w:tr w:rsidR="009239F3" w:rsidTr="00C92302">
      <w:trPr>
        <w:trHeight w:val="533"/>
      </w:trPr>
      <w:tc>
        <w:tcPr>
          <w:tcW w:w="4608" w:type="dxa"/>
          <w:shd w:val="clear" w:color="auto" w:fill="E0E0E0"/>
          <w:vAlign w:val="center"/>
        </w:tcPr>
        <w:p w:rsidR="009239F3" w:rsidRDefault="00BB1444" w:rsidP="0006784A">
          <w:pPr>
            <w:pStyle w:val="En-tte"/>
          </w:pPr>
          <w:r w:rsidRPr="0028609A">
            <w:rPr>
              <w:noProof/>
            </w:rPr>
            <w:drawing>
              <wp:inline distT="0" distB="0" distL="0" distR="0">
                <wp:extent cx="534670" cy="451485"/>
                <wp:effectExtent l="0" t="0" r="0" b="0"/>
                <wp:docPr id="1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4670" cy="451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shd w:val="clear" w:color="auto" w:fill="E0E0E0"/>
          <w:vAlign w:val="center"/>
        </w:tcPr>
        <w:p w:rsidR="009239F3" w:rsidRPr="00A36E93" w:rsidRDefault="009239F3" w:rsidP="00C92302">
          <w:pPr>
            <w:pStyle w:val="En-tte"/>
            <w:jc w:val="right"/>
          </w:pPr>
          <w:r>
            <w:t>Inter Entreprise Individualisé</w:t>
          </w:r>
        </w:p>
      </w:tc>
    </w:tr>
  </w:tbl>
  <w:p w:rsidR="009239F3" w:rsidRDefault="009239F3" w:rsidP="00881D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CE5" w:rsidRDefault="00904CE5">
      <w:r>
        <w:separator/>
      </w:r>
    </w:p>
  </w:footnote>
  <w:footnote w:type="continuationSeparator" w:id="0">
    <w:p w:rsidR="00904CE5" w:rsidRDefault="00904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87A1F"/>
    <w:multiLevelType w:val="multilevel"/>
    <w:tmpl w:val="D5F222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>
    <w:nsid w:val="0F3505D4"/>
    <w:multiLevelType w:val="hybridMultilevel"/>
    <w:tmpl w:val="EE480398"/>
    <w:lvl w:ilvl="0" w:tplc="040C000F">
      <w:start w:val="1"/>
      <w:numFmt w:val="decimal"/>
      <w:pStyle w:val="Tire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4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6">
    <w:nsid w:val="70083AD3"/>
    <w:multiLevelType w:val="hybridMultilevel"/>
    <w:tmpl w:val="D5747D3C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pStyle w:val="Puce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654B7"/>
    <w:rsid w:val="00065B10"/>
    <w:rsid w:val="0006784A"/>
    <w:rsid w:val="000D494F"/>
    <w:rsid w:val="000E7BA5"/>
    <w:rsid w:val="000F54C6"/>
    <w:rsid w:val="000F7974"/>
    <w:rsid w:val="00105B5F"/>
    <w:rsid w:val="00154BC4"/>
    <w:rsid w:val="001B7B72"/>
    <w:rsid w:val="001F4A46"/>
    <w:rsid w:val="001F7E98"/>
    <w:rsid w:val="00226DC6"/>
    <w:rsid w:val="002547E3"/>
    <w:rsid w:val="00274B64"/>
    <w:rsid w:val="002A1B49"/>
    <w:rsid w:val="002F1898"/>
    <w:rsid w:val="002F7479"/>
    <w:rsid w:val="003121BB"/>
    <w:rsid w:val="003206D4"/>
    <w:rsid w:val="00347A81"/>
    <w:rsid w:val="003670F7"/>
    <w:rsid w:val="003836C0"/>
    <w:rsid w:val="003A5CF4"/>
    <w:rsid w:val="003D5956"/>
    <w:rsid w:val="003E2DE3"/>
    <w:rsid w:val="0044285D"/>
    <w:rsid w:val="004650B2"/>
    <w:rsid w:val="0047254D"/>
    <w:rsid w:val="004C1EF6"/>
    <w:rsid w:val="004D1140"/>
    <w:rsid w:val="004F1F24"/>
    <w:rsid w:val="00546095"/>
    <w:rsid w:val="0058078E"/>
    <w:rsid w:val="00585D65"/>
    <w:rsid w:val="005B429B"/>
    <w:rsid w:val="005B6DE4"/>
    <w:rsid w:val="005C17DA"/>
    <w:rsid w:val="006338DF"/>
    <w:rsid w:val="00637BEE"/>
    <w:rsid w:val="00672C86"/>
    <w:rsid w:val="006E1C8F"/>
    <w:rsid w:val="00700154"/>
    <w:rsid w:val="0070653A"/>
    <w:rsid w:val="00725E77"/>
    <w:rsid w:val="00771E13"/>
    <w:rsid w:val="00776163"/>
    <w:rsid w:val="007A1589"/>
    <w:rsid w:val="00804346"/>
    <w:rsid w:val="00810EB5"/>
    <w:rsid w:val="0085037F"/>
    <w:rsid w:val="0087017D"/>
    <w:rsid w:val="00873AC6"/>
    <w:rsid w:val="00881D8C"/>
    <w:rsid w:val="00893B8F"/>
    <w:rsid w:val="008A008A"/>
    <w:rsid w:val="008B59E6"/>
    <w:rsid w:val="008C6A9E"/>
    <w:rsid w:val="008E3CA4"/>
    <w:rsid w:val="00904CE5"/>
    <w:rsid w:val="00914B11"/>
    <w:rsid w:val="009239F3"/>
    <w:rsid w:val="00964839"/>
    <w:rsid w:val="009E2935"/>
    <w:rsid w:val="009E6EF8"/>
    <w:rsid w:val="009F6B6A"/>
    <w:rsid w:val="00A158FF"/>
    <w:rsid w:val="00A22949"/>
    <w:rsid w:val="00A27AF1"/>
    <w:rsid w:val="00A36E93"/>
    <w:rsid w:val="00A37651"/>
    <w:rsid w:val="00A7392D"/>
    <w:rsid w:val="00AC519E"/>
    <w:rsid w:val="00AD2C83"/>
    <w:rsid w:val="00AE5B2A"/>
    <w:rsid w:val="00AF7A05"/>
    <w:rsid w:val="00B3714A"/>
    <w:rsid w:val="00B7661D"/>
    <w:rsid w:val="00B76A7D"/>
    <w:rsid w:val="00B76B0B"/>
    <w:rsid w:val="00B90A8D"/>
    <w:rsid w:val="00B92EC5"/>
    <w:rsid w:val="00B96947"/>
    <w:rsid w:val="00BB1444"/>
    <w:rsid w:val="00C4370B"/>
    <w:rsid w:val="00C63B3A"/>
    <w:rsid w:val="00C92302"/>
    <w:rsid w:val="00CA4F83"/>
    <w:rsid w:val="00CD7B0C"/>
    <w:rsid w:val="00CE30C9"/>
    <w:rsid w:val="00CE6092"/>
    <w:rsid w:val="00CE634D"/>
    <w:rsid w:val="00D063E7"/>
    <w:rsid w:val="00D12378"/>
    <w:rsid w:val="00D43A21"/>
    <w:rsid w:val="00D440A7"/>
    <w:rsid w:val="00DA4D75"/>
    <w:rsid w:val="00DA751E"/>
    <w:rsid w:val="00DD46A6"/>
    <w:rsid w:val="00E035A2"/>
    <w:rsid w:val="00E5127C"/>
    <w:rsid w:val="00E82F7F"/>
    <w:rsid w:val="00EB648C"/>
    <w:rsid w:val="00ED6BAA"/>
    <w:rsid w:val="00EF2BE2"/>
    <w:rsid w:val="00F02F8A"/>
    <w:rsid w:val="00F15BBE"/>
    <w:rsid w:val="00F45D3E"/>
    <w:rsid w:val="00F9659F"/>
    <w:rsid w:val="00FA306C"/>
    <w:rsid w:val="00FC4171"/>
    <w:rsid w:val="00FC4D2C"/>
    <w:rsid w:val="00FE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4E02DDDE-1BE7-445C-8946-1C0FC56F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2378"/>
    <w:rPr>
      <w:rFonts w:ascii="Verdana" w:hAnsi="Verdana"/>
      <w:szCs w:val="24"/>
    </w:rPr>
  </w:style>
  <w:style w:type="paragraph" w:styleId="Titre1">
    <w:name w:val="heading 1"/>
    <w:basedOn w:val="Normal"/>
    <w:next w:val="Normal"/>
    <w:link w:val="Titre1Car"/>
    <w:qFormat/>
    <w:rsid w:val="00D12378"/>
    <w:pPr>
      <w:keepNext/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D12378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D12378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D12378"/>
    <w:pPr>
      <w:keepNext/>
      <w:spacing w:before="240" w:after="60"/>
      <w:outlineLvl w:val="3"/>
    </w:pPr>
    <w:rPr>
      <w:b/>
      <w:bCs/>
      <w:sz w:val="24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D12378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D1237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D123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D12378"/>
    <w:pPr>
      <w:numPr>
        <w:numId w:val="7"/>
      </w:numPr>
    </w:pPr>
  </w:style>
  <w:style w:type="paragraph" w:styleId="Notedebasdepage">
    <w:name w:val="footnote text"/>
    <w:basedOn w:val="Normal"/>
    <w:semiHidden/>
    <w:rsid w:val="00CD7B0C"/>
    <w:rPr>
      <w:rFonts w:ascii="Times New Roman" w:hAnsi="Times New Roman"/>
      <w:szCs w:val="20"/>
    </w:rPr>
  </w:style>
  <w:style w:type="character" w:styleId="Appelnotedebasdep">
    <w:name w:val="footnote reference"/>
    <w:semiHidden/>
    <w:rsid w:val="00CD7B0C"/>
    <w:rPr>
      <w:vertAlign w:val="superscript"/>
    </w:rPr>
  </w:style>
  <w:style w:type="paragraph" w:customStyle="1" w:styleId="Puce">
    <w:name w:val="Puce"/>
    <w:basedOn w:val="Normal"/>
    <w:rsid w:val="00D12378"/>
    <w:pPr>
      <w:numPr>
        <w:ilvl w:val="1"/>
        <w:numId w:val="8"/>
      </w:numPr>
    </w:pPr>
  </w:style>
  <w:style w:type="paragraph" w:styleId="Textedebulles">
    <w:name w:val="Balloon Text"/>
    <w:basedOn w:val="Normal"/>
    <w:semiHidden/>
    <w:rsid w:val="00ED6BAA"/>
    <w:rPr>
      <w:rFonts w:ascii="Tahoma" w:hAnsi="Tahoma" w:cs="Tahoma"/>
      <w:sz w:val="16"/>
      <w:szCs w:val="16"/>
    </w:rPr>
  </w:style>
  <w:style w:type="character" w:customStyle="1" w:styleId="Titre1Car">
    <w:name w:val="Titre 1 Car"/>
    <w:link w:val="Titre1"/>
    <w:rsid w:val="00CE6092"/>
    <w:rPr>
      <w:rFonts w:ascii="Verdana" w:hAnsi="Verdana" w:cs="Arial"/>
      <w:b/>
      <w:bCs/>
      <w:kern w:val="32"/>
      <w:sz w:val="28"/>
      <w:szCs w:val="28"/>
      <w:lang w:val="fr-FR" w:eastAsia="fr-FR" w:bidi="ar-SA"/>
    </w:rPr>
  </w:style>
  <w:style w:type="character" w:customStyle="1" w:styleId="Titre2Car">
    <w:name w:val="Titre 2 Car"/>
    <w:link w:val="Titre2"/>
    <w:rsid w:val="00D12378"/>
    <w:rPr>
      <w:rFonts w:ascii="Verdana" w:hAnsi="Verdana" w:cs="Arial"/>
      <w:b/>
      <w:bCs/>
      <w:sz w:val="24"/>
      <w:szCs w:val="24"/>
      <w:lang w:val="fr-FR"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Bureau\exercices%20MEDIAPLUS\modele%20exerci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E6F54B-DC75-4F75-B737-126E7EA24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modele exercice.dot</Template>
  <TotalTime>0</TotalTime>
  <Pages>1</Pages>
  <Words>225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cp:lastModifiedBy>Master</cp:lastModifiedBy>
  <cp:revision>2</cp:revision>
  <cp:lastPrinted>2013-07-29T14:33:00Z</cp:lastPrinted>
  <dcterms:created xsi:type="dcterms:W3CDTF">2016-07-28T09:27:00Z</dcterms:created>
  <dcterms:modified xsi:type="dcterms:W3CDTF">2016-07-28T09:27:00Z</dcterms:modified>
</cp:coreProperties>
</file>