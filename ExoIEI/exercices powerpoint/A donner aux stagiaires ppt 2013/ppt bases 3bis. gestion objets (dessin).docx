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369" w:rsidRDefault="008C09C1" w:rsidP="00DC2369">
      <w:pPr>
        <w:pStyle w:val="Titre2"/>
        <w:tabs>
          <w:tab w:val="right" w:pos="9000"/>
        </w:tabs>
      </w:pPr>
      <w:r>
        <w:rPr>
          <w:rStyle w:val="Titre1Car"/>
        </w:rPr>
        <w:t>POWERPOINT– Les bases</w:t>
      </w:r>
      <w:r w:rsidR="00DC2369">
        <w:tab/>
      </w:r>
      <w:r w:rsidR="00DC2369" w:rsidRPr="005B429B">
        <w:t xml:space="preserve">Exercice </w:t>
      </w:r>
      <w:r>
        <w:t>PO</w:t>
      </w:r>
      <w:r w:rsidR="00F42EB7">
        <w:t>-</w:t>
      </w:r>
      <w:r w:rsidR="000029D3">
        <w:t> </w:t>
      </w:r>
      <w:r w:rsidR="00EF41E4">
        <w:t>3</w:t>
      </w:r>
      <w:r w:rsidR="009F7CF1">
        <w:t>Bis</w:t>
      </w:r>
    </w:p>
    <w:p w:rsidR="003D5956" w:rsidRDefault="00AC21EB" w:rsidP="00A03590">
      <w:pPr>
        <w:pStyle w:val="Titre2"/>
      </w:pPr>
      <w:r>
        <w:t>Gestion des objets</w:t>
      </w:r>
      <w:r w:rsidR="00F42EB7">
        <w:t xml:space="preserve"> (dessin</w:t>
      </w:r>
      <w:r w:rsidR="004B7F9E">
        <w:t>)</w:t>
      </w:r>
    </w:p>
    <w:p w:rsidR="00375F48" w:rsidRDefault="00375F48" w:rsidP="00066CCF">
      <w:pPr>
        <w:pBdr>
          <w:bottom w:val="single" w:sz="4" w:space="1" w:color="auto"/>
        </w:pBdr>
      </w:pPr>
    </w:p>
    <w:p w:rsidR="007C3A2B" w:rsidRDefault="007C3A2B" w:rsidP="00A92AA6">
      <w:pPr>
        <w:pStyle w:val="Titre3"/>
      </w:pPr>
    </w:p>
    <w:p w:rsidR="007C3A2B" w:rsidRDefault="007C3A2B" w:rsidP="00A92AA6">
      <w:pPr>
        <w:pStyle w:val="Titre3"/>
      </w:pPr>
    </w:p>
    <w:p w:rsidR="0085037F" w:rsidRDefault="0085037F" w:rsidP="00A92AA6">
      <w:pPr>
        <w:pStyle w:val="Titre3"/>
      </w:pPr>
      <w:r w:rsidRPr="00A92AA6">
        <w:t>ENONCE DE L’EXERCICE</w:t>
      </w:r>
    </w:p>
    <w:p w:rsidR="00AC21EB" w:rsidRDefault="00F86E14" w:rsidP="00AC21EB">
      <w:pPr>
        <w:pStyle w:val="Tiret"/>
      </w:pPr>
      <w:r>
        <w:t>Ouvrir la présentation « LE BRESIL »</w:t>
      </w:r>
    </w:p>
    <w:p w:rsidR="00A91A70" w:rsidRDefault="001C282C" w:rsidP="00E70ACA">
      <w:pPr>
        <w:pStyle w:val="Tiret"/>
        <w:tabs>
          <w:tab w:val="left" w:pos="8640"/>
        </w:tabs>
      </w:pPr>
      <w:r>
        <w:t>Après la dernière diapositive, c</w:t>
      </w:r>
      <w:r w:rsidR="009F4471">
        <w:t xml:space="preserve">réer une </w:t>
      </w:r>
      <w:r w:rsidR="00291AE0">
        <w:t>10</w:t>
      </w:r>
      <w:r w:rsidR="009F4471" w:rsidRPr="00E70ACA">
        <w:t>è</w:t>
      </w:r>
      <w:r w:rsidR="009F4471">
        <w:t xml:space="preserve"> diapositive </w:t>
      </w:r>
      <w:r w:rsidR="00FA5A0A">
        <w:t xml:space="preserve">avec la </w:t>
      </w:r>
      <w:r w:rsidR="009F4471">
        <w:t>mise en page </w:t>
      </w:r>
      <w:r w:rsidR="00FA5A0A">
        <w:t>« Titre seul »</w:t>
      </w:r>
    </w:p>
    <w:p w:rsidR="00EB1B10" w:rsidRDefault="00EB1B10" w:rsidP="00C5172B">
      <w:pPr>
        <w:pStyle w:val="Tiret"/>
      </w:pPr>
      <w:r>
        <w:t xml:space="preserve">Taper le titre : </w:t>
      </w:r>
      <w:r w:rsidR="00C5172B">
        <w:rPr>
          <w:b/>
        </w:rPr>
        <w:t>CONCOURS</w:t>
      </w:r>
    </w:p>
    <w:p w:rsidR="00C5172B" w:rsidRDefault="00C5172B" w:rsidP="00C5172B">
      <w:pPr>
        <w:pStyle w:val="Tiret"/>
      </w:pPr>
      <w:r>
        <w:t>Insérer une forme automatique de type « Parchemin horizontal » (catégorie « Etoiles et bannières »)</w:t>
      </w:r>
    </w:p>
    <w:p w:rsidR="00127B45" w:rsidRDefault="0067702D" w:rsidP="00C5172B">
      <w:pPr>
        <w:pStyle w:val="Tiret"/>
      </w:pPr>
      <w:r>
        <w:t>Dans la forme automatique, taper</w:t>
      </w:r>
      <w:r w:rsidR="00127B45">
        <w:t> :</w:t>
      </w:r>
    </w:p>
    <w:p w:rsidR="0067702D" w:rsidRDefault="0067702D" w:rsidP="00127B45">
      <w:pPr>
        <w:pStyle w:val="Tiret"/>
        <w:numPr>
          <w:ilvl w:val="0"/>
          <w:numId w:val="0"/>
        </w:numPr>
        <w:ind w:left="1416" w:firstLine="708"/>
      </w:pPr>
      <w:r>
        <w:rPr>
          <w:b/>
        </w:rPr>
        <w:t xml:space="preserve">Inscrivez-vous au concours de </w:t>
      </w:r>
      <w:r w:rsidR="00E2028F">
        <w:rPr>
          <w:b/>
        </w:rPr>
        <w:t>chamboule-tout</w:t>
      </w:r>
    </w:p>
    <w:p w:rsidR="00553D1F" w:rsidRDefault="000424FD" w:rsidP="00F72E9C">
      <w:pPr>
        <w:pStyle w:val="Tiret"/>
      </w:pPr>
      <w:r>
        <w:t>En dessous, créer un objet WordArt (au choix)</w:t>
      </w:r>
    </w:p>
    <w:p w:rsidR="00127B45" w:rsidRDefault="000424FD" w:rsidP="00F72E9C">
      <w:pPr>
        <w:pStyle w:val="Tiret"/>
      </w:pPr>
      <w:r>
        <w:t>Taper</w:t>
      </w:r>
      <w:r w:rsidR="00127B45">
        <w:t> :</w:t>
      </w:r>
    </w:p>
    <w:p w:rsidR="000424FD" w:rsidRDefault="000424FD" w:rsidP="00127B45">
      <w:pPr>
        <w:pStyle w:val="Tiret"/>
        <w:numPr>
          <w:ilvl w:val="0"/>
          <w:numId w:val="0"/>
        </w:numPr>
        <w:ind w:left="1416" w:firstLine="708"/>
      </w:pPr>
      <w:proofErr w:type="gramStart"/>
      <w:r>
        <w:rPr>
          <w:b/>
        </w:rPr>
        <w:t>à</w:t>
      </w:r>
      <w:proofErr w:type="gramEnd"/>
      <w:r>
        <w:rPr>
          <w:b/>
        </w:rPr>
        <w:t xml:space="preserve"> partir de 20h</w:t>
      </w:r>
    </w:p>
    <w:p w:rsidR="000424FD" w:rsidRDefault="000424FD" w:rsidP="00F72E9C">
      <w:pPr>
        <w:pStyle w:val="Tiret"/>
      </w:pPr>
      <w:r>
        <w:t>Donner un aspect « Vague </w:t>
      </w:r>
      <w:r w:rsidR="00C9481C">
        <w:t>1</w:t>
      </w:r>
      <w:r>
        <w:t>» à l’objet WordArt</w:t>
      </w:r>
    </w:p>
    <w:p w:rsidR="00083B00" w:rsidRDefault="008B5473" w:rsidP="00F72E9C">
      <w:pPr>
        <w:pStyle w:val="Tiret"/>
      </w:pPr>
      <w:r>
        <w:t xml:space="preserve">Au centre de la diapositive, </w:t>
      </w:r>
      <w:r w:rsidR="00D879EA">
        <w:t>d</w:t>
      </w:r>
      <w:r w:rsidR="007473BC">
        <w:t xml:space="preserve">essiner un </w:t>
      </w:r>
      <w:r w:rsidR="00FE1AC3">
        <w:t>cube</w:t>
      </w:r>
      <w:r w:rsidR="007473BC">
        <w:t xml:space="preserve"> </w:t>
      </w:r>
      <w:r w:rsidR="00083B00">
        <w:t>comme suit :</w:t>
      </w:r>
    </w:p>
    <w:p w:rsidR="00083B00" w:rsidRDefault="00083B00" w:rsidP="00083B00">
      <w:pPr>
        <w:pStyle w:val="Puce"/>
      </w:pPr>
      <w:r>
        <w:t xml:space="preserve">taille </w:t>
      </w:r>
      <w:r w:rsidR="00C47038">
        <w:t>3</w:t>
      </w:r>
      <w:r w:rsidR="00F72E9C">
        <w:t xml:space="preserve"> cm</w:t>
      </w:r>
    </w:p>
    <w:p w:rsidR="00083B00" w:rsidRDefault="0046004B" w:rsidP="00083B00">
      <w:pPr>
        <w:pStyle w:val="Puce"/>
      </w:pPr>
      <w:r>
        <w:t>sans contour</w:t>
      </w:r>
    </w:p>
    <w:p w:rsidR="000946C0" w:rsidRDefault="000946C0" w:rsidP="000946C0">
      <w:pPr>
        <w:pStyle w:val="Tiret"/>
      </w:pPr>
      <w:r>
        <w:t xml:space="preserve">Copier cette forme 5 fois et changer les couleurs </w:t>
      </w:r>
      <w:r w:rsidR="00FE1AC3">
        <w:t>par les styles rapides</w:t>
      </w:r>
    </w:p>
    <w:p w:rsidR="000946C0" w:rsidRDefault="009F65E7" w:rsidP="000946C0">
      <w:pPr>
        <w:pStyle w:val="Tiret"/>
      </w:pPr>
      <w:r>
        <w:t>Disposer les formes comme sur le dessin ci-dessous</w:t>
      </w:r>
    </w:p>
    <w:p w:rsidR="00A55DEC" w:rsidRDefault="00A55DEC" w:rsidP="000946C0">
      <w:pPr>
        <w:pStyle w:val="Tiret"/>
      </w:pPr>
      <w:r>
        <w:t>Les grouper</w:t>
      </w:r>
    </w:p>
    <w:p w:rsidR="006B6F67" w:rsidRDefault="006B6F67" w:rsidP="00FE1AC3">
      <w:pPr>
        <w:jc w:val="center"/>
      </w:pPr>
    </w:p>
    <w:p w:rsidR="006B6F67" w:rsidRDefault="006B6F67" w:rsidP="00485D72"/>
    <w:p w:rsidR="006B6F67" w:rsidRDefault="0046004B" w:rsidP="0046004B">
      <w:pPr>
        <w:jc w:val="center"/>
      </w:pPr>
      <w:r>
        <w:rPr>
          <w:noProof/>
        </w:rPr>
        <w:drawing>
          <wp:inline distT="0" distB="0" distL="0" distR="0" wp14:anchorId="7D7A5F5B" wp14:editId="5AA92835">
            <wp:extent cx="2044972" cy="1636626"/>
            <wp:effectExtent l="0" t="0" r="0" b="190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350" cy="16465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6F67" w:rsidRDefault="006B6F67" w:rsidP="00485D72"/>
    <w:p w:rsidR="006B6F67" w:rsidRDefault="006B6F67" w:rsidP="00485D72"/>
    <w:p w:rsidR="006B6F67" w:rsidRDefault="006B6F67" w:rsidP="00485D72"/>
    <w:p w:rsidR="006B6F67" w:rsidRDefault="00C74726" w:rsidP="006B6F67">
      <w:pPr>
        <w:pStyle w:val="Tiret"/>
      </w:pPr>
      <w:r>
        <w:t>Enregistrer la présentation et fermer</w:t>
      </w:r>
    </w:p>
    <w:sectPr w:rsidR="006B6F67" w:rsidSect="00A03590">
      <w:footerReference w:type="default" r:id="rId8"/>
      <w:pgSz w:w="11906" w:h="16838"/>
      <w:pgMar w:top="1438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8A4" w:rsidRDefault="001E28A4">
      <w:r>
        <w:separator/>
      </w:r>
    </w:p>
  </w:endnote>
  <w:endnote w:type="continuationSeparator" w:id="0">
    <w:p w:rsidR="001E28A4" w:rsidRDefault="001E2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90"/>
      <w:gridCol w:w="4582"/>
    </w:tblGrid>
    <w:tr w:rsidR="00A63830" w:rsidTr="007456DC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A63830" w:rsidRDefault="00291AE0" w:rsidP="00DC2369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735965" cy="605790"/>
                <wp:effectExtent l="0" t="0" r="0" b="0"/>
                <wp:docPr id="2" name="Image 2" descr="logo M2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M2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5965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A63830" w:rsidRPr="00A36E93" w:rsidRDefault="00A63830" w:rsidP="007456DC">
          <w:pPr>
            <w:pStyle w:val="En-tte"/>
            <w:jc w:val="right"/>
          </w:pPr>
          <w:r>
            <w:t>Inter Entreprise Individualisé</w:t>
          </w:r>
        </w:p>
      </w:tc>
    </w:tr>
  </w:tbl>
  <w:p w:rsidR="00A63830" w:rsidRDefault="00A63830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8A4" w:rsidRDefault="001E28A4">
      <w:r>
        <w:separator/>
      </w:r>
    </w:p>
  </w:footnote>
  <w:footnote w:type="continuationSeparator" w:id="0">
    <w:p w:rsidR="001E28A4" w:rsidRDefault="001E2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64A316E0"/>
    <w:multiLevelType w:val="hybridMultilevel"/>
    <w:tmpl w:val="808CF79E"/>
    <w:lvl w:ilvl="0" w:tplc="272C2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Black" w:hAnsi="Arial Black" w:hint="default"/>
      </w:rPr>
    </w:lvl>
    <w:lvl w:ilvl="1" w:tplc="12F48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E5268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Black" w:hAnsi="Arial Black" w:hint="default"/>
      </w:rPr>
    </w:lvl>
    <w:lvl w:ilvl="3" w:tplc="5C687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Black" w:hAnsi="Arial Black" w:hint="default"/>
      </w:rPr>
    </w:lvl>
    <w:lvl w:ilvl="4" w:tplc="D0365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Black" w:hAnsi="Arial Black" w:hint="default"/>
      </w:rPr>
    </w:lvl>
    <w:lvl w:ilvl="5" w:tplc="9572E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Black" w:hAnsi="Arial Black" w:hint="default"/>
      </w:rPr>
    </w:lvl>
    <w:lvl w:ilvl="6" w:tplc="BE4C0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Black" w:hAnsi="Arial Black" w:hint="default"/>
      </w:rPr>
    </w:lvl>
    <w:lvl w:ilvl="7" w:tplc="2DF46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Black" w:hAnsi="Arial Black" w:hint="default"/>
      </w:rPr>
    </w:lvl>
    <w:lvl w:ilvl="8" w:tplc="85EE8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Black" w:hAnsi="Arial Black" w:hint="default"/>
      </w:rPr>
    </w:lvl>
  </w:abstractNum>
  <w:abstractNum w:abstractNumId="8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01782"/>
    <w:rsid w:val="000029D3"/>
    <w:rsid w:val="0001024F"/>
    <w:rsid w:val="00010974"/>
    <w:rsid w:val="00040C46"/>
    <w:rsid w:val="000424FD"/>
    <w:rsid w:val="00053D72"/>
    <w:rsid w:val="00065B10"/>
    <w:rsid w:val="00066CCF"/>
    <w:rsid w:val="0006784A"/>
    <w:rsid w:val="000732CC"/>
    <w:rsid w:val="0007710A"/>
    <w:rsid w:val="00083B00"/>
    <w:rsid w:val="00090A59"/>
    <w:rsid w:val="000946C0"/>
    <w:rsid w:val="00127B45"/>
    <w:rsid w:val="00145D0D"/>
    <w:rsid w:val="00196D67"/>
    <w:rsid w:val="001C282C"/>
    <w:rsid w:val="001D0D67"/>
    <w:rsid w:val="001D79C2"/>
    <w:rsid w:val="001E28A4"/>
    <w:rsid w:val="001F5C1C"/>
    <w:rsid w:val="001F7E98"/>
    <w:rsid w:val="0021467C"/>
    <w:rsid w:val="00224068"/>
    <w:rsid w:val="00291AE0"/>
    <w:rsid w:val="002F1898"/>
    <w:rsid w:val="002F7479"/>
    <w:rsid w:val="003206D4"/>
    <w:rsid w:val="003650CD"/>
    <w:rsid w:val="003750D0"/>
    <w:rsid w:val="00375F48"/>
    <w:rsid w:val="00387A47"/>
    <w:rsid w:val="003A2713"/>
    <w:rsid w:val="003A5CF4"/>
    <w:rsid w:val="003B3596"/>
    <w:rsid w:val="003D5956"/>
    <w:rsid w:val="003E2656"/>
    <w:rsid w:val="003E2AFE"/>
    <w:rsid w:val="003F39BD"/>
    <w:rsid w:val="004219B7"/>
    <w:rsid w:val="00445EF5"/>
    <w:rsid w:val="004567B7"/>
    <w:rsid w:val="0046004B"/>
    <w:rsid w:val="00460D6A"/>
    <w:rsid w:val="00485D72"/>
    <w:rsid w:val="00495D2F"/>
    <w:rsid w:val="004A4FA6"/>
    <w:rsid w:val="004B5B41"/>
    <w:rsid w:val="004B7F9E"/>
    <w:rsid w:val="004E1B3E"/>
    <w:rsid w:val="004E7BEA"/>
    <w:rsid w:val="004F1F24"/>
    <w:rsid w:val="00553D1F"/>
    <w:rsid w:val="005568C1"/>
    <w:rsid w:val="00567BF1"/>
    <w:rsid w:val="00585D65"/>
    <w:rsid w:val="005875D9"/>
    <w:rsid w:val="005B0985"/>
    <w:rsid w:val="005B7ACE"/>
    <w:rsid w:val="005C17DA"/>
    <w:rsid w:val="005C2F2F"/>
    <w:rsid w:val="005E38A3"/>
    <w:rsid w:val="006130C2"/>
    <w:rsid w:val="0062106F"/>
    <w:rsid w:val="00655760"/>
    <w:rsid w:val="00655A3E"/>
    <w:rsid w:val="00672C86"/>
    <w:rsid w:val="00675906"/>
    <w:rsid w:val="0067702D"/>
    <w:rsid w:val="006B6F67"/>
    <w:rsid w:val="006C2458"/>
    <w:rsid w:val="006E0676"/>
    <w:rsid w:val="006F632B"/>
    <w:rsid w:val="0073729D"/>
    <w:rsid w:val="00745006"/>
    <w:rsid w:val="007456DC"/>
    <w:rsid w:val="007473BC"/>
    <w:rsid w:val="00776163"/>
    <w:rsid w:val="00783292"/>
    <w:rsid w:val="0078684F"/>
    <w:rsid w:val="00791EEF"/>
    <w:rsid w:val="00794E6E"/>
    <w:rsid w:val="007C16F5"/>
    <w:rsid w:val="007C3A2B"/>
    <w:rsid w:val="00804346"/>
    <w:rsid w:val="0085037F"/>
    <w:rsid w:val="008529C3"/>
    <w:rsid w:val="00856724"/>
    <w:rsid w:val="00881D8C"/>
    <w:rsid w:val="00886C56"/>
    <w:rsid w:val="00893B8F"/>
    <w:rsid w:val="008A2A3D"/>
    <w:rsid w:val="008B5473"/>
    <w:rsid w:val="008C09C1"/>
    <w:rsid w:val="008D33D4"/>
    <w:rsid w:val="008E1442"/>
    <w:rsid w:val="008F1918"/>
    <w:rsid w:val="008F5AE7"/>
    <w:rsid w:val="009506C6"/>
    <w:rsid w:val="00982C23"/>
    <w:rsid w:val="009B6B54"/>
    <w:rsid w:val="009D2E1E"/>
    <w:rsid w:val="009E22FE"/>
    <w:rsid w:val="009E558F"/>
    <w:rsid w:val="009F4471"/>
    <w:rsid w:val="009F65E7"/>
    <w:rsid w:val="009F6B6A"/>
    <w:rsid w:val="009F7CF1"/>
    <w:rsid w:val="00A02BB6"/>
    <w:rsid w:val="00A03590"/>
    <w:rsid w:val="00A22949"/>
    <w:rsid w:val="00A31844"/>
    <w:rsid w:val="00A36E93"/>
    <w:rsid w:val="00A37651"/>
    <w:rsid w:val="00A44934"/>
    <w:rsid w:val="00A55DEC"/>
    <w:rsid w:val="00A63830"/>
    <w:rsid w:val="00A74DE7"/>
    <w:rsid w:val="00A91A70"/>
    <w:rsid w:val="00A92AA6"/>
    <w:rsid w:val="00AB2FA3"/>
    <w:rsid w:val="00AB6E7C"/>
    <w:rsid w:val="00AC21EB"/>
    <w:rsid w:val="00AD66A9"/>
    <w:rsid w:val="00AE5B2A"/>
    <w:rsid w:val="00B02521"/>
    <w:rsid w:val="00B037B6"/>
    <w:rsid w:val="00B90D73"/>
    <w:rsid w:val="00BC6357"/>
    <w:rsid w:val="00C14DC5"/>
    <w:rsid w:val="00C47038"/>
    <w:rsid w:val="00C51307"/>
    <w:rsid w:val="00C5169A"/>
    <w:rsid w:val="00C5172B"/>
    <w:rsid w:val="00C51BB0"/>
    <w:rsid w:val="00C74726"/>
    <w:rsid w:val="00C836CD"/>
    <w:rsid w:val="00C9481C"/>
    <w:rsid w:val="00CA47FF"/>
    <w:rsid w:val="00CC7AF3"/>
    <w:rsid w:val="00CE30C9"/>
    <w:rsid w:val="00CF13A1"/>
    <w:rsid w:val="00D017AE"/>
    <w:rsid w:val="00D05B20"/>
    <w:rsid w:val="00D22DA8"/>
    <w:rsid w:val="00D26479"/>
    <w:rsid w:val="00D26C9D"/>
    <w:rsid w:val="00D30456"/>
    <w:rsid w:val="00D343A9"/>
    <w:rsid w:val="00D440A7"/>
    <w:rsid w:val="00D879EA"/>
    <w:rsid w:val="00D963C9"/>
    <w:rsid w:val="00DA4D75"/>
    <w:rsid w:val="00DC2369"/>
    <w:rsid w:val="00DF09CD"/>
    <w:rsid w:val="00E2028F"/>
    <w:rsid w:val="00E70ACA"/>
    <w:rsid w:val="00E76057"/>
    <w:rsid w:val="00E814C8"/>
    <w:rsid w:val="00EB1B10"/>
    <w:rsid w:val="00EB3835"/>
    <w:rsid w:val="00ED6851"/>
    <w:rsid w:val="00EF2BE2"/>
    <w:rsid w:val="00EF41E4"/>
    <w:rsid w:val="00F116F9"/>
    <w:rsid w:val="00F15BBE"/>
    <w:rsid w:val="00F36D77"/>
    <w:rsid w:val="00F42EB7"/>
    <w:rsid w:val="00F45D3E"/>
    <w:rsid w:val="00F72E9C"/>
    <w:rsid w:val="00F86E14"/>
    <w:rsid w:val="00F95568"/>
    <w:rsid w:val="00FA568A"/>
    <w:rsid w:val="00FA5A0A"/>
    <w:rsid w:val="00FC4D2C"/>
    <w:rsid w:val="00FE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FF6594-CAB5-49FC-8306-808A3E18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307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C51307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C51307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C51307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C51307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semiHidden/>
    <w:rsid w:val="00C51307"/>
  </w:style>
  <w:style w:type="table" w:default="1" w:styleId="TableauNormal">
    <w:name w:val="Normal Table"/>
    <w:semiHidden/>
    <w:rsid w:val="00C5130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C51307"/>
  </w:style>
  <w:style w:type="paragraph" w:styleId="En-tte">
    <w:name w:val="header"/>
    <w:basedOn w:val="Normal"/>
    <w:rsid w:val="00C51307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C51307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C513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C51307"/>
    <w:pPr>
      <w:numPr>
        <w:numId w:val="7"/>
      </w:numPr>
    </w:pPr>
  </w:style>
  <w:style w:type="paragraph" w:styleId="Textedebulles">
    <w:name w:val="Balloon Text"/>
    <w:basedOn w:val="Normal"/>
    <w:semiHidden/>
    <w:rsid w:val="008529C3"/>
    <w:rPr>
      <w:rFonts w:ascii="Tahoma" w:hAnsi="Tahoma" w:cs="Tahoma"/>
      <w:sz w:val="16"/>
      <w:szCs w:val="16"/>
    </w:rPr>
  </w:style>
  <w:style w:type="paragraph" w:customStyle="1" w:styleId="Puce">
    <w:name w:val="Puce"/>
    <w:basedOn w:val="Normal"/>
    <w:rsid w:val="00C51307"/>
    <w:pPr>
      <w:numPr>
        <w:ilvl w:val="1"/>
        <w:numId w:val="9"/>
      </w:numPr>
    </w:pPr>
  </w:style>
  <w:style w:type="character" w:customStyle="1" w:styleId="Titre1Car">
    <w:name w:val="Titre 1 Car"/>
    <w:link w:val="Titre1"/>
    <w:rsid w:val="00DC2369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link w:val="Titre2"/>
    <w:rsid w:val="00C51307"/>
    <w:rPr>
      <w:rFonts w:ascii="Verdana" w:hAnsi="Verdana" w:cs="Arial"/>
      <w:b/>
      <w:bCs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fi.LYONPORT1\Bureau\exercices%20MEDIAPLUS\word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7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WORD – Les bases</vt:lpstr>
    </vt:vector>
  </TitlesOfParts>
  <Company>adhara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– Les bases</dc:title>
  <dc:subject/>
  <dc:creator>Rafi</dc:creator>
  <cp:keywords/>
  <dc:description/>
  <cp:lastModifiedBy>Master</cp:lastModifiedBy>
  <cp:revision>3</cp:revision>
  <cp:lastPrinted>2005-09-29T10:30:00Z</cp:lastPrinted>
  <dcterms:created xsi:type="dcterms:W3CDTF">2016-07-28T13:19:00Z</dcterms:created>
  <dcterms:modified xsi:type="dcterms:W3CDTF">2016-07-28T13:26:00Z</dcterms:modified>
</cp:coreProperties>
</file>