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369" w:rsidRDefault="008C09C1" w:rsidP="00DC2369">
      <w:pPr>
        <w:pStyle w:val="Titre2"/>
        <w:tabs>
          <w:tab w:val="right" w:pos="9000"/>
        </w:tabs>
      </w:pPr>
      <w:r>
        <w:rPr>
          <w:rStyle w:val="Titre1Car"/>
        </w:rPr>
        <w:t xml:space="preserve">POWERPOINT– </w:t>
      </w:r>
      <w:r w:rsidR="005E1A0E">
        <w:rPr>
          <w:rStyle w:val="Titre1Car"/>
        </w:rPr>
        <w:t>Approfondir les bases</w:t>
      </w:r>
      <w:r w:rsidR="00DC2369">
        <w:tab/>
      </w:r>
      <w:r w:rsidR="00DC2369" w:rsidRPr="005B429B">
        <w:t xml:space="preserve">Exercice </w:t>
      </w:r>
      <w:r>
        <w:t>PO</w:t>
      </w:r>
      <w:r w:rsidR="00F42EB7">
        <w:t>-</w:t>
      </w:r>
      <w:r w:rsidR="00B05C8F">
        <w:t>10</w:t>
      </w:r>
    </w:p>
    <w:p w:rsidR="003D5956" w:rsidRDefault="00110118" w:rsidP="00A03590">
      <w:pPr>
        <w:pStyle w:val="Titre2"/>
      </w:pPr>
      <w:r>
        <w:t>Le diaporama</w:t>
      </w:r>
      <w:r w:rsidR="00C91028">
        <w:t xml:space="preserve"> avancé</w:t>
      </w:r>
    </w:p>
    <w:p w:rsidR="00375F48" w:rsidRDefault="00375F48" w:rsidP="00066CCF">
      <w:pPr>
        <w:pBdr>
          <w:bottom w:val="single" w:sz="4" w:space="1" w:color="auto"/>
        </w:pBdr>
      </w:pPr>
    </w:p>
    <w:p w:rsidR="007C3A2B" w:rsidRDefault="007C3A2B" w:rsidP="00A92AA6">
      <w:pPr>
        <w:pStyle w:val="Titre3"/>
      </w:pPr>
    </w:p>
    <w:p w:rsidR="007C3A2B" w:rsidRDefault="007C3A2B" w:rsidP="00A92AA6">
      <w:pPr>
        <w:pStyle w:val="Titre3"/>
      </w:pPr>
    </w:p>
    <w:p w:rsidR="0085037F" w:rsidRDefault="0085037F" w:rsidP="00A92AA6">
      <w:pPr>
        <w:pStyle w:val="Titre3"/>
      </w:pPr>
      <w:r w:rsidRPr="00A92AA6">
        <w:t>ENONCE DE L’EXERCICE</w:t>
      </w:r>
    </w:p>
    <w:p w:rsidR="00AC21EB" w:rsidRDefault="00F86E14" w:rsidP="00AC21EB">
      <w:pPr>
        <w:pStyle w:val="Tiret"/>
      </w:pPr>
      <w:r>
        <w:t>Ouvrir la présentation « LE BRESIL »</w:t>
      </w:r>
    </w:p>
    <w:p w:rsidR="002C5DFE" w:rsidRDefault="00C91028" w:rsidP="00C91028">
      <w:pPr>
        <w:pStyle w:val="Tiret"/>
      </w:pPr>
      <w:r>
        <w:t>Masquer les diapositives concernant les inscription</w:t>
      </w:r>
      <w:r w:rsidR="000D7123">
        <w:t>s</w:t>
      </w:r>
      <w:r>
        <w:t xml:space="preserve"> (n° </w:t>
      </w:r>
      <w:r w:rsidR="003B3F43">
        <w:t>13-14-15</w:t>
      </w:r>
      <w:r>
        <w:t>)</w:t>
      </w:r>
    </w:p>
    <w:p w:rsidR="00C91028" w:rsidRDefault="00931064" w:rsidP="00C91028">
      <w:pPr>
        <w:pStyle w:val="Tiret"/>
      </w:pPr>
      <w:r>
        <w:t xml:space="preserve">Automatiser les animations </w:t>
      </w:r>
      <w:r w:rsidR="00892A0B">
        <w:t xml:space="preserve">de transitions </w:t>
      </w:r>
      <w:r>
        <w:t xml:space="preserve">des diapositives  </w:t>
      </w:r>
      <w:r w:rsidR="00CA6733">
        <w:t>« </w:t>
      </w:r>
      <w:r w:rsidRPr="00CA6733">
        <w:t>RESIDENCE DE RIO</w:t>
      </w:r>
      <w:r w:rsidR="00CA6733">
        <w:t> »</w:t>
      </w:r>
      <w:r>
        <w:t xml:space="preserve"> et </w:t>
      </w:r>
      <w:r w:rsidR="00CA6733">
        <w:t>« </w:t>
      </w:r>
      <w:r w:rsidRPr="00CA6733">
        <w:t>RESIDENCE DE JANEIRO</w:t>
      </w:r>
      <w:r w:rsidR="00CA6733">
        <w:t> »</w:t>
      </w:r>
      <w:r>
        <w:t xml:space="preserve"> (n° 4 et 5)</w:t>
      </w:r>
    </w:p>
    <w:p w:rsidR="00931064" w:rsidRDefault="00931064" w:rsidP="00C91028">
      <w:pPr>
        <w:pStyle w:val="Tiret"/>
      </w:pPr>
      <w:r>
        <w:t>Automatiser le défilement de l’ensemble des diapositives</w:t>
      </w:r>
      <w:r w:rsidR="009159FC">
        <w:t xml:space="preserve"> comme suit :</w:t>
      </w:r>
    </w:p>
    <w:p w:rsidR="009159FC" w:rsidRDefault="00892A0B" w:rsidP="009159FC">
      <w:pPr>
        <w:pStyle w:val="Puce"/>
      </w:pPr>
      <w:r>
        <w:t>diapositives n° 6 à 11</w:t>
      </w:r>
      <w:r w:rsidR="009159FC">
        <w:t> : 5 secondes</w:t>
      </w:r>
    </w:p>
    <w:p w:rsidR="009159FC" w:rsidRDefault="00892A0B" w:rsidP="009159FC">
      <w:pPr>
        <w:pStyle w:val="Puce"/>
      </w:pPr>
      <w:r>
        <w:t>diapositives n° 11 à 17</w:t>
      </w:r>
      <w:r w:rsidR="009159FC">
        <w:t> : 7 secondes</w:t>
      </w:r>
    </w:p>
    <w:p w:rsidR="00572C71" w:rsidRDefault="00572C71" w:rsidP="00572C71">
      <w:pPr>
        <w:pStyle w:val="Tiret"/>
      </w:pPr>
      <w:r>
        <w:t>Réafficher les diapositives précédemment masquées</w:t>
      </w:r>
    </w:p>
    <w:p w:rsidR="00892A0B" w:rsidRDefault="00892A0B" w:rsidP="00892A0B">
      <w:pPr>
        <w:pStyle w:val="Tiret"/>
        <w:numPr>
          <w:ilvl w:val="0"/>
          <w:numId w:val="0"/>
        </w:numPr>
        <w:ind w:left="720" w:hanging="360"/>
      </w:pPr>
    </w:p>
    <w:p w:rsidR="00892A0B" w:rsidRDefault="00892A0B" w:rsidP="00892A0B">
      <w:pPr>
        <w:pStyle w:val="Tiret"/>
        <w:numPr>
          <w:ilvl w:val="0"/>
          <w:numId w:val="0"/>
        </w:numPr>
        <w:ind w:left="720" w:hanging="360"/>
      </w:pPr>
      <w:r>
        <w:t>Exercice complémentaire :</w:t>
      </w:r>
    </w:p>
    <w:p w:rsidR="005F265C" w:rsidRDefault="005F265C" w:rsidP="005F265C">
      <w:pPr>
        <w:pStyle w:val="Tiret"/>
      </w:pPr>
      <w:r>
        <w:t>Créer un diaporama personnalisé  nommé « PRESENTATION CLIENT »</w:t>
      </w:r>
    </w:p>
    <w:p w:rsidR="005F265C" w:rsidRDefault="005F265C" w:rsidP="005F265C">
      <w:pPr>
        <w:pStyle w:val="Tiret"/>
      </w:pPr>
      <w:r>
        <w:t>vous y ajouterez les diapositives suivantes : de 1 à 7, les 7 et 8, les 11 et 12 et la 16</w:t>
      </w:r>
    </w:p>
    <w:p w:rsidR="005F265C" w:rsidRDefault="005F265C" w:rsidP="005F265C">
      <w:pPr>
        <w:pStyle w:val="Tiret"/>
      </w:pPr>
      <w:r>
        <w:t xml:space="preserve">Configurer les paramètres du diaporama pour que le </w:t>
      </w:r>
      <w:proofErr w:type="spellStart"/>
      <w:r>
        <w:t>diaporam</w:t>
      </w:r>
      <w:proofErr w:type="spellEnd"/>
      <w:r>
        <w:t xml:space="preserve"> lancé soit la « PRESENTATION CLIENT » par défaut</w:t>
      </w:r>
      <w:bookmarkStart w:id="0" w:name="_GoBack"/>
      <w:bookmarkEnd w:id="0"/>
    </w:p>
    <w:sectPr w:rsidR="005F265C" w:rsidSect="00A035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60B" w:rsidRDefault="00E5160B">
      <w:r>
        <w:separator/>
      </w:r>
    </w:p>
  </w:endnote>
  <w:endnote w:type="continuationSeparator" w:id="0">
    <w:p w:rsidR="00E5160B" w:rsidRDefault="00E51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CB" w:rsidRDefault="00CC0DC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90"/>
      <w:gridCol w:w="4582"/>
    </w:tblGrid>
    <w:tr w:rsidR="00E458F4" w:rsidTr="00293CF8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E458F4" w:rsidRDefault="008D4CFF" w:rsidP="00DC2369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735965" cy="605790"/>
                <wp:effectExtent l="0" t="0" r="0" b="0"/>
                <wp:docPr id="1" name="Image 1" descr="logo M2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M2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5965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E458F4" w:rsidRPr="00A36E93" w:rsidRDefault="00E458F4" w:rsidP="00293CF8">
          <w:pPr>
            <w:pStyle w:val="En-tte"/>
            <w:jc w:val="right"/>
          </w:pPr>
          <w:r>
            <w:t>Inter Entreprise Individualisé</w:t>
          </w:r>
        </w:p>
      </w:tc>
    </w:tr>
  </w:tbl>
  <w:p w:rsidR="00E458F4" w:rsidRDefault="00E458F4" w:rsidP="00881D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CB" w:rsidRDefault="00CC0DC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60B" w:rsidRDefault="00E5160B">
      <w:r>
        <w:separator/>
      </w:r>
    </w:p>
  </w:footnote>
  <w:footnote w:type="continuationSeparator" w:id="0">
    <w:p w:rsidR="00E5160B" w:rsidRDefault="00E516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CB" w:rsidRDefault="00CC0DC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CB" w:rsidRDefault="00CC0DC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CB" w:rsidRDefault="00CC0DC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64A316E0"/>
    <w:multiLevelType w:val="hybridMultilevel"/>
    <w:tmpl w:val="808CF79E"/>
    <w:lvl w:ilvl="0" w:tplc="272C2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Black" w:hAnsi="Arial Black" w:hint="default"/>
      </w:rPr>
    </w:lvl>
    <w:lvl w:ilvl="1" w:tplc="12F48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Black" w:hAnsi="Arial Black" w:hint="default"/>
      </w:rPr>
    </w:lvl>
    <w:lvl w:ilvl="2" w:tplc="E5268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Black" w:hAnsi="Arial Black" w:hint="default"/>
      </w:rPr>
    </w:lvl>
    <w:lvl w:ilvl="3" w:tplc="5C6870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Black" w:hAnsi="Arial Black" w:hint="default"/>
      </w:rPr>
    </w:lvl>
    <w:lvl w:ilvl="4" w:tplc="D0365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Black" w:hAnsi="Arial Black" w:hint="default"/>
      </w:rPr>
    </w:lvl>
    <w:lvl w:ilvl="5" w:tplc="9572E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Black" w:hAnsi="Arial Black" w:hint="default"/>
      </w:rPr>
    </w:lvl>
    <w:lvl w:ilvl="6" w:tplc="BE4C0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Black" w:hAnsi="Arial Black" w:hint="default"/>
      </w:rPr>
    </w:lvl>
    <w:lvl w:ilvl="7" w:tplc="2DF46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Black" w:hAnsi="Arial Black" w:hint="default"/>
      </w:rPr>
    </w:lvl>
    <w:lvl w:ilvl="8" w:tplc="85EE8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Black" w:hAnsi="Arial Black" w:hint="default"/>
      </w:rPr>
    </w:lvl>
  </w:abstractNum>
  <w:abstractNum w:abstractNumId="8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8"/>
  </w:num>
  <w:num w:numId="10">
    <w:abstractNumId w:val="7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01782"/>
    <w:rsid w:val="0001024F"/>
    <w:rsid w:val="00010974"/>
    <w:rsid w:val="00040C46"/>
    <w:rsid w:val="000424FD"/>
    <w:rsid w:val="00053D72"/>
    <w:rsid w:val="00065B10"/>
    <w:rsid w:val="00066CCF"/>
    <w:rsid w:val="0006784A"/>
    <w:rsid w:val="00070185"/>
    <w:rsid w:val="000732CC"/>
    <w:rsid w:val="0007710A"/>
    <w:rsid w:val="00083B00"/>
    <w:rsid w:val="0008759A"/>
    <w:rsid w:val="00090A59"/>
    <w:rsid w:val="000946C0"/>
    <w:rsid w:val="000A25F6"/>
    <w:rsid w:val="000D7123"/>
    <w:rsid w:val="00110118"/>
    <w:rsid w:val="00136054"/>
    <w:rsid w:val="00145D0D"/>
    <w:rsid w:val="00193B7E"/>
    <w:rsid w:val="00196D67"/>
    <w:rsid w:val="00197CEF"/>
    <w:rsid w:val="001C282C"/>
    <w:rsid w:val="001D0D67"/>
    <w:rsid w:val="001D79C2"/>
    <w:rsid w:val="001F5C1C"/>
    <w:rsid w:val="001F7E98"/>
    <w:rsid w:val="0021467C"/>
    <w:rsid w:val="00224068"/>
    <w:rsid w:val="00264519"/>
    <w:rsid w:val="00270229"/>
    <w:rsid w:val="002929F1"/>
    <w:rsid w:val="00293CF8"/>
    <w:rsid w:val="002A4393"/>
    <w:rsid w:val="002C5DFE"/>
    <w:rsid w:val="002F1898"/>
    <w:rsid w:val="002F7479"/>
    <w:rsid w:val="00300B51"/>
    <w:rsid w:val="003206D4"/>
    <w:rsid w:val="003650CD"/>
    <w:rsid w:val="003750D0"/>
    <w:rsid w:val="00375F48"/>
    <w:rsid w:val="00387A47"/>
    <w:rsid w:val="003A00E7"/>
    <w:rsid w:val="003A2713"/>
    <w:rsid w:val="003A5CF4"/>
    <w:rsid w:val="003B3596"/>
    <w:rsid w:val="003B3F43"/>
    <w:rsid w:val="003D5956"/>
    <w:rsid w:val="003E2656"/>
    <w:rsid w:val="003E2AFE"/>
    <w:rsid w:val="003F39BD"/>
    <w:rsid w:val="004219B7"/>
    <w:rsid w:val="00430DEB"/>
    <w:rsid w:val="004564FA"/>
    <w:rsid w:val="004567B7"/>
    <w:rsid w:val="00485D72"/>
    <w:rsid w:val="00495D2F"/>
    <w:rsid w:val="004A4FA6"/>
    <w:rsid w:val="004B5B41"/>
    <w:rsid w:val="004B7F9E"/>
    <w:rsid w:val="004E1B3E"/>
    <w:rsid w:val="004E7BEA"/>
    <w:rsid w:val="004F1F24"/>
    <w:rsid w:val="00553D1F"/>
    <w:rsid w:val="00572C71"/>
    <w:rsid w:val="00585D65"/>
    <w:rsid w:val="005875D9"/>
    <w:rsid w:val="005A28F4"/>
    <w:rsid w:val="005B0985"/>
    <w:rsid w:val="005B7ACE"/>
    <w:rsid w:val="005C17DA"/>
    <w:rsid w:val="005D2496"/>
    <w:rsid w:val="005E1119"/>
    <w:rsid w:val="005E1A0E"/>
    <w:rsid w:val="005F265C"/>
    <w:rsid w:val="006130C2"/>
    <w:rsid w:val="00624257"/>
    <w:rsid w:val="00647810"/>
    <w:rsid w:val="006517FB"/>
    <w:rsid w:val="00655760"/>
    <w:rsid w:val="00655A3E"/>
    <w:rsid w:val="00656F1D"/>
    <w:rsid w:val="00672C86"/>
    <w:rsid w:val="00675906"/>
    <w:rsid w:val="0067702D"/>
    <w:rsid w:val="006774C3"/>
    <w:rsid w:val="006B6F67"/>
    <w:rsid w:val="006C2458"/>
    <w:rsid w:val="006E0676"/>
    <w:rsid w:val="006F632B"/>
    <w:rsid w:val="0073729D"/>
    <w:rsid w:val="00745006"/>
    <w:rsid w:val="007473BC"/>
    <w:rsid w:val="00776163"/>
    <w:rsid w:val="00783292"/>
    <w:rsid w:val="00791EEF"/>
    <w:rsid w:val="00794E6E"/>
    <w:rsid w:val="007C16F5"/>
    <w:rsid w:val="007C3A2B"/>
    <w:rsid w:val="007C58DA"/>
    <w:rsid w:val="007E77C3"/>
    <w:rsid w:val="00804346"/>
    <w:rsid w:val="0085037F"/>
    <w:rsid w:val="008529C3"/>
    <w:rsid w:val="00856724"/>
    <w:rsid w:val="00864579"/>
    <w:rsid w:val="00881D8C"/>
    <w:rsid w:val="00886C56"/>
    <w:rsid w:val="00892A0B"/>
    <w:rsid w:val="00893B8F"/>
    <w:rsid w:val="008A2A3D"/>
    <w:rsid w:val="008B5473"/>
    <w:rsid w:val="008C09C1"/>
    <w:rsid w:val="008D33D4"/>
    <w:rsid w:val="008D4CFF"/>
    <w:rsid w:val="008E1442"/>
    <w:rsid w:val="008F16D1"/>
    <w:rsid w:val="008F1918"/>
    <w:rsid w:val="008F5AE7"/>
    <w:rsid w:val="009159FC"/>
    <w:rsid w:val="00931064"/>
    <w:rsid w:val="009506C6"/>
    <w:rsid w:val="009716AA"/>
    <w:rsid w:val="00982C23"/>
    <w:rsid w:val="00991AB5"/>
    <w:rsid w:val="009D2E1E"/>
    <w:rsid w:val="009E22FE"/>
    <w:rsid w:val="009E558F"/>
    <w:rsid w:val="009F4471"/>
    <w:rsid w:val="009F65E7"/>
    <w:rsid w:val="009F6B6A"/>
    <w:rsid w:val="00A02BB6"/>
    <w:rsid w:val="00A03590"/>
    <w:rsid w:val="00A122FA"/>
    <w:rsid w:val="00A22949"/>
    <w:rsid w:val="00A31844"/>
    <w:rsid w:val="00A36E93"/>
    <w:rsid w:val="00A37651"/>
    <w:rsid w:val="00A55DEC"/>
    <w:rsid w:val="00A74DE7"/>
    <w:rsid w:val="00A91A70"/>
    <w:rsid w:val="00A92AA6"/>
    <w:rsid w:val="00AB2FA3"/>
    <w:rsid w:val="00AB6E7C"/>
    <w:rsid w:val="00AC21EB"/>
    <w:rsid w:val="00AD66A9"/>
    <w:rsid w:val="00AE5B2A"/>
    <w:rsid w:val="00B02521"/>
    <w:rsid w:val="00B037B6"/>
    <w:rsid w:val="00B05C8F"/>
    <w:rsid w:val="00B90D73"/>
    <w:rsid w:val="00BC3FC1"/>
    <w:rsid w:val="00BC6357"/>
    <w:rsid w:val="00BE121C"/>
    <w:rsid w:val="00C06CA7"/>
    <w:rsid w:val="00C10FAA"/>
    <w:rsid w:val="00C14DC5"/>
    <w:rsid w:val="00C47038"/>
    <w:rsid w:val="00C51307"/>
    <w:rsid w:val="00C5169A"/>
    <w:rsid w:val="00C5172B"/>
    <w:rsid w:val="00C51BB0"/>
    <w:rsid w:val="00C55276"/>
    <w:rsid w:val="00C74726"/>
    <w:rsid w:val="00C836CD"/>
    <w:rsid w:val="00C843B0"/>
    <w:rsid w:val="00C91028"/>
    <w:rsid w:val="00C9481C"/>
    <w:rsid w:val="00CA47FF"/>
    <w:rsid w:val="00CA6733"/>
    <w:rsid w:val="00CC0DCB"/>
    <w:rsid w:val="00CC7AF3"/>
    <w:rsid w:val="00CD11D2"/>
    <w:rsid w:val="00CE1D10"/>
    <w:rsid w:val="00CE30C9"/>
    <w:rsid w:val="00CF13A1"/>
    <w:rsid w:val="00CF6447"/>
    <w:rsid w:val="00D017AE"/>
    <w:rsid w:val="00D05B20"/>
    <w:rsid w:val="00D22DA8"/>
    <w:rsid w:val="00D26479"/>
    <w:rsid w:val="00D30456"/>
    <w:rsid w:val="00D440A7"/>
    <w:rsid w:val="00D879EA"/>
    <w:rsid w:val="00D963C9"/>
    <w:rsid w:val="00DA4D75"/>
    <w:rsid w:val="00DB3045"/>
    <w:rsid w:val="00DC2369"/>
    <w:rsid w:val="00DD0728"/>
    <w:rsid w:val="00DF09CD"/>
    <w:rsid w:val="00E2028F"/>
    <w:rsid w:val="00E223AB"/>
    <w:rsid w:val="00E458F4"/>
    <w:rsid w:val="00E5160B"/>
    <w:rsid w:val="00E814C8"/>
    <w:rsid w:val="00EB1B10"/>
    <w:rsid w:val="00EB3835"/>
    <w:rsid w:val="00ED6851"/>
    <w:rsid w:val="00EF2BE2"/>
    <w:rsid w:val="00F116F9"/>
    <w:rsid w:val="00F15BBE"/>
    <w:rsid w:val="00F36D77"/>
    <w:rsid w:val="00F42EB7"/>
    <w:rsid w:val="00F45D3E"/>
    <w:rsid w:val="00F72E9C"/>
    <w:rsid w:val="00F86E14"/>
    <w:rsid w:val="00FA568A"/>
    <w:rsid w:val="00F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E1FC10C6-2C66-40DB-B1A7-312FD013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307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C51307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C51307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C51307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C51307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semiHidden/>
    <w:rsid w:val="00C51307"/>
  </w:style>
  <w:style w:type="table" w:default="1" w:styleId="TableauNormal">
    <w:name w:val="Normal Table"/>
    <w:semiHidden/>
    <w:rsid w:val="00C5130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C51307"/>
  </w:style>
  <w:style w:type="paragraph" w:styleId="En-tte">
    <w:name w:val="header"/>
    <w:basedOn w:val="Normal"/>
    <w:rsid w:val="00C51307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C51307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C513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C51307"/>
    <w:pPr>
      <w:numPr>
        <w:numId w:val="7"/>
      </w:numPr>
    </w:pPr>
  </w:style>
  <w:style w:type="paragraph" w:styleId="Textedebulles">
    <w:name w:val="Balloon Text"/>
    <w:basedOn w:val="Normal"/>
    <w:semiHidden/>
    <w:rsid w:val="008529C3"/>
    <w:rPr>
      <w:rFonts w:ascii="Tahoma" w:hAnsi="Tahoma" w:cs="Tahoma"/>
      <w:sz w:val="16"/>
      <w:szCs w:val="16"/>
    </w:rPr>
  </w:style>
  <w:style w:type="paragraph" w:customStyle="1" w:styleId="Puce">
    <w:name w:val="Puce"/>
    <w:basedOn w:val="Normal"/>
    <w:rsid w:val="00C51307"/>
    <w:pPr>
      <w:numPr>
        <w:ilvl w:val="1"/>
        <w:numId w:val="9"/>
      </w:numPr>
    </w:pPr>
  </w:style>
  <w:style w:type="character" w:customStyle="1" w:styleId="Titre1Car">
    <w:name w:val="Titre 1 Car"/>
    <w:link w:val="Titre1"/>
    <w:rsid w:val="00DC2369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link w:val="Titre2"/>
    <w:rsid w:val="00C51307"/>
    <w:rPr>
      <w:rFonts w:ascii="Verdana" w:hAnsi="Verdana" w:cs="Arial"/>
      <w:b/>
      <w:bCs/>
      <w:sz w:val="24"/>
      <w:szCs w:val="24"/>
      <w:lang w:val="fr-FR" w:eastAsia="fr-FR" w:bidi="ar-SA"/>
    </w:rPr>
  </w:style>
  <w:style w:type="paragraph" w:styleId="NormalWeb">
    <w:name w:val="Normal (Web)"/>
    <w:basedOn w:val="Normal"/>
    <w:rsid w:val="00136054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1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fi.LYONPORT1\Bureau\exercices%20MEDIAPLUS\word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142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WORD – Les bases</vt:lpstr>
    </vt:vector>
  </TitlesOfParts>
  <Company>adhara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– Les bases</dc:title>
  <dc:subject/>
  <dc:creator>Avolys</dc:creator>
  <cp:keywords/>
  <dc:description/>
  <cp:lastModifiedBy>Master</cp:lastModifiedBy>
  <cp:revision>2</cp:revision>
  <cp:lastPrinted>2011-01-10T12:08:00Z</cp:lastPrinted>
  <dcterms:created xsi:type="dcterms:W3CDTF">2016-08-02T14:33:00Z</dcterms:created>
  <dcterms:modified xsi:type="dcterms:W3CDTF">2016-08-02T14:33:00Z</dcterms:modified>
</cp:coreProperties>
</file>