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 xml:space="preserve">POWERPOINT– </w:t>
      </w:r>
      <w:r w:rsidR="009E118C">
        <w:rPr>
          <w:rStyle w:val="Titre1Car"/>
        </w:rPr>
        <w:t>Approfondir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A86E3C">
        <w:t>9</w:t>
      </w:r>
    </w:p>
    <w:p w:rsidR="003D5956" w:rsidRDefault="00110118" w:rsidP="00A03590">
      <w:pPr>
        <w:pStyle w:val="Titre2"/>
      </w:pPr>
      <w:r>
        <w:t xml:space="preserve">Le </w:t>
      </w:r>
      <w:r w:rsidR="009E118C">
        <w:t>mode Plan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DD0728" w:rsidRDefault="00C60414" w:rsidP="00C60414">
      <w:pPr>
        <w:pStyle w:val="Tiret"/>
      </w:pPr>
      <w:r>
        <w:t>Afficher la présentation en mode Plan</w:t>
      </w:r>
    </w:p>
    <w:p w:rsidR="0084148F" w:rsidRDefault="0084148F" w:rsidP="0084148F">
      <w:pPr>
        <w:rPr>
          <w:b/>
          <w:u w:val="single"/>
        </w:rPr>
      </w:pPr>
    </w:p>
    <w:p w:rsidR="0084148F" w:rsidRDefault="0084148F" w:rsidP="0084148F">
      <w:pPr>
        <w:rPr>
          <w:b/>
          <w:u w:val="single"/>
        </w:rPr>
      </w:pPr>
      <w:r>
        <w:rPr>
          <w:b/>
          <w:u w:val="single"/>
        </w:rPr>
        <w:t>En utilisant le mode Plan</w:t>
      </w:r>
    </w:p>
    <w:p w:rsidR="0084148F" w:rsidRPr="0084148F" w:rsidRDefault="0084148F" w:rsidP="0084148F">
      <w:pPr>
        <w:rPr>
          <w:b/>
          <w:u w:val="single"/>
        </w:rPr>
      </w:pPr>
    </w:p>
    <w:p w:rsidR="00C60414" w:rsidRDefault="0084148F" w:rsidP="00C60414">
      <w:pPr>
        <w:pStyle w:val="Tiret"/>
      </w:pPr>
      <w:r>
        <w:t>A</w:t>
      </w:r>
      <w:r w:rsidR="00C60414">
        <w:t>jouter une diapositive avant la diapositive « </w:t>
      </w:r>
      <w:r w:rsidR="00C56A4C">
        <w:t>CONCOURS</w:t>
      </w:r>
      <w:r w:rsidR="00C60414">
        <w:t> »</w:t>
      </w:r>
    </w:p>
    <w:p w:rsidR="00C56A4C" w:rsidRDefault="00C56A4C" w:rsidP="00C60414">
      <w:pPr>
        <w:pStyle w:val="Tiret"/>
      </w:pPr>
      <w:r>
        <w:t>Taper le titre : « ACTIVITES EN PREVISION »</w:t>
      </w:r>
    </w:p>
    <w:p w:rsidR="00C56A4C" w:rsidRDefault="00C56A4C" w:rsidP="00C60414">
      <w:pPr>
        <w:pStyle w:val="Tiret"/>
      </w:pPr>
      <w:r>
        <w:t xml:space="preserve">Taper le texte suivant : </w:t>
      </w:r>
    </w:p>
    <w:p w:rsidR="00C56A4C" w:rsidRDefault="00C56A4C" w:rsidP="00C56A4C">
      <w:pPr>
        <w:pStyle w:val="Puce"/>
      </w:pPr>
      <w:r>
        <w:t>Nous prévoyons de nouvelles activités pour la saison prochaine :</w:t>
      </w:r>
    </w:p>
    <w:p w:rsidR="00C56A4C" w:rsidRDefault="00C56A4C" w:rsidP="00C56A4C">
      <w:pPr>
        <w:pStyle w:val="Puce"/>
        <w:numPr>
          <w:ilvl w:val="2"/>
          <w:numId w:val="12"/>
        </w:numPr>
      </w:pPr>
      <w:r>
        <w:t>yoga</w:t>
      </w:r>
    </w:p>
    <w:p w:rsidR="00C56A4C" w:rsidRDefault="00C56A4C" w:rsidP="00C56A4C">
      <w:pPr>
        <w:pStyle w:val="Puce"/>
        <w:numPr>
          <w:ilvl w:val="2"/>
          <w:numId w:val="12"/>
        </w:numPr>
      </w:pPr>
      <w:r>
        <w:t>sophrologie</w:t>
      </w:r>
    </w:p>
    <w:p w:rsidR="00C56A4C" w:rsidRDefault="00C56A4C" w:rsidP="00C56A4C">
      <w:pPr>
        <w:pStyle w:val="Puce"/>
        <w:numPr>
          <w:ilvl w:val="2"/>
          <w:numId w:val="12"/>
        </w:numPr>
      </w:pPr>
      <w:r>
        <w:t>relaxation</w:t>
      </w:r>
    </w:p>
    <w:p w:rsidR="00C56A4C" w:rsidRDefault="0084148F" w:rsidP="00C56A4C">
      <w:pPr>
        <w:pStyle w:val="Tiret"/>
      </w:pPr>
      <w:r>
        <w:t>Déplacer la diapositive « VOS CORRESPONDANTS » avant la diapositive « CONCOURS »</w:t>
      </w:r>
    </w:p>
    <w:p w:rsidR="00556C65" w:rsidRDefault="00556C65" w:rsidP="00C56A4C">
      <w:pPr>
        <w:pStyle w:val="Tiret"/>
      </w:pPr>
      <w:r>
        <w:t>Créer une section Général pour la diapositive 1 à 5</w:t>
      </w:r>
    </w:p>
    <w:p w:rsidR="00556C65" w:rsidRDefault="00556C65" w:rsidP="00556C65">
      <w:pPr>
        <w:pStyle w:val="Tiret"/>
      </w:pPr>
      <w:r>
        <w:t>Créer une section Acti</w:t>
      </w:r>
      <w:r w:rsidR="00C84230">
        <w:t>vités pour la diapositive 6 à 11</w:t>
      </w:r>
    </w:p>
    <w:p w:rsidR="00556C65" w:rsidRDefault="00556C65" w:rsidP="00556C65">
      <w:pPr>
        <w:pStyle w:val="Tiret"/>
      </w:pPr>
      <w:r>
        <w:t xml:space="preserve">Ne pas nommer la section pour les diapositives </w:t>
      </w:r>
      <w:r w:rsidR="00C84230">
        <w:t>12</w:t>
      </w:r>
      <w:bookmarkStart w:id="0" w:name="_GoBack"/>
      <w:bookmarkEnd w:id="0"/>
      <w:r>
        <w:t xml:space="preserve"> à 16</w:t>
      </w:r>
    </w:p>
    <w:p w:rsidR="00556C65" w:rsidRDefault="00E625E7" w:rsidP="00556C65">
      <w:pPr>
        <w:pStyle w:val="Tiret"/>
      </w:pPr>
      <w:r>
        <w:t>N’afficher</w:t>
      </w:r>
      <w:r w:rsidR="00556C65">
        <w:t xml:space="preserve"> par la suite que les en-têtes de section</w:t>
      </w:r>
    </w:p>
    <w:p w:rsidR="0084148F" w:rsidRDefault="0084148F" w:rsidP="00C56A4C">
      <w:pPr>
        <w:pStyle w:val="Tiret"/>
      </w:pPr>
      <w:r>
        <w:t>Enregistrer et fermer</w:t>
      </w:r>
    </w:p>
    <w:sectPr w:rsidR="0084148F" w:rsidSect="00A035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FEC" w:rsidRDefault="00E90FEC">
      <w:r>
        <w:separator/>
      </w:r>
    </w:p>
  </w:endnote>
  <w:endnote w:type="continuationSeparator" w:id="0">
    <w:p w:rsidR="00E90FEC" w:rsidRDefault="00E9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F5" w:rsidRDefault="00C018F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C018F5" w:rsidTr="00D74496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C018F5" w:rsidRDefault="005F1B8F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C018F5" w:rsidRPr="00A36E93" w:rsidRDefault="00C018F5" w:rsidP="00D74496">
          <w:pPr>
            <w:pStyle w:val="En-tte"/>
            <w:jc w:val="right"/>
          </w:pPr>
          <w:r>
            <w:t>Inter Entreprise Individualisé</w:t>
          </w:r>
        </w:p>
      </w:tc>
    </w:tr>
  </w:tbl>
  <w:p w:rsidR="00C018F5" w:rsidRDefault="00C018F5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F5" w:rsidRDefault="00C018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FEC" w:rsidRDefault="00E90FEC">
      <w:r>
        <w:separator/>
      </w:r>
    </w:p>
  </w:footnote>
  <w:footnote w:type="continuationSeparator" w:id="0">
    <w:p w:rsidR="00E90FEC" w:rsidRDefault="00E90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F5" w:rsidRDefault="00C018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F5" w:rsidRDefault="00C018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F5" w:rsidRDefault="00C018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BC0D9C"/>
    <w:multiLevelType w:val="hybridMultilevel"/>
    <w:tmpl w:val="82A2FB2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70640"/>
    <w:multiLevelType w:val="multilevel"/>
    <w:tmpl w:val="D5747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0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0185"/>
    <w:rsid w:val="000732CC"/>
    <w:rsid w:val="0007710A"/>
    <w:rsid w:val="00083B00"/>
    <w:rsid w:val="00086C1C"/>
    <w:rsid w:val="0008759A"/>
    <w:rsid w:val="00090A59"/>
    <w:rsid w:val="000946C0"/>
    <w:rsid w:val="000A25F6"/>
    <w:rsid w:val="00110118"/>
    <w:rsid w:val="00136054"/>
    <w:rsid w:val="00145D0D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64519"/>
    <w:rsid w:val="00270229"/>
    <w:rsid w:val="00271B55"/>
    <w:rsid w:val="002929F1"/>
    <w:rsid w:val="002A4393"/>
    <w:rsid w:val="002F1898"/>
    <w:rsid w:val="002F7479"/>
    <w:rsid w:val="003206D4"/>
    <w:rsid w:val="003422B8"/>
    <w:rsid w:val="003650CD"/>
    <w:rsid w:val="003750D0"/>
    <w:rsid w:val="00375F48"/>
    <w:rsid w:val="00387A47"/>
    <w:rsid w:val="003A00E7"/>
    <w:rsid w:val="003A2713"/>
    <w:rsid w:val="003A5CF4"/>
    <w:rsid w:val="003B3596"/>
    <w:rsid w:val="003D5956"/>
    <w:rsid w:val="003E2656"/>
    <w:rsid w:val="003E2AFE"/>
    <w:rsid w:val="003F39BD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56C65"/>
    <w:rsid w:val="00585D65"/>
    <w:rsid w:val="005875D9"/>
    <w:rsid w:val="005A28F4"/>
    <w:rsid w:val="005B0985"/>
    <w:rsid w:val="005B7ACE"/>
    <w:rsid w:val="005C17DA"/>
    <w:rsid w:val="005E1119"/>
    <w:rsid w:val="005F1B8F"/>
    <w:rsid w:val="006130C2"/>
    <w:rsid w:val="00624257"/>
    <w:rsid w:val="00647810"/>
    <w:rsid w:val="006517FB"/>
    <w:rsid w:val="00655760"/>
    <w:rsid w:val="00655A3E"/>
    <w:rsid w:val="00656F1D"/>
    <w:rsid w:val="00672C86"/>
    <w:rsid w:val="00675906"/>
    <w:rsid w:val="0067702D"/>
    <w:rsid w:val="006B6F67"/>
    <w:rsid w:val="006C2458"/>
    <w:rsid w:val="006E0676"/>
    <w:rsid w:val="006F632B"/>
    <w:rsid w:val="007226F9"/>
    <w:rsid w:val="0073729D"/>
    <w:rsid w:val="00745006"/>
    <w:rsid w:val="007473BC"/>
    <w:rsid w:val="007732E4"/>
    <w:rsid w:val="00776163"/>
    <w:rsid w:val="00783292"/>
    <w:rsid w:val="00791EEF"/>
    <w:rsid w:val="00794E6E"/>
    <w:rsid w:val="007C16F5"/>
    <w:rsid w:val="007C3A2B"/>
    <w:rsid w:val="007E77C3"/>
    <w:rsid w:val="00804346"/>
    <w:rsid w:val="00804AFE"/>
    <w:rsid w:val="0084148F"/>
    <w:rsid w:val="0085037F"/>
    <w:rsid w:val="008529C3"/>
    <w:rsid w:val="00856724"/>
    <w:rsid w:val="00864579"/>
    <w:rsid w:val="00881D8C"/>
    <w:rsid w:val="00886C56"/>
    <w:rsid w:val="00893B8F"/>
    <w:rsid w:val="008A2A3D"/>
    <w:rsid w:val="008B5473"/>
    <w:rsid w:val="008C09C1"/>
    <w:rsid w:val="008D33D4"/>
    <w:rsid w:val="008E1442"/>
    <w:rsid w:val="008F16D1"/>
    <w:rsid w:val="008F1918"/>
    <w:rsid w:val="008F5AE7"/>
    <w:rsid w:val="009506C6"/>
    <w:rsid w:val="009716AA"/>
    <w:rsid w:val="00982C23"/>
    <w:rsid w:val="00991AB5"/>
    <w:rsid w:val="009D2E1E"/>
    <w:rsid w:val="009E118C"/>
    <w:rsid w:val="009E22FE"/>
    <w:rsid w:val="009E558F"/>
    <w:rsid w:val="009F4471"/>
    <w:rsid w:val="009F65E7"/>
    <w:rsid w:val="009F6B6A"/>
    <w:rsid w:val="00A02BB6"/>
    <w:rsid w:val="00A03590"/>
    <w:rsid w:val="00A122FA"/>
    <w:rsid w:val="00A22949"/>
    <w:rsid w:val="00A31844"/>
    <w:rsid w:val="00A36E93"/>
    <w:rsid w:val="00A37651"/>
    <w:rsid w:val="00A55DEC"/>
    <w:rsid w:val="00A74DE7"/>
    <w:rsid w:val="00A86E3C"/>
    <w:rsid w:val="00A91A70"/>
    <w:rsid w:val="00A92AA6"/>
    <w:rsid w:val="00AB2FA3"/>
    <w:rsid w:val="00AB6E7C"/>
    <w:rsid w:val="00AC21EB"/>
    <w:rsid w:val="00AD66A9"/>
    <w:rsid w:val="00AE5B2A"/>
    <w:rsid w:val="00B02521"/>
    <w:rsid w:val="00B037B6"/>
    <w:rsid w:val="00B90D73"/>
    <w:rsid w:val="00BC6357"/>
    <w:rsid w:val="00BE121C"/>
    <w:rsid w:val="00C018F5"/>
    <w:rsid w:val="00C06CA7"/>
    <w:rsid w:val="00C10FAA"/>
    <w:rsid w:val="00C14DC5"/>
    <w:rsid w:val="00C47038"/>
    <w:rsid w:val="00C51307"/>
    <w:rsid w:val="00C5169A"/>
    <w:rsid w:val="00C5172B"/>
    <w:rsid w:val="00C51BB0"/>
    <w:rsid w:val="00C56A4C"/>
    <w:rsid w:val="00C60414"/>
    <w:rsid w:val="00C74726"/>
    <w:rsid w:val="00C836CD"/>
    <w:rsid w:val="00C84230"/>
    <w:rsid w:val="00C843B0"/>
    <w:rsid w:val="00C9481C"/>
    <w:rsid w:val="00CA47FF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74496"/>
    <w:rsid w:val="00D879EA"/>
    <w:rsid w:val="00D963C9"/>
    <w:rsid w:val="00DA4D75"/>
    <w:rsid w:val="00DB3045"/>
    <w:rsid w:val="00DC2369"/>
    <w:rsid w:val="00DD0728"/>
    <w:rsid w:val="00DF09CD"/>
    <w:rsid w:val="00E2028F"/>
    <w:rsid w:val="00E223AB"/>
    <w:rsid w:val="00E458F4"/>
    <w:rsid w:val="00E625E7"/>
    <w:rsid w:val="00E814C8"/>
    <w:rsid w:val="00E90FEC"/>
    <w:rsid w:val="00EB1B10"/>
    <w:rsid w:val="00EB3835"/>
    <w:rsid w:val="00ED6851"/>
    <w:rsid w:val="00EF2BE2"/>
    <w:rsid w:val="00F116F9"/>
    <w:rsid w:val="00F15BBE"/>
    <w:rsid w:val="00F36D77"/>
    <w:rsid w:val="00F42EB7"/>
    <w:rsid w:val="00F45D3E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8F3BB-0BE4-454D-BF23-236E9572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Avolys</dc:creator>
  <cp:keywords/>
  <dc:description/>
  <cp:lastModifiedBy>delphine delos</cp:lastModifiedBy>
  <cp:revision>4</cp:revision>
  <cp:lastPrinted>2005-09-29T10:30:00Z</cp:lastPrinted>
  <dcterms:created xsi:type="dcterms:W3CDTF">2016-08-02T11:50:00Z</dcterms:created>
  <dcterms:modified xsi:type="dcterms:W3CDTF">2016-08-02T11:55:00Z</dcterms:modified>
</cp:coreProperties>
</file>