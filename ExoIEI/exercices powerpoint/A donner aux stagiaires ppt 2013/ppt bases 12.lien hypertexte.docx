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C9" w:rsidRDefault="004A31C9">
      <w:pPr>
        <w:pStyle w:val="Titre2"/>
        <w:tabs>
          <w:tab w:val="right" w:pos="9000"/>
        </w:tabs>
      </w:pPr>
      <w:r>
        <w:rPr>
          <w:rStyle w:val="Titre1Car"/>
        </w:rPr>
        <w:t>POWERPOINT – Perfectionnement</w:t>
      </w:r>
      <w:r>
        <w:tab/>
        <w:t>Exercice PO-12</w:t>
      </w:r>
    </w:p>
    <w:p w:rsidR="004A31C9" w:rsidRDefault="004A31C9">
      <w:pPr>
        <w:pStyle w:val="Titre2"/>
      </w:pPr>
      <w:r>
        <w:t>Les liens hypertexte</w:t>
      </w:r>
    </w:p>
    <w:p w:rsidR="004A31C9" w:rsidRDefault="004A31C9">
      <w:pPr>
        <w:pBdr>
          <w:bottom w:val="single" w:sz="4" w:space="1" w:color="auto"/>
        </w:pBdr>
      </w:pPr>
    </w:p>
    <w:p w:rsidR="004A31C9" w:rsidRDefault="004A31C9">
      <w:pPr>
        <w:pStyle w:val="Titre3"/>
      </w:pPr>
    </w:p>
    <w:p w:rsidR="004A31C9" w:rsidRDefault="004A31C9">
      <w:pPr>
        <w:pStyle w:val="Titre3"/>
      </w:pPr>
    </w:p>
    <w:p w:rsidR="004A31C9" w:rsidRDefault="004A31C9">
      <w:pPr>
        <w:pStyle w:val="Titre3"/>
      </w:pPr>
      <w:r>
        <w:t>ENONCE DE L’EXERCICE</w:t>
      </w:r>
    </w:p>
    <w:p w:rsidR="004A31C9" w:rsidRDefault="004A31C9">
      <w:pPr>
        <w:pStyle w:val="Tiret"/>
      </w:pPr>
      <w:r>
        <w:t>Dans la présentation «  Le Brésil » :</w:t>
      </w:r>
    </w:p>
    <w:p w:rsidR="004A31C9" w:rsidRDefault="004A31C9">
      <w:pPr>
        <w:pStyle w:val="Puce"/>
      </w:pPr>
      <w:r>
        <w:t>Sur la diapositive «  Le cadre de vie » créer un lien hypertexte sur les mots pour aller à la diapositive « Résidence Rio » et à la diapositive  « Résidence janeiro ». Prévoir sous la forme de bouton le retour à la diapositive «  Le cadre de vie »</w:t>
      </w:r>
    </w:p>
    <w:p w:rsidR="004A31C9" w:rsidRDefault="004A31C9">
      <w:pPr>
        <w:pStyle w:val="Puce"/>
      </w:pPr>
      <w:r>
        <w:t>Sur la diapositive «  Activités » créer un lien hypertexte sur les mots pour aller à la diapositive « Activités de détente » et à la diapositive  « activités de sport». Prévoir sous la forme de bouton le retour à la diapositive « Activités »</w:t>
      </w:r>
    </w:p>
    <w:p w:rsidR="004A31C9" w:rsidRDefault="004A31C9">
      <w:pPr>
        <w:pStyle w:val="Puce"/>
      </w:pPr>
      <w:r>
        <w:t>Sur toutes les diapositives créer un bouton qui permettra de revenir à la diapositive de titre</w:t>
      </w:r>
      <w:bookmarkStart w:id="0" w:name="_GoBack"/>
      <w:bookmarkEnd w:id="0"/>
    </w:p>
    <w:sectPr w:rsidR="004A31C9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CD" w:rsidRDefault="000735CD">
      <w:r>
        <w:separator/>
      </w:r>
    </w:p>
  </w:endnote>
  <w:endnote w:type="continuationSeparator" w:id="0">
    <w:p w:rsidR="000735CD" w:rsidRDefault="0007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4A31C9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4A31C9" w:rsidRDefault="00D82ADF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4A31C9" w:rsidRDefault="004A31C9">
          <w:pPr>
            <w:pStyle w:val="En-tte"/>
            <w:jc w:val="right"/>
          </w:pPr>
          <w:r>
            <w:t>Inter Entreprise Individualisé</w:t>
          </w:r>
        </w:p>
      </w:tc>
    </w:tr>
  </w:tbl>
  <w:p w:rsidR="004A31C9" w:rsidRDefault="004A31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CD" w:rsidRDefault="000735CD">
      <w:r>
        <w:separator/>
      </w:r>
    </w:p>
  </w:footnote>
  <w:footnote w:type="continuationSeparator" w:id="0">
    <w:p w:rsidR="000735CD" w:rsidRDefault="00073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BC0D9C"/>
    <w:multiLevelType w:val="hybridMultilevel"/>
    <w:tmpl w:val="82A2FB2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70640"/>
    <w:multiLevelType w:val="multilevel"/>
    <w:tmpl w:val="D5747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0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1"/>
    <w:rsid w:val="000735CD"/>
    <w:rsid w:val="00266BD1"/>
    <w:rsid w:val="004A31C9"/>
    <w:rsid w:val="00D6231D"/>
    <w:rsid w:val="00D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701EEE-4B31-42C5-BC43-919A452F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iret">
    <w:name w:val="Tiret"/>
    <w:basedOn w:val="Normal"/>
    <w:pPr>
      <w:numPr>
        <w:numId w:val="7"/>
      </w:numPr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133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2</cp:revision>
  <cp:lastPrinted>2010-05-27T12:24:00Z</cp:lastPrinted>
  <dcterms:created xsi:type="dcterms:W3CDTF">2016-08-02T14:52:00Z</dcterms:created>
  <dcterms:modified xsi:type="dcterms:W3CDTF">2016-08-02T14:52:00Z</dcterms:modified>
</cp:coreProperties>
</file>