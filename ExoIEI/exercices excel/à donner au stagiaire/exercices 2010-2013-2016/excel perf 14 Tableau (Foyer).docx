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611"/>
        <w:gridCol w:w="3461"/>
      </w:tblGrid>
      <w:tr w:rsidR="00145D0D" w:rsidTr="004478DC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bookmarkStart w:id="0" w:name="_GoBack"/>
            <w:bookmarkEnd w:id="0"/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4478DC" w:rsidRDefault="00145D0D" w:rsidP="004478DC">
            <w:pPr>
              <w:pStyle w:val="Titre4"/>
              <w:jc w:val="right"/>
              <w:rPr>
                <w:szCs w:val="24"/>
              </w:rPr>
            </w:pPr>
            <w:r w:rsidRPr="004478DC">
              <w:rPr>
                <w:szCs w:val="24"/>
              </w:rPr>
              <w:t xml:space="preserve">Exercice </w:t>
            </w:r>
            <w:r w:rsidR="009A2BD6" w:rsidRPr="004478DC">
              <w:rPr>
                <w:szCs w:val="24"/>
              </w:rPr>
              <w:t>EX-</w:t>
            </w:r>
            <w:r w:rsidR="00452E9B" w:rsidRPr="004478DC">
              <w:rPr>
                <w:szCs w:val="24"/>
              </w:rPr>
              <w:t> </w:t>
            </w:r>
            <w:r w:rsidR="00271910" w:rsidRPr="004478DC">
              <w:rPr>
                <w:szCs w:val="24"/>
              </w:rPr>
              <w:t>1</w:t>
            </w:r>
            <w:r w:rsidR="0069018E" w:rsidRPr="004478DC">
              <w:rPr>
                <w:szCs w:val="24"/>
              </w:rPr>
              <w:t>4</w:t>
            </w:r>
          </w:p>
        </w:tc>
      </w:tr>
    </w:tbl>
    <w:p w:rsidR="003D5956" w:rsidRDefault="0069018E" w:rsidP="00856724">
      <w:pPr>
        <w:pStyle w:val="Titre2"/>
        <w:ind w:left="360"/>
      </w:pPr>
      <w:r>
        <w:t>Les listes et l’analyse des données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B9108C">
        <w:t>ENONCE DE L’EXERCICE</w:t>
      </w:r>
    </w:p>
    <w:p w:rsidR="004E0A0B" w:rsidRPr="004E0A0B" w:rsidRDefault="004E0A0B" w:rsidP="004E0A0B"/>
    <w:p w:rsidR="00D45E05" w:rsidRDefault="00F540A7" w:rsidP="005313F2">
      <w:pPr>
        <w:pStyle w:val="Tiret"/>
      </w:pPr>
      <w:r>
        <w:t>Ouvrir le fichier « </w:t>
      </w:r>
      <w:r w:rsidR="005313F2">
        <w:t>Foyer</w:t>
      </w:r>
      <w:r w:rsidR="0049780A">
        <w:t> </w:t>
      </w:r>
      <w:r>
        <w:t>»</w:t>
      </w:r>
      <w:r w:rsidR="003C57B1">
        <w:t xml:space="preserve"> qui se trouve dans le dossier d’exercices</w:t>
      </w:r>
    </w:p>
    <w:p w:rsidR="00B039E5" w:rsidRDefault="005313F2" w:rsidP="00B039E5">
      <w:pPr>
        <w:pStyle w:val="Tiret"/>
      </w:pPr>
      <w:r>
        <w:t xml:space="preserve">Transformer la liste en tableau avec </w:t>
      </w:r>
      <w:proofErr w:type="spellStart"/>
      <w:r>
        <w:t>en-tetes</w:t>
      </w:r>
      <w:proofErr w:type="spellEnd"/>
      <w:r>
        <w:t>, style de tableau moyen 11</w:t>
      </w:r>
    </w:p>
    <w:p w:rsidR="005313F2" w:rsidRDefault="005313F2" w:rsidP="00B039E5">
      <w:pPr>
        <w:pStyle w:val="Tiret"/>
      </w:pPr>
      <w:r>
        <w:t>Renommer le tableau en « passage »</w:t>
      </w:r>
    </w:p>
    <w:p w:rsidR="005313F2" w:rsidRDefault="005313F2" w:rsidP="00B039E5">
      <w:pPr>
        <w:pStyle w:val="Tiret"/>
      </w:pPr>
      <w:r>
        <w:t>Supprimer les doublons</w:t>
      </w:r>
    </w:p>
    <w:p w:rsidR="005313F2" w:rsidRDefault="005313F2" w:rsidP="00B039E5">
      <w:pPr>
        <w:pStyle w:val="Tiret"/>
      </w:pPr>
      <w:r>
        <w:t>Ajouter une colonne « Duré</w:t>
      </w:r>
      <w:r w:rsidR="00985F45">
        <w:t>e</w:t>
      </w:r>
      <w:r>
        <w:t> » contenant le nombre de jours d’occupation de la chambre</w:t>
      </w:r>
      <w:r w:rsidR="004B54C4">
        <w:t xml:space="preserve"> (calcul)</w:t>
      </w:r>
    </w:p>
    <w:p w:rsidR="005313F2" w:rsidRDefault="005313F2" w:rsidP="00B039E5">
      <w:pPr>
        <w:pStyle w:val="Tiret"/>
      </w:pPr>
      <w:r>
        <w:t xml:space="preserve">Activer la ligne de total contenant la somme des durées ainsi que </w:t>
      </w:r>
      <w:r w:rsidR="009A625A">
        <w:t xml:space="preserve">la moyenne des </w:t>
      </w:r>
      <w:proofErr w:type="spellStart"/>
      <w:r w:rsidR="009A625A">
        <w:t>coef</w:t>
      </w:r>
      <w:proofErr w:type="spellEnd"/>
      <w:r w:rsidR="009A625A">
        <w:t>.</w:t>
      </w:r>
    </w:p>
    <w:p w:rsidR="009A625A" w:rsidRDefault="009A625A" w:rsidP="00B039E5">
      <w:pPr>
        <w:pStyle w:val="Tiret"/>
      </w:pPr>
      <w:r>
        <w:t>Afficher uniquement les hommes nés entre 1970 et 1972</w:t>
      </w:r>
    </w:p>
    <w:p w:rsidR="009A625A" w:rsidRDefault="009A625A" w:rsidP="00B039E5">
      <w:pPr>
        <w:pStyle w:val="Tiret"/>
      </w:pPr>
      <w:r>
        <w:t>Convertir le tableau en plage</w:t>
      </w:r>
    </w:p>
    <w:sectPr w:rsidR="009A625A" w:rsidSect="00067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EDA" w:rsidRDefault="00252EDA">
      <w:r>
        <w:separator/>
      </w:r>
    </w:p>
  </w:endnote>
  <w:endnote w:type="continuationSeparator" w:id="0">
    <w:p w:rsidR="00252EDA" w:rsidRDefault="0025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AF78D0" w:rsidTr="00331B1F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AF78D0" w:rsidRPr="00EE781C" w:rsidRDefault="002568F3" w:rsidP="00331B1F">
          <w:pPr>
            <w:pStyle w:val="En-tte"/>
            <w:rPr>
              <w:lang w:val="fr-FR" w:eastAsia="fr-FR"/>
            </w:rPr>
          </w:pPr>
          <w:r w:rsidRPr="00EE781C">
            <w:rPr>
              <w:noProof/>
              <w:lang w:val="fr-FR" w:eastAsia="fr-FR"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AF78D0" w:rsidRPr="00EE781C" w:rsidRDefault="00AF78D0" w:rsidP="00331B1F">
          <w:pPr>
            <w:pStyle w:val="En-tte"/>
            <w:jc w:val="right"/>
            <w:rPr>
              <w:lang w:val="fr-FR" w:eastAsia="fr-FR"/>
            </w:rPr>
          </w:pPr>
          <w:r w:rsidRPr="00EE781C">
            <w:rPr>
              <w:lang w:val="fr-FR" w:eastAsia="fr-FR"/>
            </w:rPr>
            <w:t>Inter Entreprise Individualisé</w:t>
          </w:r>
        </w:p>
      </w:tc>
    </w:tr>
  </w:tbl>
  <w:p w:rsidR="00116E12" w:rsidRPr="0051013C" w:rsidRDefault="00116E12" w:rsidP="0051013C">
    <w:pPr>
      <w:pStyle w:val="Pieddepage"/>
      <w:tabs>
        <w:tab w:val="clear" w:pos="4536"/>
      </w:tabs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EDA" w:rsidRDefault="00252EDA">
      <w:r>
        <w:separator/>
      </w:r>
    </w:p>
  </w:footnote>
  <w:footnote w:type="continuationSeparator" w:id="0">
    <w:p w:rsidR="00252EDA" w:rsidRDefault="00252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54B57"/>
    <w:rsid w:val="00065B10"/>
    <w:rsid w:val="00066CCF"/>
    <w:rsid w:val="0006784A"/>
    <w:rsid w:val="00067AEF"/>
    <w:rsid w:val="0008253A"/>
    <w:rsid w:val="000C2CE9"/>
    <w:rsid w:val="00102837"/>
    <w:rsid w:val="00116E12"/>
    <w:rsid w:val="0013289B"/>
    <w:rsid w:val="00140824"/>
    <w:rsid w:val="00145D0D"/>
    <w:rsid w:val="00193712"/>
    <w:rsid w:val="00196D67"/>
    <w:rsid w:val="00197954"/>
    <w:rsid w:val="001D0D67"/>
    <w:rsid w:val="001D7B9E"/>
    <w:rsid w:val="001F7E98"/>
    <w:rsid w:val="0021037D"/>
    <w:rsid w:val="0021467C"/>
    <w:rsid w:val="00252EDA"/>
    <w:rsid w:val="002568F3"/>
    <w:rsid w:val="00271910"/>
    <w:rsid w:val="00272030"/>
    <w:rsid w:val="002B53AC"/>
    <w:rsid w:val="002F1898"/>
    <w:rsid w:val="002F7479"/>
    <w:rsid w:val="003075EE"/>
    <w:rsid w:val="003206D4"/>
    <w:rsid w:val="00331B1F"/>
    <w:rsid w:val="00336BC6"/>
    <w:rsid w:val="00362192"/>
    <w:rsid w:val="00372F88"/>
    <w:rsid w:val="00375F48"/>
    <w:rsid w:val="003860CD"/>
    <w:rsid w:val="003A504C"/>
    <w:rsid w:val="003A5CF4"/>
    <w:rsid w:val="003C57B1"/>
    <w:rsid w:val="003D3E62"/>
    <w:rsid w:val="003D44A7"/>
    <w:rsid w:val="003D5956"/>
    <w:rsid w:val="003E2AFE"/>
    <w:rsid w:val="003E62F1"/>
    <w:rsid w:val="003F263D"/>
    <w:rsid w:val="00401ADD"/>
    <w:rsid w:val="0041217E"/>
    <w:rsid w:val="00412FE8"/>
    <w:rsid w:val="004159EE"/>
    <w:rsid w:val="004219B7"/>
    <w:rsid w:val="004409C2"/>
    <w:rsid w:val="004478DC"/>
    <w:rsid w:val="00452E9B"/>
    <w:rsid w:val="00462842"/>
    <w:rsid w:val="0049686B"/>
    <w:rsid w:val="0049780A"/>
    <w:rsid w:val="004A4FA6"/>
    <w:rsid w:val="004A645A"/>
    <w:rsid w:val="004B54C4"/>
    <w:rsid w:val="004B5B41"/>
    <w:rsid w:val="004E0A0B"/>
    <w:rsid w:val="004F1F24"/>
    <w:rsid w:val="00503705"/>
    <w:rsid w:val="0051013C"/>
    <w:rsid w:val="005313F2"/>
    <w:rsid w:val="005450A6"/>
    <w:rsid w:val="00585D65"/>
    <w:rsid w:val="005B7ACE"/>
    <w:rsid w:val="005C17DA"/>
    <w:rsid w:val="005D3A33"/>
    <w:rsid w:val="005E4263"/>
    <w:rsid w:val="005F3A25"/>
    <w:rsid w:val="0065104B"/>
    <w:rsid w:val="00655760"/>
    <w:rsid w:val="00661948"/>
    <w:rsid w:val="006722A7"/>
    <w:rsid w:val="00672C86"/>
    <w:rsid w:val="0069018E"/>
    <w:rsid w:val="006A7419"/>
    <w:rsid w:val="006D02FC"/>
    <w:rsid w:val="006D39F1"/>
    <w:rsid w:val="006D4D71"/>
    <w:rsid w:val="006E15DA"/>
    <w:rsid w:val="006E28D1"/>
    <w:rsid w:val="00705CD1"/>
    <w:rsid w:val="00740D20"/>
    <w:rsid w:val="00741F26"/>
    <w:rsid w:val="00776163"/>
    <w:rsid w:val="007C16F5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15098"/>
    <w:rsid w:val="009836B8"/>
    <w:rsid w:val="00985F45"/>
    <w:rsid w:val="009A2BD6"/>
    <w:rsid w:val="009A625A"/>
    <w:rsid w:val="009E22FE"/>
    <w:rsid w:val="009E558F"/>
    <w:rsid w:val="009F6B6A"/>
    <w:rsid w:val="00A22949"/>
    <w:rsid w:val="00A36E93"/>
    <w:rsid w:val="00A37651"/>
    <w:rsid w:val="00A435B3"/>
    <w:rsid w:val="00A459F8"/>
    <w:rsid w:val="00A74DE7"/>
    <w:rsid w:val="00A8153E"/>
    <w:rsid w:val="00A92AA6"/>
    <w:rsid w:val="00AB2FA3"/>
    <w:rsid w:val="00AB3B33"/>
    <w:rsid w:val="00AD1DD9"/>
    <w:rsid w:val="00AD66A9"/>
    <w:rsid w:val="00AE5B2A"/>
    <w:rsid w:val="00AF78D0"/>
    <w:rsid w:val="00B02521"/>
    <w:rsid w:val="00B037B6"/>
    <w:rsid w:val="00B039E5"/>
    <w:rsid w:val="00B15288"/>
    <w:rsid w:val="00B615BE"/>
    <w:rsid w:val="00B90D73"/>
    <w:rsid w:val="00B9108C"/>
    <w:rsid w:val="00BE5B03"/>
    <w:rsid w:val="00C45544"/>
    <w:rsid w:val="00CA47FF"/>
    <w:rsid w:val="00CC7AF3"/>
    <w:rsid w:val="00CE30C9"/>
    <w:rsid w:val="00CE3C8C"/>
    <w:rsid w:val="00D057C8"/>
    <w:rsid w:val="00D26479"/>
    <w:rsid w:val="00D440A7"/>
    <w:rsid w:val="00D45E05"/>
    <w:rsid w:val="00D963C9"/>
    <w:rsid w:val="00DA4D75"/>
    <w:rsid w:val="00DE7CD8"/>
    <w:rsid w:val="00E016CC"/>
    <w:rsid w:val="00E814C8"/>
    <w:rsid w:val="00E93801"/>
    <w:rsid w:val="00EB3835"/>
    <w:rsid w:val="00ED6851"/>
    <w:rsid w:val="00EE781C"/>
    <w:rsid w:val="00EF2BE2"/>
    <w:rsid w:val="00F028D1"/>
    <w:rsid w:val="00F15BBE"/>
    <w:rsid w:val="00F1774B"/>
    <w:rsid w:val="00F36D77"/>
    <w:rsid w:val="00F45D3E"/>
    <w:rsid w:val="00F4730A"/>
    <w:rsid w:val="00F540A7"/>
    <w:rsid w:val="00FC4D2C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161CE7A-2A1E-46A1-AADE-0CF9EA74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2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3D3E6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3D3E62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D3E62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D3E62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3D3E62"/>
  </w:style>
  <w:style w:type="table" w:default="1" w:styleId="TableauNormal">
    <w:name w:val="Normal Table"/>
    <w:semiHidden/>
    <w:rsid w:val="003D3E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3D3E62"/>
  </w:style>
  <w:style w:type="paragraph" w:styleId="En-tte">
    <w:name w:val="header"/>
    <w:basedOn w:val="Normal"/>
    <w:link w:val="En-tteCar"/>
    <w:rsid w:val="003D3E62"/>
    <w:pPr>
      <w:tabs>
        <w:tab w:val="center" w:pos="4536"/>
        <w:tab w:val="right" w:pos="9072"/>
      </w:tabs>
    </w:pPr>
    <w:rPr>
      <w:b/>
      <w:bCs/>
      <w:sz w:val="24"/>
      <w:lang w:val="x-none" w:eastAsia="x-none"/>
    </w:rPr>
  </w:style>
  <w:style w:type="paragraph" w:styleId="Pieddepage">
    <w:name w:val="footer"/>
    <w:basedOn w:val="Normal"/>
    <w:rsid w:val="003D3E6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D3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3D3E62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3D3E62"/>
    <w:pPr>
      <w:numPr>
        <w:ilvl w:val="1"/>
        <w:numId w:val="9"/>
      </w:numPr>
    </w:pPr>
  </w:style>
  <w:style w:type="character" w:customStyle="1" w:styleId="En-tteCar">
    <w:name w:val="En-tête Car"/>
    <w:link w:val="En-tte"/>
    <w:rsid w:val="003E62F1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104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2010-10-22T09:43:00Z</cp:lastPrinted>
  <dcterms:created xsi:type="dcterms:W3CDTF">2016-07-29T09:26:00Z</dcterms:created>
  <dcterms:modified xsi:type="dcterms:W3CDTF">2016-07-29T09:26:00Z</dcterms:modified>
</cp:coreProperties>
</file>