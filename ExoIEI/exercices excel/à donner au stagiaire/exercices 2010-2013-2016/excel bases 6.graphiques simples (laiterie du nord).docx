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78" w:rsidRDefault="00546778" w:rsidP="00546778">
      <w:pPr>
        <w:pStyle w:val="Titre2"/>
        <w:tabs>
          <w:tab w:val="right" w:pos="9000"/>
        </w:tabs>
        <w:ind w:left="360"/>
      </w:pPr>
      <w:r w:rsidRPr="00E353EE">
        <w:rPr>
          <w:rStyle w:val="Titre1Car"/>
        </w:rPr>
        <w:t>EXCEL – Les bases</w:t>
      </w:r>
      <w:r w:rsidR="00C47EA6">
        <w:tab/>
        <w:t>Exercice EX-</w:t>
      </w:r>
      <w:r w:rsidR="00807698">
        <w:t>6</w:t>
      </w:r>
    </w:p>
    <w:p w:rsidR="003D5956" w:rsidRDefault="00C47EA6" w:rsidP="00856724">
      <w:pPr>
        <w:pStyle w:val="Titre2"/>
        <w:ind w:left="360"/>
      </w:pPr>
      <w:r>
        <w:t>Les graphiques</w:t>
      </w:r>
    </w:p>
    <w:p w:rsidR="00375F48" w:rsidRDefault="00375F48" w:rsidP="00066CCF">
      <w:pPr>
        <w:pBdr>
          <w:bottom w:val="single" w:sz="4" w:space="1" w:color="auto"/>
        </w:pBdr>
      </w:pPr>
    </w:p>
    <w:p w:rsidR="00066CCF" w:rsidRDefault="00066CCF" w:rsidP="00893B8F">
      <w:pPr>
        <w:pStyle w:val="Titre3"/>
      </w:pPr>
    </w:p>
    <w:p w:rsidR="00B90D73" w:rsidRDefault="00B90D73" w:rsidP="00893B8F">
      <w:pPr>
        <w:pStyle w:val="Titre3"/>
      </w:pPr>
    </w:p>
    <w:p w:rsidR="0085037F" w:rsidRDefault="0085037F" w:rsidP="00A92AA6">
      <w:pPr>
        <w:pStyle w:val="Titre3"/>
      </w:pPr>
      <w:r w:rsidRPr="00A92AA6">
        <w:t>ENONCE DE L’EXERCICE</w:t>
      </w:r>
    </w:p>
    <w:p w:rsidR="00313FB7" w:rsidRPr="00313FB7" w:rsidRDefault="00313FB7" w:rsidP="00313FB7">
      <w:pPr>
        <w:rPr>
          <w:b/>
          <w:u w:val="single"/>
        </w:rPr>
      </w:pPr>
      <w:r w:rsidRPr="00313FB7">
        <w:rPr>
          <w:b/>
          <w:u w:val="single"/>
        </w:rPr>
        <w:t>Graphique</w:t>
      </w:r>
      <w:r w:rsidR="00B9111A">
        <w:rPr>
          <w:b/>
          <w:u w:val="single"/>
        </w:rPr>
        <w:t>s</w:t>
      </w:r>
      <w:r w:rsidRPr="00313FB7">
        <w:rPr>
          <w:b/>
          <w:u w:val="single"/>
        </w:rPr>
        <w:t xml:space="preserve"> simple</w:t>
      </w:r>
      <w:r w:rsidR="00B9111A">
        <w:rPr>
          <w:b/>
          <w:u w:val="single"/>
        </w:rPr>
        <w:t>s</w:t>
      </w:r>
    </w:p>
    <w:p w:rsidR="00A83A03" w:rsidRDefault="002C7E57" w:rsidP="00A83A03">
      <w:pPr>
        <w:pStyle w:val="Tire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48CCFE" wp14:editId="71ED0CA1">
            <wp:simplePos x="0" y="0"/>
            <wp:positionH relativeFrom="margin">
              <wp:posOffset>2536190</wp:posOffset>
            </wp:positionH>
            <wp:positionV relativeFrom="paragraph">
              <wp:posOffset>7620</wp:posOffset>
            </wp:positionV>
            <wp:extent cx="3332480" cy="3314700"/>
            <wp:effectExtent l="0" t="0" r="127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4CD02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A03">
        <w:t xml:space="preserve">Ouvrir le fichier </w:t>
      </w:r>
      <w:r w:rsidR="00E549CD">
        <w:t>« </w:t>
      </w:r>
      <w:r w:rsidR="00F55464">
        <w:t>LAITERIE DU NORD</w:t>
      </w:r>
      <w:r w:rsidR="00E549CD">
        <w:t> »</w:t>
      </w:r>
    </w:p>
    <w:p w:rsidR="00087AB6" w:rsidRDefault="00F55464" w:rsidP="00087AB6">
      <w:pPr>
        <w:pStyle w:val="Tiret"/>
      </w:pPr>
      <w:r>
        <w:t>Créer un graphique de type « </w:t>
      </w:r>
      <w:r w:rsidR="00E454B0">
        <w:t>Courbes</w:t>
      </w:r>
      <w:r>
        <w:t xml:space="preserve"> » </w:t>
      </w:r>
      <w:r w:rsidR="00087AB6">
        <w:t>pour représenter</w:t>
      </w:r>
      <w:r>
        <w:t xml:space="preserve"> </w:t>
      </w:r>
      <w:r w:rsidRPr="00087AB6">
        <w:t>l’</w:t>
      </w:r>
      <w:r w:rsidRPr="00087AB6">
        <w:rPr>
          <w:u w:val="single"/>
        </w:rPr>
        <w:t xml:space="preserve">évolution des ventes par </w:t>
      </w:r>
      <w:r w:rsidR="00607ABB">
        <w:rPr>
          <w:u w:val="single"/>
        </w:rPr>
        <w:t>produits</w:t>
      </w:r>
      <w:r w:rsidR="00087AB6">
        <w:t xml:space="preserve"> (le texte souligné sera le titre du graphique)</w:t>
      </w:r>
      <w:r w:rsidR="005B70AA">
        <w:t xml:space="preserve"> </w:t>
      </w:r>
      <w:r w:rsidR="005B70AA">
        <w:sym w:font="Wingdings" w:char="F0E8"/>
      </w:r>
      <w:r w:rsidR="005B70AA">
        <w:t xml:space="preserve"> série de données en « colonnes »</w:t>
      </w:r>
    </w:p>
    <w:p w:rsidR="00E454B0" w:rsidRDefault="00E454B0" w:rsidP="00087AB6">
      <w:pPr>
        <w:pStyle w:val="Tiret"/>
      </w:pPr>
      <w:r>
        <w:t>Placer les années en abscisse (Axe horizontal)</w:t>
      </w:r>
    </w:p>
    <w:p w:rsidR="00E454B0" w:rsidRDefault="00253550" w:rsidP="00E454B0">
      <w:pPr>
        <w:pStyle w:val="Tiret"/>
      </w:pPr>
      <w:r>
        <w:t>Placer ce graphique sur la même feuille que le tableau</w:t>
      </w:r>
    </w:p>
    <w:p w:rsidR="00EF4445" w:rsidRDefault="00EF4445" w:rsidP="00F55464">
      <w:pPr>
        <w:pStyle w:val="Tiret"/>
      </w:pPr>
      <w:r>
        <w:t xml:space="preserve">Copier ce graphique et placer la copie </w:t>
      </w:r>
      <w:r w:rsidR="00D0290B">
        <w:t>sous le</w:t>
      </w:r>
      <w:r>
        <w:t xml:space="preserve"> 1</w:t>
      </w:r>
      <w:r w:rsidRPr="00EF4445">
        <w:rPr>
          <w:vertAlign w:val="superscript"/>
        </w:rPr>
        <w:t>er</w:t>
      </w:r>
      <w:r>
        <w:t xml:space="preserve"> graphique</w:t>
      </w:r>
    </w:p>
    <w:p w:rsidR="00F55464" w:rsidRDefault="00EF4445" w:rsidP="00F55464">
      <w:pPr>
        <w:pStyle w:val="Tiret"/>
      </w:pPr>
      <w:r>
        <w:t xml:space="preserve">Modifier </w:t>
      </w:r>
      <w:r w:rsidR="00E454B0">
        <w:t xml:space="preserve">le type de </w:t>
      </w:r>
      <w:r>
        <w:t xml:space="preserve">ce graphique </w:t>
      </w:r>
      <w:r w:rsidR="00E454B0">
        <w:t xml:space="preserve">en histogramme cumulé </w:t>
      </w:r>
      <w:r>
        <w:t xml:space="preserve">pour qu’il </w:t>
      </w:r>
      <w:r w:rsidR="00F55464">
        <w:t>représent</w:t>
      </w:r>
      <w:r>
        <w:t>e</w:t>
      </w:r>
      <w:r w:rsidR="00F55464">
        <w:t xml:space="preserve"> l’</w:t>
      </w:r>
      <w:r w:rsidR="00F55464" w:rsidRPr="00965013">
        <w:rPr>
          <w:u w:val="single"/>
        </w:rPr>
        <w:t xml:space="preserve">évolution des ventes par </w:t>
      </w:r>
      <w:r w:rsidR="00607ABB">
        <w:rPr>
          <w:u w:val="single"/>
        </w:rPr>
        <w:t>années</w:t>
      </w:r>
      <w:r w:rsidR="00965013">
        <w:t xml:space="preserve"> (le texte souligné sera le titre du graphique)</w:t>
      </w:r>
      <w:r w:rsidR="00733462">
        <w:t xml:space="preserve"> </w:t>
      </w:r>
      <w:r w:rsidR="00733462">
        <w:sym w:font="Wingdings" w:char="F0E8"/>
      </w:r>
      <w:r w:rsidR="00733462">
        <w:t xml:space="preserve"> série de données en « lignes »</w:t>
      </w:r>
    </w:p>
    <w:p w:rsidR="00687503" w:rsidRDefault="00687503" w:rsidP="00687503"/>
    <w:p w:rsidR="00561813" w:rsidRDefault="00EC2B5D" w:rsidP="00687503">
      <w:r>
        <w:rPr>
          <w:noProof/>
        </w:rPr>
        <w:drawing>
          <wp:anchor distT="0" distB="0" distL="114300" distR="114300" simplePos="0" relativeHeight="251659264" behindDoc="0" locked="0" layoutInCell="1" allowOverlap="1" wp14:anchorId="3A814E7C" wp14:editId="0DACBA66">
            <wp:simplePos x="0" y="0"/>
            <wp:positionH relativeFrom="margin">
              <wp:posOffset>3291205</wp:posOffset>
            </wp:positionH>
            <wp:positionV relativeFrom="paragraph">
              <wp:posOffset>19050</wp:posOffset>
            </wp:positionV>
            <wp:extent cx="2471420" cy="2346960"/>
            <wp:effectExtent l="0" t="0" r="508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4CA54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3AF" w:rsidRDefault="00F55464" w:rsidP="008E13AF">
      <w:pPr>
        <w:pStyle w:val="Tiret"/>
      </w:pPr>
      <w:r>
        <w:t xml:space="preserve">Créer un </w:t>
      </w:r>
      <w:r w:rsidR="000E13BD">
        <w:t>2</w:t>
      </w:r>
      <w:r w:rsidR="000E13BD" w:rsidRPr="000E13BD">
        <w:rPr>
          <w:vertAlign w:val="superscript"/>
        </w:rPr>
        <w:t>ème</w:t>
      </w:r>
      <w:r w:rsidR="000E13BD">
        <w:t xml:space="preserve"> </w:t>
      </w:r>
      <w:r>
        <w:t xml:space="preserve">graphique de type « Secteur » représentant la </w:t>
      </w:r>
      <w:r w:rsidRPr="00DC1BEC">
        <w:rPr>
          <w:u w:val="single"/>
        </w:rPr>
        <w:t xml:space="preserve">répartition </w:t>
      </w:r>
      <w:r w:rsidR="00687503">
        <w:rPr>
          <w:u w:val="single"/>
        </w:rPr>
        <w:t xml:space="preserve">du total </w:t>
      </w:r>
      <w:r w:rsidRPr="00DC1BEC">
        <w:rPr>
          <w:u w:val="single"/>
        </w:rPr>
        <w:t>des ventes par produits</w:t>
      </w:r>
      <w:r w:rsidR="00DC1BEC">
        <w:rPr>
          <w:u w:val="single"/>
        </w:rPr>
        <w:t xml:space="preserve"> </w:t>
      </w:r>
      <w:r w:rsidR="00DC1BEC">
        <w:t>(le texte souligné sera le titre du graphique)</w:t>
      </w:r>
    </w:p>
    <w:p w:rsidR="008E13AF" w:rsidRDefault="008E13AF" w:rsidP="008E13AF">
      <w:pPr>
        <w:pStyle w:val="Tiret"/>
      </w:pPr>
      <w:r>
        <w:t>Ajouter le nom des produits e</w:t>
      </w:r>
      <w:bookmarkStart w:id="0" w:name="_GoBack"/>
      <w:bookmarkEnd w:id="0"/>
      <w:r>
        <w:t>t les pourcentages sur les séries</w:t>
      </w:r>
    </w:p>
    <w:p w:rsidR="008E13AF" w:rsidRDefault="008E13AF" w:rsidP="008E13AF">
      <w:pPr>
        <w:pStyle w:val="Tiret"/>
      </w:pPr>
      <w:r>
        <w:t>Supprimer la légende</w:t>
      </w:r>
    </w:p>
    <w:p w:rsidR="00064B4C" w:rsidRDefault="00064B4C" w:rsidP="00064B4C">
      <w:pPr>
        <w:pStyle w:val="Puce"/>
        <w:numPr>
          <w:ilvl w:val="0"/>
          <w:numId w:val="0"/>
        </w:numPr>
        <w:ind w:left="720" w:hanging="360"/>
      </w:pPr>
    </w:p>
    <w:p w:rsidR="00E24C47" w:rsidRDefault="00E24C47" w:rsidP="00E24C47"/>
    <w:sectPr w:rsidR="00E24C47" w:rsidSect="005467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E41" w:rsidRDefault="00AF1E41">
      <w:r>
        <w:separator/>
      </w:r>
    </w:p>
  </w:endnote>
  <w:endnote w:type="continuationSeparator" w:id="0">
    <w:p w:rsidR="00AF1E41" w:rsidRDefault="00AF1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003" w:rsidRDefault="00FE700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0E0E0"/>
      <w:tblLook w:val="01E0" w:firstRow="1" w:lastRow="1" w:firstColumn="1" w:lastColumn="1" w:noHBand="0" w:noVBand="0"/>
    </w:tblPr>
    <w:tblGrid>
      <w:gridCol w:w="4482"/>
      <w:gridCol w:w="4580"/>
    </w:tblGrid>
    <w:tr w:rsidR="00F14A15">
      <w:trPr>
        <w:trHeight w:val="533"/>
      </w:trPr>
      <w:tc>
        <w:tcPr>
          <w:tcW w:w="4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F14A15" w:rsidRDefault="002C7E57" w:rsidP="00086B95">
          <w:pPr>
            <w:pStyle w:val="En-tte"/>
          </w:pPr>
          <w:r w:rsidRPr="00F26A8C">
            <w:rPr>
              <w:noProof/>
            </w:rPr>
            <w:drawing>
              <wp:inline distT="0" distB="0" distL="0" distR="0">
                <wp:extent cx="638175" cy="542925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F14A15" w:rsidRDefault="00F14A15" w:rsidP="00086B95">
          <w:pPr>
            <w:pStyle w:val="En-tte"/>
            <w:jc w:val="right"/>
          </w:pPr>
          <w:r>
            <w:t>Inter Entreprise Individualisé</w:t>
          </w:r>
        </w:p>
      </w:tc>
    </w:tr>
  </w:tbl>
  <w:p w:rsidR="002F2C34" w:rsidRDefault="002F2C34" w:rsidP="00881D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003" w:rsidRDefault="00FE70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E41" w:rsidRDefault="00AF1E41">
      <w:r>
        <w:separator/>
      </w:r>
    </w:p>
  </w:footnote>
  <w:footnote w:type="continuationSeparator" w:id="0">
    <w:p w:rsidR="00AF1E41" w:rsidRDefault="00AF1E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003" w:rsidRDefault="00FE700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003" w:rsidRDefault="00FE700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003" w:rsidRDefault="00FE700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700E66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629096EE"/>
    <w:lvl w:ilvl="0" w:tplc="A03CBB70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A45D9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70083AD3"/>
    <w:multiLevelType w:val="hybridMultilevel"/>
    <w:tmpl w:val="0096F224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8AF0E6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28B9"/>
    <w:rsid w:val="0001024F"/>
    <w:rsid w:val="0001138E"/>
    <w:rsid w:val="000558B3"/>
    <w:rsid w:val="00064B4C"/>
    <w:rsid w:val="00065B10"/>
    <w:rsid w:val="00066CCF"/>
    <w:rsid w:val="0006784A"/>
    <w:rsid w:val="00086B95"/>
    <w:rsid w:val="00087AB6"/>
    <w:rsid w:val="00096D68"/>
    <w:rsid w:val="000C0C55"/>
    <w:rsid w:val="000C7073"/>
    <w:rsid w:val="000C7BF5"/>
    <w:rsid w:val="000E13BD"/>
    <w:rsid w:val="0012271F"/>
    <w:rsid w:val="00126074"/>
    <w:rsid w:val="00126722"/>
    <w:rsid w:val="00145D0D"/>
    <w:rsid w:val="00196D67"/>
    <w:rsid w:val="001B4F0B"/>
    <w:rsid w:val="001D0D67"/>
    <w:rsid w:val="001F7E98"/>
    <w:rsid w:val="002045BD"/>
    <w:rsid w:val="0021467C"/>
    <w:rsid w:val="00253550"/>
    <w:rsid w:val="00255D8B"/>
    <w:rsid w:val="002C7E57"/>
    <w:rsid w:val="002D6450"/>
    <w:rsid w:val="002F1898"/>
    <w:rsid w:val="002F2C34"/>
    <w:rsid w:val="002F7479"/>
    <w:rsid w:val="00313FB7"/>
    <w:rsid w:val="003206D4"/>
    <w:rsid w:val="00361377"/>
    <w:rsid w:val="00375F48"/>
    <w:rsid w:val="003A409F"/>
    <w:rsid w:val="003A5CF4"/>
    <w:rsid w:val="003C4595"/>
    <w:rsid w:val="003D5956"/>
    <w:rsid w:val="003E2AFE"/>
    <w:rsid w:val="004219B7"/>
    <w:rsid w:val="004409C2"/>
    <w:rsid w:val="00456F7D"/>
    <w:rsid w:val="00482C74"/>
    <w:rsid w:val="0048664F"/>
    <w:rsid w:val="004A4FA6"/>
    <w:rsid w:val="004B5B41"/>
    <w:rsid w:val="004F1F24"/>
    <w:rsid w:val="005450A6"/>
    <w:rsid w:val="00546778"/>
    <w:rsid w:val="00550340"/>
    <w:rsid w:val="00561813"/>
    <w:rsid w:val="00585D65"/>
    <w:rsid w:val="005B70AA"/>
    <w:rsid w:val="005B7ACE"/>
    <w:rsid w:val="005C17DA"/>
    <w:rsid w:val="005F4533"/>
    <w:rsid w:val="0060458E"/>
    <w:rsid w:val="00607ABB"/>
    <w:rsid w:val="00620111"/>
    <w:rsid w:val="00655760"/>
    <w:rsid w:val="00672C86"/>
    <w:rsid w:val="00681890"/>
    <w:rsid w:val="00687503"/>
    <w:rsid w:val="006B713E"/>
    <w:rsid w:val="00733462"/>
    <w:rsid w:val="00774242"/>
    <w:rsid w:val="00776163"/>
    <w:rsid w:val="00786FE6"/>
    <w:rsid w:val="007C16F5"/>
    <w:rsid w:val="007F7EA2"/>
    <w:rsid w:val="00804346"/>
    <w:rsid w:val="00807698"/>
    <w:rsid w:val="00842725"/>
    <w:rsid w:val="0085037F"/>
    <w:rsid w:val="008529C3"/>
    <w:rsid w:val="0085604F"/>
    <w:rsid w:val="00856724"/>
    <w:rsid w:val="008737FE"/>
    <w:rsid w:val="008763DA"/>
    <w:rsid w:val="00881D8C"/>
    <w:rsid w:val="0088757E"/>
    <w:rsid w:val="00893B8F"/>
    <w:rsid w:val="008A2A3D"/>
    <w:rsid w:val="008D33D4"/>
    <w:rsid w:val="008E13AF"/>
    <w:rsid w:val="008F1918"/>
    <w:rsid w:val="008F5AE7"/>
    <w:rsid w:val="00946B2F"/>
    <w:rsid w:val="00952460"/>
    <w:rsid w:val="00965013"/>
    <w:rsid w:val="009678D8"/>
    <w:rsid w:val="00971FDA"/>
    <w:rsid w:val="00985D92"/>
    <w:rsid w:val="009A2BD6"/>
    <w:rsid w:val="009B7572"/>
    <w:rsid w:val="009C470E"/>
    <w:rsid w:val="009E22FE"/>
    <w:rsid w:val="009E558F"/>
    <w:rsid w:val="009F6B6A"/>
    <w:rsid w:val="00A22949"/>
    <w:rsid w:val="00A35AE8"/>
    <w:rsid w:val="00A36E93"/>
    <w:rsid w:val="00A37651"/>
    <w:rsid w:val="00A40B5C"/>
    <w:rsid w:val="00A54041"/>
    <w:rsid w:val="00A74DE7"/>
    <w:rsid w:val="00A83A03"/>
    <w:rsid w:val="00A92AA6"/>
    <w:rsid w:val="00AA66C4"/>
    <w:rsid w:val="00AB2FA3"/>
    <w:rsid w:val="00AD66A9"/>
    <w:rsid w:val="00AE5B2A"/>
    <w:rsid w:val="00AF1E41"/>
    <w:rsid w:val="00B02521"/>
    <w:rsid w:val="00B037B6"/>
    <w:rsid w:val="00B22A03"/>
    <w:rsid w:val="00B90D73"/>
    <w:rsid w:val="00B9111A"/>
    <w:rsid w:val="00B97D45"/>
    <w:rsid w:val="00BB0B95"/>
    <w:rsid w:val="00BF26F6"/>
    <w:rsid w:val="00C130A8"/>
    <w:rsid w:val="00C37CCA"/>
    <w:rsid w:val="00C45544"/>
    <w:rsid w:val="00C47EA6"/>
    <w:rsid w:val="00C51FEF"/>
    <w:rsid w:val="00C56266"/>
    <w:rsid w:val="00CA47FF"/>
    <w:rsid w:val="00CB34B3"/>
    <w:rsid w:val="00CC7AF3"/>
    <w:rsid w:val="00CD28E3"/>
    <w:rsid w:val="00CE30C9"/>
    <w:rsid w:val="00CF2B44"/>
    <w:rsid w:val="00D0290B"/>
    <w:rsid w:val="00D26479"/>
    <w:rsid w:val="00D440A7"/>
    <w:rsid w:val="00D449F1"/>
    <w:rsid w:val="00D963C9"/>
    <w:rsid w:val="00D97C1C"/>
    <w:rsid w:val="00DA4D75"/>
    <w:rsid w:val="00DC1BEC"/>
    <w:rsid w:val="00DE3B18"/>
    <w:rsid w:val="00E01B9C"/>
    <w:rsid w:val="00E24C47"/>
    <w:rsid w:val="00E353EE"/>
    <w:rsid w:val="00E454B0"/>
    <w:rsid w:val="00E549CD"/>
    <w:rsid w:val="00E557C1"/>
    <w:rsid w:val="00E72855"/>
    <w:rsid w:val="00E775D0"/>
    <w:rsid w:val="00E814C8"/>
    <w:rsid w:val="00E81B99"/>
    <w:rsid w:val="00E8263B"/>
    <w:rsid w:val="00EB3835"/>
    <w:rsid w:val="00EC2B5D"/>
    <w:rsid w:val="00ED6851"/>
    <w:rsid w:val="00EF2BE2"/>
    <w:rsid w:val="00EF36A5"/>
    <w:rsid w:val="00EF4445"/>
    <w:rsid w:val="00F14A15"/>
    <w:rsid w:val="00F15BBE"/>
    <w:rsid w:val="00F36D77"/>
    <w:rsid w:val="00F42307"/>
    <w:rsid w:val="00F45D3E"/>
    <w:rsid w:val="00F55464"/>
    <w:rsid w:val="00F63224"/>
    <w:rsid w:val="00F924F9"/>
    <w:rsid w:val="00FC4D2C"/>
    <w:rsid w:val="00F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C5CD5E0-8D71-4BDD-AFF1-8687D23C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3EE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E353EE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E353EE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E353EE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E353EE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E353EE"/>
  </w:style>
  <w:style w:type="table" w:default="1" w:styleId="TableauNormal">
    <w:name w:val="Normal Table"/>
    <w:semiHidden/>
    <w:rsid w:val="00E353E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E353EE"/>
  </w:style>
  <w:style w:type="paragraph" w:styleId="En-tte">
    <w:name w:val="header"/>
    <w:basedOn w:val="Normal"/>
    <w:link w:val="En-tteCar"/>
    <w:rsid w:val="00E353EE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E353EE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E35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E353EE"/>
    <w:pPr>
      <w:numPr>
        <w:numId w:val="7"/>
      </w:numPr>
    </w:pPr>
  </w:style>
  <w:style w:type="paragraph" w:styleId="Textedebulles">
    <w:name w:val="Balloon Text"/>
    <w:basedOn w:val="Normal"/>
    <w:semiHidden/>
    <w:rsid w:val="00E353E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E353EE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paragraph" w:customStyle="1" w:styleId="Puce">
    <w:name w:val="Puce"/>
    <w:basedOn w:val="Normal"/>
    <w:rsid w:val="00E353EE"/>
    <w:pPr>
      <w:numPr>
        <w:ilvl w:val="1"/>
        <w:numId w:val="10"/>
      </w:numPr>
      <w:tabs>
        <w:tab w:val="clear" w:pos="1440"/>
        <w:tab w:val="num" w:pos="720"/>
      </w:tabs>
      <w:ind w:left="720"/>
    </w:pPr>
  </w:style>
  <w:style w:type="character" w:customStyle="1" w:styleId="Titre2Car">
    <w:name w:val="Titre 2 Car"/>
    <w:basedOn w:val="Policepardfaut"/>
    <w:link w:val="Titre2"/>
    <w:rsid w:val="00E353EE"/>
    <w:rPr>
      <w:rFonts w:ascii="Verdana" w:hAnsi="Verdana" w:cs="Arial"/>
      <w:b/>
      <w:bCs/>
      <w:sz w:val="24"/>
      <w:szCs w:val="24"/>
      <w:lang w:val="fr-FR" w:eastAsia="fr-FR" w:bidi="ar-SA"/>
    </w:rPr>
  </w:style>
  <w:style w:type="character" w:customStyle="1" w:styleId="En-tteCar">
    <w:name w:val="En-tête Car"/>
    <w:basedOn w:val="Policepardfaut"/>
    <w:link w:val="En-tte"/>
    <w:rsid w:val="00F14A15"/>
    <w:rPr>
      <w:rFonts w:ascii="Verdana" w:hAnsi="Verdan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161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dc:description/>
  <cp:lastModifiedBy>Master</cp:lastModifiedBy>
  <cp:revision>2</cp:revision>
  <cp:lastPrinted>2011-10-11T12:38:00Z</cp:lastPrinted>
  <dcterms:created xsi:type="dcterms:W3CDTF">2016-07-28T10:35:00Z</dcterms:created>
  <dcterms:modified xsi:type="dcterms:W3CDTF">2016-07-28T10:35:00Z</dcterms:modified>
</cp:coreProperties>
</file>