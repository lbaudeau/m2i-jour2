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5608"/>
        <w:gridCol w:w="3464"/>
      </w:tblGrid>
      <w:tr w:rsidR="00145D0D" w:rsidTr="004478DC">
        <w:tc>
          <w:tcPr>
            <w:tcW w:w="5688" w:type="dxa"/>
          </w:tcPr>
          <w:p w:rsidR="00145D0D" w:rsidRPr="008529C3" w:rsidRDefault="005450A6" w:rsidP="005450A6">
            <w:pPr>
              <w:pStyle w:val="Titre1"/>
            </w:pPr>
            <w:r>
              <w:t>EXCEL</w:t>
            </w:r>
            <w:r w:rsidR="00145D0D" w:rsidRPr="008529C3">
              <w:t xml:space="preserve"> – </w:t>
            </w:r>
            <w:r w:rsidR="00452E9B">
              <w:t>Le perfectionnement</w:t>
            </w:r>
          </w:p>
        </w:tc>
        <w:tc>
          <w:tcPr>
            <w:tcW w:w="3524" w:type="dxa"/>
          </w:tcPr>
          <w:p w:rsidR="00145D0D" w:rsidRPr="004478DC" w:rsidRDefault="00145D0D" w:rsidP="004478DC">
            <w:pPr>
              <w:pStyle w:val="Titre4"/>
              <w:jc w:val="right"/>
              <w:rPr>
                <w:szCs w:val="24"/>
              </w:rPr>
            </w:pPr>
            <w:r w:rsidRPr="004478DC">
              <w:rPr>
                <w:szCs w:val="24"/>
              </w:rPr>
              <w:t xml:space="preserve">Exercice </w:t>
            </w:r>
            <w:r w:rsidR="009A2BD6" w:rsidRPr="004478DC">
              <w:rPr>
                <w:szCs w:val="24"/>
              </w:rPr>
              <w:t>EX-</w:t>
            </w:r>
            <w:r w:rsidR="00452E9B" w:rsidRPr="004478DC">
              <w:rPr>
                <w:szCs w:val="24"/>
              </w:rPr>
              <w:t> </w:t>
            </w:r>
            <w:r w:rsidR="00271910" w:rsidRPr="004478DC">
              <w:rPr>
                <w:szCs w:val="24"/>
              </w:rPr>
              <w:t>1</w:t>
            </w:r>
            <w:r w:rsidR="0069018E" w:rsidRPr="004478DC">
              <w:rPr>
                <w:szCs w:val="24"/>
              </w:rPr>
              <w:t>4</w:t>
            </w:r>
            <w:r w:rsidR="00851EE3">
              <w:rPr>
                <w:szCs w:val="24"/>
              </w:rPr>
              <w:t>Ter</w:t>
            </w:r>
          </w:p>
        </w:tc>
      </w:tr>
    </w:tbl>
    <w:p w:rsidR="003D5956" w:rsidRDefault="0069018E" w:rsidP="00856724">
      <w:pPr>
        <w:pStyle w:val="Titre2"/>
        <w:ind w:left="360"/>
      </w:pPr>
      <w:r>
        <w:t>Les listes et l’analyse des données</w:t>
      </w:r>
    </w:p>
    <w:p w:rsidR="00375F48" w:rsidRDefault="00375F48" w:rsidP="00066CCF">
      <w:pPr>
        <w:pBdr>
          <w:bottom w:val="single" w:sz="4" w:space="1" w:color="auto"/>
        </w:pBdr>
      </w:pPr>
    </w:p>
    <w:p w:rsidR="00066CCF" w:rsidRDefault="00066CCF" w:rsidP="00893B8F">
      <w:pPr>
        <w:pStyle w:val="Titre3"/>
      </w:pPr>
    </w:p>
    <w:p w:rsidR="00B90D73" w:rsidRDefault="00B90D73" w:rsidP="00893B8F">
      <w:pPr>
        <w:pStyle w:val="Titre3"/>
      </w:pPr>
    </w:p>
    <w:p w:rsidR="0085037F" w:rsidRDefault="0085037F" w:rsidP="00A92AA6">
      <w:pPr>
        <w:pStyle w:val="Titre3"/>
      </w:pPr>
      <w:r w:rsidRPr="00B9108C">
        <w:t>ENONCE DE L’EXERCICE</w:t>
      </w:r>
    </w:p>
    <w:p w:rsidR="004E0A0B" w:rsidRPr="004E0A0B" w:rsidRDefault="004E0A0B" w:rsidP="004E0A0B"/>
    <w:p w:rsidR="00D45E05" w:rsidRDefault="00F540A7" w:rsidP="00851EE3">
      <w:pPr>
        <w:pStyle w:val="Tiret"/>
      </w:pPr>
      <w:r>
        <w:t>Ouvrir le fichier « </w:t>
      </w:r>
      <w:r w:rsidR="00452E67">
        <w:t>commande</w:t>
      </w:r>
      <w:r w:rsidR="0049780A">
        <w:t> </w:t>
      </w:r>
      <w:r>
        <w:t>»</w:t>
      </w:r>
      <w:r w:rsidR="003C57B1">
        <w:t xml:space="preserve"> qui se trouve dans le dossier d’exercices</w:t>
      </w:r>
    </w:p>
    <w:p w:rsidR="00851EE3" w:rsidRDefault="00851EE3" w:rsidP="00851EE3">
      <w:pPr>
        <w:pStyle w:val="Tiret"/>
        <w:numPr>
          <w:ilvl w:val="0"/>
          <w:numId w:val="0"/>
        </w:numPr>
      </w:pPr>
    </w:p>
    <w:p w:rsidR="00851EE3" w:rsidRPr="00851EE3" w:rsidRDefault="00851EE3" w:rsidP="00851EE3">
      <w:pPr>
        <w:pStyle w:val="Tiret"/>
        <w:numPr>
          <w:ilvl w:val="0"/>
          <w:numId w:val="0"/>
        </w:numPr>
      </w:pPr>
      <w:r w:rsidRPr="00851EE3">
        <w:t xml:space="preserve">A partir de la liste de </w:t>
      </w:r>
      <w:proofErr w:type="gramStart"/>
      <w:r w:rsidRPr="00851EE3">
        <w:t xml:space="preserve">donnée </w:t>
      </w:r>
      <w:r w:rsidR="005E1DCF">
        <w:t>,</w:t>
      </w:r>
      <w:proofErr w:type="gramEnd"/>
    </w:p>
    <w:p w:rsidR="00851EE3" w:rsidRDefault="00452E67" w:rsidP="00851EE3">
      <w:pPr>
        <w:pStyle w:val="Tiret"/>
      </w:pPr>
      <w:r>
        <w:t>Ajouter 2 segments :</w:t>
      </w:r>
    </w:p>
    <w:p w:rsidR="00452E67" w:rsidRDefault="00452E67" w:rsidP="00452E67">
      <w:pPr>
        <w:pStyle w:val="Tiret"/>
        <w:numPr>
          <w:ilvl w:val="1"/>
          <w:numId w:val="7"/>
        </w:numPr>
      </w:pPr>
      <w:r>
        <w:t>Produits</w:t>
      </w:r>
    </w:p>
    <w:p w:rsidR="00452E67" w:rsidRDefault="00452E67" w:rsidP="00452E67">
      <w:pPr>
        <w:pStyle w:val="Tiret"/>
        <w:numPr>
          <w:ilvl w:val="1"/>
          <w:numId w:val="7"/>
        </w:numPr>
      </w:pPr>
      <w:r>
        <w:t>AF</w:t>
      </w:r>
    </w:p>
    <w:p w:rsidR="00452E67" w:rsidRDefault="00452E67" w:rsidP="00452E67">
      <w:pPr>
        <w:pStyle w:val="Tiret"/>
      </w:pPr>
      <w:r>
        <w:t>Afficher uniquement les dinosaures et AF-2015+AF-2016</w:t>
      </w:r>
    </w:p>
    <w:p w:rsidR="005E1DCF" w:rsidRDefault="005E1DCF" w:rsidP="005E1DCF">
      <w:pPr>
        <w:pStyle w:val="Tiret"/>
        <w:numPr>
          <w:ilvl w:val="0"/>
          <w:numId w:val="0"/>
        </w:numPr>
        <w:ind w:left="720" w:hanging="360"/>
      </w:pPr>
    </w:p>
    <w:p w:rsidR="005E1DCF" w:rsidRDefault="005E1DCF" w:rsidP="005E1DCF">
      <w:pPr>
        <w:pStyle w:val="Tiret"/>
        <w:numPr>
          <w:ilvl w:val="0"/>
          <w:numId w:val="0"/>
        </w:numPr>
        <w:ind w:left="720" w:hanging="360"/>
      </w:pPr>
      <w:bookmarkStart w:id="0" w:name="_GoBack"/>
      <w:r>
        <w:rPr>
          <w:noProof/>
        </w:rPr>
        <w:drawing>
          <wp:inline distT="0" distB="0" distL="0" distR="0">
            <wp:extent cx="4239217" cy="3896269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C5B9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1DCF" w:rsidSect="000678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77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CCF" w:rsidRDefault="000F4CCF">
      <w:r>
        <w:separator/>
      </w:r>
    </w:p>
  </w:endnote>
  <w:endnote w:type="continuationSeparator" w:id="0">
    <w:p w:rsidR="000F4CCF" w:rsidRDefault="000F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712" w:rsidRDefault="0019371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0E0E0"/>
      <w:tblLook w:val="01E0" w:firstRow="1" w:lastRow="1" w:firstColumn="1" w:lastColumn="1" w:noHBand="0" w:noVBand="0"/>
    </w:tblPr>
    <w:tblGrid>
      <w:gridCol w:w="4482"/>
      <w:gridCol w:w="4580"/>
    </w:tblGrid>
    <w:tr w:rsidR="00AF78D0" w:rsidTr="00331B1F">
      <w:trPr>
        <w:trHeight w:val="533"/>
      </w:trPr>
      <w:tc>
        <w:tcPr>
          <w:tcW w:w="4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AF78D0" w:rsidRDefault="005E1DCF" w:rsidP="00331B1F">
          <w:pPr>
            <w:pStyle w:val="En-tte"/>
          </w:pPr>
          <w:r w:rsidRPr="00F26A8C">
            <w:rPr>
              <w:noProof/>
            </w:rPr>
            <w:drawing>
              <wp:inline distT="0" distB="0" distL="0" distR="0">
                <wp:extent cx="638175" cy="542925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AF78D0" w:rsidRDefault="00AF78D0" w:rsidP="00331B1F">
          <w:pPr>
            <w:pStyle w:val="En-tte"/>
            <w:jc w:val="right"/>
          </w:pPr>
          <w:r>
            <w:t>Inter Entreprise Individualisé</w:t>
          </w:r>
        </w:p>
      </w:tc>
    </w:tr>
  </w:tbl>
  <w:p w:rsidR="00116E12" w:rsidRPr="0051013C" w:rsidRDefault="00116E12" w:rsidP="0051013C">
    <w:pPr>
      <w:pStyle w:val="Pieddepage"/>
      <w:tabs>
        <w:tab w:val="clear" w:pos="4536"/>
      </w:tabs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712" w:rsidRDefault="001937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CCF" w:rsidRDefault="000F4CCF">
      <w:r>
        <w:separator/>
      </w:r>
    </w:p>
  </w:footnote>
  <w:footnote w:type="continuationSeparator" w:id="0">
    <w:p w:rsidR="000F4CCF" w:rsidRDefault="000F4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712" w:rsidRDefault="0019371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712" w:rsidRDefault="0019371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712" w:rsidRDefault="0019371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47117"/>
    <w:multiLevelType w:val="hybridMultilevel"/>
    <w:tmpl w:val="8C423738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A0CF6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  <w:num w:numId="11">
    <w:abstractNumId w:val="3"/>
  </w:num>
  <w:num w:numId="12">
    <w:abstractNumId w:val="8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1381F"/>
    <w:rsid w:val="00054B57"/>
    <w:rsid w:val="00065B10"/>
    <w:rsid w:val="00066CCF"/>
    <w:rsid w:val="0006784A"/>
    <w:rsid w:val="00067AEF"/>
    <w:rsid w:val="0008253A"/>
    <w:rsid w:val="000C2CE9"/>
    <w:rsid w:val="000E2F42"/>
    <w:rsid w:val="000F4CCF"/>
    <w:rsid w:val="00102837"/>
    <w:rsid w:val="00116E12"/>
    <w:rsid w:val="0013289B"/>
    <w:rsid w:val="00140824"/>
    <w:rsid w:val="00145D0D"/>
    <w:rsid w:val="00193712"/>
    <w:rsid w:val="00196D67"/>
    <w:rsid w:val="001D0D67"/>
    <w:rsid w:val="001D7B9E"/>
    <w:rsid w:val="001F7E98"/>
    <w:rsid w:val="0021037D"/>
    <w:rsid w:val="0021467C"/>
    <w:rsid w:val="00271910"/>
    <w:rsid w:val="00272030"/>
    <w:rsid w:val="002B53AC"/>
    <w:rsid w:val="002F1898"/>
    <w:rsid w:val="002F7479"/>
    <w:rsid w:val="003075EE"/>
    <w:rsid w:val="003206D4"/>
    <w:rsid w:val="00331B1F"/>
    <w:rsid w:val="00336BC6"/>
    <w:rsid w:val="00362192"/>
    <w:rsid w:val="00372F88"/>
    <w:rsid w:val="00375F48"/>
    <w:rsid w:val="003A504C"/>
    <w:rsid w:val="003A5CF4"/>
    <w:rsid w:val="003C57B1"/>
    <w:rsid w:val="003D3E62"/>
    <w:rsid w:val="003D44A7"/>
    <w:rsid w:val="003D5956"/>
    <w:rsid w:val="003E2AFE"/>
    <w:rsid w:val="003E62F1"/>
    <w:rsid w:val="003F263D"/>
    <w:rsid w:val="00401ADD"/>
    <w:rsid w:val="0041217E"/>
    <w:rsid w:val="004159EE"/>
    <w:rsid w:val="004219B7"/>
    <w:rsid w:val="004409C2"/>
    <w:rsid w:val="004478DC"/>
    <w:rsid w:val="00452E67"/>
    <w:rsid w:val="00452E9B"/>
    <w:rsid w:val="00462842"/>
    <w:rsid w:val="0049686B"/>
    <w:rsid w:val="0049780A"/>
    <w:rsid w:val="004A4FA6"/>
    <w:rsid w:val="004A645A"/>
    <w:rsid w:val="004B5B41"/>
    <w:rsid w:val="004E0A0B"/>
    <w:rsid w:val="004F1F24"/>
    <w:rsid w:val="00503705"/>
    <w:rsid w:val="0051013C"/>
    <w:rsid w:val="005450A6"/>
    <w:rsid w:val="00585D65"/>
    <w:rsid w:val="005B7ACE"/>
    <w:rsid w:val="005C17DA"/>
    <w:rsid w:val="005D3A33"/>
    <w:rsid w:val="005E1DCF"/>
    <w:rsid w:val="005E4263"/>
    <w:rsid w:val="005F3A25"/>
    <w:rsid w:val="0065104B"/>
    <w:rsid w:val="00655760"/>
    <w:rsid w:val="00661948"/>
    <w:rsid w:val="006722A7"/>
    <w:rsid w:val="00672C86"/>
    <w:rsid w:val="0069018E"/>
    <w:rsid w:val="006A7419"/>
    <w:rsid w:val="006D02FC"/>
    <w:rsid w:val="006D39F1"/>
    <w:rsid w:val="006D4D71"/>
    <w:rsid w:val="006E15DA"/>
    <w:rsid w:val="006E28D1"/>
    <w:rsid w:val="00705CD1"/>
    <w:rsid w:val="00740D20"/>
    <w:rsid w:val="00741F26"/>
    <w:rsid w:val="00776163"/>
    <w:rsid w:val="007C16F5"/>
    <w:rsid w:val="00804346"/>
    <w:rsid w:val="0085037F"/>
    <w:rsid w:val="00851EE3"/>
    <w:rsid w:val="008529C3"/>
    <w:rsid w:val="00856724"/>
    <w:rsid w:val="00881D8C"/>
    <w:rsid w:val="00893B8F"/>
    <w:rsid w:val="008A2A3D"/>
    <w:rsid w:val="008D33D4"/>
    <w:rsid w:val="008F1918"/>
    <w:rsid w:val="008F5AE7"/>
    <w:rsid w:val="00915098"/>
    <w:rsid w:val="009836B8"/>
    <w:rsid w:val="009A2BD6"/>
    <w:rsid w:val="009E22FE"/>
    <w:rsid w:val="009E558F"/>
    <w:rsid w:val="009F6B6A"/>
    <w:rsid w:val="00A22949"/>
    <w:rsid w:val="00A36E93"/>
    <w:rsid w:val="00A37651"/>
    <w:rsid w:val="00A435B3"/>
    <w:rsid w:val="00A459F8"/>
    <w:rsid w:val="00A74DE7"/>
    <w:rsid w:val="00A8153E"/>
    <w:rsid w:val="00A92AA6"/>
    <w:rsid w:val="00AB2FA3"/>
    <w:rsid w:val="00AB3B33"/>
    <w:rsid w:val="00AD1DD9"/>
    <w:rsid w:val="00AD66A9"/>
    <w:rsid w:val="00AE5B2A"/>
    <w:rsid w:val="00AF78D0"/>
    <w:rsid w:val="00B02521"/>
    <w:rsid w:val="00B037B6"/>
    <w:rsid w:val="00B039E5"/>
    <w:rsid w:val="00B15288"/>
    <w:rsid w:val="00B615BE"/>
    <w:rsid w:val="00B90D73"/>
    <w:rsid w:val="00B9108C"/>
    <w:rsid w:val="00BE5B03"/>
    <w:rsid w:val="00C45544"/>
    <w:rsid w:val="00C91B7D"/>
    <w:rsid w:val="00CA47FF"/>
    <w:rsid w:val="00CA7497"/>
    <w:rsid w:val="00CC7AF3"/>
    <w:rsid w:val="00CE30C9"/>
    <w:rsid w:val="00D057C8"/>
    <w:rsid w:val="00D26479"/>
    <w:rsid w:val="00D440A7"/>
    <w:rsid w:val="00D45E05"/>
    <w:rsid w:val="00D963C9"/>
    <w:rsid w:val="00DA4D75"/>
    <w:rsid w:val="00DE7CD8"/>
    <w:rsid w:val="00E016CC"/>
    <w:rsid w:val="00E814C8"/>
    <w:rsid w:val="00EB3835"/>
    <w:rsid w:val="00ED6851"/>
    <w:rsid w:val="00EF2BE2"/>
    <w:rsid w:val="00F028D1"/>
    <w:rsid w:val="00F15BBE"/>
    <w:rsid w:val="00F1774B"/>
    <w:rsid w:val="00F36D77"/>
    <w:rsid w:val="00F45D3E"/>
    <w:rsid w:val="00F4730A"/>
    <w:rsid w:val="00F540A7"/>
    <w:rsid w:val="00FC4D2C"/>
    <w:rsid w:val="00F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582A78E"/>
  <w15:chartTrackingRefBased/>
  <w15:docId w15:val="{3D858623-6808-4852-998A-94121E96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E62"/>
    <w:rPr>
      <w:rFonts w:ascii="Verdana" w:hAnsi="Verdana"/>
      <w:szCs w:val="24"/>
    </w:rPr>
  </w:style>
  <w:style w:type="paragraph" w:styleId="Titre1">
    <w:name w:val="heading 1"/>
    <w:basedOn w:val="Normal"/>
    <w:next w:val="Normal"/>
    <w:qFormat/>
    <w:rsid w:val="003D3E62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qFormat/>
    <w:rsid w:val="003D3E62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3D3E62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3D3E62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3D3E62"/>
  </w:style>
  <w:style w:type="table" w:default="1" w:styleId="TableauNormal">
    <w:name w:val="Normal Table"/>
    <w:semiHidden/>
    <w:rsid w:val="003D3E6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3D3E62"/>
  </w:style>
  <w:style w:type="paragraph" w:styleId="En-tte">
    <w:name w:val="header"/>
    <w:basedOn w:val="Normal"/>
    <w:link w:val="En-tteCar"/>
    <w:rsid w:val="003D3E62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3D3E62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3D3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ret">
    <w:name w:val="Tiret"/>
    <w:basedOn w:val="Normal"/>
    <w:rsid w:val="003D3E62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3D3E62"/>
    <w:pPr>
      <w:numPr>
        <w:ilvl w:val="1"/>
        <w:numId w:val="9"/>
      </w:numPr>
    </w:pPr>
  </w:style>
  <w:style w:type="character" w:customStyle="1" w:styleId="En-tteCar">
    <w:name w:val="En-tête Car"/>
    <w:link w:val="En-tte"/>
    <w:rsid w:val="003E62F1"/>
    <w:rPr>
      <w:rFonts w:ascii="Verdana" w:hAnsi="Verdan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5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</Template>
  <TotalTime>0</TotalTime>
  <Pages>1</Pages>
  <Words>53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dc:description/>
  <cp:lastModifiedBy>Master</cp:lastModifiedBy>
  <cp:revision>2</cp:revision>
  <cp:lastPrinted>2010-10-22T09:43:00Z</cp:lastPrinted>
  <dcterms:created xsi:type="dcterms:W3CDTF">2016-07-29T10:38:00Z</dcterms:created>
  <dcterms:modified xsi:type="dcterms:W3CDTF">2016-07-29T10:38:00Z</dcterms:modified>
</cp:coreProperties>
</file>