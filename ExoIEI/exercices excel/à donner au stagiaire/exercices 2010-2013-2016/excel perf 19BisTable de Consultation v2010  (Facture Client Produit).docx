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78" w:rsidRDefault="00546778" w:rsidP="00546778">
      <w:pPr>
        <w:pStyle w:val="Titre2"/>
        <w:tabs>
          <w:tab w:val="right" w:pos="9000"/>
        </w:tabs>
        <w:ind w:left="360"/>
      </w:pPr>
      <w:bookmarkStart w:id="0" w:name="_GoBack"/>
      <w:bookmarkEnd w:id="0"/>
      <w:r w:rsidRPr="00E353EE">
        <w:rPr>
          <w:rStyle w:val="Titre1Car"/>
        </w:rPr>
        <w:t xml:space="preserve">EXCEL– </w:t>
      </w:r>
      <w:r w:rsidR="0007324E">
        <w:rPr>
          <w:rStyle w:val="Titre1Car"/>
        </w:rPr>
        <w:t>Le Perfectionnement</w:t>
      </w:r>
      <w:r>
        <w:tab/>
        <w:t>Exercice EX-</w:t>
      </w:r>
      <w:r w:rsidR="00094802">
        <w:t>19Bis</w:t>
      </w:r>
    </w:p>
    <w:p w:rsidR="0007324E" w:rsidRPr="0007324E" w:rsidRDefault="00094802" w:rsidP="0007324E">
      <w:pPr>
        <w:pStyle w:val="Titre2"/>
        <w:ind w:left="360"/>
      </w:pPr>
      <w:r>
        <w:t xml:space="preserve">Les Tables de Consultation : </w:t>
      </w:r>
      <w:proofErr w:type="spellStart"/>
      <w:r>
        <w:t>RechercheV</w:t>
      </w:r>
      <w:proofErr w:type="spellEnd"/>
    </w:p>
    <w:p w:rsidR="00375F48" w:rsidRDefault="00375F48" w:rsidP="00066CCF">
      <w:pPr>
        <w:pBdr>
          <w:bottom w:val="single" w:sz="4" w:space="1" w:color="auto"/>
        </w:pBdr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66654E" w:rsidRDefault="0007324E" w:rsidP="0007324E">
      <w:pPr>
        <w:pStyle w:val="Titre4"/>
        <w:ind w:firstLine="360"/>
      </w:pPr>
      <w:r>
        <w:t xml:space="preserve">Ouvrir le fichier </w:t>
      </w:r>
      <w:r w:rsidR="00094802">
        <w:t>Facture Client Produit</w:t>
      </w:r>
    </w:p>
    <w:p w:rsidR="00CB34B3" w:rsidRPr="00A73897" w:rsidRDefault="00094802" w:rsidP="00361377">
      <w:pPr>
        <w:rPr>
          <w:szCs w:val="20"/>
        </w:rPr>
      </w:pPr>
      <w:r w:rsidRPr="00A73897">
        <w:rPr>
          <w:szCs w:val="20"/>
        </w:rPr>
        <w:t>Ce classeur contient 3 onglets :</w:t>
      </w:r>
    </w:p>
    <w:p w:rsidR="00094802" w:rsidRPr="00A73897" w:rsidRDefault="00094802" w:rsidP="00094802">
      <w:pPr>
        <w:numPr>
          <w:ilvl w:val="0"/>
          <w:numId w:val="16"/>
        </w:numPr>
        <w:rPr>
          <w:szCs w:val="20"/>
        </w:rPr>
      </w:pPr>
      <w:r w:rsidRPr="00A73897">
        <w:rPr>
          <w:szCs w:val="20"/>
        </w:rPr>
        <w:t>Facture</w:t>
      </w:r>
    </w:p>
    <w:p w:rsidR="00094802" w:rsidRPr="00A73897" w:rsidRDefault="00094802" w:rsidP="00094802">
      <w:pPr>
        <w:numPr>
          <w:ilvl w:val="0"/>
          <w:numId w:val="16"/>
        </w:numPr>
        <w:rPr>
          <w:szCs w:val="20"/>
        </w:rPr>
      </w:pPr>
      <w:r w:rsidRPr="00A73897">
        <w:rPr>
          <w:szCs w:val="20"/>
        </w:rPr>
        <w:t>Client</w:t>
      </w:r>
    </w:p>
    <w:p w:rsidR="00094802" w:rsidRPr="00A73897" w:rsidRDefault="00094802" w:rsidP="00094802">
      <w:pPr>
        <w:numPr>
          <w:ilvl w:val="0"/>
          <w:numId w:val="16"/>
        </w:numPr>
        <w:rPr>
          <w:szCs w:val="20"/>
        </w:rPr>
      </w:pPr>
      <w:r w:rsidRPr="00A73897">
        <w:rPr>
          <w:szCs w:val="20"/>
        </w:rPr>
        <w:t>Produit</w:t>
      </w:r>
    </w:p>
    <w:p w:rsidR="00094802" w:rsidRPr="00A73897" w:rsidRDefault="00094802" w:rsidP="00361377">
      <w:pPr>
        <w:rPr>
          <w:szCs w:val="20"/>
        </w:rPr>
      </w:pPr>
    </w:p>
    <w:p w:rsidR="009B5860" w:rsidRPr="00A73897" w:rsidRDefault="00094802" w:rsidP="0007324E">
      <w:pPr>
        <w:numPr>
          <w:ilvl w:val="0"/>
          <w:numId w:val="14"/>
        </w:numPr>
        <w:rPr>
          <w:szCs w:val="20"/>
        </w:rPr>
      </w:pPr>
      <w:r w:rsidRPr="00A73897">
        <w:rPr>
          <w:rFonts w:ascii="Arial" w:hAnsi="Arial" w:cs="Arial"/>
          <w:szCs w:val="20"/>
        </w:rPr>
        <w:t xml:space="preserve">Sur l’onglet </w:t>
      </w:r>
      <w:r w:rsidRPr="00A73897">
        <w:rPr>
          <w:rFonts w:ascii="Arial" w:hAnsi="Arial" w:cs="Arial"/>
          <w:b/>
          <w:szCs w:val="20"/>
        </w:rPr>
        <w:t>FACTURE</w:t>
      </w:r>
      <w:r w:rsidRPr="00A73897">
        <w:rPr>
          <w:rFonts w:ascii="Arial" w:hAnsi="Arial" w:cs="Arial"/>
          <w:szCs w:val="20"/>
        </w:rPr>
        <w:t>, créer les formules de calcul nécessaires pour automatiser la création de cette facture :</w:t>
      </w:r>
    </w:p>
    <w:p w:rsidR="00094802" w:rsidRPr="00A73897" w:rsidRDefault="00094802" w:rsidP="00094802">
      <w:pPr>
        <w:numPr>
          <w:ilvl w:val="1"/>
          <w:numId w:val="14"/>
        </w:numPr>
        <w:rPr>
          <w:szCs w:val="20"/>
        </w:rPr>
      </w:pPr>
      <w:r w:rsidRPr="00A73897">
        <w:rPr>
          <w:rFonts w:ascii="Arial" w:hAnsi="Arial" w:cs="Arial"/>
          <w:szCs w:val="20"/>
        </w:rPr>
        <w:t>Le client arrive au magasin pour acheter des produits</w:t>
      </w:r>
    </w:p>
    <w:p w:rsidR="00094802" w:rsidRPr="00A73897" w:rsidRDefault="00094802" w:rsidP="00094802">
      <w:pPr>
        <w:numPr>
          <w:ilvl w:val="1"/>
          <w:numId w:val="14"/>
        </w:numPr>
        <w:rPr>
          <w:szCs w:val="20"/>
        </w:rPr>
      </w:pPr>
      <w:r w:rsidRPr="00A73897">
        <w:rPr>
          <w:rFonts w:ascii="Arial" w:hAnsi="Arial" w:cs="Arial"/>
          <w:szCs w:val="20"/>
        </w:rPr>
        <w:t>Le magasinier inscrit sur un bon de livraison seulement TROIS ELEMENTS</w:t>
      </w:r>
    </w:p>
    <w:p w:rsidR="00094802" w:rsidRPr="00A73897" w:rsidRDefault="00094802" w:rsidP="00094802">
      <w:pPr>
        <w:numPr>
          <w:ilvl w:val="2"/>
          <w:numId w:val="17"/>
        </w:numPr>
        <w:rPr>
          <w:szCs w:val="20"/>
        </w:rPr>
      </w:pPr>
      <w:r w:rsidRPr="00A73897">
        <w:rPr>
          <w:rFonts w:ascii="Arial" w:hAnsi="Arial" w:cs="Arial"/>
          <w:szCs w:val="20"/>
        </w:rPr>
        <w:t xml:space="preserve">Le code </w:t>
      </w:r>
      <w:r w:rsidRPr="00A73897">
        <w:rPr>
          <w:rFonts w:ascii="Arial" w:hAnsi="Arial" w:cs="Arial"/>
          <w:b/>
          <w:szCs w:val="20"/>
        </w:rPr>
        <w:t>CLIENT</w:t>
      </w:r>
    </w:p>
    <w:p w:rsidR="00094802" w:rsidRPr="00A73897" w:rsidRDefault="00094802" w:rsidP="00094802">
      <w:pPr>
        <w:numPr>
          <w:ilvl w:val="2"/>
          <w:numId w:val="17"/>
        </w:numPr>
        <w:rPr>
          <w:szCs w:val="20"/>
        </w:rPr>
      </w:pPr>
      <w:r w:rsidRPr="00A73897">
        <w:rPr>
          <w:rFonts w:ascii="Arial" w:hAnsi="Arial" w:cs="Arial"/>
          <w:szCs w:val="20"/>
        </w:rPr>
        <w:t xml:space="preserve">La référence </w:t>
      </w:r>
      <w:r w:rsidRPr="00A73897">
        <w:rPr>
          <w:rFonts w:ascii="Arial" w:hAnsi="Arial" w:cs="Arial"/>
          <w:b/>
          <w:szCs w:val="20"/>
        </w:rPr>
        <w:t>PRODUIT</w:t>
      </w:r>
    </w:p>
    <w:p w:rsidR="00094802" w:rsidRPr="00A73897" w:rsidRDefault="00094802" w:rsidP="00094802">
      <w:pPr>
        <w:numPr>
          <w:ilvl w:val="2"/>
          <w:numId w:val="17"/>
        </w:numPr>
        <w:rPr>
          <w:szCs w:val="20"/>
        </w:rPr>
      </w:pPr>
      <w:r w:rsidRPr="00A73897">
        <w:rPr>
          <w:rFonts w:ascii="Arial" w:hAnsi="Arial" w:cs="Arial"/>
          <w:szCs w:val="20"/>
        </w:rPr>
        <w:t xml:space="preserve">La </w:t>
      </w:r>
      <w:r w:rsidRPr="00A73897">
        <w:rPr>
          <w:rFonts w:ascii="Arial" w:hAnsi="Arial" w:cs="Arial"/>
          <w:b/>
          <w:szCs w:val="20"/>
        </w:rPr>
        <w:t>quantité achetée</w:t>
      </w:r>
    </w:p>
    <w:p w:rsidR="00094802" w:rsidRPr="00A73897" w:rsidRDefault="00094802" w:rsidP="00094802">
      <w:pPr>
        <w:rPr>
          <w:rFonts w:ascii="Arial" w:hAnsi="Arial" w:cs="Arial"/>
          <w:szCs w:val="20"/>
        </w:rPr>
      </w:pPr>
    </w:p>
    <w:p w:rsidR="00094802" w:rsidRPr="00A73897" w:rsidRDefault="00094802" w:rsidP="00094802">
      <w:pPr>
        <w:rPr>
          <w:szCs w:val="20"/>
        </w:rPr>
      </w:pPr>
    </w:p>
    <w:p w:rsidR="00094802" w:rsidRPr="00A73897" w:rsidRDefault="00094802" w:rsidP="00094802">
      <w:pPr>
        <w:numPr>
          <w:ilvl w:val="0"/>
          <w:numId w:val="14"/>
        </w:numPr>
        <w:rPr>
          <w:szCs w:val="20"/>
        </w:rPr>
      </w:pPr>
      <w:r w:rsidRPr="00A73897">
        <w:rPr>
          <w:rFonts w:ascii="Arial" w:hAnsi="Arial" w:cs="Arial"/>
          <w:szCs w:val="20"/>
        </w:rPr>
        <w:t>A partir de ces trois éléments connus, la facture doit se remplir automatiquement</w:t>
      </w:r>
    </w:p>
    <w:p w:rsidR="00094802" w:rsidRPr="00A73897" w:rsidRDefault="00094802" w:rsidP="00094802">
      <w:pPr>
        <w:rPr>
          <w:szCs w:val="20"/>
        </w:rPr>
      </w:pPr>
    </w:p>
    <w:p w:rsidR="00094802" w:rsidRPr="00A73897" w:rsidRDefault="00094802" w:rsidP="00094802">
      <w:pPr>
        <w:rPr>
          <w:szCs w:val="20"/>
        </w:rPr>
      </w:pPr>
      <w:r w:rsidRPr="00A73897">
        <w:rPr>
          <w:b/>
          <w:szCs w:val="20"/>
        </w:rPr>
        <w:t>Pour le client</w:t>
      </w:r>
      <w:r w:rsidRPr="00A73897">
        <w:rPr>
          <w:szCs w:val="20"/>
        </w:rPr>
        <w:t> : toutes ses coordonnées, titre, nom, prénom, adresse1, adresse2, CP et VILLE</w:t>
      </w:r>
    </w:p>
    <w:p w:rsidR="00094802" w:rsidRPr="00A73897" w:rsidRDefault="00094802" w:rsidP="00094802">
      <w:pPr>
        <w:rPr>
          <w:szCs w:val="20"/>
        </w:rPr>
      </w:pPr>
    </w:p>
    <w:p w:rsidR="00094802" w:rsidRPr="00A73897" w:rsidRDefault="00094802" w:rsidP="00094802">
      <w:pPr>
        <w:rPr>
          <w:szCs w:val="20"/>
        </w:rPr>
      </w:pPr>
      <w:r w:rsidRPr="00A73897">
        <w:rPr>
          <w:b/>
          <w:szCs w:val="20"/>
        </w:rPr>
        <w:t>Pour les produits</w:t>
      </w:r>
      <w:r w:rsidRPr="00A73897">
        <w:rPr>
          <w:szCs w:val="20"/>
        </w:rPr>
        <w:t> : la désignation du produit et le prix Unitaire HT</w:t>
      </w:r>
    </w:p>
    <w:p w:rsidR="00094802" w:rsidRPr="00A73897" w:rsidRDefault="00094802" w:rsidP="00094802">
      <w:pPr>
        <w:rPr>
          <w:szCs w:val="20"/>
        </w:rPr>
      </w:pPr>
    </w:p>
    <w:p w:rsidR="00094802" w:rsidRPr="00A73897" w:rsidRDefault="00094802" w:rsidP="00094802">
      <w:pPr>
        <w:rPr>
          <w:szCs w:val="20"/>
        </w:rPr>
      </w:pPr>
      <w:r w:rsidRPr="00A73897">
        <w:rPr>
          <w:szCs w:val="20"/>
        </w:rPr>
        <w:t>Les calculs ne doivent pas laisser apparaitre de cellules contenant des messages d’erreur type #NA !</w:t>
      </w:r>
    </w:p>
    <w:p w:rsidR="00094802" w:rsidRPr="00A73897" w:rsidRDefault="00094802" w:rsidP="00094802">
      <w:pPr>
        <w:rPr>
          <w:szCs w:val="20"/>
        </w:rPr>
      </w:pPr>
    </w:p>
    <w:p w:rsidR="00094802" w:rsidRPr="00A73897" w:rsidRDefault="00094802" w:rsidP="00094802">
      <w:pPr>
        <w:rPr>
          <w:szCs w:val="20"/>
        </w:rPr>
      </w:pPr>
      <w:r w:rsidRPr="00A73897">
        <w:rPr>
          <w:szCs w:val="20"/>
        </w:rPr>
        <w:t>Créer cette facture en pensant que le client peut acheter seulement 1 produit ou une 10aine de produits.</w:t>
      </w:r>
    </w:p>
    <w:p w:rsidR="00094802" w:rsidRPr="00A73897" w:rsidRDefault="00094802" w:rsidP="00094802">
      <w:pPr>
        <w:rPr>
          <w:szCs w:val="20"/>
        </w:rPr>
      </w:pPr>
    </w:p>
    <w:p w:rsidR="00094802" w:rsidRPr="00A73897" w:rsidRDefault="00094802" w:rsidP="00094802">
      <w:pPr>
        <w:rPr>
          <w:szCs w:val="20"/>
        </w:rPr>
      </w:pPr>
      <w:r w:rsidRPr="00A73897">
        <w:rPr>
          <w:szCs w:val="20"/>
        </w:rPr>
        <w:t>Facture à réaliser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93"/>
        <w:gridCol w:w="3186"/>
      </w:tblGrid>
      <w:tr w:rsidR="00094802" w:rsidRPr="00A73897" w:rsidTr="00D67BFE">
        <w:tc>
          <w:tcPr>
            <w:tcW w:w="3259" w:type="dxa"/>
            <w:shd w:val="clear" w:color="auto" w:fill="auto"/>
          </w:tcPr>
          <w:p w:rsidR="00094802" w:rsidRPr="00A73897" w:rsidRDefault="00094802" w:rsidP="00094802">
            <w:pPr>
              <w:rPr>
                <w:szCs w:val="20"/>
              </w:rPr>
            </w:pPr>
            <w:r w:rsidRPr="00A73897">
              <w:rPr>
                <w:szCs w:val="20"/>
              </w:rPr>
              <w:t>CLIENT</w:t>
            </w:r>
          </w:p>
        </w:tc>
        <w:tc>
          <w:tcPr>
            <w:tcW w:w="3260" w:type="dxa"/>
            <w:shd w:val="clear" w:color="auto" w:fill="auto"/>
          </w:tcPr>
          <w:p w:rsidR="00094802" w:rsidRPr="00A73897" w:rsidRDefault="00094802" w:rsidP="00094802">
            <w:pPr>
              <w:rPr>
                <w:szCs w:val="20"/>
              </w:rPr>
            </w:pPr>
            <w:r w:rsidRPr="00A73897">
              <w:rPr>
                <w:szCs w:val="20"/>
              </w:rPr>
              <w:t>PRODUIT</w:t>
            </w:r>
          </w:p>
        </w:tc>
        <w:tc>
          <w:tcPr>
            <w:tcW w:w="3260" w:type="dxa"/>
            <w:shd w:val="clear" w:color="auto" w:fill="auto"/>
          </w:tcPr>
          <w:p w:rsidR="00094802" w:rsidRPr="00A73897" w:rsidRDefault="00094802" w:rsidP="00094802">
            <w:pPr>
              <w:rPr>
                <w:szCs w:val="20"/>
              </w:rPr>
            </w:pPr>
            <w:r w:rsidRPr="00A73897">
              <w:rPr>
                <w:szCs w:val="20"/>
              </w:rPr>
              <w:t>QUANTITE</w:t>
            </w:r>
          </w:p>
        </w:tc>
      </w:tr>
      <w:tr w:rsidR="00094802" w:rsidRPr="00A73897" w:rsidTr="00D67BFE">
        <w:tc>
          <w:tcPr>
            <w:tcW w:w="3259" w:type="dxa"/>
            <w:shd w:val="clear" w:color="auto" w:fill="auto"/>
          </w:tcPr>
          <w:p w:rsidR="00094802" w:rsidRPr="00A73897" w:rsidRDefault="00094802" w:rsidP="00D67BFE">
            <w:pPr>
              <w:spacing w:line="720" w:lineRule="auto"/>
              <w:jc w:val="center"/>
              <w:rPr>
                <w:szCs w:val="20"/>
              </w:rPr>
            </w:pPr>
            <w:r w:rsidRPr="00A73897">
              <w:rPr>
                <w:szCs w:val="20"/>
              </w:rPr>
              <w:t>703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W w:w="1216" w:type="dxa"/>
              <w:tblLook w:val="04A0" w:firstRow="1" w:lastRow="0" w:firstColumn="1" w:lastColumn="0" w:noHBand="0" w:noVBand="1"/>
            </w:tblPr>
            <w:tblGrid>
              <w:gridCol w:w="1216"/>
            </w:tblGrid>
            <w:tr w:rsidR="00094802" w:rsidRPr="00A73897" w:rsidTr="00094802">
              <w:trPr>
                <w:trHeight w:val="255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4802" w:rsidRPr="00A73897" w:rsidRDefault="00094802" w:rsidP="00924E5B">
                  <w:pPr>
                    <w:jc w:val="center"/>
                    <w:rPr>
                      <w:szCs w:val="20"/>
                    </w:rPr>
                  </w:pPr>
                  <w:r w:rsidRPr="00A73897">
                    <w:rPr>
                      <w:szCs w:val="20"/>
                    </w:rPr>
                    <w:t>246</w:t>
                  </w:r>
                </w:p>
              </w:tc>
            </w:tr>
            <w:tr w:rsidR="00094802" w:rsidRPr="00A73897" w:rsidTr="00094802">
              <w:trPr>
                <w:trHeight w:val="255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4802" w:rsidRPr="00A73897" w:rsidRDefault="00094802" w:rsidP="00924E5B">
                  <w:pPr>
                    <w:jc w:val="center"/>
                    <w:rPr>
                      <w:szCs w:val="20"/>
                    </w:rPr>
                  </w:pPr>
                  <w:r w:rsidRPr="00A73897">
                    <w:rPr>
                      <w:szCs w:val="20"/>
                    </w:rPr>
                    <w:t>250</w:t>
                  </w:r>
                </w:p>
              </w:tc>
            </w:tr>
            <w:tr w:rsidR="00094802" w:rsidRPr="00A73897" w:rsidTr="00094802">
              <w:trPr>
                <w:trHeight w:val="255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4802" w:rsidRPr="00A73897" w:rsidRDefault="00094802" w:rsidP="00924E5B">
                  <w:pPr>
                    <w:jc w:val="center"/>
                    <w:rPr>
                      <w:szCs w:val="20"/>
                    </w:rPr>
                  </w:pPr>
                  <w:r w:rsidRPr="00A73897">
                    <w:rPr>
                      <w:szCs w:val="20"/>
                    </w:rPr>
                    <w:t>249</w:t>
                  </w:r>
                </w:p>
              </w:tc>
            </w:tr>
            <w:tr w:rsidR="00094802" w:rsidRPr="00A73897" w:rsidTr="00094802">
              <w:trPr>
                <w:trHeight w:val="255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4802" w:rsidRPr="00A73897" w:rsidRDefault="00094802" w:rsidP="00924E5B">
                  <w:pPr>
                    <w:jc w:val="center"/>
                    <w:rPr>
                      <w:szCs w:val="20"/>
                    </w:rPr>
                  </w:pPr>
                  <w:r w:rsidRPr="00A73897">
                    <w:rPr>
                      <w:szCs w:val="20"/>
                    </w:rPr>
                    <w:t>230</w:t>
                  </w:r>
                </w:p>
              </w:tc>
            </w:tr>
            <w:tr w:rsidR="00094802" w:rsidRPr="00A73897" w:rsidTr="00094802">
              <w:trPr>
                <w:trHeight w:val="255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4802" w:rsidRPr="00A73897" w:rsidRDefault="00094802" w:rsidP="00924E5B">
                  <w:pPr>
                    <w:jc w:val="center"/>
                    <w:rPr>
                      <w:szCs w:val="20"/>
                    </w:rPr>
                  </w:pPr>
                  <w:r w:rsidRPr="00A73897">
                    <w:rPr>
                      <w:szCs w:val="20"/>
                    </w:rPr>
                    <w:t>263</w:t>
                  </w:r>
                </w:p>
              </w:tc>
            </w:tr>
          </w:tbl>
          <w:p w:rsidR="00094802" w:rsidRPr="00A73897" w:rsidRDefault="00094802" w:rsidP="00094802">
            <w:pPr>
              <w:rPr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094802" w:rsidRPr="00A73897" w:rsidRDefault="00094802" w:rsidP="00094802">
            <w:pPr>
              <w:rPr>
                <w:szCs w:val="20"/>
              </w:rPr>
            </w:pPr>
            <w:r w:rsidRPr="00A73897">
              <w:rPr>
                <w:szCs w:val="20"/>
              </w:rPr>
              <w:t>100</w:t>
            </w:r>
          </w:p>
          <w:p w:rsidR="00094802" w:rsidRPr="00A73897" w:rsidRDefault="00094802" w:rsidP="00094802">
            <w:pPr>
              <w:rPr>
                <w:szCs w:val="20"/>
              </w:rPr>
            </w:pPr>
            <w:r w:rsidRPr="00A73897">
              <w:rPr>
                <w:szCs w:val="20"/>
              </w:rPr>
              <w:t>500</w:t>
            </w:r>
          </w:p>
          <w:p w:rsidR="00094802" w:rsidRPr="00A73897" w:rsidRDefault="00094802" w:rsidP="00094802">
            <w:pPr>
              <w:rPr>
                <w:szCs w:val="20"/>
              </w:rPr>
            </w:pPr>
            <w:r w:rsidRPr="00A73897">
              <w:rPr>
                <w:szCs w:val="20"/>
              </w:rPr>
              <w:t>150</w:t>
            </w:r>
          </w:p>
          <w:p w:rsidR="00094802" w:rsidRPr="00A73897" w:rsidRDefault="00094802" w:rsidP="00094802">
            <w:pPr>
              <w:rPr>
                <w:szCs w:val="20"/>
              </w:rPr>
            </w:pPr>
            <w:r w:rsidRPr="00A73897">
              <w:rPr>
                <w:szCs w:val="20"/>
              </w:rPr>
              <w:t>32</w:t>
            </w:r>
          </w:p>
          <w:p w:rsidR="00094802" w:rsidRPr="00A73897" w:rsidRDefault="00094802" w:rsidP="00094802">
            <w:pPr>
              <w:rPr>
                <w:szCs w:val="20"/>
              </w:rPr>
            </w:pPr>
            <w:r w:rsidRPr="00A73897">
              <w:rPr>
                <w:szCs w:val="20"/>
              </w:rPr>
              <w:t>44</w:t>
            </w:r>
          </w:p>
        </w:tc>
      </w:tr>
    </w:tbl>
    <w:p w:rsidR="00094802" w:rsidRPr="00A73897" w:rsidRDefault="00094802" w:rsidP="00094802">
      <w:pPr>
        <w:rPr>
          <w:szCs w:val="20"/>
        </w:rPr>
      </w:pPr>
    </w:p>
    <w:sectPr w:rsidR="00094802" w:rsidRPr="00A73897" w:rsidSect="003A0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926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279" w:rsidRDefault="00DB3279">
      <w:r>
        <w:separator/>
      </w:r>
    </w:p>
  </w:endnote>
  <w:endnote w:type="continuationSeparator" w:id="0">
    <w:p w:rsidR="00DB3279" w:rsidRDefault="00DB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802" w:rsidRDefault="0009480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608"/>
      <w:gridCol w:w="4680"/>
    </w:tblGrid>
    <w:tr w:rsidR="00094802" w:rsidTr="000D2F36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094802" w:rsidRDefault="00636519" w:rsidP="000D2F36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094802" w:rsidRDefault="00094802" w:rsidP="000D2F36">
          <w:pPr>
            <w:pStyle w:val="En-tte"/>
            <w:jc w:val="right"/>
          </w:pPr>
          <w:r>
            <w:t>Inter Entreprise Individualisé</w:t>
          </w:r>
        </w:p>
      </w:tc>
    </w:tr>
  </w:tbl>
  <w:p w:rsidR="00094802" w:rsidRDefault="00094802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802" w:rsidRDefault="0009480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279" w:rsidRDefault="00DB3279">
      <w:r>
        <w:separator/>
      </w:r>
    </w:p>
  </w:footnote>
  <w:footnote w:type="continuationSeparator" w:id="0">
    <w:p w:rsidR="00DB3279" w:rsidRDefault="00DB3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802" w:rsidRDefault="0009480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802" w:rsidRDefault="0009480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802" w:rsidRDefault="0009480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700E6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629096EE"/>
    <w:lvl w:ilvl="0" w:tplc="A03CBB70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0C0413"/>
    <w:multiLevelType w:val="hybridMultilevel"/>
    <w:tmpl w:val="F7DC6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925C5"/>
    <w:multiLevelType w:val="hybridMultilevel"/>
    <w:tmpl w:val="5054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45D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2EAE0DD2"/>
    <w:multiLevelType w:val="hybridMultilevel"/>
    <w:tmpl w:val="3F32C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33167DD8"/>
    <w:multiLevelType w:val="hybridMultilevel"/>
    <w:tmpl w:val="1B92F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510E5EE6"/>
    <w:multiLevelType w:val="hybridMultilevel"/>
    <w:tmpl w:val="F7DC6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083AD3"/>
    <w:multiLevelType w:val="hybridMultilevel"/>
    <w:tmpl w:val="0096F224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8AF0E6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1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13"/>
  </w:num>
  <w:num w:numId="11">
    <w:abstractNumId w:val="2"/>
  </w:num>
  <w:num w:numId="12">
    <w:abstractNumId w:val="2"/>
  </w:num>
  <w:num w:numId="13">
    <w:abstractNumId w:val="7"/>
  </w:num>
  <w:num w:numId="14">
    <w:abstractNumId w:val="3"/>
  </w:num>
  <w:num w:numId="15">
    <w:abstractNumId w:val="1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28B9"/>
    <w:rsid w:val="0001024F"/>
    <w:rsid w:val="00022F25"/>
    <w:rsid w:val="0002626B"/>
    <w:rsid w:val="00065B10"/>
    <w:rsid w:val="00066CCF"/>
    <w:rsid w:val="0006784A"/>
    <w:rsid w:val="0007324E"/>
    <w:rsid w:val="00094802"/>
    <w:rsid w:val="00096D68"/>
    <w:rsid w:val="000D2F36"/>
    <w:rsid w:val="000F2F4B"/>
    <w:rsid w:val="0012600B"/>
    <w:rsid w:val="00145D0D"/>
    <w:rsid w:val="00196D67"/>
    <w:rsid w:val="001B4F0B"/>
    <w:rsid w:val="001D0D67"/>
    <w:rsid w:val="001E614A"/>
    <w:rsid w:val="001F7E98"/>
    <w:rsid w:val="0021467C"/>
    <w:rsid w:val="002C30E4"/>
    <w:rsid w:val="002F1898"/>
    <w:rsid w:val="002F7479"/>
    <w:rsid w:val="003045B4"/>
    <w:rsid w:val="003206D4"/>
    <w:rsid w:val="00344E87"/>
    <w:rsid w:val="00361377"/>
    <w:rsid w:val="00375F48"/>
    <w:rsid w:val="00382B01"/>
    <w:rsid w:val="003A0AB4"/>
    <w:rsid w:val="003A5CF4"/>
    <w:rsid w:val="003C4595"/>
    <w:rsid w:val="003D5956"/>
    <w:rsid w:val="003E2AFE"/>
    <w:rsid w:val="003F5BC8"/>
    <w:rsid w:val="004219B7"/>
    <w:rsid w:val="00435903"/>
    <w:rsid w:val="004409C2"/>
    <w:rsid w:val="00456F7D"/>
    <w:rsid w:val="00482C74"/>
    <w:rsid w:val="0048664F"/>
    <w:rsid w:val="00497E1A"/>
    <w:rsid w:val="004A3268"/>
    <w:rsid w:val="004A4FA6"/>
    <w:rsid w:val="004B5B41"/>
    <w:rsid w:val="004C3D92"/>
    <w:rsid w:val="004F1F24"/>
    <w:rsid w:val="004F654A"/>
    <w:rsid w:val="004F7134"/>
    <w:rsid w:val="005450A6"/>
    <w:rsid w:val="00546778"/>
    <w:rsid w:val="00550340"/>
    <w:rsid w:val="0057736E"/>
    <w:rsid w:val="00585D65"/>
    <w:rsid w:val="00587E63"/>
    <w:rsid w:val="005B7ACE"/>
    <w:rsid w:val="005C17DA"/>
    <w:rsid w:val="005C605B"/>
    <w:rsid w:val="00636519"/>
    <w:rsid w:val="00655760"/>
    <w:rsid w:val="0066654E"/>
    <w:rsid w:val="00672C86"/>
    <w:rsid w:val="00687C23"/>
    <w:rsid w:val="006C5DFD"/>
    <w:rsid w:val="006D3903"/>
    <w:rsid w:val="0072185C"/>
    <w:rsid w:val="007611CA"/>
    <w:rsid w:val="00776163"/>
    <w:rsid w:val="00786FE6"/>
    <w:rsid w:val="007C16F5"/>
    <w:rsid w:val="007C24D4"/>
    <w:rsid w:val="007E0663"/>
    <w:rsid w:val="00804346"/>
    <w:rsid w:val="0085037F"/>
    <w:rsid w:val="008529C3"/>
    <w:rsid w:val="0085604F"/>
    <w:rsid w:val="00856724"/>
    <w:rsid w:val="00881D8C"/>
    <w:rsid w:val="00893B8F"/>
    <w:rsid w:val="008A21E4"/>
    <w:rsid w:val="008A2A3D"/>
    <w:rsid w:val="008D33D4"/>
    <w:rsid w:val="008D7692"/>
    <w:rsid w:val="008F1918"/>
    <w:rsid w:val="008F3178"/>
    <w:rsid w:val="008F5AE7"/>
    <w:rsid w:val="00924E5B"/>
    <w:rsid w:val="00946B2F"/>
    <w:rsid w:val="00952460"/>
    <w:rsid w:val="009549B9"/>
    <w:rsid w:val="00971FDA"/>
    <w:rsid w:val="00980F46"/>
    <w:rsid w:val="009A2BD6"/>
    <w:rsid w:val="009B5860"/>
    <w:rsid w:val="009E22FE"/>
    <w:rsid w:val="009E558F"/>
    <w:rsid w:val="009F6B6A"/>
    <w:rsid w:val="00A15186"/>
    <w:rsid w:val="00A22949"/>
    <w:rsid w:val="00A36E93"/>
    <w:rsid w:val="00A37651"/>
    <w:rsid w:val="00A37FC9"/>
    <w:rsid w:val="00A73897"/>
    <w:rsid w:val="00A74DE7"/>
    <w:rsid w:val="00A92AA6"/>
    <w:rsid w:val="00AA66C4"/>
    <w:rsid w:val="00AA7719"/>
    <w:rsid w:val="00AB2FA3"/>
    <w:rsid w:val="00AB4123"/>
    <w:rsid w:val="00AD1222"/>
    <w:rsid w:val="00AD66A9"/>
    <w:rsid w:val="00AE5B2A"/>
    <w:rsid w:val="00AE78F5"/>
    <w:rsid w:val="00AF361A"/>
    <w:rsid w:val="00B00905"/>
    <w:rsid w:val="00B02521"/>
    <w:rsid w:val="00B037B6"/>
    <w:rsid w:val="00B16944"/>
    <w:rsid w:val="00B22A03"/>
    <w:rsid w:val="00B326F3"/>
    <w:rsid w:val="00B36057"/>
    <w:rsid w:val="00B90D73"/>
    <w:rsid w:val="00BC4916"/>
    <w:rsid w:val="00C130A8"/>
    <w:rsid w:val="00C37CCA"/>
    <w:rsid w:val="00C45544"/>
    <w:rsid w:val="00C51FEF"/>
    <w:rsid w:val="00CA47FF"/>
    <w:rsid w:val="00CB34B3"/>
    <w:rsid w:val="00CC7AF3"/>
    <w:rsid w:val="00CE30C9"/>
    <w:rsid w:val="00D26479"/>
    <w:rsid w:val="00D42EC8"/>
    <w:rsid w:val="00D440A7"/>
    <w:rsid w:val="00D449F1"/>
    <w:rsid w:val="00D5483E"/>
    <w:rsid w:val="00D66864"/>
    <w:rsid w:val="00D67BFE"/>
    <w:rsid w:val="00D963C9"/>
    <w:rsid w:val="00D97C1C"/>
    <w:rsid w:val="00DA4D75"/>
    <w:rsid w:val="00DB3279"/>
    <w:rsid w:val="00E353EE"/>
    <w:rsid w:val="00E557C1"/>
    <w:rsid w:val="00E72855"/>
    <w:rsid w:val="00E814C8"/>
    <w:rsid w:val="00E8263B"/>
    <w:rsid w:val="00EB3835"/>
    <w:rsid w:val="00ED6851"/>
    <w:rsid w:val="00EF2BE2"/>
    <w:rsid w:val="00F15BBE"/>
    <w:rsid w:val="00F36D77"/>
    <w:rsid w:val="00F45D3E"/>
    <w:rsid w:val="00FA5C26"/>
    <w:rsid w:val="00FC4D2C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CA6D327-6150-442F-9319-FF832ECF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EE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E353EE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353E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353EE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353EE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E353EE"/>
  </w:style>
  <w:style w:type="table" w:default="1" w:styleId="TableauNormal">
    <w:name w:val="Normal Table"/>
    <w:semiHidden/>
    <w:rsid w:val="00E353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E353EE"/>
  </w:style>
  <w:style w:type="paragraph" w:styleId="En-tte">
    <w:name w:val="header"/>
    <w:basedOn w:val="Normal"/>
    <w:link w:val="En-tteCar"/>
    <w:rsid w:val="00E353EE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353E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35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E353EE"/>
    <w:pPr>
      <w:numPr>
        <w:numId w:val="7"/>
      </w:numPr>
    </w:pPr>
  </w:style>
  <w:style w:type="paragraph" w:styleId="Textedebulles">
    <w:name w:val="Balloon Text"/>
    <w:basedOn w:val="Normal"/>
    <w:semiHidden/>
    <w:rsid w:val="00E353EE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E353EE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paragraph" w:customStyle="1" w:styleId="Puce">
    <w:name w:val="Puce"/>
    <w:basedOn w:val="Normal"/>
    <w:rsid w:val="00E353EE"/>
    <w:pPr>
      <w:numPr>
        <w:ilvl w:val="1"/>
        <w:numId w:val="10"/>
      </w:numPr>
      <w:tabs>
        <w:tab w:val="clear" w:pos="1440"/>
        <w:tab w:val="num" w:pos="720"/>
      </w:tabs>
      <w:ind w:left="720"/>
    </w:pPr>
  </w:style>
  <w:style w:type="character" w:customStyle="1" w:styleId="Titre2Car">
    <w:name w:val="Titre 2 Car"/>
    <w:link w:val="Titre2"/>
    <w:rsid w:val="00E353EE"/>
    <w:rPr>
      <w:rFonts w:ascii="Verdana" w:hAnsi="Verdana" w:cs="Arial"/>
      <w:b/>
      <w:bCs/>
      <w:sz w:val="24"/>
      <w:szCs w:val="24"/>
      <w:lang w:val="fr-FR" w:eastAsia="fr-FR" w:bidi="ar-SA"/>
    </w:rPr>
  </w:style>
  <w:style w:type="character" w:customStyle="1" w:styleId="En-tteCar">
    <w:name w:val="En-tête Car"/>
    <w:link w:val="En-tte"/>
    <w:rsid w:val="006C5DFD"/>
    <w:rPr>
      <w:rFonts w:ascii="Verdana" w:hAnsi="Verdana"/>
      <w:b/>
      <w:b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7324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171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2005-09-29T10:30:00Z</cp:lastPrinted>
  <dcterms:created xsi:type="dcterms:W3CDTF">2016-07-29T09:36:00Z</dcterms:created>
  <dcterms:modified xsi:type="dcterms:W3CDTF">2016-07-29T09:36:00Z</dcterms:modified>
</cp:coreProperties>
</file>